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718995AB" w14:textId="77777777" w:rsidR="005E64CE" w:rsidRPr="00F06998" w:rsidRDefault="002D260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Front-End Essentials</w:t>
      </w:r>
    </w:p>
    <w:p w14:paraId="463FA453" w14:textId="77777777"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01E2F139" w14:textId="77777777"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77777777" w:rsidR="007355B1" w:rsidRPr="007355B1" w:rsidRDefault="007355B1" w:rsidP="00225DB9">
            <w:pPr>
              <w:pStyle w:val="Ba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17792F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14:paraId="0690B00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14:paraId="77BDDFF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4A462EB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225DB9">
            <w:pPr>
              <w:pStyle w:val="Ba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2DD5E64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01F01A9F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7339FDA8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12C50335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1B7FB3D2" w14:textId="77777777" w:rsidR="002F481E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19527294" w:history="1">
        <w:r w:rsidR="002F481E" w:rsidRPr="009E3088">
          <w:rPr>
            <w:rStyle w:val="Hyperlink"/>
            <w:rFonts w:cs="Arial"/>
            <w:noProof/>
          </w:rPr>
          <w:t>Unit 4 – jQuery and AJAX</w:t>
        </w:r>
        <w:r w:rsidR="002F481E">
          <w:rPr>
            <w:noProof/>
            <w:webHidden/>
          </w:rPr>
          <w:tab/>
        </w:r>
        <w:r w:rsidR="002F481E">
          <w:rPr>
            <w:noProof/>
            <w:webHidden/>
          </w:rPr>
          <w:fldChar w:fldCharType="begin"/>
        </w:r>
        <w:r w:rsidR="002F481E">
          <w:rPr>
            <w:noProof/>
            <w:webHidden/>
          </w:rPr>
          <w:instrText xml:space="preserve"> PAGEREF _Toc19527294 \h </w:instrText>
        </w:r>
        <w:r w:rsidR="002F481E">
          <w:rPr>
            <w:noProof/>
            <w:webHidden/>
          </w:rPr>
        </w:r>
        <w:r w:rsidR="002F481E">
          <w:rPr>
            <w:noProof/>
            <w:webHidden/>
          </w:rPr>
          <w:fldChar w:fldCharType="separate"/>
        </w:r>
        <w:r w:rsidR="002F481E">
          <w:rPr>
            <w:noProof/>
            <w:webHidden/>
          </w:rPr>
          <w:t>5</w:t>
        </w:r>
        <w:r w:rsidR="002F481E">
          <w:rPr>
            <w:noProof/>
            <w:webHidden/>
          </w:rPr>
          <w:fldChar w:fldCharType="end"/>
        </w:r>
      </w:hyperlink>
    </w:p>
    <w:p w14:paraId="0D223491" w14:textId="77777777" w:rsidR="002F481E" w:rsidRDefault="002F481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295" w:history="1">
        <w:r w:rsidRPr="009E3088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4757C5" w14:textId="77777777" w:rsidR="002F481E" w:rsidRDefault="002F481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296" w:history="1">
        <w:r w:rsidRPr="009E3088">
          <w:rPr>
            <w:rStyle w:val="Hyperlink"/>
            <w:noProof/>
          </w:rPr>
          <w:t>Technical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FF0A23" w14:textId="77777777" w:rsidR="002F481E" w:rsidRDefault="002F481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297" w:history="1">
        <w:r w:rsidRPr="009E3088">
          <w:rPr>
            <w:rStyle w:val="Hyperlink"/>
            <w:noProof/>
          </w:rPr>
          <w:t>Specifications: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2EEE73" w14:textId="77777777" w:rsidR="002F481E" w:rsidRDefault="002F481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305" w:history="1">
        <w:r w:rsidRPr="009E3088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7EA817" w14:textId="77777777" w:rsidR="002F481E" w:rsidRDefault="002F481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306" w:history="1">
        <w:r w:rsidRPr="009E3088">
          <w:rPr>
            <w:rStyle w:val="Hyperlink"/>
            <w:bCs/>
            <w:noProof/>
          </w:rPr>
          <w:t>Step 1: Create project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3A72BC" w14:textId="77777777" w:rsidR="002F481E" w:rsidRDefault="002F481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309" w:history="1">
        <w:r w:rsidRPr="009E3088">
          <w:rPr>
            <w:rStyle w:val="Hyperlink"/>
            <w:bCs/>
            <w:noProof/>
          </w:rPr>
          <w:t>Step 2: Create basic HTML5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3A8ECC" w14:textId="77777777" w:rsidR="002F481E" w:rsidRDefault="002F481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7311" w:history="1">
        <w:r w:rsidRPr="009E3088">
          <w:rPr>
            <w:rStyle w:val="Hyperlink"/>
            <w:bCs/>
            <w:noProof/>
          </w:rPr>
          <w:t>Step 3: Open Web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8D4E2C" w14:textId="11D231BA" w:rsidR="002F481E" w:rsidRDefault="002F481E" w:rsidP="002F481E">
      <w:pPr>
        <w:pStyle w:val="TOC3"/>
        <w:tabs>
          <w:tab w:val="right" w:leader="dot" w:pos="9627"/>
        </w:tabs>
        <w:ind w:left="0"/>
        <w:rPr>
          <w:rFonts w:asciiTheme="minorHAnsi" w:eastAsiaTheme="minorEastAsia" w:hAnsiTheme="minorHAnsi" w:cstheme="minorBidi"/>
          <w:noProof/>
          <w:lang w:val="en-US"/>
        </w:rPr>
      </w:pPr>
      <w:bookmarkStart w:id="0" w:name="_GoBack"/>
      <w:bookmarkEnd w:id="0"/>
    </w:p>
    <w:p w14:paraId="7B6D2D08" w14:textId="1F25C2C9" w:rsidR="002F3B39" w:rsidRPr="007355B1" w:rsidRDefault="00B94847" w:rsidP="006A6237">
      <w:pPr>
        <w:pStyle w:val="TOC3"/>
        <w:tabs>
          <w:tab w:val="right" w:leader="dot" w:pos="9627"/>
        </w:tabs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32833F41"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FEE.</w:t>
            </w:r>
            <w:r w:rsidR="00005B29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.L</w:t>
            </w:r>
            <w:r w:rsidR="00786E33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4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  <w:r w:rsidR="00786E33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</w:t>
            </w:r>
            <w:r w:rsidR="00C940A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 xml:space="preserve"> (</w:t>
            </w:r>
            <w:r w:rsidR="007E28D3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jQuery and AJAX</w:t>
            </w:r>
            <w:r w:rsidR="00C940A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)</w:t>
            </w:r>
          </w:p>
          <w:p w14:paraId="0D273AD8" w14:textId="240FD983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05B29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14:paraId="350932C8" w14:textId="73ED51CF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05B2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200</w:t>
            </w:r>
          </w:p>
          <w:p w14:paraId="3CEDF2FB" w14:textId="44BD2EFF" w:rsidR="009521F1" w:rsidRPr="0025607C" w:rsidRDefault="009521F1" w:rsidP="00D13E71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D13E71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90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08EC077A" w14:textId="77777777" w:rsidR="005940DB" w:rsidRPr="007355B1" w:rsidRDefault="005940DB" w:rsidP="00BA3600">
      <w:pPr>
        <w:rPr>
          <w:rFonts w:cs="Arial"/>
          <w:i/>
          <w:color w:val="0070C0"/>
        </w:rPr>
      </w:pPr>
    </w:p>
    <w:p w14:paraId="61E79854" w14:textId="4380D3EE"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1" w:name="_Toc19527294"/>
      <w:r>
        <w:rPr>
          <w:rFonts w:ascii="Arial" w:hAnsi="Arial" w:cs="Arial"/>
        </w:rPr>
        <w:t xml:space="preserve">Unit </w:t>
      </w:r>
      <w:r w:rsidR="00786E3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="0066500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612543">
        <w:rPr>
          <w:rFonts w:ascii="Arial" w:hAnsi="Arial" w:cs="Arial"/>
        </w:rPr>
        <w:t>jQuery and AJAX</w:t>
      </w:r>
      <w:bookmarkEnd w:id="1"/>
    </w:p>
    <w:p w14:paraId="0CCBB386" w14:textId="045333CE" w:rsidR="000C1FE0" w:rsidRPr="00E64EBA" w:rsidRDefault="000C1FE0" w:rsidP="00B02CD8">
      <w:pPr>
        <w:pStyle w:val="FALev3"/>
        <w:spacing w:before="120" w:after="120"/>
        <w:outlineLvl w:val="1"/>
      </w:pPr>
      <w:bookmarkStart w:id="2" w:name="_Toc19527295"/>
      <w:r w:rsidRPr="00E64EBA">
        <w:t>Objective</w:t>
      </w:r>
      <w:r w:rsidR="00B94847" w:rsidRPr="00E64EBA">
        <w:t>s</w:t>
      </w:r>
      <w:bookmarkEnd w:id="2"/>
    </w:p>
    <w:p w14:paraId="56B02883" w14:textId="41027BAC" w:rsidR="00F51CC2" w:rsidRPr="00C2291C" w:rsidRDefault="00F51CC2" w:rsidP="00225DB9">
      <w:pPr>
        <w:pStyle w:val="ListParagraph"/>
        <w:numPr>
          <w:ilvl w:val="0"/>
          <w:numId w:val="6"/>
        </w:numPr>
        <w:spacing w:before="120"/>
        <w:contextualSpacing w:val="0"/>
        <w:jc w:val="both"/>
        <w:rPr>
          <w:rFonts w:cs="Arial"/>
          <w:sz w:val="20"/>
          <w:szCs w:val="20"/>
          <w:lang w:val="en-US"/>
        </w:rPr>
      </w:pPr>
      <w:r w:rsidRPr="00C2291C">
        <w:rPr>
          <w:rFonts w:cs="Arial"/>
          <w:sz w:val="20"/>
          <w:szCs w:val="20"/>
          <w:lang w:val="en-US"/>
        </w:rPr>
        <w:t>Understand the core concepts of Bootstrap (layout, rows, grid, flex, components: buttons, alerts, utilities)</w:t>
      </w:r>
    </w:p>
    <w:p w14:paraId="57A7FA99" w14:textId="63F10836" w:rsidR="00F51CC2" w:rsidRPr="00C2291C" w:rsidRDefault="00F51CC2" w:rsidP="00225DB9">
      <w:pPr>
        <w:pStyle w:val="ListParagraph"/>
        <w:numPr>
          <w:ilvl w:val="0"/>
          <w:numId w:val="6"/>
        </w:numPr>
        <w:spacing w:before="120"/>
        <w:contextualSpacing w:val="0"/>
        <w:jc w:val="both"/>
        <w:rPr>
          <w:rFonts w:cs="Arial"/>
          <w:sz w:val="20"/>
          <w:szCs w:val="20"/>
          <w:lang w:val="en-US"/>
        </w:rPr>
      </w:pPr>
      <w:r w:rsidRPr="00C2291C">
        <w:rPr>
          <w:rFonts w:cs="Arial"/>
          <w:sz w:val="20"/>
          <w:szCs w:val="20"/>
          <w:lang w:val="en-US"/>
        </w:rPr>
        <w:t>Able to create complex, beautiful, responsive webpage with Bootstrap</w:t>
      </w:r>
    </w:p>
    <w:p w14:paraId="7979BD42" w14:textId="47CD6A64" w:rsidR="00841795" w:rsidRDefault="00841795" w:rsidP="00B02CD8">
      <w:pPr>
        <w:pStyle w:val="FALev3"/>
        <w:spacing w:before="120" w:after="120"/>
        <w:outlineLvl w:val="1"/>
      </w:pPr>
      <w:bookmarkStart w:id="3" w:name="_Toc19527296"/>
      <w:r>
        <w:t>Technical Requirements:</w:t>
      </w:r>
      <w:bookmarkEnd w:id="3"/>
    </w:p>
    <w:p w14:paraId="4C2E1FBF" w14:textId="6CD0C05F" w:rsidR="00A2296F" w:rsidRDefault="00841795" w:rsidP="00225DB9">
      <w:pPr>
        <w:pStyle w:val="ListParagraph"/>
        <w:numPr>
          <w:ilvl w:val="0"/>
          <w:numId w:val="6"/>
        </w:numPr>
        <w:spacing w:before="120"/>
        <w:contextualSpacing w:val="0"/>
      </w:pPr>
      <w:r>
        <w:t>Must use HTML, CSS, and Bootstrap 4</w:t>
      </w:r>
    </w:p>
    <w:p w14:paraId="311BCE83" w14:textId="355E45B2" w:rsidR="003C16F6" w:rsidRDefault="00E765A2" w:rsidP="00B02CD8">
      <w:pPr>
        <w:pStyle w:val="FALev3"/>
        <w:spacing w:before="120" w:after="120"/>
        <w:outlineLvl w:val="1"/>
      </w:pPr>
      <w:bookmarkStart w:id="4" w:name="_Toc19527297"/>
      <w:r>
        <w:t>Specifications</w:t>
      </w:r>
      <w:r w:rsidR="000C1FE0" w:rsidRPr="007355B1">
        <w:t>:</w:t>
      </w:r>
      <w:bookmarkEnd w:id="4"/>
    </w:p>
    <w:p w14:paraId="79E607F2" w14:textId="13E57B5B" w:rsidR="005C6027" w:rsidRDefault="005C6027" w:rsidP="005C6027">
      <w:pPr>
        <w:pStyle w:val="FALev3"/>
        <w:spacing w:before="120" w:after="120"/>
        <w:rPr>
          <w:b w:val="0"/>
          <w:bCs/>
          <w:sz w:val="20"/>
          <w:u w:val="none"/>
          <w:lang w:val="en-GB"/>
        </w:rPr>
      </w:pPr>
      <w:bookmarkStart w:id="5" w:name="_Toc19527225"/>
      <w:bookmarkStart w:id="6" w:name="_Toc19527298"/>
      <w:r w:rsidRPr="008E4DD6">
        <w:rPr>
          <w:b w:val="0"/>
          <w:bCs/>
          <w:sz w:val="20"/>
          <w:u w:val="none"/>
          <w:lang w:val="en-GB"/>
        </w:rPr>
        <w:t xml:space="preserve">You have to build </w:t>
      </w:r>
      <w:r>
        <w:rPr>
          <w:b w:val="0"/>
          <w:bCs/>
          <w:sz w:val="20"/>
          <w:u w:val="none"/>
          <w:lang w:val="en-GB"/>
        </w:rPr>
        <w:t>a Employee Management Webpage using HTML, CSS and Bootstrap 4.</w:t>
      </w:r>
      <w:bookmarkEnd w:id="5"/>
      <w:bookmarkEnd w:id="6"/>
    </w:p>
    <w:p w14:paraId="08CBC741" w14:textId="77777777" w:rsidR="005C6027" w:rsidRDefault="005C6027" w:rsidP="005C6027">
      <w:pPr>
        <w:pStyle w:val="FALev3"/>
        <w:spacing w:before="120" w:after="120"/>
        <w:rPr>
          <w:b w:val="0"/>
          <w:bCs/>
          <w:sz w:val="20"/>
          <w:u w:val="none"/>
          <w:lang w:val="en-GB"/>
        </w:rPr>
      </w:pPr>
      <w:bookmarkStart w:id="7" w:name="_Toc19527226"/>
      <w:bookmarkStart w:id="8" w:name="_Toc19527299"/>
      <w:r>
        <w:rPr>
          <w:b w:val="0"/>
          <w:bCs/>
          <w:sz w:val="20"/>
          <w:u w:val="none"/>
          <w:lang w:val="en-GB"/>
        </w:rPr>
        <w:t>The app is composed of 6 sections:</w:t>
      </w:r>
      <w:bookmarkEnd w:id="7"/>
      <w:bookmarkEnd w:id="8"/>
    </w:p>
    <w:p w14:paraId="0CA7B14E" w14:textId="1779EA4B" w:rsidR="005C6027" w:rsidRDefault="005C6027" w:rsidP="00225DB9">
      <w:pPr>
        <w:pStyle w:val="FALev3"/>
        <w:numPr>
          <w:ilvl w:val="0"/>
          <w:numId w:val="7"/>
        </w:numPr>
        <w:spacing w:before="120" w:after="120"/>
        <w:jc w:val="both"/>
        <w:rPr>
          <w:b w:val="0"/>
          <w:bCs/>
          <w:sz w:val="20"/>
          <w:u w:val="none"/>
          <w:lang w:val="en-GB"/>
        </w:rPr>
      </w:pPr>
      <w:bookmarkStart w:id="9" w:name="_Toc19527227"/>
      <w:bookmarkStart w:id="10" w:name="_Toc19527300"/>
      <w:r>
        <w:rPr>
          <w:b w:val="0"/>
          <w:bCs/>
          <w:sz w:val="20"/>
          <w:u w:val="none"/>
          <w:lang w:val="en-GB"/>
        </w:rPr>
        <w:t>A Header: on the left is the Brand Name, and on the right side is 4 links: Home</w:t>
      </w:r>
      <w:r w:rsidR="006D30B1">
        <w:rPr>
          <w:b w:val="0"/>
          <w:bCs/>
          <w:sz w:val="20"/>
          <w:u w:val="none"/>
          <w:lang w:val="en-GB"/>
        </w:rPr>
        <w:t xml:space="preserve"> Page</w:t>
      </w:r>
      <w:r>
        <w:rPr>
          <w:b w:val="0"/>
          <w:bCs/>
          <w:sz w:val="20"/>
          <w:u w:val="none"/>
          <w:lang w:val="en-GB"/>
        </w:rPr>
        <w:t xml:space="preserve">, </w:t>
      </w:r>
      <w:r w:rsidR="006D30B1">
        <w:rPr>
          <w:b w:val="0"/>
          <w:bCs/>
          <w:sz w:val="20"/>
          <w:u w:val="none"/>
          <w:lang w:val="en-GB"/>
        </w:rPr>
        <w:t>Add an Employee</w:t>
      </w:r>
      <w:r>
        <w:rPr>
          <w:b w:val="0"/>
          <w:bCs/>
          <w:sz w:val="20"/>
          <w:u w:val="none"/>
          <w:lang w:val="en-GB"/>
        </w:rPr>
        <w:t xml:space="preserve">, </w:t>
      </w:r>
      <w:r w:rsidR="006D30B1">
        <w:rPr>
          <w:b w:val="0"/>
          <w:bCs/>
          <w:sz w:val="20"/>
          <w:u w:val="none"/>
          <w:lang w:val="en-GB"/>
        </w:rPr>
        <w:t>List Employes</w:t>
      </w:r>
      <w:r>
        <w:rPr>
          <w:b w:val="0"/>
          <w:bCs/>
          <w:sz w:val="20"/>
          <w:u w:val="none"/>
          <w:lang w:val="en-GB"/>
        </w:rPr>
        <w:t xml:space="preserve">, </w:t>
      </w:r>
      <w:r w:rsidR="006D30B1">
        <w:rPr>
          <w:b w:val="0"/>
          <w:bCs/>
          <w:sz w:val="20"/>
          <w:u w:val="none"/>
          <w:lang w:val="en-GB"/>
        </w:rPr>
        <w:t>Account information</w:t>
      </w:r>
      <w:r>
        <w:rPr>
          <w:b w:val="0"/>
          <w:bCs/>
          <w:sz w:val="20"/>
          <w:u w:val="none"/>
          <w:lang w:val="en-GB"/>
        </w:rPr>
        <w:t xml:space="preserve">. </w:t>
      </w:r>
      <w:r w:rsidR="006D30B1">
        <w:rPr>
          <w:b w:val="0"/>
          <w:bCs/>
          <w:sz w:val="20"/>
          <w:u w:val="none"/>
          <w:lang w:val="en-GB"/>
        </w:rPr>
        <w:t>If</w:t>
      </w:r>
      <w:r>
        <w:rPr>
          <w:b w:val="0"/>
          <w:bCs/>
          <w:sz w:val="20"/>
          <w:u w:val="none"/>
          <w:lang w:val="en-GB"/>
        </w:rPr>
        <w:t xml:space="preserve"> user click on any of 4 links, the corresponding section must be shown (i.e click on Contact will show Contact section)</w:t>
      </w:r>
      <w:bookmarkEnd w:id="9"/>
      <w:bookmarkEnd w:id="10"/>
    </w:p>
    <w:p w14:paraId="1849A2A7" w14:textId="77777777" w:rsidR="005C6027" w:rsidRDefault="005C6027" w:rsidP="00225DB9">
      <w:pPr>
        <w:pStyle w:val="FALev3"/>
        <w:numPr>
          <w:ilvl w:val="0"/>
          <w:numId w:val="7"/>
        </w:numPr>
        <w:spacing w:before="120" w:after="120"/>
        <w:rPr>
          <w:b w:val="0"/>
          <w:bCs/>
          <w:sz w:val="20"/>
          <w:u w:val="none"/>
          <w:lang w:val="en-GB"/>
        </w:rPr>
      </w:pPr>
      <w:bookmarkStart w:id="11" w:name="_Toc19527228"/>
      <w:bookmarkStart w:id="12" w:name="_Toc19527301"/>
      <w:r>
        <w:rPr>
          <w:b w:val="0"/>
          <w:bCs/>
          <w:sz w:val="20"/>
          <w:u w:val="none"/>
          <w:lang w:val="en-GB"/>
        </w:rPr>
        <w:t>Home section: a brief overview about the web site</w:t>
      </w:r>
      <w:bookmarkEnd w:id="11"/>
      <w:bookmarkEnd w:id="12"/>
    </w:p>
    <w:p w14:paraId="6DD8F956" w14:textId="01B7A4E6" w:rsidR="005C6027" w:rsidRDefault="006D30B1" w:rsidP="00225DB9">
      <w:pPr>
        <w:pStyle w:val="FALev3"/>
        <w:numPr>
          <w:ilvl w:val="0"/>
          <w:numId w:val="7"/>
        </w:numPr>
        <w:spacing w:before="120" w:after="120"/>
        <w:rPr>
          <w:b w:val="0"/>
          <w:bCs/>
          <w:sz w:val="20"/>
          <w:u w:val="none"/>
          <w:lang w:val="en-GB"/>
        </w:rPr>
      </w:pPr>
      <w:bookmarkStart w:id="13" w:name="_Toc19527229"/>
      <w:bookmarkStart w:id="14" w:name="_Toc19527302"/>
      <w:r>
        <w:rPr>
          <w:b w:val="0"/>
          <w:bCs/>
          <w:sz w:val="20"/>
          <w:u w:val="none"/>
          <w:lang w:val="en-GB"/>
        </w:rPr>
        <w:t>Body</w:t>
      </w:r>
      <w:r w:rsidR="005C6027">
        <w:rPr>
          <w:b w:val="0"/>
          <w:bCs/>
          <w:sz w:val="20"/>
          <w:u w:val="none"/>
          <w:lang w:val="en-GB"/>
        </w:rPr>
        <w:t xml:space="preserve"> section</w:t>
      </w:r>
      <w:r w:rsidR="008A0899">
        <w:rPr>
          <w:b w:val="0"/>
          <w:bCs/>
          <w:sz w:val="20"/>
          <w:u w:val="none"/>
          <w:lang w:val="en-GB"/>
        </w:rPr>
        <w:t>: Add an Employee or List Employees</w:t>
      </w:r>
      <w:bookmarkEnd w:id="13"/>
      <w:bookmarkEnd w:id="14"/>
    </w:p>
    <w:p w14:paraId="37E257C5" w14:textId="77777777" w:rsidR="005C6027" w:rsidRDefault="005C6027" w:rsidP="00225DB9">
      <w:pPr>
        <w:pStyle w:val="FALev3"/>
        <w:numPr>
          <w:ilvl w:val="0"/>
          <w:numId w:val="7"/>
        </w:numPr>
        <w:spacing w:before="120" w:after="120"/>
        <w:rPr>
          <w:b w:val="0"/>
          <w:bCs/>
          <w:sz w:val="20"/>
          <w:u w:val="none"/>
          <w:lang w:val="en-GB"/>
        </w:rPr>
      </w:pPr>
      <w:bookmarkStart w:id="15" w:name="_Toc19527230"/>
      <w:bookmarkStart w:id="16" w:name="_Toc19527303"/>
      <w:r>
        <w:rPr>
          <w:b w:val="0"/>
          <w:bCs/>
          <w:sz w:val="20"/>
          <w:u w:val="none"/>
          <w:lang w:val="en-GB"/>
        </w:rPr>
        <w:t>Footer section</w:t>
      </w:r>
      <w:bookmarkEnd w:id="15"/>
      <w:bookmarkEnd w:id="16"/>
    </w:p>
    <w:p w14:paraId="014E0067" w14:textId="77777777" w:rsidR="005C6027" w:rsidRDefault="005C6027" w:rsidP="005C6027">
      <w:pPr>
        <w:pStyle w:val="FALev3"/>
        <w:spacing w:before="120" w:after="120"/>
        <w:rPr>
          <w:b w:val="0"/>
          <w:bCs/>
          <w:sz w:val="20"/>
          <w:u w:val="none"/>
          <w:lang w:val="en-GB"/>
        </w:rPr>
      </w:pPr>
      <w:bookmarkStart w:id="17" w:name="_Toc19527231"/>
      <w:bookmarkStart w:id="18" w:name="_Toc19527304"/>
      <w:r>
        <w:rPr>
          <w:b w:val="0"/>
          <w:bCs/>
          <w:sz w:val="20"/>
          <w:u w:val="none"/>
          <w:lang w:val="en-GB"/>
        </w:rPr>
        <w:t>See figure below to understand better the app:</w:t>
      </w:r>
      <w:bookmarkEnd w:id="17"/>
      <w:bookmarkEnd w:id="18"/>
    </w:p>
    <w:p w14:paraId="4944DCC5" w14:textId="5C3F455E" w:rsidR="005C6027" w:rsidRDefault="005C6027" w:rsidP="00225DB9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cs="Arial"/>
          <w:sz w:val="20"/>
        </w:rPr>
      </w:pPr>
      <w:r w:rsidRPr="00F95A1C">
        <w:rPr>
          <w:rFonts w:cs="Arial"/>
          <w:b/>
          <w:sz w:val="20"/>
        </w:rPr>
        <w:t>home-page.html</w:t>
      </w:r>
      <w:r w:rsidR="00F95A1C" w:rsidRPr="00F95A1C">
        <w:rPr>
          <w:rFonts w:cs="Arial"/>
          <w:b/>
          <w:sz w:val="20"/>
          <w:lang w:val="en-GB"/>
        </w:rPr>
        <w:t xml:space="preserve"> </w:t>
      </w:r>
      <w:r w:rsidRPr="00F95A1C">
        <w:rPr>
          <w:rFonts w:cs="Arial"/>
          <w:sz w:val="20"/>
        </w:rPr>
        <w:t xml:space="preserve">Screen: </w:t>
      </w:r>
    </w:p>
    <w:p w14:paraId="2D91DD02" w14:textId="77777777" w:rsidR="00F95A1C" w:rsidRPr="00F95A1C" w:rsidRDefault="00F95A1C" w:rsidP="00F95A1C">
      <w:pPr>
        <w:rPr>
          <w:sz w:val="2"/>
        </w:rPr>
      </w:pPr>
    </w:p>
    <w:p w14:paraId="71D649AE" w14:textId="77777777" w:rsidR="005C6027" w:rsidRPr="00A1333F" w:rsidRDefault="005C6027" w:rsidP="00A1333F">
      <w:pPr>
        <w:ind w:left="360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6266844C" wp14:editId="4975BA07">
            <wp:extent cx="3318260" cy="3219450"/>
            <wp:effectExtent l="19050" t="19050" r="158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454" cy="32429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72BCE5" w14:textId="77777777" w:rsidR="00E73B73" w:rsidRDefault="00E73B73" w:rsidP="00B02CD8">
      <w:pPr>
        <w:pStyle w:val="FALev3"/>
        <w:spacing w:before="120" w:after="120"/>
        <w:outlineLvl w:val="1"/>
      </w:pPr>
      <w:bookmarkStart w:id="19" w:name="_Toc19527305"/>
      <w:r>
        <w:lastRenderedPageBreak/>
        <w:t>Guidelines:</w:t>
      </w:r>
      <w:bookmarkEnd w:id="19"/>
    </w:p>
    <w:p w14:paraId="2CC57D2D" w14:textId="77777777" w:rsidR="00E73B73" w:rsidRDefault="00E73B73" w:rsidP="00B02CD8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20" w:name="_Toc19527306"/>
      <w:r w:rsidRPr="006E7806">
        <w:rPr>
          <w:bCs/>
          <w:sz w:val="20"/>
          <w:u w:val="none"/>
        </w:rPr>
        <w:t>Step 1: Create project structure</w:t>
      </w:r>
      <w:bookmarkEnd w:id="20"/>
    </w:p>
    <w:p w14:paraId="2F5FF4FA" w14:textId="77777777" w:rsidR="00E73B73" w:rsidRDefault="00E73B73" w:rsidP="00E73B73">
      <w:pPr>
        <w:pStyle w:val="FALev3"/>
        <w:spacing w:before="120" w:after="120"/>
        <w:rPr>
          <w:b w:val="0"/>
          <w:bCs/>
          <w:sz w:val="20"/>
          <w:u w:val="none"/>
        </w:rPr>
      </w:pPr>
      <w:bookmarkStart w:id="21" w:name="_Toc19527234"/>
      <w:bookmarkStart w:id="22" w:name="_Toc19527307"/>
      <w:r>
        <w:rPr>
          <w:b w:val="0"/>
          <w:bCs/>
          <w:sz w:val="20"/>
          <w:u w:val="none"/>
        </w:rPr>
        <w:t>Create the project structure like figure below:</w:t>
      </w:r>
      <w:bookmarkEnd w:id="21"/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E73B73" w14:paraId="05107F63" w14:textId="77777777" w:rsidTr="00E73B73">
        <w:tc>
          <w:tcPr>
            <w:tcW w:w="9627" w:type="dxa"/>
          </w:tcPr>
          <w:p w14:paraId="0F45D531" w14:textId="7C35BBCE" w:rsidR="00E73B73" w:rsidRDefault="00162A45" w:rsidP="00E73B73">
            <w:pPr>
              <w:pStyle w:val="FALev3"/>
              <w:spacing w:before="120" w:after="120"/>
              <w:jc w:val="center"/>
              <w:rPr>
                <w:b w:val="0"/>
                <w:bCs/>
                <w:sz w:val="20"/>
                <w:u w:val="none"/>
              </w:rPr>
            </w:pPr>
            <w:bookmarkStart w:id="23" w:name="_Toc19527235"/>
            <w:bookmarkStart w:id="24" w:name="_Toc19527308"/>
            <w:r>
              <w:rPr>
                <w:noProof/>
              </w:rPr>
              <w:drawing>
                <wp:inline distT="0" distB="0" distL="0" distR="0" wp14:anchorId="3472BFA7" wp14:editId="77BBDE43">
                  <wp:extent cx="2825750" cy="264817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929" cy="265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3"/>
            <w:bookmarkEnd w:id="24"/>
          </w:p>
        </w:tc>
      </w:tr>
    </w:tbl>
    <w:p w14:paraId="019382E5" w14:textId="77CC444C" w:rsidR="00E73B73" w:rsidRDefault="00625386" w:rsidP="00B02CD8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25" w:name="_Toc19527309"/>
      <w:r>
        <w:rPr>
          <w:bCs/>
          <w:sz w:val="20"/>
          <w:u w:val="none"/>
        </w:rPr>
        <w:t>Step 2</w:t>
      </w:r>
      <w:r w:rsidR="00E73B73" w:rsidRPr="00EA0202">
        <w:rPr>
          <w:bCs/>
          <w:sz w:val="20"/>
          <w:u w:val="none"/>
        </w:rPr>
        <w:t xml:space="preserve">: Create </w:t>
      </w:r>
      <w:r w:rsidR="00E73B73">
        <w:rPr>
          <w:bCs/>
          <w:sz w:val="20"/>
          <w:u w:val="none"/>
        </w:rPr>
        <w:t>basic HTML5 document</w:t>
      </w:r>
      <w:r w:rsidR="00CF6786">
        <w:rPr>
          <w:bCs/>
          <w:sz w:val="20"/>
          <w:u w:val="none"/>
        </w:rPr>
        <w:t>s</w:t>
      </w:r>
      <w:bookmarkEnd w:id="25"/>
    </w:p>
    <w:p w14:paraId="13114B7C" w14:textId="77777777" w:rsidR="00E73B73" w:rsidRDefault="00E73B73" w:rsidP="00E73B73">
      <w:pPr>
        <w:pStyle w:val="FALev3"/>
        <w:spacing w:before="120" w:after="120"/>
        <w:rPr>
          <w:b w:val="0"/>
          <w:bCs/>
          <w:sz w:val="20"/>
          <w:u w:val="none"/>
        </w:rPr>
      </w:pPr>
      <w:bookmarkStart w:id="26" w:name="_Toc19527237"/>
      <w:bookmarkStart w:id="27" w:name="_Toc19527310"/>
      <w:r>
        <w:rPr>
          <w:b w:val="0"/>
          <w:bCs/>
          <w:sz w:val="20"/>
          <w:u w:val="none"/>
        </w:rPr>
        <w:t xml:space="preserve">Open file </w:t>
      </w:r>
      <w:r w:rsidRPr="00A854DB">
        <w:rPr>
          <w:bCs/>
          <w:sz w:val="20"/>
          <w:u w:val="none"/>
        </w:rPr>
        <w:t>index.html</w:t>
      </w:r>
      <w:r>
        <w:rPr>
          <w:bCs/>
          <w:sz w:val="20"/>
          <w:u w:val="none"/>
        </w:rPr>
        <w:t xml:space="preserve"> </w:t>
      </w:r>
      <w:r>
        <w:rPr>
          <w:b w:val="0"/>
          <w:bCs/>
          <w:sz w:val="20"/>
          <w:u w:val="none"/>
        </w:rPr>
        <w:t xml:space="preserve">in VSC (Visual Studio Code), and type in </w:t>
      </w:r>
      <w:r w:rsidRPr="00553346">
        <w:rPr>
          <w:bCs/>
          <w:sz w:val="20"/>
          <w:u w:val="none"/>
        </w:rPr>
        <w:t>html</w:t>
      </w:r>
      <w:r>
        <w:rPr>
          <w:bCs/>
          <w:sz w:val="20"/>
          <w:u w:val="none"/>
        </w:rPr>
        <w:t xml:space="preserve"> </w:t>
      </w:r>
      <w:r>
        <w:rPr>
          <w:b w:val="0"/>
          <w:bCs/>
          <w:sz w:val="20"/>
          <w:u w:val="none"/>
        </w:rPr>
        <w:t>VSC will show a list of suggestions.</w:t>
      </w:r>
      <w:bookmarkEnd w:id="26"/>
      <w:bookmarkEnd w:id="27"/>
    </w:p>
    <w:p w14:paraId="637C7D0A" w14:textId="77777777" w:rsidR="00F95A1C" w:rsidRPr="00A1333F" w:rsidRDefault="00F95A1C" w:rsidP="00E9549B">
      <w:pPr>
        <w:pStyle w:val="FACode2"/>
        <w:numPr>
          <w:ilvl w:val="0"/>
          <w:numId w:val="0"/>
        </w:numPr>
        <w:spacing w:before="120"/>
        <w:rPr>
          <w:b/>
        </w:rPr>
      </w:pPr>
      <w:r w:rsidRPr="00A1333F">
        <w:rPr>
          <w:b/>
        </w:rPr>
        <w:t>Link Bootstrap 4:</w:t>
      </w:r>
    </w:p>
    <w:p w14:paraId="39D5D953" w14:textId="77777777" w:rsidR="00F95A1C" w:rsidRPr="00F95A1C" w:rsidRDefault="00F95A1C" w:rsidP="00E9549B">
      <w:pPr>
        <w:pStyle w:val="FACode2"/>
        <w:numPr>
          <w:ilvl w:val="0"/>
          <w:numId w:val="0"/>
        </w:numPr>
        <w:spacing w:before="120"/>
      </w:pPr>
      <w:r w:rsidRPr="00F95A1C">
        <w:rPr>
          <w:color w:val="008080"/>
        </w:rPr>
        <w:t>&lt;</w:t>
      </w:r>
      <w:r w:rsidRPr="00F95A1C">
        <w:rPr>
          <w:color w:val="3F7F7F"/>
        </w:rPr>
        <w:t>link</w:t>
      </w:r>
      <w:r w:rsidRPr="00F95A1C">
        <w:t xml:space="preserve"> </w:t>
      </w:r>
      <w:r w:rsidRPr="00F95A1C">
        <w:rPr>
          <w:color w:val="7F007F"/>
        </w:rPr>
        <w:t>rel</w:t>
      </w:r>
      <w:r w:rsidRPr="00F95A1C">
        <w:rPr>
          <w:color w:val="000000"/>
        </w:rPr>
        <w:t>=</w:t>
      </w:r>
      <w:r w:rsidRPr="00F95A1C">
        <w:t>"stylesheet"</w:t>
      </w:r>
    </w:p>
    <w:p w14:paraId="5BFF262F" w14:textId="77777777" w:rsidR="00F95A1C" w:rsidRPr="00F95A1C" w:rsidRDefault="00F95A1C" w:rsidP="00E9549B">
      <w:pPr>
        <w:pStyle w:val="FACode2"/>
        <w:numPr>
          <w:ilvl w:val="0"/>
          <w:numId w:val="0"/>
        </w:numPr>
        <w:spacing w:before="120"/>
        <w:rPr>
          <w:b/>
        </w:rPr>
      </w:pPr>
      <w:r w:rsidRPr="00F95A1C">
        <w:tab/>
      </w:r>
      <w:r w:rsidRPr="00F95A1C">
        <w:rPr>
          <w:color w:val="7F007F"/>
        </w:rPr>
        <w:t>href</w:t>
      </w:r>
      <w:r w:rsidRPr="00F95A1C">
        <w:rPr>
          <w:color w:val="000000"/>
        </w:rPr>
        <w:t>=</w:t>
      </w:r>
      <w:r w:rsidRPr="00F95A1C">
        <w:t>"https://maxcdn.bootstrapcdn.com/bootstrap/4.1.0/css/bootstrap.min.css"</w:t>
      </w:r>
      <w:r w:rsidRPr="00F95A1C">
        <w:rPr>
          <w:color w:val="008080"/>
        </w:rPr>
        <w:t>&gt;</w:t>
      </w:r>
    </w:p>
    <w:p w14:paraId="6668BB87" w14:textId="77777777" w:rsidR="00F95A1C" w:rsidRPr="00A1333F" w:rsidRDefault="00F95A1C" w:rsidP="00E9549B">
      <w:pPr>
        <w:pStyle w:val="FACode2"/>
        <w:numPr>
          <w:ilvl w:val="0"/>
          <w:numId w:val="0"/>
        </w:numPr>
        <w:spacing w:before="120"/>
        <w:rPr>
          <w:b/>
        </w:rPr>
      </w:pPr>
      <w:r w:rsidRPr="00A1333F">
        <w:rPr>
          <w:b/>
        </w:rPr>
        <w:t>Link Font Awesome:</w:t>
      </w:r>
    </w:p>
    <w:p w14:paraId="5AEF1DCE" w14:textId="77777777" w:rsidR="00F95A1C" w:rsidRDefault="00F95A1C" w:rsidP="00E9549B">
      <w:pPr>
        <w:pStyle w:val="FACode2"/>
        <w:numPr>
          <w:ilvl w:val="0"/>
          <w:numId w:val="0"/>
        </w:numPr>
        <w:spacing w:before="120"/>
        <w:rPr>
          <w:color w:val="008080"/>
        </w:rPr>
      </w:pPr>
      <w:r w:rsidRPr="00F95A1C">
        <w:rPr>
          <w:color w:val="008080"/>
        </w:rPr>
        <w:t>&lt;</w:t>
      </w:r>
      <w:r w:rsidRPr="00F95A1C">
        <w:rPr>
          <w:color w:val="3F7F7F"/>
        </w:rPr>
        <w:t>link</w:t>
      </w:r>
      <w:r w:rsidRPr="00F95A1C">
        <w:t xml:space="preserve"> </w:t>
      </w:r>
      <w:r w:rsidRPr="00F95A1C">
        <w:rPr>
          <w:color w:val="7F007F"/>
        </w:rPr>
        <w:t>rel</w:t>
      </w:r>
      <w:r w:rsidRPr="00F95A1C">
        <w:rPr>
          <w:color w:val="000000"/>
        </w:rPr>
        <w:t>=</w:t>
      </w:r>
      <w:r w:rsidRPr="00F95A1C">
        <w:t xml:space="preserve">"stylesheet" </w:t>
      </w:r>
      <w:r w:rsidRPr="00F95A1C">
        <w:rPr>
          <w:color w:val="7F007F"/>
        </w:rPr>
        <w:t>href</w:t>
      </w:r>
      <w:r w:rsidRPr="00F95A1C">
        <w:rPr>
          <w:color w:val="000000"/>
        </w:rPr>
        <w:t>=</w:t>
      </w:r>
      <w:r w:rsidRPr="00F95A1C">
        <w:t>"https://cdnjs.cloudflare.com/ajax/libs/font-awesome/4.7.0/css/font-awesome.min.css"</w:t>
      </w:r>
      <w:r w:rsidRPr="00F95A1C">
        <w:rPr>
          <w:color w:val="008080"/>
        </w:rPr>
        <w:t>&gt;</w:t>
      </w:r>
    </w:p>
    <w:p w14:paraId="4A4E1ACB" w14:textId="77777777" w:rsidR="00826F1D" w:rsidRDefault="00826F1D" w:rsidP="00E9549B">
      <w:pPr>
        <w:pStyle w:val="FACode2"/>
        <w:numPr>
          <w:ilvl w:val="0"/>
          <w:numId w:val="0"/>
        </w:numPr>
        <w:spacing w:before="120"/>
        <w:ind w:left="360" w:hanging="360"/>
        <w:rPr>
          <w:color w:val="808080"/>
        </w:rPr>
      </w:pPr>
    </w:p>
    <w:p w14:paraId="2E4E634D" w14:textId="77777777" w:rsidR="00826F1D" w:rsidRDefault="00826F1D" w:rsidP="00E9549B">
      <w:pPr>
        <w:pStyle w:val="FACode2"/>
        <w:numPr>
          <w:ilvl w:val="0"/>
          <w:numId w:val="0"/>
        </w:numPr>
        <w:spacing w:before="120"/>
        <w:ind w:left="360" w:hanging="360"/>
        <w:rPr>
          <w:color w:val="808080"/>
        </w:rPr>
      </w:pPr>
      <w:r w:rsidRPr="00826F1D">
        <w:rPr>
          <w:color w:val="808080"/>
        </w:rPr>
        <w:t>&lt;</w:t>
      </w:r>
      <w:r w:rsidRPr="00826F1D">
        <w:rPr>
          <w:color w:val="569CD6"/>
        </w:rPr>
        <w:t>script</w:t>
      </w:r>
      <w:r w:rsidRPr="00826F1D">
        <w:rPr>
          <w:color w:val="D4D4D4"/>
        </w:rPr>
        <w:t xml:space="preserve"> </w:t>
      </w:r>
      <w:r w:rsidRPr="00826F1D">
        <w:rPr>
          <w:color w:val="9CDCFE"/>
        </w:rPr>
        <w:t>src</w:t>
      </w:r>
      <w:r w:rsidRPr="00826F1D">
        <w:rPr>
          <w:color w:val="D4D4D4"/>
        </w:rPr>
        <w:t>=</w:t>
      </w:r>
      <w:r w:rsidRPr="00826F1D">
        <w:t>"https://ajax.googleapis.com/ajax/libs/jquery/3.3.1/jquery.min.js"</w:t>
      </w:r>
      <w:r w:rsidRPr="00826F1D">
        <w:rPr>
          <w:color w:val="808080"/>
        </w:rPr>
        <w:t>&gt;&lt;/</w:t>
      </w:r>
      <w:r w:rsidRPr="00826F1D">
        <w:rPr>
          <w:color w:val="569CD6"/>
        </w:rPr>
        <w:t>script</w:t>
      </w:r>
      <w:r w:rsidRPr="00826F1D">
        <w:rPr>
          <w:color w:val="808080"/>
        </w:rPr>
        <w:t>&gt;</w:t>
      </w:r>
    </w:p>
    <w:p w14:paraId="78CA182D" w14:textId="77777777" w:rsidR="00FD0333" w:rsidRDefault="00FD0333" w:rsidP="00E9549B">
      <w:pPr>
        <w:pStyle w:val="FACode2"/>
        <w:numPr>
          <w:ilvl w:val="0"/>
          <w:numId w:val="0"/>
        </w:numPr>
        <w:spacing w:before="120"/>
        <w:ind w:left="360" w:hanging="360"/>
      </w:pPr>
      <w:r w:rsidRPr="00FD0333">
        <w:rPr>
          <w:color w:val="808080"/>
        </w:rPr>
        <w:t>&lt;</w:t>
      </w:r>
      <w:r w:rsidRPr="00FD0333">
        <w:rPr>
          <w:color w:val="569CD6"/>
        </w:rPr>
        <w:t>script</w:t>
      </w:r>
      <w:r w:rsidRPr="00FD0333">
        <w:rPr>
          <w:color w:val="D4D4D4"/>
        </w:rPr>
        <w:t xml:space="preserve"> </w:t>
      </w:r>
      <w:r w:rsidRPr="00FD0333">
        <w:rPr>
          <w:color w:val="9CDCFE"/>
        </w:rPr>
        <w:t>src</w:t>
      </w:r>
      <w:r w:rsidRPr="00FD0333">
        <w:rPr>
          <w:color w:val="D4D4D4"/>
        </w:rPr>
        <w:t>=</w:t>
      </w:r>
      <w:r w:rsidRPr="00FD0333">
        <w:t>"https://cdnjs.cloudflare.com/ajax/libs/jquery-</w:t>
      </w:r>
    </w:p>
    <w:p w14:paraId="551DF197" w14:textId="44DF0A1B" w:rsidR="00FD0333" w:rsidRPr="00FD0333" w:rsidRDefault="00FD0333" w:rsidP="00E9549B">
      <w:pPr>
        <w:pStyle w:val="FACode2"/>
        <w:numPr>
          <w:ilvl w:val="0"/>
          <w:numId w:val="0"/>
        </w:numPr>
        <w:spacing w:before="120"/>
        <w:ind w:left="360" w:hanging="360"/>
        <w:rPr>
          <w:color w:val="D4D4D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0333">
        <w:t>validate/1.19.1/jquery.validate.min.js"</w:t>
      </w:r>
      <w:r w:rsidRPr="00FD0333">
        <w:rPr>
          <w:color w:val="808080"/>
        </w:rPr>
        <w:t>&gt;&lt;/</w:t>
      </w:r>
      <w:r w:rsidRPr="00FD0333">
        <w:rPr>
          <w:color w:val="569CD6"/>
        </w:rPr>
        <w:t>script</w:t>
      </w:r>
      <w:r w:rsidRPr="00FD0333">
        <w:rPr>
          <w:color w:val="808080"/>
        </w:rPr>
        <w:t>&gt;</w:t>
      </w:r>
    </w:p>
    <w:p w14:paraId="7936AF1F" w14:textId="77777777" w:rsidR="00826F1D" w:rsidRPr="00F95A1C" w:rsidRDefault="00826F1D" w:rsidP="00E9549B">
      <w:pPr>
        <w:pStyle w:val="FACode2"/>
        <w:numPr>
          <w:ilvl w:val="0"/>
          <w:numId w:val="0"/>
        </w:numPr>
      </w:pPr>
    </w:p>
    <w:p w14:paraId="0561E79B" w14:textId="77777777" w:rsidR="0068045C" w:rsidRPr="002D164D" w:rsidRDefault="005C6027" w:rsidP="00B359F9">
      <w:pPr>
        <w:rPr>
          <w:rFonts w:ascii="Candara" w:hAnsi="Candara"/>
          <w:sz w:val="12"/>
        </w:rPr>
      </w:pPr>
      <w:r w:rsidRPr="00B359F9">
        <w:rPr>
          <w:rFonts w:ascii="Candara" w:hAnsi="Candara"/>
        </w:rPr>
        <w:t xml:space="preserve"> </w:t>
      </w:r>
    </w:p>
    <w:p w14:paraId="4EDC4C74" w14:textId="17FEE3BA" w:rsidR="00CC6631" w:rsidRPr="0068045C" w:rsidRDefault="0068045C" w:rsidP="00B359F9">
      <w:pPr>
        <w:rPr>
          <w:rFonts w:ascii="Candara" w:hAnsi="Candara"/>
          <w:lang w:val="en-GB"/>
        </w:rPr>
      </w:pPr>
      <w:r w:rsidRPr="0068045C">
        <w:rPr>
          <w:rFonts w:ascii="Candara" w:hAnsi="Candara"/>
        </w:rPr>
        <w:t xml:space="preserve">Notice that we will use </w:t>
      </w:r>
      <w:r w:rsidRPr="0068045C">
        <w:rPr>
          <w:rFonts w:ascii="Candara" w:hAnsi="Candara"/>
          <w:b/>
        </w:rPr>
        <w:t>jquery.validate.min.js</w:t>
      </w:r>
      <w:r w:rsidRPr="0068045C">
        <w:rPr>
          <w:rFonts w:ascii="Candara" w:hAnsi="Candara"/>
        </w:rPr>
        <w:t xml:space="preserve"> to validate </w:t>
      </w:r>
      <w:r w:rsidRPr="00DD7A92">
        <w:rPr>
          <w:rFonts w:ascii="Candara" w:hAnsi="Candara"/>
          <w:b/>
        </w:rPr>
        <w:t>Add Employee</w:t>
      </w:r>
      <w:r w:rsidRPr="0068045C">
        <w:rPr>
          <w:rFonts w:ascii="Candara" w:hAnsi="Candara"/>
        </w:rPr>
        <w:t xml:space="preserve"> screen.</w:t>
      </w:r>
    </w:p>
    <w:p w14:paraId="28340AA4" w14:textId="0058D647" w:rsidR="0076428D" w:rsidRPr="0076428D" w:rsidRDefault="00645244" w:rsidP="00225DB9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cs="Arial"/>
          <w:b/>
          <w:sz w:val="20"/>
        </w:rPr>
      </w:pPr>
      <w:r>
        <w:rPr>
          <w:rFonts w:cs="Arial"/>
          <w:b/>
          <w:sz w:val="20"/>
          <w:lang w:val="en-GB"/>
        </w:rPr>
        <w:t>home-page.html</w:t>
      </w:r>
      <w:r w:rsidR="00544D30">
        <w:rPr>
          <w:rFonts w:cs="Arial"/>
          <w:b/>
          <w:sz w:val="20"/>
          <w:lang w:val="en-GB"/>
        </w:rPr>
        <w:t xml:space="preserve"> s</w:t>
      </w:r>
      <w:r w:rsidR="0076428D" w:rsidRPr="0076428D">
        <w:rPr>
          <w:rFonts w:cs="Arial"/>
          <w:b/>
          <w:sz w:val="20"/>
        </w:rPr>
        <w:t>ource code:</w:t>
      </w:r>
    </w:p>
    <w:p w14:paraId="6B66E74F" w14:textId="0A1DE0DF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808080"/>
        </w:rPr>
        <w:t>&lt;!</w:t>
      </w:r>
      <w:r w:rsidRPr="0019343F">
        <w:rPr>
          <w:color w:val="569CD6"/>
        </w:rPr>
        <w:t>DOCTYPE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html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PUBLIC</w:t>
      </w:r>
      <w:r w:rsidRPr="0019343F">
        <w:rPr>
          <w:color w:val="D4D4D4"/>
        </w:rPr>
        <w:t xml:space="preserve"> </w:t>
      </w:r>
      <w:r w:rsidRPr="0019343F">
        <w:t>"-//W3C//DTD HTML 4.01 Transitional//EN"</w:t>
      </w:r>
      <w:r>
        <w:rPr>
          <w:color w:val="D4D4D4"/>
        </w:rPr>
        <w:t xml:space="preserve"> </w:t>
      </w:r>
      <w:r w:rsidRPr="0019343F">
        <w:t>"http://www.w3.org/TR/html4/loose.dtd"</w:t>
      </w:r>
      <w:r w:rsidRPr="0019343F">
        <w:rPr>
          <w:color w:val="808080"/>
        </w:rPr>
        <w:t>&gt;</w:t>
      </w:r>
    </w:p>
    <w:p w14:paraId="437E6438" w14:textId="19997CD8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808080"/>
        </w:rPr>
        <w:t>&lt;</w:t>
      </w:r>
      <w:r w:rsidRPr="0019343F">
        <w:t>html</w:t>
      </w:r>
      <w:r w:rsidRPr="0019343F">
        <w:rPr>
          <w:color w:val="808080"/>
        </w:rPr>
        <w:t>&gt;</w:t>
      </w:r>
    </w:p>
    <w:p w14:paraId="62D7A2E4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808080"/>
        </w:rPr>
        <w:t>&lt;</w:t>
      </w:r>
      <w:r w:rsidRPr="0019343F">
        <w:rPr>
          <w:color w:val="569CD6"/>
        </w:rPr>
        <w:t>head</w:t>
      </w:r>
      <w:r w:rsidRPr="0019343F">
        <w:rPr>
          <w:color w:val="808080"/>
        </w:rPr>
        <w:t>&gt;</w:t>
      </w:r>
    </w:p>
    <w:p w14:paraId="31EC2C71" w14:textId="77777777" w:rsidR="00B13196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</w:t>
      </w:r>
      <w:r w:rsidRPr="0019343F">
        <w:rPr>
          <w:color w:val="569CD6"/>
        </w:rPr>
        <w:t>meta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http-equiv</w:t>
      </w:r>
      <w:r w:rsidRPr="0019343F">
        <w:rPr>
          <w:color w:val="D4D4D4"/>
        </w:rPr>
        <w:t>=</w:t>
      </w:r>
      <w:r w:rsidRPr="0019343F">
        <w:t>"Content-Type"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content</w:t>
      </w:r>
      <w:r w:rsidRPr="0019343F">
        <w:rPr>
          <w:color w:val="D4D4D4"/>
        </w:rPr>
        <w:t>=</w:t>
      </w:r>
      <w:r w:rsidRPr="0019343F">
        <w:t>"text/html; charset=ISO-8859-1"</w:t>
      </w:r>
      <w:r w:rsidRPr="0019343F">
        <w:rPr>
          <w:color w:val="D4D4D4"/>
        </w:rPr>
        <w:t xml:space="preserve"> </w:t>
      </w:r>
    </w:p>
    <w:p w14:paraId="0590E9E9" w14:textId="31C6F595" w:rsidR="0019343F" w:rsidRPr="0019343F" w:rsidRDefault="00B13196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19343F" w:rsidRPr="0019343F">
        <w:rPr>
          <w:color w:val="9CDCFE"/>
        </w:rPr>
        <w:t>name</w:t>
      </w:r>
      <w:r w:rsidR="0019343F" w:rsidRPr="0019343F">
        <w:rPr>
          <w:color w:val="D4D4D4"/>
        </w:rPr>
        <w:t>=</w:t>
      </w:r>
      <w:r w:rsidR="0019343F" w:rsidRPr="0019343F">
        <w:t>"viewport"</w:t>
      </w:r>
      <w:r w:rsidR="0019343F" w:rsidRPr="0019343F">
        <w:rPr>
          <w:color w:val="D4D4D4"/>
        </w:rPr>
        <w:t xml:space="preserve"> </w:t>
      </w:r>
      <w:r w:rsidR="0019343F" w:rsidRPr="0019343F">
        <w:rPr>
          <w:color w:val="9CDCFE"/>
        </w:rPr>
        <w:t>content</w:t>
      </w:r>
      <w:r w:rsidR="0019343F" w:rsidRPr="0019343F">
        <w:rPr>
          <w:color w:val="D4D4D4"/>
        </w:rPr>
        <w:t>=</w:t>
      </w:r>
      <w:r w:rsidR="0019343F" w:rsidRPr="0019343F">
        <w:t>"width=device-width, initial-scale=1"</w:t>
      </w:r>
      <w:r w:rsidR="0019343F" w:rsidRPr="0019343F">
        <w:rPr>
          <w:color w:val="808080"/>
        </w:rPr>
        <w:t>&gt;</w:t>
      </w:r>
    </w:p>
    <w:p w14:paraId="38C8351D" w14:textId="77777777" w:rsidR="00B13196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</w:t>
      </w:r>
      <w:r w:rsidRPr="0019343F">
        <w:rPr>
          <w:color w:val="569CD6"/>
        </w:rPr>
        <w:t>link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rel</w:t>
      </w:r>
      <w:r w:rsidRPr="0019343F">
        <w:rPr>
          <w:color w:val="D4D4D4"/>
        </w:rPr>
        <w:t>=</w:t>
      </w:r>
      <w:r w:rsidRPr="0019343F">
        <w:t>"stylesheet"</w:t>
      </w:r>
      <w:r w:rsidRPr="0019343F">
        <w:rPr>
          <w:color w:val="D4D4D4"/>
        </w:rPr>
        <w:t xml:space="preserve"> </w:t>
      </w:r>
    </w:p>
    <w:p w14:paraId="236A4465" w14:textId="6B4470A0" w:rsidR="0019343F" w:rsidRPr="0019343F" w:rsidRDefault="00B13196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D4D4D4"/>
        </w:rPr>
        <w:tab/>
      </w:r>
      <w:r w:rsidR="0019343F" w:rsidRPr="0019343F">
        <w:rPr>
          <w:color w:val="9CDCFE"/>
        </w:rPr>
        <w:t>href</w:t>
      </w:r>
      <w:r w:rsidR="0019343F" w:rsidRPr="0019343F">
        <w:rPr>
          <w:color w:val="D4D4D4"/>
        </w:rPr>
        <w:t>=</w:t>
      </w:r>
      <w:r w:rsidR="0019343F" w:rsidRPr="0019343F">
        <w:t>"https://maxcdn.bootstrapcdn.com/bootstrap/4.1.0/css/bootstrap.min.css"</w:t>
      </w:r>
      <w:r w:rsidR="0019343F" w:rsidRPr="0019343F">
        <w:rPr>
          <w:color w:val="808080"/>
        </w:rPr>
        <w:t>&gt;</w:t>
      </w:r>
    </w:p>
    <w:p w14:paraId="3BA19725" w14:textId="77777777" w:rsidR="00B13196" w:rsidRPr="00B13196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</w:t>
      </w:r>
      <w:r w:rsidRPr="0019343F">
        <w:rPr>
          <w:color w:val="569CD6"/>
        </w:rPr>
        <w:t>link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rel</w:t>
      </w:r>
      <w:r w:rsidRPr="0019343F">
        <w:rPr>
          <w:color w:val="D4D4D4"/>
        </w:rPr>
        <w:t>=</w:t>
      </w:r>
      <w:r w:rsidRPr="0019343F">
        <w:t>"stylesheet"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href</w:t>
      </w:r>
      <w:r w:rsidRPr="0019343F">
        <w:rPr>
          <w:color w:val="D4D4D4"/>
        </w:rPr>
        <w:t>=</w:t>
      </w:r>
      <w:r w:rsidRPr="0019343F">
        <w:t>"https://cdnjs.cloudflare.com/ajax/libs/</w:t>
      </w:r>
    </w:p>
    <w:p w14:paraId="3ECEABBC" w14:textId="09AF60E2" w:rsidR="0019343F" w:rsidRPr="00B13196" w:rsidRDefault="00B13196" w:rsidP="00162A45">
      <w:pPr>
        <w:pStyle w:val="FACode"/>
        <w:spacing w:line="240" w:lineRule="auto"/>
        <w:ind w:left="720"/>
        <w:rPr>
          <w:color w:val="D4D4D4"/>
        </w:rPr>
      </w:pPr>
      <w:r w:rsidRPr="00B13196">
        <w:rPr>
          <w:color w:val="D4D4D4"/>
        </w:rPr>
        <w:tab/>
      </w:r>
      <w:r w:rsidR="0019343F" w:rsidRPr="0019343F">
        <w:t>font-awesome/4.7.0/css/font-awesome.min.css"</w:t>
      </w:r>
      <w:r w:rsidR="0019343F" w:rsidRPr="00B13196">
        <w:rPr>
          <w:color w:val="808080"/>
        </w:rPr>
        <w:t>&gt;</w:t>
      </w:r>
    </w:p>
    <w:p w14:paraId="199F2B5C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</w:t>
      </w:r>
      <w:r w:rsidRPr="0019343F">
        <w:rPr>
          <w:color w:val="569CD6"/>
        </w:rPr>
        <w:t>link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rel</w:t>
      </w:r>
      <w:r w:rsidRPr="0019343F">
        <w:rPr>
          <w:color w:val="D4D4D4"/>
        </w:rPr>
        <w:t>=</w:t>
      </w:r>
      <w:r w:rsidRPr="0019343F">
        <w:t>"stylesheet"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href</w:t>
      </w:r>
      <w:r w:rsidRPr="0019343F">
        <w:rPr>
          <w:color w:val="D4D4D4"/>
        </w:rPr>
        <w:t>=</w:t>
      </w:r>
      <w:r w:rsidRPr="0019343F">
        <w:t>"../resources/css/home-page.css"</w:t>
      </w:r>
      <w:r w:rsidRPr="0019343F">
        <w:rPr>
          <w:color w:val="808080"/>
        </w:rPr>
        <w:t>&gt;</w:t>
      </w:r>
    </w:p>
    <w:p w14:paraId="28247B18" w14:textId="77777777" w:rsidR="00B13196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</w:t>
      </w:r>
      <w:r w:rsidRPr="0019343F">
        <w:rPr>
          <w:color w:val="569CD6"/>
        </w:rPr>
        <w:t>script</w:t>
      </w:r>
      <w:r w:rsidRPr="0019343F">
        <w:rPr>
          <w:color w:val="D4D4D4"/>
        </w:rPr>
        <w:t xml:space="preserve"> </w:t>
      </w:r>
    </w:p>
    <w:p w14:paraId="0A4F16A8" w14:textId="18A68632" w:rsidR="0019343F" w:rsidRPr="0019343F" w:rsidRDefault="00B13196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D4D4D4"/>
        </w:rPr>
        <w:tab/>
      </w:r>
      <w:r w:rsidR="0019343F" w:rsidRPr="0019343F">
        <w:rPr>
          <w:color w:val="9CDCFE"/>
        </w:rPr>
        <w:t>src</w:t>
      </w:r>
      <w:r w:rsidR="0019343F" w:rsidRPr="0019343F">
        <w:rPr>
          <w:color w:val="D4D4D4"/>
        </w:rPr>
        <w:t>=</w:t>
      </w:r>
      <w:r w:rsidR="0019343F" w:rsidRPr="0019343F">
        <w:t>"https://ajax.googleapis.com/ajax/libs/jquery/3.3.1/jquery.min.js"</w:t>
      </w:r>
      <w:r w:rsidR="0019343F" w:rsidRPr="0019343F">
        <w:rPr>
          <w:color w:val="808080"/>
        </w:rPr>
        <w:t>&gt;&lt;/</w:t>
      </w:r>
      <w:r w:rsidR="0019343F" w:rsidRPr="0019343F">
        <w:rPr>
          <w:color w:val="569CD6"/>
        </w:rPr>
        <w:t>script</w:t>
      </w:r>
      <w:r w:rsidR="0019343F" w:rsidRPr="0019343F">
        <w:rPr>
          <w:color w:val="808080"/>
        </w:rPr>
        <w:t>&gt;</w:t>
      </w:r>
    </w:p>
    <w:p w14:paraId="6E620036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</w:t>
      </w:r>
      <w:r w:rsidRPr="0019343F">
        <w:rPr>
          <w:color w:val="569CD6"/>
        </w:rPr>
        <w:t>script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src</w:t>
      </w:r>
      <w:r w:rsidRPr="0019343F">
        <w:rPr>
          <w:color w:val="D4D4D4"/>
        </w:rPr>
        <w:t>=</w:t>
      </w:r>
      <w:r w:rsidRPr="0019343F">
        <w:t>"https://cdnjs.cloudflare.com/ajax/libs/jquery-</w:t>
      </w:r>
    </w:p>
    <w:p w14:paraId="1724E148" w14:textId="6CEBCFB6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Pr="0019343F">
        <w:t>validate/1.19.1/jquery.validate.min.js"</w:t>
      </w:r>
      <w:r w:rsidRPr="0019343F">
        <w:rPr>
          <w:color w:val="808080"/>
        </w:rPr>
        <w:t>&gt;&lt;/</w:t>
      </w:r>
      <w:r w:rsidRPr="0019343F">
        <w:rPr>
          <w:color w:val="569CD6"/>
        </w:rPr>
        <w:t>script</w:t>
      </w:r>
      <w:r w:rsidRPr="0019343F">
        <w:rPr>
          <w:color w:val="808080"/>
        </w:rPr>
        <w:t>&gt;</w:t>
      </w:r>
    </w:p>
    <w:p w14:paraId="7CE34E1C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</w:t>
      </w:r>
      <w:r w:rsidRPr="0019343F">
        <w:rPr>
          <w:color w:val="569CD6"/>
        </w:rPr>
        <w:t>title</w:t>
      </w:r>
      <w:r w:rsidRPr="0019343F">
        <w:rPr>
          <w:color w:val="808080"/>
        </w:rPr>
        <w:t>&gt;</w:t>
      </w:r>
      <w:r w:rsidRPr="0019343F">
        <w:rPr>
          <w:color w:val="D4D4D4"/>
        </w:rPr>
        <w:t>Home Page</w:t>
      </w:r>
      <w:r w:rsidRPr="0019343F">
        <w:rPr>
          <w:color w:val="808080"/>
        </w:rPr>
        <w:t>&lt;/</w:t>
      </w:r>
      <w:r w:rsidRPr="0019343F">
        <w:rPr>
          <w:color w:val="569CD6"/>
        </w:rPr>
        <w:t>title</w:t>
      </w:r>
      <w:r w:rsidRPr="0019343F">
        <w:rPr>
          <w:color w:val="808080"/>
        </w:rPr>
        <w:t>&gt;</w:t>
      </w:r>
    </w:p>
    <w:p w14:paraId="373888E6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808080"/>
        </w:rPr>
        <w:lastRenderedPageBreak/>
        <w:t>&lt;/</w:t>
      </w:r>
      <w:r w:rsidRPr="0019343F">
        <w:rPr>
          <w:color w:val="569CD6"/>
        </w:rPr>
        <w:t>head</w:t>
      </w:r>
      <w:r w:rsidRPr="0019343F">
        <w:rPr>
          <w:color w:val="808080"/>
        </w:rPr>
        <w:t>&gt;</w:t>
      </w:r>
    </w:p>
    <w:p w14:paraId="0EE8BBCB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</w:p>
    <w:p w14:paraId="1179253A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808080"/>
        </w:rPr>
        <w:t>&lt;</w:t>
      </w:r>
      <w:r w:rsidRPr="0019343F">
        <w:rPr>
          <w:color w:val="569CD6"/>
        </w:rPr>
        <w:t>body</w:t>
      </w:r>
      <w:r w:rsidRPr="0019343F">
        <w:rPr>
          <w:color w:val="808080"/>
        </w:rPr>
        <w:t>&gt;</w:t>
      </w:r>
    </w:p>
    <w:p w14:paraId="6F95EAAC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</w:t>
      </w:r>
      <w:r w:rsidRPr="0019343F">
        <w:rPr>
          <w:color w:val="569CD6"/>
        </w:rPr>
        <w:t>nav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"navbar navbar-expand-sm navbar-dark bg-dark"</w:t>
      </w:r>
      <w:r w:rsidRPr="0019343F">
        <w:rPr>
          <w:color w:val="808080"/>
        </w:rPr>
        <w:t>&gt;</w:t>
      </w:r>
    </w:p>
    <w:p w14:paraId="6558C90F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a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"navbar-brand"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href</w:t>
      </w:r>
      <w:r w:rsidRPr="0019343F">
        <w:rPr>
          <w:color w:val="D4D4D4"/>
        </w:rPr>
        <w:t>=</w:t>
      </w:r>
      <w:r w:rsidRPr="0019343F">
        <w:t>"#"</w:t>
      </w:r>
      <w:r w:rsidRPr="0019343F">
        <w:rPr>
          <w:color w:val="808080"/>
        </w:rPr>
        <w:t>&gt;</w:t>
      </w:r>
    </w:p>
    <w:p w14:paraId="1A2638F7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i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"fa fa-home"</w:t>
      </w:r>
      <w:r w:rsidRPr="0019343F">
        <w:rPr>
          <w:color w:val="808080"/>
        </w:rPr>
        <w:t>&gt;&lt;/</w:t>
      </w:r>
      <w:r w:rsidRPr="0019343F">
        <w:rPr>
          <w:color w:val="569CD6"/>
        </w:rPr>
        <w:t>i</w:t>
      </w:r>
      <w:r w:rsidRPr="0019343F">
        <w:rPr>
          <w:color w:val="808080"/>
        </w:rPr>
        <w:t>&gt;</w:t>
      </w:r>
      <w:r w:rsidRPr="0019343F">
        <w:rPr>
          <w:color w:val="D4D4D4"/>
        </w:rPr>
        <w:t xml:space="preserve"> Home Page</w:t>
      </w:r>
    </w:p>
    <w:p w14:paraId="47642084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</w:t>
      </w:r>
      <w:r w:rsidRPr="0019343F">
        <w:rPr>
          <w:color w:val="808080"/>
        </w:rPr>
        <w:t>&lt;/</w:t>
      </w:r>
      <w:r w:rsidRPr="0019343F">
        <w:rPr>
          <w:color w:val="569CD6"/>
        </w:rPr>
        <w:t>a</w:t>
      </w:r>
      <w:r w:rsidRPr="0019343F">
        <w:rPr>
          <w:color w:val="808080"/>
        </w:rPr>
        <w:t>&gt;</w:t>
      </w:r>
    </w:p>
    <w:p w14:paraId="6740380D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</w:p>
    <w:p w14:paraId="25B32B3B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div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id</w:t>
      </w:r>
      <w:r w:rsidRPr="0019343F">
        <w:rPr>
          <w:color w:val="D4D4D4"/>
        </w:rPr>
        <w:t>=</w:t>
      </w:r>
      <w:r w:rsidRPr="0019343F">
        <w:t>"navbarNavDropdown"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"navbar-collapse collapse"</w:t>
      </w:r>
      <w:r w:rsidRPr="0019343F">
        <w:rPr>
          <w:color w:val="808080"/>
        </w:rPr>
        <w:t>&gt;</w:t>
      </w:r>
    </w:p>
    <w:p w14:paraId="658E4E79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ul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"navbar-nav mr-auto"</w:t>
      </w:r>
      <w:r w:rsidRPr="0019343F">
        <w:rPr>
          <w:color w:val="808080"/>
        </w:rPr>
        <w:t>&gt;</w:t>
      </w:r>
    </w:p>
    <w:p w14:paraId="3DFC5208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li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"nav-item"</w:t>
      </w:r>
      <w:r w:rsidRPr="0019343F">
        <w:rPr>
          <w:color w:val="808080"/>
        </w:rPr>
        <w:t>&gt;</w:t>
      </w:r>
    </w:p>
    <w:p w14:paraId="2D8C7054" w14:textId="6303510D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 w:rsidRPr="0019343F">
        <w:rPr>
          <w:color w:val="808080"/>
        </w:rPr>
        <w:t>&lt;</w:t>
      </w:r>
      <w:r w:rsidRPr="0019343F">
        <w:rPr>
          <w:color w:val="569CD6"/>
        </w:rPr>
        <w:t>a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"nav-link"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href</w:t>
      </w:r>
      <w:r w:rsidRPr="0019343F">
        <w:rPr>
          <w:color w:val="D4D4D4"/>
        </w:rPr>
        <w:t>=</w:t>
      </w:r>
      <w:r w:rsidRPr="0019343F">
        <w:t>"#"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id</w:t>
      </w:r>
      <w:r w:rsidRPr="0019343F">
        <w:rPr>
          <w:color w:val="D4D4D4"/>
        </w:rPr>
        <w:t>=</w:t>
      </w:r>
      <w:r w:rsidRPr="0019343F">
        <w:t>"addEmpLink"</w:t>
      </w:r>
      <w:r w:rsidRPr="0019343F">
        <w:rPr>
          <w:color w:val="808080"/>
        </w:rPr>
        <w:t>&gt;</w:t>
      </w:r>
    </w:p>
    <w:p w14:paraId="114958BC" w14:textId="77777777" w:rsid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 w:rsidRPr="0019343F">
        <w:rPr>
          <w:color w:val="D4D4D4"/>
        </w:rPr>
        <w:t>Add new employee</w:t>
      </w:r>
    </w:p>
    <w:p w14:paraId="7A78B878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Pr="0019343F">
        <w:rPr>
          <w:color w:val="808080"/>
        </w:rPr>
        <w:t>&lt;/</w:t>
      </w:r>
      <w:r w:rsidRPr="0019343F">
        <w:rPr>
          <w:color w:val="569CD6"/>
        </w:rPr>
        <w:t>a</w:t>
      </w:r>
      <w:r w:rsidRPr="0019343F">
        <w:rPr>
          <w:color w:val="808080"/>
        </w:rPr>
        <w:t>&gt;</w:t>
      </w:r>
    </w:p>
    <w:p w14:paraId="1F656235" w14:textId="7304D393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808080"/>
        </w:rPr>
        <w:tab/>
      </w:r>
      <w:r>
        <w:rPr>
          <w:color w:val="808080"/>
        </w:rPr>
        <w:tab/>
        <w:t xml:space="preserve">     </w:t>
      </w:r>
      <w:r w:rsidRPr="0019343F">
        <w:rPr>
          <w:color w:val="808080"/>
        </w:rPr>
        <w:t>&lt;/</w:t>
      </w:r>
      <w:r w:rsidRPr="0019343F">
        <w:rPr>
          <w:color w:val="569CD6"/>
        </w:rPr>
        <w:t>li</w:t>
      </w:r>
      <w:r w:rsidRPr="0019343F">
        <w:rPr>
          <w:color w:val="808080"/>
        </w:rPr>
        <w:t>&gt;</w:t>
      </w:r>
    </w:p>
    <w:p w14:paraId="1B35A0BF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li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"nav-item"</w:t>
      </w:r>
      <w:r w:rsidRPr="0019343F">
        <w:rPr>
          <w:color w:val="808080"/>
        </w:rPr>
        <w:t>&gt;</w:t>
      </w:r>
    </w:p>
    <w:p w14:paraId="1A8D7747" w14:textId="77777777" w:rsid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 w:rsidRPr="0019343F">
        <w:rPr>
          <w:color w:val="808080"/>
        </w:rPr>
        <w:t>&lt;</w:t>
      </w:r>
      <w:r w:rsidRPr="0019343F">
        <w:rPr>
          <w:color w:val="569CD6"/>
        </w:rPr>
        <w:t>a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"nav-link"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id</w:t>
      </w:r>
      <w:r w:rsidRPr="0019343F">
        <w:rPr>
          <w:color w:val="D4D4D4"/>
        </w:rPr>
        <w:t>=</w:t>
      </w:r>
      <w:r w:rsidRPr="0019343F">
        <w:t>"listEmpsLink"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href</w:t>
      </w:r>
      <w:r w:rsidRPr="0019343F">
        <w:rPr>
          <w:color w:val="D4D4D4"/>
        </w:rPr>
        <w:t>=</w:t>
      </w:r>
      <w:r w:rsidRPr="0019343F">
        <w:t>"#"</w:t>
      </w:r>
      <w:r w:rsidRPr="0019343F">
        <w:rPr>
          <w:color w:val="808080"/>
        </w:rPr>
        <w:t>&gt;</w:t>
      </w:r>
      <w:r w:rsidRPr="0019343F">
        <w:rPr>
          <w:color w:val="D4D4D4"/>
        </w:rPr>
        <w:t>List employees</w:t>
      </w:r>
    </w:p>
    <w:p w14:paraId="6235C7BE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 w:rsidRPr="0019343F">
        <w:rPr>
          <w:color w:val="808080"/>
        </w:rPr>
        <w:t>&lt;/</w:t>
      </w:r>
      <w:r w:rsidRPr="0019343F">
        <w:rPr>
          <w:color w:val="569CD6"/>
        </w:rPr>
        <w:t>a</w:t>
      </w:r>
      <w:r w:rsidRPr="0019343F">
        <w:rPr>
          <w:color w:val="808080"/>
        </w:rPr>
        <w:t>&gt;</w:t>
      </w:r>
    </w:p>
    <w:p w14:paraId="2335F81A" w14:textId="60B832B3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808080"/>
        </w:rPr>
        <w:tab/>
      </w:r>
      <w:r>
        <w:rPr>
          <w:color w:val="808080"/>
        </w:rPr>
        <w:tab/>
        <w:t xml:space="preserve">     </w:t>
      </w:r>
      <w:r w:rsidRPr="0019343F">
        <w:rPr>
          <w:color w:val="808080"/>
        </w:rPr>
        <w:t>/</w:t>
      </w:r>
      <w:r w:rsidRPr="0019343F">
        <w:rPr>
          <w:color w:val="569CD6"/>
        </w:rPr>
        <w:t>li</w:t>
      </w:r>
      <w:r w:rsidRPr="0019343F">
        <w:rPr>
          <w:color w:val="808080"/>
        </w:rPr>
        <w:t>&gt;</w:t>
      </w:r>
    </w:p>
    <w:p w14:paraId="687BD0FD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</w:t>
      </w:r>
      <w:r w:rsidRPr="0019343F">
        <w:rPr>
          <w:color w:val="808080"/>
        </w:rPr>
        <w:t>&lt;/</w:t>
      </w:r>
      <w:r w:rsidRPr="0019343F">
        <w:rPr>
          <w:color w:val="569CD6"/>
        </w:rPr>
        <w:t>ul</w:t>
      </w:r>
      <w:r w:rsidRPr="0019343F">
        <w:rPr>
          <w:color w:val="808080"/>
        </w:rPr>
        <w:t>&gt;</w:t>
      </w:r>
    </w:p>
    <w:p w14:paraId="710D680D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</w:p>
    <w:p w14:paraId="2A5DBB60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ul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"navbar-nav ml-auto"</w:t>
      </w:r>
      <w:r w:rsidRPr="0019343F">
        <w:rPr>
          <w:color w:val="808080"/>
        </w:rPr>
        <w:t>&gt;</w:t>
      </w:r>
    </w:p>
    <w:p w14:paraId="68EA2711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li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"nav-item"</w:t>
      </w:r>
      <w:r w:rsidRPr="0019343F">
        <w:rPr>
          <w:color w:val="808080"/>
        </w:rPr>
        <w:t>&gt;</w:t>
      </w:r>
    </w:p>
    <w:p w14:paraId="79E9A52B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a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"nav-link"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style</w:t>
      </w:r>
      <w:r w:rsidRPr="0019343F">
        <w:rPr>
          <w:color w:val="D4D4D4"/>
        </w:rPr>
        <w:t>=</w:t>
      </w:r>
      <w:r w:rsidRPr="0019343F">
        <w:t>"color: yellow"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href</w:t>
      </w:r>
      <w:r w:rsidRPr="0019343F">
        <w:rPr>
          <w:color w:val="D4D4D4"/>
        </w:rPr>
        <w:t>=</w:t>
      </w:r>
      <w:r w:rsidRPr="0019343F">
        <w:t>"#"</w:t>
      </w:r>
      <w:r w:rsidRPr="0019343F">
        <w:rPr>
          <w:color w:val="808080"/>
        </w:rPr>
        <w:t>&gt;</w:t>
      </w:r>
    </w:p>
    <w:p w14:paraId="13725557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    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i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"fa fa-user-circle-o"</w:t>
      </w:r>
      <w:r w:rsidRPr="0019343F">
        <w:rPr>
          <w:color w:val="808080"/>
        </w:rPr>
        <w:t>&gt;</w:t>
      </w:r>
      <w:r w:rsidRPr="0019343F">
        <w:rPr>
          <w:color w:val="D4D4D4"/>
        </w:rPr>
        <w:t xml:space="preserve"> DuongNV16 </w:t>
      </w:r>
      <w:r w:rsidRPr="0019343F">
        <w:rPr>
          <w:color w:val="808080"/>
        </w:rPr>
        <w:t>&lt;/</w:t>
      </w:r>
      <w:r w:rsidRPr="0019343F">
        <w:rPr>
          <w:color w:val="569CD6"/>
        </w:rPr>
        <w:t>i</w:t>
      </w:r>
      <w:r w:rsidRPr="0019343F">
        <w:rPr>
          <w:color w:val="808080"/>
        </w:rPr>
        <w:t>&gt;</w:t>
      </w:r>
    </w:p>
    <w:p w14:paraId="2440A1AE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        </w:t>
      </w:r>
      <w:r w:rsidRPr="0019343F">
        <w:rPr>
          <w:color w:val="808080"/>
        </w:rPr>
        <w:t>&lt;/</w:t>
      </w:r>
      <w:r w:rsidRPr="0019343F">
        <w:rPr>
          <w:color w:val="569CD6"/>
        </w:rPr>
        <w:t>a</w:t>
      </w:r>
      <w:r w:rsidRPr="0019343F">
        <w:rPr>
          <w:color w:val="808080"/>
        </w:rPr>
        <w:t>&gt;</w:t>
      </w:r>
    </w:p>
    <w:p w14:paraId="5E875717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    </w:t>
      </w:r>
      <w:r w:rsidRPr="0019343F">
        <w:rPr>
          <w:color w:val="808080"/>
        </w:rPr>
        <w:t>&lt;/</w:t>
      </w:r>
      <w:r w:rsidRPr="0019343F">
        <w:rPr>
          <w:color w:val="569CD6"/>
        </w:rPr>
        <w:t>li</w:t>
      </w:r>
      <w:r w:rsidRPr="0019343F">
        <w:rPr>
          <w:color w:val="808080"/>
        </w:rPr>
        <w:t>&gt;</w:t>
      </w:r>
    </w:p>
    <w:p w14:paraId="0925071E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li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"nav-item"</w:t>
      </w:r>
      <w:r w:rsidRPr="0019343F">
        <w:rPr>
          <w:color w:val="808080"/>
        </w:rPr>
        <w:t>&gt;</w:t>
      </w:r>
    </w:p>
    <w:p w14:paraId="4776DD3E" w14:textId="77777777" w:rsidR="00B13196" w:rsidRPr="00B13196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a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"nav-link"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href</w:t>
      </w:r>
      <w:r w:rsidRPr="0019343F">
        <w:rPr>
          <w:color w:val="D4D4D4"/>
        </w:rPr>
        <w:t>=</w:t>
      </w:r>
      <w:r w:rsidRPr="0019343F">
        <w:t>"#"</w:t>
      </w:r>
      <w:r w:rsidRPr="0019343F">
        <w:rPr>
          <w:color w:val="808080"/>
        </w:rPr>
        <w:t>&gt;</w:t>
      </w:r>
    </w:p>
    <w:p w14:paraId="6C8EC3BE" w14:textId="1EC0F3C8" w:rsidR="0019343F" w:rsidRPr="0019343F" w:rsidRDefault="00B13196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 w:rsidR="0019343F" w:rsidRPr="0019343F">
        <w:rPr>
          <w:color w:val="808080"/>
        </w:rPr>
        <w:t>&lt;</w:t>
      </w:r>
      <w:r w:rsidR="0019343F" w:rsidRPr="0019343F">
        <w:rPr>
          <w:color w:val="569CD6"/>
        </w:rPr>
        <w:t>i</w:t>
      </w:r>
      <w:r w:rsidR="0019343F" w:rsidRPr="0019343F">
        <w:rPr>
          <w:color w:val="D4D4D4"/>
        </w:rPr>
        <w:t xml:space="preserve"> </w:t>
      </w:r>
      <w:r w:rsidR="0019343F" w:rsidRPr="0019343F">
        <w:rPr>
          <w:color w:val="9CDCFE"/>
        </w:rPr>
        <w:t>class</w:t>
      </w:r>
      <w:r w:rsidR="0019343F" w:rsidRPr="0019343F">
        <w:rPr>
          <w:color w:val="D4D4D4"/>
        </w:rPr>
        <w:t>=</w:t>
      </w:r>
      <w:r w:rsidR="0019343F" w:rsidRPr="0019343F">
        <w:t>"fa fa-user-times"</w:t>
      </w:r>
      <w:r w:rsidR="0019343F" w:rsidRPr="0019343F">
        <w:rPr>
          <w:color w:val="808080"/>
        </w:rPr>
        <w:t>&gt;&lt;/</w:t>
      </w:r>
      <w:r w:rsidR="0019343F" w:rsidRPr="0019343F">
        <w:rPr>
          <w:color w:val="569CD6"/>
        </w:rPr>
        <w:t>i</w:t>
      </w:r>
      <w:r w:rsidR="0019343F" w:rsidRPr="0019343F">
        <w:rPr>
          <w:color w:val="808080"/>
        </w:rPr>
        <w:t>&gt;</w:t>
      </w:r>
      <w:r w:rsidR="0019343F" w:rsidRPr="0019343F">
        <w:rPr>
          <w:color w:val="D4D4D4"/>
        </w:rPr>
        <w:t xml:space="preserve"> Logout</w:t>
      </w:r>
      <w:r w:rsidR="0019343F" w:rsidRPr="0019343F">
        <w:rPr>
          <w:color w:val="808080"/>
        </w:rPr>
        <w:t>&lt;/</w:t>
      </w:r>
      <w:r w:rsidR="0019343F" w:rsidRPr="0019343F">
        <w:rPr>
          <w:color w:val="569CD6"/>
        </w:rPr>
        <w:t>a</w:t>
      </w:r>
      <w:r w:rsidR="0019343F" w:rsidRPr="0019343F">
        <w:rPr>
          <w:color w:val="808080"/>
        </w:rPr>
        <w:t>&gt;</w:t>
      </w:r>
    </w:p>
    <w:p w14:paraId="3BF8328E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    </w:t>
      </w:r>
      <w:r w:rsidRPr="0019343F">
        <w:rPr>
          <w:color w:val="808080"/>
        </w:rPr>
        <w:t>&lt;/</w:t>
      </w:r>
      <w:r w:rsidRPr="0019343F">
        <w:rPr>
          <w:color w:val="569CD6"/>
        </w:rPr>
        <w:t>li</w:t>
      </w:r>
      <w:r w:rsidRPr="0019343F">
        <w:rPr>
          <w:color w:val="808080"/>
        </w:rPr>
        <w:t>&gt;</w:t>
      </w:r>
    </w:p>
    <w:p w14:paraId="3BB84608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</w:t>
      </w:r>
      <w:r w:rsidRPr="0019343F">
        <w:rPr>
          <w:color w:val="808080"/>
        </w:rPr>
        <w:t>&lt;/</w:t>
      </w:r>
      <w:r w:rsidRPr="0019343F">
        <w:rPr>
          <w:color w:val="569CD6"/>
        </w:rPr>
        <w:t>ul</w:t>
      </w:r>
      <w:r w:rsidRPr="0019343F">
        <w:rPr>
          <w:color w:val="808080"/>
        </w:rPr>
        <w:t>&gt;</w:t>
      </w:r>
    </w:p>
    <w:p w14:paraId="27636F95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</w:t>
      </w:r>
      <w:r w:rsidRPr="0019343F">
        <w:rPr>
          <w:color w:val="808080"/>
        </w:rPr>
        <w:t>&lt;/</w:t>
      </w:r>
      <w:r w:rsidRPr="0019343F">
        <w:rPr>
          <w:color w:val="569CD6"/>
        </w:rPr>
        <w:t>div</w:t>
      </w:r>
      <w:r w:rsidRPr="0019343F">
        <w:rPr>
          <w:color w:val="808080"/>
        </w:rPr>
        <w:t>&gt;</w:t>
      </w:r>
    </w:p>
    <w:p w14:paraId="2CBC7654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&lt;/</w:t>
      </w:r>
      <w:r w:rsidRPr="0019343F">
        <w:rPr>
          <w:color w:val="569CD6"/>
        </w:rPr>
        <w:t>nav</w:t>
      </w:r>
      <w:r w:rsidRPr="0019343F">
        <w:rPr>
          <w:color w:val="808080"/>
        </w:rPr>
        <w:t>&gt;</w:t>
      </w:r>
    </w:p>
    <w:p w14:paraId="55144E21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</w:p>
    <w:p w14:paraId="07062B1F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</w:t>
      </w:r>
      <w:r w:rsidRPr="0019343F">
        <w:rPr>
          <w:color w:val="569CD6"/>
        </w:rPr>
        <w:t>div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"container"</w:t>
      </w:r>
      <w:r w:rsidRPr="0019343F">
        <w:rPr>
          <w:color w:val="808080"/>
        </w:rPr>
        <w:t>&gt;</w:t>
      </w:r>
    </w:p>
    <w:p w14:paraId="12B103A7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h4</w:t>
      </w:r>
      <w:r w:rsidRPr="0019343F">
        <w:rPr>
          <w:color w:val="808080"/>
        </w:rPr>
        <w:t>&gt;</w:t>
      </w:r>
      <w:r w:rsidRPr="0019343F">
        <w:rPr>
          <w:color w:val="D4D4D4"/>
        </w:rPr>
        <w:t>Welcome to Employee Management System</w:t>
      </w:r>
      <w:r w:rsidRPr="0019343F">
        <w:rPr>
          <w:color w:val="808080"/>
        </w:rPr>
        <w:t>&lt;/</w:t>
      </w:r>
      <w:r w:rsidRPr="0019343F">
        <w:rPr>
          <w:color w:val="569CD6"/>
        </w:rPr>
        <w:t>h4</w:t>
      </w:r>
      <w:r w:rsidRPr="0019343F">
        <w:rPr>
          <w:color w:val="808080"/>
        </w:rPr>
        <w:t>&gt;</w:t>
      </w:r>
    </w:p>
    <w:p w14:paraId="2BE5EAC5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&lt;/</w:t>
      </w:r>
      <w:r w:rsidRPr="0019343F">
        <w:rPr>
          <w:color w:val="569CD6"/>
        </w:rPr>
        <w:t>div</w:t>
      </w:r>
      <w:r w:rsidRPr="0019343F">
        <w:rPr>
          <w:color w:val="808080"/>
        </w:rPr>
        <w:t>&gt;</w:t>
      </w:r>
    </w:p>
    <w:p w14:paraId="2E6C5DE3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</w:p>
    <w:p w14:paraId="65A787B4" w14:textId="77777777" w:rsidR="00DD6275" w:rsidRPr="00DD6275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</w:t>
      </w:r>
      <w:r w:rsidRPr="0019343F">
        <w:rPr>
          <w:color w:val="569CD6"/>
        </w:rPr>
        <w:t>div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"row fixed-bottom"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style</w:t>
      </w:r>
      <w:r w:rsidRPr="0019343F">
        <w:rPr>
          <w:color w:val="D4D4D4"/>
        </w:rPr>
        <w:t>=</w:t>
      </w:r>
      <w:r w:rsidRPr="0019343F">
        <w:t xml:space="preserve">"border-top: 1px solid #ccc; </w:t>
      </w:r>
    </w:p>
    <w:p w14:paraId="0E5A8A89" w14:textId="14DACD7F" w:rsidR="0019343F" w:rsidRPr="0019343F" w:rsidRDefault="00DD6275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19343F" w:rsidRPr="0019343F">
        <w:t>background-color: #222"</w:t>
      </w:r>
      <w:r w:rsidR="0019343F" w:rsidRPr="0019343F">
        <w:rPr>
          <w:color w:val="808080"/>
        </w:rPr>
        <w:t>&gt;</w:t>
      </w:r>
    </w:p>
    <w:p w14:paraId="42815EAB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div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class</w:t>
      </w:r>
      <w:r w:rsidRPr="0019343F">
        <w:rPr>
          <w:color w:val="D4D4D4"/>
        </w:rPr>
        <w:t>=</w:t>
      </w:r>
      <w:r w:rsidRPr="0019343F">
        <w:t>"col-md-12"</w:t>
      </w:r>
      <w:r w:rsidRPr="0019343F">
        <w:rPr>
          <w:color w:val="808080"/>
        </w:rPr>
        <w:t>&gt;</w:t>
      </w:r>
    </w:p>
    <w:p w14:paraId="45C1B9B1" w14:textId="77777777" w:rsidR="00E52619" w:rsidRPr="00E52619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    </w:t>
      </w:r>
      <w:r w:rsidRPr="0019343F">
        <w:rPr>
          <w:color w:val="808080"/>
        </w:rPr>
        <w:t>&lt;</w:t>
      </w:r>
      <w:r w:rsidRPr="0019343F">
        <w:rPr>
          <w:color w:val="569CD6"/>
        </w:rPr>
        <w:t>p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style</w:t>
      </w:r>
      <w:r w:rsidRPr="0019343F">
        <w:rPr>
          <w:color w:val="D4D4D4"/>
        </w:rPr>
        <w:t>=</w:t>
      </w:r>
      <w:r w:rsidRPr="0019343F">
        <w:t>"margin: 10px auto; text-align: center; color: #ccc"</w:t>
      </w:r>
      <w:r w:rsidRPr="0019343F">
        <w:rPr>
          <w:color w:val="808080"/>
        </w:rPr>
        <w:t>&gt;</w:t>
      </w:r>
    </w:p>
    <w:p w14:paraId="7819A919" w14:textId="09411C09" w:rsidR="0019343F" w:rsidRPr="0019343F" w:rsidRDefault="00E52619" w:rsidP="00B13196">
      <w:pPr>
        <w:pStyle w:val="FACode"/>
        <w:spacing w:line="240" w:lineRule="auto"/>
        <w:ind w:left="720"/>
        <w:rPr>
          <w:color w:val="D4D4D4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 w:rsidR="0019343F" w:rsidRPr="0019343F">
        <w:rPr>
          <w:color w:val="569CD6"/>
        </w:rPr>
        <w:t>&amp;copy;</w:t>
      </w:r>
      <w:r w:rsidR="0019343F" w:rsidRPr="0019343F">
        <w:rPr>
          <w:color w:val="D4D4D4"/>
        </w:rPr>
        <w:t xml:space="preserve"> Copyright Fresher Academy 2018</w:t>
      </w:r>
      <w:r w:rsidR="0019343F" w:rsidRPr="0019343F">
        <w:rPr>
          <w:color w:val="808080"/>
        </w:rPr>
        <w:t>&lt;/</w:t>
      </w:r>
      <w:r w:rsidR="0019343F" w:rsidRPr="0019343F">
        <w:rPr>
          <w:color w:val="569CD6"/>
        </w:rPr>
        <w:t>p</w:t>
      </w:r>
      <w:r w:rsidR="0019343F" w:rsidRPr="0019343F">
        <w:rPr>
          <w:color w:val="808080"/>
        </w:rPr>
        <w:t>&gt;</w:t>
      </w:r>
    </w:p>
    <w:p w14:paraId="0B792244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    </w:t>
      </w:r>
      <w:r w:rsidRPr="0019343F">
        <w:rPr>
          <w:color w:val="808080"/>
        </w:rPr>
        <w:t>&lt;/</w:t>
      </w:r>
      <w:r w:rsidRPr="0019343F">
        <w:rPr>
          <w:color w:val="569CD6"/>
        </w:rPr>
        <w:t>div</w:t>
      </w:r>
      <w:r w:rsidRPr="0019343F">
        <w:rPr>
          <w:color w:val="808080"/>
        </w:rPr>
        <w:t>&gt;</w:t>
      </w:r>
    </w:p>
    <w:p w14:paraId="25C5C425" w14:textId="6CE60AD9" w:rsidR="0019343F" w:rsidRPr="00E52619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&lt;/</w:t>
      </w:r>
      <w:r w:rsidRPr="0019343F">
        <w:rPr>
          <w:color w:val="569CD6"/>
        </w:rPr>
        <w:t>div</w:t>
      </w:r>
      <w:r w:rsidRPr="0019343F">
        <w:rPr>
          <w:color w:val="808080"/>
        </w:rPr>
        <w:t>&gt;</w:t>
      </w:r>
    </w:p>
    <w:p w14:paraId="0E7D9656" w14:textId="0334D4D6" w:rsidR="0019343F" w:rsidRPr="00E52619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D4D4D4"/>
        </w:rPr>
        <w:t xml:space="preserve">    </w:t>
      </w:r>
      <w:r w:rsidRPr="0019343F">
        <w:rPr>
          <w:color w:val="808080"/>
        </w:rPr>
        <w:t>&lt;</w:t>
      </w:r>
      <w:r w:rsidRPr="0019343F">
        <w:rPr>
          <w:color w:val="569CD6"/>
        </w:rPr>
        <w:t>script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src</w:t>
      </w:r>
      <w:r w:rsidRPr="0019343F">
        <w:rPr>
          <w:color w:val="D4D4D4"/>
        </w:rPr>
        <w:t>=</w:t>
      </w:r>
      <w:r w:rsidRPr="0019343F">
        <w:t>"../resources/js/home-page.js"</w:t>
      </w:r>
      <w:r w:rsidRPr="0019343F">
        <w:rPr>
          <w:color w:val="808080"/>
        </w:rPr>
        <w:t>&gt;&lt;/</w:t>
      </w:r>
      <w:r w:rsidRPr="0019343F">
        <w:rPr>
          <w:color w:val="569CD6"/>
        </w:rPr>
        <w:t>script</w:t>
      </w:r>
      <w:r w:rsidRPr="0019343F">
        <w:rPr>
          <w:color w:val="808080"/>
        </w:rPr>
        <w:t>&gt;</w:t>
      </w:r>
    </w:p>
    <w:p w14:paraId="42DF9F34" w14:textId="419ED4D4" w:rsidR="0019343F" w:rsidRPr="00E01F74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808080"/>
        </w:rPr>
        <w:t>&lt;/</w:t>
      </w:r>
      <w:r w:rsidRPr="0019343F">
        <w:rPr>
          <w:color w:val="569CD6"/>
        </w:rPr>
        <w:t>body</w:t>
      </w:r>
      <w:r w:rsidRPr="0019343F">
        <w:rPr>
          <w:color w:val="808080"/>
        </w:rPr>
        <w:t>&gt;</w:t>
      </w:r>
    </w:p>
    <w:p w14:paraId="17EB717A" w14:textId="77777777" w:rsidR="0019343F" w:rsidRPr="0019343F" w:rsidRDefault="0019343F" w:rsidP="00B13196">
      <w:pPr>
        <w:pStyle w:val="FACode"/>
        <w:spacing w:line="240" w:lineRule="auto"/>
        <w:ind w:left="720"/>
        <w:rPr>
          <w:color w:val="D4D4D4"/>
        </w:rPr>
      </w:pPr>
      <w:r w:rsidRPr="0019343F">
        <w:rPr>
          <w:color w:val="808080"/>
        </w:rPr>
        <w:t>&lt;/</w:t>
      </w:r>
      <w:r w:rsidRPr="0019343F">
        <w:rPr>
          <w:color w:val="569CD6"/>
        </w:rPr>
        <w:t>html</w:t>
      </w:r>
      <w:r w:rsidRPr="0019343F">
        <w:rPr>
          <w:color w:val="808080"/>
        </w:rPr>
        <w:t>&gt;</w:t>
      </w:r>
    </w:p>
    <w:p w14:paraId="3E8287D5" w14:textId="77777777" w:rsidR="00B54DC1" w:rsidRDefault="00B54DC1" w:rsidP="00B54DC1">
      <w:pPr>
        <w:spacing w:after="0"/>
        <w:jc w:val="both"/>
        <w:rPr>
          <w:rFonts w:cs="Arial"/>
          <w:b/>
          <w:color w:val="252525"/>
          <w:sz w:val="20"/>
        </w:rPr>
      </w:pPr>
    </w:p>
    <w:p w14:paraId="0FBC5088" w14:textId="4346F38C" w:rsidR="00DC61E7" w:rsidRDefault="00DC61E7" w:rsidP="00DC61E7">
      <w:pPr>
        <w:rPr>
          <w:color w:val="808080"/>
          <w:lang w:val="en-GB"/>
        </w:rPr>
      </w:pPr>
      <w:r>
        <w:rPr>
          <w:rFonts w:ascii="Candara" w:hAnsi="Candara"/>
          <w:lang w:val="en-GB"/>
        </w:rPr>
        <w:t xml:space="preserve">Add jQuery link: </w:t>
      </w:r>
      <w:r w:rsidRPr="0019343F">
        <w:rPr>
          <w:color w:val="569CD6"/>
        </w:rPr>
        <w:t>script</w:t>
      </w:r>
      <w:r w:rsidRPr="0019343F">
        <w:rPr>
          <w:color w:val="D4D4D4"/>
        </w:rPr>
        <w:t xml:space="preserve"> </w:t>
      </w:r>
      <w:r w:rsidRPr="0019343F">
        <w:rPr>
          <w:color w:val="9CDCFE"/>
        </w:rPr>
        <w:t>src</w:t>
      </w:r>
      <w:r w:rsidRPr="0019343F">
        <w:rPr>
          <w:color w:val="D4D4D4"/>
        </w:rPr>
        <w:t>=</w:t>
      </w:r>
      <w:r w:rsidRPr="0019343F">
        <w:t>"../resources/js/home-page.js"</w:t>
      </w:r>
      <w:r w:rsidRPr="0019343F">
        <w:rPr>
          <w:color w:val="808080"/>
        </w:rPr>
        <w:t>&gt;&lt;/</w:t>
      </w:r>
      <w:r w:rsidRPr="0019343F">
        <w:rPr>
          <w:color w:val="569CD6"/>
        </w:rPr>
        <w:t>script</w:t>
      </w:r>
      <w:r w:rsidRPr="0019343F">
        <w:rPr>
          <w:color w:val="808080"/>
        </w:rPr>
        <w:t>&gt;</w:t>
      </w:r>
      <w:r>
        <w:rPr>
          <w:color w:val="808080"/>
          <w:lang w:val="en-GB"/>
        </w:rPr>
        <w:t>.</w:t>
      </w:r>
    </w:p>
    <w:p w14:paraId="2B8CA900" w14:textId="7418DCA4" w:rsidR="00F60304" w:rsidRDefault="00DC61E7" w:rsidP="00F60304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color w:val="252525"/>
          <w:sz w:val="20"/>
        </w:rPr>
      </w:pPr>
      <w:r w:rsidRPr="00F60304">
        <w:rPr>
          <w:rFonts w:cs="Arial"/>
          <w:b/>
          <w:color w:val="252525"/>
          <w:sz w:val="20"/>
        </w:rPr>
        <w:t>home-page.js source code</w:t>
      </w:r>
    </w:p>
    <w:p w14:paraId="64BB83D7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rPr>
          <w:color w:val="DCDCAA"/>
        </w:rPr>
        <w:t>$</w:t>
      </w:r>
      <w:r w:rsidRPr="00F60304">
        <w:t>(</w:t>
      </w:r>
      <w:r w:rsidRPr="00F60304">
        <w:rPr>
          <w:color w:val="9CDCFE"/>
        </w:rPr>
        <w:t>document</w:t>
      </w:r>
      <w:r w:rsidRPr="00F60304">
        <w:t>).</w:t>
      </w:r>
      <w:r w:rsidRPr="00F60304">
        <w:rPr>
          <w:color w:val="DCDCAA"/>
        </w:rPr>
        <w:t>ready</w:t>
      </w:r>
      <w:r w:rsidRPr="00F60304">
        <w:t>(</w:t>
      </w:r>
      <w:r w:rsidRPr="00F60304">
        <w:rPr>
          <w:color w:val="569CD6"/>
        </w:rPr>
        <w:t>function</w:t>
      </w:r>
      <w:r w:rsidRPr="00F60304">
        <w:t>() {</w:t>
      </w:r>
    </w:p>
    <w:p w14:paraId="08BDCA97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</w:t>
      </w:r>
      <w:r w:rsidRPr="00F60304">
        <w:rPr>
          <w:color w:val="DCDCAA"/>
        </w:rPr>
        <w:t>$</w:t>
      </w:r>
      <w:r w:rsidRPr="00F60304">
        <w:t>(</w:t>
      </w:r>
      <w:r w:rsidRPr="00F60304">
        <w:rPr>
          <w:color w:val="CE9178"/>
        </w:rPr>
        <w:t>"#addEmpLink"</w:t>
      </w:r>
      <w:r w:rsidRPr="00F60304">
        <w:t>).</w:t>
      </w:r>
      <w:r w:rsidRPr="00F60304">
        <w:rPr>
          <w:color w:val="DCDCAA"/>
        </w:rPr>
        <w:t>click</w:t>
      </w:r>
      <w:r w:rsidRPr="00F60304">
        <w:t>(</w:t>
      </w:r>
      <w:r w:rsidRPr="00F60304">
        <w:rPr>
          <w:color w:val="569CD6"/>
        </w:rPr>
        <w:t>function</w:t>
      </w:r>
      <w:r w:rsidRPr="00F60304">
        <w:t>() {</w:t>
      </w:r>
    </w:p>
    <w:p w14:paraId="7411C384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    </w:t>
      </w:r>
      <w:r w:rsidRPr="00F60304">
        <w:rPr>
          <w:color w:val="9CDCFE"/>
        </w:rPr>
        <w:t>$</w:t>
      </w:r>
      <w:r w:rsidRPr="00F60304">
        <w:t>.</w:t>
      </w:r>
      <w:r w:rsidRPr="00F60304">
        <w:rPr>
          <w:color w:val="DCDCAA"/>
        </w:rPr>
        <w:t>get</w:t>
      </w:r>
      <w:r w:rsidRPr="00F60304">
        <w:t>({</w:t>
      </w:r>
    </w:p>
    <w:p w14:paraId="688695CA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        </w:t>
      </w:r>
      <w:r w:rsidRPr="00F60304">
        <w:rPr>
          <w:color w:val="9CDCFE"/>
        </w:rPr>
        <w:t>url:</w:t>
      </w:r>
      <w:r w:rsidRPr="00F60304">
        <w:t xml:space="preserve"> "/views/add-employee.html",</w:t>
      </w:r>
    </w:p>
    <w:p w14:paraId="0E2D4386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        </w:t>
      </w:r>
      <w:r w:rsidRPr="00F60304">
        <w:rPr>
          <w:color w:val="DCDCAA"/>
        </w:rPr>
        <w:t>success</w:t>
      </w:r>
      <w:r w:rsidRPr="00F60304">
        <w:rPr>
          <w:color w:val="9CDCFE"/>
        </w:rPr>
        <w:t>:</w:t>
      </w:r>
      <w:r w:rsidRPr="00F60304">
        <w:t xml:space="preserve"> </w:t>
      </w:r>
      <w:r w:rsidRPr="00F60304">
        <w:rPr>
          <w:color w:val="569CD6"/>
        </w:rPr>
        <w:t>function</w:t>
      </w:r>
      <w:r w:rsidRPr="00F60304">
        <w:t>(</w:t>
      </w:r>
      <w:r w:rsidRPr="00F60304">
        <w:rPr>
          <w:color w:val="9CDCFE"/>
        </w:rPr>
        <w:t>response</w:t>
      </w:r>
      <w:r w:rsidRPr="00F60304">
        <w:t>) {</w:t>
      </w:r>
    </w:p>
    <w:p w14:paraId="798416AF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            </w:t>
      </w:r>
      <w:r w:rsidRPr="00F60304">
        <w:rPr>
          <w:color w:val="DCDCAA"/>
        </w:rPr>
        <w:t>$</w:t>
      </w:r>
      <w:r w:rsidRPr="00F60304">
        <w:t>(</w:t>
      </w:r>
      <w:r w:rsidRPr="00F60304">
        <w:rPr>
          <w:color w:val="CE9178"/>
        </w:rPr>
        <w:t>".container"</w:t>
      </w:r>
      <w:r w:rsidRPr="00F60304">
        <w:t>).</w:t>
      </w:r>
      <w:r w:rsidRPr="00F60304">
        <w:rPr>
          <w:color w:val="DCDCAA"/>
        </w:rPr>
        <w:t>html</w:t>
      </w:r>
      <w:r w:rsidRPr="00F60304">
        <w:t>(</w:t>
      </w:r>
      <w:r w:rsidRPr="00F60304">
        <w:rPr>
          <w:color w:val="9CDCFE"/>
        </w:rPr>
        <w:t>response</w:t>
      </w:r>
      <w:r w:rsidRPr="00F60304">
        <w:t>);</w:t>
      </w:r>
    </w:p>
    <w:p w14:paraId="5B6741D1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            </w:t>
      </w:r>
      <w:r w:rsidRPr="00F60304">
        <w:rPr>
          <w:color w:val="DCDCAA"/>
        </w:rPr>
        <w:t>$</w:t>
      </w:r>
      <w:r w:rsidRPr="00F60304">
        <w:t>(</w:t>
      </w:r>
      <w:r w:rsidRPr="00F60304">
        <w:rPr>
          <w:color w:val="CE9178"/>
        </w:rPr>
        <w:t>"#employeeName"</w:t>
      </w:r>
      <w:r w:rsidRPr="00F60304">
        <w:t>).</w:t>
      </w:r>
      <w:r w:rsidRPr="00F60304">
        <w:rPr>
          <w:color w:val="DCDCAA"/>
        </w:rPr>
        <w:t>focus</w:t>
      </w:r>
      <w:r w:rsidRPr="00F60304">
        <w:t>();</w:t>
      </w:r>
    </w:p>
    <w:p w14:paraId="2354CDB6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        }</w:t>
      </w:r>
    </w:p>
    <w:p w14:paraId="07649058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    });</w:t>
      </w:r>
    </w:p>
    <w:p w14:paraId="38022F8D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});</w:t>
      </w:r>
    </w:p>
    <w:p w14:paraId="46E6F4D0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</w:p>
    <w:p w14:paraId="254A9912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</w:t>
      </w:r>
      <w:r w:rsidRPr="00F60304">
        <w:rPr>
          <w:color w:val="DCDCAA"/>
        </w:rPr>
        <w:t>$</w:t>
      </w:r>
      <w:r w:rsidRPr="00F60304">
        <w:t>("#listEmpsLink").</w:t>
      </w:r>
      <w:r w:rsidRPr="00F60304">
        <w:rPr>
          <w:color w:val="DCDCAA"/>
        </w:rPr>
        <w:t>click</w:t>
      </w:r>
      <w:r w:rsidRPr="00F60304">
        <w:t>(</w:t>
      </w:r>
      <w:r w:rsidRPr="00F60304">
        <w:rPr>
          <w:color w:val="569CD6"/>
        </w:rPr>
        <w:t>function</w:t>
      </w:r>
      <w:r w:rsidRPr="00F60304">
        <w:t>() {</w:t>
      </w:r>
    </w:p>
    <w:p w14:paraId="39DF0249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    </w:t>
      </w:r>
      <w:r w:rsidRPr="00F60304">
        <w:rPr>
          <w:color w:val="9CDCFE"/>
        </w:rPr>
        <w:t>$</w:t>
      </w:r>
      <w:r w:rsidRPr="00F60304">
        <w:t>.</w:t>
      </w:r>
      <w:r w:rsidRPr="00F60304">
        <w:rPr>
          <w:color w:val="DCDCAA"/>
        </w:rPr>
        <w:t>get</w:t>
      </w:r>
      <w:r w:rsidRPr="00F60304">
        <w:t>({</w:t>
      </w:r>
    </w:p>
    <w:p w14:paraId="3B676D95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        </w:t>
      </w:r>
      <w:r w:rsidRPr="00F60304">
        <w:rPr>
          <w:color w:val="9CDCFE"/>
        </w:rPr>
        <w:t>url:</w:t>
      </w:r>
      <w:r w:rsidRPr="00F60304">
        <w:t xml:space="preserve"> "/views/list-employees.html",</w:t>
      </w:r>
    </w:p>
    <w:p w14:paraId="09E3B66A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lastRenderedPageBreak/>
        <w:t xml:space="preserve">            </w:t>
      </w:r>
      <w:r w:rsidRPr="00F60304">
        <w:rPr>
          <w:color w:val="DCDCAA"/>
        </w:rPr>
        <w:t>success</w:t>
      </w:r>
      <w:r w:rsidRPr="00F60304">
        <w:rPr>
          <w:color w:val="9CDCFE"/>
        </w:rPr>
        <w:t>:</w:t>
      </w:r>
      <w:r w:rsidRPr="00F60304">
        <w:t xml:space="preserve"> </w:t>
      </w:r>
      <w:r w:rsidRPr="00F60304">
        <w:rPr>
          <w:color w:val="569CD6"/>
        </w:rPr>
        <w:t>function</w:t>
      </w:r>
      <w:r w:rsidRPr="00F60304">
        <w:t>(</w:t>
      </w:r>
      <w:r w:rsidRPr="00F60304">
        <w:rPr>
          <w:color w:val="9CDCFE"/>
        </w:rPr>
        <w:t>response</w:t>
      </w:r>
      <w:r w:rsidRPr="00F60304">
        <w:t>) {</w:t>
      </w:r>
    </w:p>
    <w:p w14:paraId="7FD9A658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            </w:t>
      </w:r>
      <w:r w:rsidRPr="00F60304">
        <w:rPr>
          <w:color w:val="DCDCAA"/>
        </w:rPr>
        <w:t>$</w:t>
      </w:r>
      <w:r w:rsidRPr="00F60304">
        <w:t>(</w:t>
      </w:r>
      <w:r w:rsidRPr="00F60304">
        <w:rPr>
          <w:color w:val="CE9178"/>
        </w:rPr>
        <w:t>".container"</w:t>
      </w:r>
      <w:r w:rsidRPr="00F60304">
        <w:t>).</w:t>
      </w:r>
      <w:r w:rsidRPr="00F60304">
        <w:rPr>
          <w:color w:val="DCDCAA"/>
        </w:rPr>
        <w:t>html</w:t>
      </w:r>
      <w:r w:rsidRPr="00F60304">
        <w:t>(</w:t>
      </w:r>
      <w:r w:rsidRPr="00F60304">
        <w:rPr>
          <w:color w:val="9CDCFE"/>
        </w:rPr>
        <w:t>response</w:t>
      </w:r>
      <w:r w:rsidRPr="00F60304">
        <w:t>);</w:t>
      </w:r>
    </w:p>
    <w:p w14:paraId="5BCF73C1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        }</w:t>
      </w:r>
    </w:p>
    <w:p w14:paraId="4098A1A2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    });</w:t>
      </w:r>
    </w:p>
    <w:p w14:paraId="3A7D9A9F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 xml:space="preserve">    });</w:t>
      </w:r>
    </w:p>
    <w:p w14:paraId="7FA18645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</w:p>
    <w:p w14:paraId="72A91454" w14:textId="77777777" w:rsidR="00F60304" w:rsidRPr="00F60304" w:rsidRDefault="00F60304" w:rsidP="00B13196">
      <w:pPr>
        <w:pStyle w:val="FACode"/>
        <w:numPr>
          <w:ilvl w:val="0"/>
          <w:numId w:val="21"/>
        </w:numPr>
        <w:spacing w:line="240" w:lineRule="auto"/>
        <w:ind w:left="357" w:hanging="357"/>
      </w:pPr>
      <w:r w:rsidRPr="00F60304">
        <w:t>});</w:t>
      </w:r>
    </w:p>
    <w:p w14:paraId="1F8BCDD9" w14:textId="77777777" w:rsidR="00DC61E7" w:rsidRPr="00DC61E7" w:rsidRDefault="00DC61E7" w:rsidP="00DC61E7">
      <w:pPr>
        <w:spacing w:after="0"/>
        <w:jc w:val="both"/>
        <w:rPr>
          <w:rFonts w:cs="Arial"/>
          <w:b/>
          <w:color w:val="252525"/>
          <w:sz w:val="20"/>
        </w:rPr>
      </w:pPr>
    </w:p>
    <w:p w14:paraId="07D30736" w14:textId="77777777" w:rsidR="00215C7F" w:rsidRPr="00215C7F" w:rsidRDefault="00215C7F" w:rsidP="00215C7F">
      <w:pPr>
        <w:spacing w:before="120" w:after="0" w:line="288" w:lineRule="auto"/>
        <w:jc w:val="both"/>
        <w:rPr>
          <w:rFonts w:cs="Arial"/>
          <w:color w:val="252525"/>
          <w:sz w:val="20"/>
          <w:lang w:val="en-GB"/>
        </w:rPr>
      </w:pPr>
      <w:r w:rsidRPr="00215C7F">
        <w:rPr>
          <w:rFonts w:cs="Arial"/>
          <w:color w:val="252525"/>
          <w:sz w:val="20"/>
          <w:lang w:val="en-GB"/>
        </w:rPr>
        <w:t>According to this design, when the user clicks "Add an Employee" or "List Employees" the web page will appropriate display.</w:t>
      </w:r>
    </w:p>
    <w:p w14:paraId="2DABFED9" w14:textId="1784AB9F" w:rsidR="00215C7F" w:rsidRPr="00215C7F" w:rsidRDefault="00C530EE" w:rsidP="00215C7F">
      <w:pPr>
        <w:spacing w:before="120" w:after="0" w:line="288" w:lineRule="auto"/>
        <w:jc w:val="both"/>
        <w:rPr>
          <w:rFonts w:cs="Arial"/>
          <w:color w:val="252525"/>
          <w:sz w:val="20"/>
          <w:lang w:val="en-GB"/>
        </w:rPr>
      </w:pPr>
      <w:r>
        <w:rPr>
          <w:rFonts w:cs="Arial"/>
          <w:color w:val="252525"/>
          <w:sz w:val="20"/>
          <w:lang w:val="en-GB"/>
        </w:rPr>
        <w:t xml:space="preserve">We are using the </w:t>
      </w:r>
      <w:r w:rsidRPr="00C530EE">
        <w:rPr>
          <w:rFonts w:cs="Arial"/>
          <w:b/>
          <w:color w:val="252525"/>
          <w:sz w:val="20"/>
          <w:lang w:val="en-GB"/>
        </w:rPr>
        <w:t>$</w:t>
      </w:r>
      <w:r w:rsidR="00215C7F" w:rsidRPr="00C530EE">
        <w:rPr>
          <w:rFonts w:cs="Arial"/>
          <w:b/>
          <w:color w:val="252525"/>
          <w:sz w:val="20"/>
          <w:lang w:val="en-GB"/>
        </w:rPr>
        <w:t>.get ()</w:t>
      </w:r>
      <w:r w:rsidR="00215C7F" w:rsidRPr="00215C7F">
        <w:rPr>
          <w:rFonts w:cs="Arial"/>
          <w:color w:val="252525"/>
          <w:sz w:val="20"/>
          <w:lang w:val="en-GB"/>
        </w:rPr>
        <w:t xml:space="preserve"> method in the jQuery library. </w:t>
      </w:r>
    </w:p>
    <w:p w14:paraId="6BD07937" w14:textId="42EDD120" w:rsidR="005C6027" w:rsidRPr="00E36D30" w:rsidRDefault="005C6027" w:rsidP="00225DB9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cs="Arial"/>
          <w:b/>
          <w:color w:val="252525"/>
          <w:sz w:val="20"/>
        </w:rPr>
      </w:pPr>
      <w:r w:rsidRPr="00E36D30">
        <w:rPr>
          <w:rFonts w:cs="Arial"/>
          <w:b/>
          <w:color w:val="252525"/>
          <w:sz w:val="20"/>
        </w:rPr>
        <w:t>add-employee.html</w:t>
      </w:r>
      <w:r w:rsidR="00E36D30" w:rsidRPr="00E36D30">
        <w:rPr>
          <w:rFonts w:cs="Arial"/>
          <w:b/>
          <w:color w:val="252525"/>
          <w:sz w:val="20"/>
          <w:lang w:val="en-GB"/>
        </w:rPr>
        <w:t xml:space="preserve"> </w:t>
      </w:r>
      <w:r w:rsidRPr="00E36D30">
        <w:rPr>
          <w:rFonts w:cs="Arial"/>
          <w:color w:val="252525"/>
          <w:sz w:val="20"/>
        </w:rPr>
        <w:t>Screen</w:t>
      </w:r>
      <w:r w:rsidRPr="00E36D30">
        <w:rPr>
          <w:rFonts w:cs="Arial"/>
          <w:b/>
          <w:color w:val="252525"/>
          <w:sz w:val="20"/>
        </w:rPr>
        <w:t>:</w:t>
      </w:r>
    </w:p>
    <w:p w14:paraId="37C72E9D" w14:textId="77777777" w:rsidR="005C6027" w:rsidRDefault="005C6027" w:rsidP="0022144D">
      <w:pPr>
        <w:pStyle w:val="NormalWeb"/>
        <w:shd w:val="clear" w:color="auto" w:fill="FFFFFF"/>
        <w:spacing w:before="120" w:beforeAutospacing="0" w:after="0" w:afterAutospacing="0"/>
        <w:ind w:left="720"/>
        <w:jc w:val="center"/>
        <w:rPr>
          <w:rFonts w:ascii="Candara" w:hAnsi="Candara" w:cs="Arial"/>
          <w:b/>
          <w:color w:val="252525"/>
          <w:sz w:val="22"/>
          <w:szCs w:val="22"/>
          <w:lang w:val="vi-VN"/>
        </w:rPr>
      </w:pPr>
      <w:r>
        <w:rPr>
          <w:noProof/>
        </w:rPr>
        <w:drawing>
          <wp:inline distT="0" distB="0" distL="0" distR="0" wp14:anchorId="694E9F96" wp14:editId="2E0C7EDA">
            <wp:extent cx="3824577" cy="3721006"/>
            <wp:effectExtent l="19050" t="19050" r="24130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757" cy="37309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B4A4D" w14:textId="77777777" w:rsidR="00E65D26" w:rsidRDefault="00E65D26" w:rsidP="0022144D">
      <w:pPr>
        <w:pStyle w:val="NormalWeb"/>
        <w:shd w:val="clear" w:color="auto" w:fill="FFFFFF"/>
        <w:spacing w:before="120" w:beforeAutospacing="0" w:after="0" w:afterAutospacing="0"/>
        <w:ind w:left="720"/>
        <w:jc w:val="center"/>
        <w:rPr>
          <w:rFonts w:ascii="Candara" w:hAnsi="Candara" w:cs="Arial"/>
          <w:b/>
          <w:color w:val="252525"/>
          <w:sz w:val="22"/>
          <w:szCs w:val="22"/>
          <w:lang w:val="vi-VN"/>
        </w:rPr>
      </w:pPr>
    </w:p>
    <w:p w14:paraId="70E80144" w14:textId="306B2ECA" w:rsidR="00251D35" w:rsidRPr="0076428D" w:rsidRDefault="0022144D" w:rsidP="00225DB9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cs="Arial"/>
          <w:b/>
          <w:sz w:val="20"/>
        </w:rPr>
      </w:pPr>
      <w:r>
        <w:rPr>
          <w:rFonts w:cs="Arial"/>
          <w:b/>
          <w:sz w:val="20"/>
          <w:lang w:val="en-GB"/>
        </w:rPr>
        <w:t xml:space="preserve">add-employee.html </w:t>
      </w:r>
      <w:r w:rsidR="00251D35" w:rsidRPr="0076428D">
        <w:rPr>
          <w:rFonts w:cs="Arial"/>
          <w:b/>
          <w:sz w:val="20"/>
        </w:rPr>
        <w:t>Source code:</w:t>
      </w:r>
    </w:p>
    <w:p w14:paraId="2E7551D0" w14:textId="77777777" w:rsidR="00B81033" w:rsidRPr="00B539BD" w:rsidRDefault="00B81033" w:rsidP="00B539BD">
      <w:pPr>
        <w:pStyle w:val="FACode"/>
        <w:numPr>
          <w:ilvl w:val="0"/>
          <w:numId w:val="23"/>
        </w:numPr>
        <w:spacing w:line="240" w:lineRule="auto"/>
        <w:ind w:left="1077" w:hanging="357"/>
        <w:rPr>
          <w:color w:val="D4D4D4"/>
        </w:rPr>
      </w:pPr>
      <w:r w:rsidRPr="00B539BD">
        <w:rPr>
          <w:color w:val="808080"/>
        </w:rPr>
        <w:t>&lt;</w:t>
      </w:r>
      <w:r w:rsidRPr="00B539BD">
        <w:rPr>
          <w:color w:val="569CD6"/>
        </w:rPr>
        <w:t>form</w:t>
      </w:r>
      <w:r w:rsidRPr="00B539BD">
        <w:rPr>
          <w:color w:val="D4D4D4"/>
        </w:rPr>
        <w:t xml:space="preserve"> </w:t>
      </w:r>
      <w:r w:rsidRPr="00B539BD">
        <w:rPr>
          <w:color w:val="9CDCFE"/>
        </w:rPr>
        <w:t>action</w:t>
      </w:r>
      <w:r w:rsidRPr="00B539BD">
        <w:rPr>
          <w:color w:val="D4D4D4"/>
        </w:rPr>
        <w:t>=</w:t>
      </w:r>
      <w:r w:rsidRPr="0087257D">
        <w:t>"#"</w:t>
      </w:r>
      <w:r w:rsidRPr="00B539BD">
        <w:rPr>
          <w:color w:val="D4D4D4"/>
        </w:rPr>
        <w:t xml:space="preserve"> </w:t>
      </w:r>
      <w:r w:rsidRPr="00B539BD">
        <w:rPr>
          <w:color w:val="9CDCFE"/>
        </w:rPr>
        <w:t>method</w:t>
      </w:r>
      <w:r w:rsidRPr="00B539BD">
        <w:rPr>
          <w:color w:val="D4D4D4"/>
        </w:rPr>
        <w:t>=</w:t>
      </w:r>
      <w:r w:rsidRPr="0087257D">
        <w:t>"post"</w:t>
      </w:r>
      <w:r w:rsidRPr="00B539BD">
        <w:rPr>
          <w:color w:val="D4D4D4"/>
        </w:rPr>
        <w:t xml:space="preserve"> </w:t>
      </w:r>
      <w:r w:rsidRPr="00B539BD">
        <w:rPr>
          <w:color w:val="9CDCFE"/>
        </w:rPr>
        <w:t>name</w:t>
      </w:r>
      <w:r w:rsidRPr="00B539BD">
        <w:rPr>
          <w:color w:val="D4D4D4"/>
        </w:rPr>
        <w:t>=</w:t>
      </w:r>
      <w:r w:rsidRPr="0087257D">
        <w:t>"frm-addEmp"</w:t>
      </w:r>
      <w:r w:rsidRPr="00B539BD">
        <w:rPr>
          <w:color w:val="808080"/>
        </w:rPr>
        <w:t>&gt;</w:t>
      </w:r>
    </w:p>
    <w:p w14:paraId="65D06F07" w14:textId="4960912F" w:rsidR="00B81033" w:rsidRPr="0087257D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87257D">
        <w:rPr>
          <w:color w:val="569CD6"/>
        </w:rPr>
        <w:t>   </w:t>
      </w:r>
      <w:r w:rsidRPr="0087257D">
        <w:rPr>
          <w:color w:val="808080"/>
        </w:rPr>
        <w:t>&lt;</w:t>
      </w:r>
      <w:r w:rsidRPr="0087257D">
        <w:rPr>
          <w:color w:val="569CD6"/>
        </w:rPr>
        <w:t>div</w:t>
      </w:r>
      <w:r w:rsidRPr="0087257D">
        <w:rPr>
          <w:color w:val="D4D4D4"/>
        </w:rPr>
        <w:t xml:space="preserve"> </w:t>
      </w:r>
      <w:r w:rsidRPr="0087257D">
        <w:rPr>
          <w:color w:val="9CDCFE"/>
        </w:rPr>
        <w:t>class</w:t>
      </w:r>
      <w:r w:rsidRPr="0087257D">
        <w:rPr>
          <w:color w:val="D4D4D4"/>
        </w:rPr>
        <w:t>=</w:t>
      </w:r>
      <w:r w:rsidRPr="0087257D">
        <w:t>"row"</w:t>
      </w:r>
      <w:r w:rsidRPr="0087257D">
        <w:rPr>
          <w:color w:val="808080"/>
        </w:rPr>
        <w:t>&gt;</w:t>
      </w:r>
    </w:p>
    <w:p w14:paraId="084050EA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"col-md-6 offset-md-3"</w:t>
      </w:r>
      <w:r w:rsidRPr="00B81033">
        <w:rPr>
          <w:color w:val="808080"/>
        </w:rPr>
        <w:t>&gt;</w:t>
      </w:r>
    </w:p>
    <w:p w14:paraId="266CCDAB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h2</w:t>
      </w:r>
      <w:r w:rsidRPr="00B81033">
        <w:rPr>
          <w:color w:val="808080"/>
        </w:rPr>
        <w:t>&gt;</w:t>
      </w:r>
      <w:r w:rsidRPr="00B81033">
        <w:rPr>
          <w:color w:val="D4D4D4"/>
        </w:rPr>
        <w:t>Add a Employee</w:t>
      </w:r>
      <w:r w:rsidRPr="00B81033">
        <w:rPr>
          <w:color w:val="808080"/>
        </w:rPr>
        <w:t>&lt;/</w:t>
      </w:r>
      <w:r w:rsidRPr="00B81033">
        <w:rPr>
          <w:color w:val="569CD6"/>
        </w:rPr>
        <w:t>h2</w:t>
      </w:r>
      <w:r w:rsidRPr="00B81033">
        <w:rPr>
          <w:color w:val="808080"/>
        </w:rPr>
        <w:t>&gt;</w:t>
      </w:r>
    </w:p>
    <w:p w14:paraId="371AD67D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</w:p>
    <w:p w14:paraId="1BA34A2F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"form-group"</w:t>
      </w:r>
      <w:r w:rsidRPr="00B81033">
        <w:rPr>
          <w:color w:val="808080"/>
        </w:rPr>
        <w:t>&gt;</w:t>
      </w:r>
    </w:p>
    <w:p w14:paraId="6261BF92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label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for</w:t>
      </w:r>
      <w:r w:rsidRPr="00B81033">
        <w:rPr>
          <w:color w:val="D4D4D4"/>
        </w:rPr>
        <w:t>=</w:t>
      </w:r>
      <w:r w:rsidRPr="00B81033">
        <w:t>"employeeName"</w:t>
      </w:r>
      <w:r w:rsidRPr="00B81033">
        <w:rPr>
          <w:color w:val="808080"/>
        </w:rPr>
        <w:t>&gt;</w:t>
      </w:r>
      <w:r w:rsidRPr="00B81033">
        <w:rPr>
          <w:color w:val="D4D4D4"/>
        </w:rPr>
        <w:t>Name:</w:t>
      </w:r>
      <w:r w:rsidRPr="00B81033">
        <w:rPr>
          <w:color w:val="808080"/>
        </w:rPr>
        <w:t>&lt;/</w:t>
      </w:r>
      <w:r w:rsidRPr="00B81033">
        <w:rPr>
          <w:color w:val="569CD6"/>
        </w:rPr>
        <w:t>label</w:t>
      </w:r>
      <w:r w:rsidRPr="00B81033">
        <w:rPr>
          <w:color w:val="808080"/>
        </w:rPr>
        <w:t>&gt;</w:t>
      </w:r>
    </w:p>
    <w:p w14:paraId="676537FB" w14:textId="77777777" w:rsid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input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type</w:t>
      </w:r>
      <w:r w:rsidRPr="00B81033">
        <w:rPr>
          <w:color w:val="D4D4D4"/>
        </w:rPr>
        <w:t>=</w:t>
      </w:r>
      <w:r w:rsidRPr="00B81033">
        <w:t>"text"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"form-control"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id</w:t>
      </w:r>
      <w:r w:rsidRPr="00B81033">
        <w:rPr>
          <w:color w:val="D4D4D4"/>
        </w:rPr>
        <w:t>=</w:t>
      </w:r>
      <w:r w:rsidRPr="00B81033">
        <w:t>"employeeName"</w:t>
      </w:r>
      <w:r w:rsidRPr="00B81033">
        <w:rPr>
          <w:color w:val="D4D4D4"/>
        </w:rPr>
        <w:t xml:space="preserve"> </w:t>
      </w:r>
    </w:p>
    <w:p w14:paraId="5AFF1D5A" w14:textId="7D1811CA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>
        <w:rPr>
          <w:color w:val="9CDCFE"/>
        </w:rPr>
        <w:tab/>
      </w:r>
      <w:r>
        <w:rPr>
          <w:color w:val="9CDCFE"/>
        </w:rPr>
        <w:tab/>
      </w:r>
      <w:r>
        <w:rPr>
          <w:color w:val="9CDCFE"/>
        </w:rPr>
        <w:tab/>
      </w:r>
      <w:r w:rsidR="00D00E68">
        <w:rPr>
          <w:color w:val="9CDCFE"/>
        </w:rPr>
        <w:tab/>
      </w:r>
      <w:r w:rsidR="00D00E68">
        <w:rPr>
          <w:color w:val="9CDCFE"/>
        </w:rPr>
        <w:tab/>
      </w:r>
      <w:r w:rsidR="00D00E68">
        <w:rPr>
          <w:color w:val="9CDCFE"/>
        </w:rPr>
        <w:tab/>
      </w:r>
      <w:r w:rsidRPr="00B81033">
        <w:rPr>
          <w:color w:val="9CDCFE"/>
        </w:rPr>
        <w:t>placeholder</w:t>
      </w:r>
      <w:r w:rsidRPr="00B81033">
        <w:rPr>
          <w:color w:val="D4D4D4"/>
        </w:rPr>
        <w:t>=</w:t>
      </w:r>
      <w:r w:rsidRPr="00B81033">
        <w:t>"Enter name"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name</w:t>
      </w:r>
      <w:r w:rsidRPr="00B81033">
        <w:rPr>
          <w:color w:val="D4D4D4"/>
        </w:rPr>
        <w:t>=</w:t>
      </w:r>
      <w:r w:rsidRPr="00B81033">
        <w:t>"employeeName"</w:t>
      </w:r>
      <w:r w:rsidRPr="00B81033">
        <w:rPr>
          <w:color w:val="808080"/>
        </w:rPr>
        <w:t>&gt;</w:t>
      </w:r>
    </w:p>
    <w:p w14:paraId="0815F352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4D243A4D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</w:p>
    <w:p w14:paraId="01DD6794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label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for</w:t>
      </w:r>
      <w:r w:rsidRPr="00B81033">
        <w:rPr>
          <w:color w:val="D4D4D4"/>
        </w:rPr>
        <w:t>=</w:t>
      </w:r>
      <w:r w:rsidRPr="00B81033">
        <w:t>"gender"</w:t>
      </w:r>
      <w:r w:rsidRPr="00B81033">
        <w:rPr>
          <w:color w:val="808080"/>
        </w:rPr>
        <w:t>&gt;</w:t>
      </w:r>
      <w:r w:rsidRPr="00B81033">
        <w:rPr>
          <w:color w:val="D4D4D4"/>
        </w:rPr>
        <w:t>Gender:</w:t>
      </w:r>
      <w:r w:rsidRPr="00B81033">
        <w:rPr>
          <w:color w:val="808080"/>
        </w:rPr>
        <w:t>&lt;/</w:t>
      </w:r>
      <w:r w:rsidRPr="00B81033">
        <w:rPr>
          <w:color w:val="569CD6"/>
        </w:rPr>
        <w:t>label</w:t>
      </w:r>
      <w:r w:rsidRPr="00B81033">
        <w:rPr>
          <w:color w:val="808080"/>
        </w:rPr>
        <w:t>&gt;</w:t>
      </w:r>
    </w:p>
    <w:p w14:paraId="25DB56CF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"form-check-inline"</w:t>
      </w:r>
      <w:r w:rsidRPr="00B81033">
        <w:rPr>
          <w:color w:val="808080"/>
        </w:rPr>
        <w:t>&gt;</w:t>
      </w:r>
    </w:p>
    <w:p w14:paraId="1F6F7177" w14:textId="77777777" w:rsidR="00D00E68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label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"form-check-label"</w:t>
      </w:r>
      <w:r w:rsidRPr="00B81033">
        <w:rPr>
          <w:color w:val="808080"/>
        </w:rPr>
        <w:t>&gt;</w:t>
      </w:r>
      <w:r w:rsidRPr="00B81033">
        <w:rPr>
          <w:color w:val="D4D4D4"/>
        </w:rPr>
        <w:t xml:space="preserve"> </w:t>
      </w:r>
    </w:p>
    <w:p w14:paraId="0F9E45A6" w14:textId="77777777" w:rsidR="00D00E68" w:rsidRDefault="00D00E68" w:rsidP="00B539BD">
      <w:pPr>
        <w:pStyle w:val="FACode"/>
        <w:spacing w:line="240" w:lineRule="auto"/>
        <w:ind w:left="1077" w:hanging="357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  <w:t xml:space="preserve">  </w:t>
      </w:r>
      <w:r w:rsidR="00B81033" w:rsidRPr="00B81033">
        <w:rPr>
          <w:color w:val="808080"/>
        </w:rPr>
        <w:t>&lt;</w:t>
      </w:r>
      <w:r w:rsidR="00B81033" w:rsidRPr="00B81033">
        <w:rPr>
          <w:color w:val="569CD6"/>
        </w:rPr>
        <w:t>input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type</w:t>
      </w:r>
      <w:r w:rsidR="00B81033" w:rsidRPr="00B81033">
        <w:rPr>
          <w:color w:val="D4D4D4"/>
        </w:rPr>
        <w:t>=</w:t>
      </w:r>
      <w:r w:rsidR="00B81033" w:rsidRPr="00B81033">
        <w:t>"radio"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class</w:t>
      </w:r>
      <w:r w:rsidR="00B81033" w:rsidRPr="00B81033">
        <w:rPr>
          <w:color w:val="D4D4D4"/>
        </w:rPr>
        <w:t>=</w:t>
      </w:r>
      <w:r w:rsidR="00B81033" w:rsidRPr="00B81033">
        <w:t>"form-check-input"</w:t>
      </w:r>
      <w:r w:rsidR="00B81033" w:rsidRPr="00B81033">
        <w:rPr>
          <w:color w:val="D4D4D4"/>
        </w:rPr>
        <w:t xml:space="preserve"> </w:t>
      </w:r>
    </w:p>
    <w:p w14:paraId="4B579924" w14:textId="79BB76DA" w:rsidR="00B81033" w:rsidRPr="00B81033" w:rsidRDefault="00D00E68" w:rsidP="00B539BD">
      <w:pPr>
        <w:pStyle w:val="FACode"/>
        <w:spacing w:line="240" w:lineRule="auto"/>
        <w:ind w:left="1077" w:hanging="357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B81033" w:rsidRPr="00B81033">
        <w:rPr>
          <w:color w:val="9CDCFE"/>
        </w:rPr>
        <w:t>name</w:t>
      </w:r>
      <w:r w:rsidR="00B81033" w:rsidRPr="00B81033">
        <w:rPr>
          <w:color w:val="D4D4D4"/>
        </w:rPr>
        <w:t>=</w:t>
      </w:r>
      <w:r w:rsidR="00B81033" w:rsidRPr="00B81033">
        <w:t>"gender"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value</w:t>
      </w:r>
      <w:r w:rsidR="00B81033" w:rsidRPr="00B81033">
        <w:rPr>
          <w:color w:val="D4D4D4"/>
        </w:rPr>
        <w:t>=</w:t>
      </w:r>
      <w:r w:rsidR="00B81033" w:rsidRPr="00B81033">
        <w:t>"1"</w:t>
      </w:r>
      <w:r>
        <w:rPr>
          <w:color w:val="D4D4D4"/>
          <w:lang w:val="en-GB"/>
        </w:rPr>
        <w:t xml:space="preserve"> </w:t>
      </w:r>
      <w:r w:rsidR="00B81033" w:rsidRPr="00B81033">
        <w:rPr>
          <w:color w:val="9CDCFE"/>
        </w:rPr>
        <w:t>checked</w:t>
      </w:r>
      <w:r w:rsidR="00B81033" w:rsidRPr="00B81033">
        <w:rPr>
          <w:color w:val="808080"/>
        </w:rPr>
        <w:t>&gt;</w:t>
      </w:r>
      <w:r w:rsidR="00B81033" w:rsidRPr="00B81033">
        <w:rPr>
          <w:color w:val="D4D4D4"/>
        </w:rPr>
        <w:t>Male</w:t>
      </w:r>
    </w:p>
    <w:p w14:paraId="7A9ACDB2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label</w:t>
      </w:r>
      <w:r w:rsidRPr="00B81033">
        <w:rPr>
          <w:color w:val="808080"/>
        </w:rPr>
        <w:t>&gt;</w:t>
      </w:r>
    </w:p>
    <w:p w14:paraId="1FD21AC7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5A5A1A89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"form-check-inline"</w:t>
      </w:r>
      <w:r w:rsidRPr="00B81033">
        <w:rPr>
          <w:color w:val="808080"/>
        </w:rPr>
        <w:t>&gt;</w:t>
      </w:r>
    </w:p>
    <w:p w14:paraId="27CB953D" w14:textId="77777777" w:rsidR="00D00E68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label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"form-check-label"</w:t>
      </w:r>
      <w:r w:rsidRPr="00B81033">
        <w:rPr>
          <w:color w:val="808080"/>
        </w:rPr>
        <w:t>&gt;</w:t>
      </w:r>
      <w:r w:rsidRPr="00B81033">
        <w:rPr>
          <w:color w:val="D4D4D4"/>
        </w:rPr>
        <w:t xml:space="preserve"> </w:t>
      </w:r>
    </w:p>
    <w:p w14:paraId="2CC33306" w14:textId="77777777" w:rsidR="00D00E68" w:rsidRDefault="00D00E68" w:rsidP="00B539BD">
      <w:pPr>
        <w:pStyle w:val="FACode"/>
        <w:spacing w:line="240" w:lineRule="auto"/>
        <w:ind w:left="1077" w:hanging="357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B81033" w:rsidRPr="00B81033">
        <w:rPr>
          <w:color w:val="808080"/>
        </w:rPr>
        <w:t>&lt;</w:t>
      </w:r>
      <w:r w:rsidR="00B81033" w:rsidRPr="00B81033">
        <w:rPr>
          <w:color w:val="569CD6"/>
        </w:rPr>
        <w:t>input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type</w:t>
      </w:r>
      <w:r w:rsidR="00B81033" w:rsidRPr="00B81033">
        <w:rPr>
          <w:color w:val="D4D4D4"/>
        </w:rPr>
        <w:t>=</w:t>
      </w:r>
      <w:r w:rsidR="00B81033" w:rsidRPr="00B81033">
        <w:t>"radio"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class</w:t>
      </w:r>
      <w:r w:rsidR="00B81033" w:rsidRPr="00B81033">
        <w:rPr>
          <w:color w:val="D4D4D4"/>
        </w:rPr>
        <w:t>=</w:t>
      </w:r>
      <w:r w:rsidR="00B81033" w:rsidRPr="00B81033">
        <w:t>"form-check-input"</w:t>
      </w:r>
      <w:r w:rsidR="00B81033" w:rsidRPr="00B81033">
        <w:rPr>
          <w:color w:val="D4D4D4"/>
        </w:rPr>
        <w:t xml:space="preserve"> </w:t>
      </w:r>
    </w:p>
    <w:p w14:paraId="46FF74D1" w14:textId="0E88AA88" w:rsidR="00B81033" w:rsidRPr="00B81033" w:rsidRDefault="00D00E68" w:rsidP="00B539BD">
      <w:pPr>
        <w:pStyle w:val="FACode"/>
        <w:spacing w:line="240" w:lineRule="auto"/>
        <w:ind w:left="1077" w:hanging="357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B81033" w:rsidRPr="00B81033">
        <w:rPr>
          <w:color w:val="9CDCFE"/>
        </w:rPr>
        <w:t>name</w:t>
      </w:r>
      <w:r w:rsidR="00B81033" w:rsidRPr="00B81033">
        <w:rPr>
          <w:color w:val="D4D4D4"/>
        </w:rPr>
        <w:t>=</w:t>
      </w:r>
      <w:r w:rsidR="00B81033" w:rsidRPr="00B81033">
        <w:t>"gender"</w:t>
      </w:r>
      <w:r>
        <w:rPr>
          <w:color w:val="D4D4D4"/>
          <w:lang w:val="en-GB"/>
        </w:rPr>
        <w:t xml:space="preserve"> </w:t>
      </w:r>
      <w:r w:rsidR="00B81033" w:rsidRPr="00B81033">
        <w:rPr>
          <w:color w:val="9CDCFE"/>
        </w:rPr>
        <w:t>value</w:t>
      </w:r>
      <w:r w:rsidR="00B81033" w:rsidRPr="00B81033">
        <w:rPr>
          <w:color w:val="D4D4D4"/>
        </w:rPr>
        <w:t>=</w:t>
      </w:r>
      <w:r w:rsidR="00B81033" w:rsidRPr="00B81033">
        <w:t>"0"</w:t>
      </w:r>
      <w:r w:rsidR="00B81033" w:rsidRPr="00B81033">
        <w:rPr>
          <w:color w:val="808080"/>
        </w:rPr>
        <w:t>&gt;</w:t>
      </w:r>
      <w:r w:rsidR="00B81033" w:rsidRPr="00B81033">
        <w:rPr>
          <w:color w:val="D4D4D4"/>
        </w:rPr>
        <w:t>Female</w:t>
      </w:r>
    </w:p>
    <w:p w14:paraId="51315888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lastRenderedPageBreak/>
        <w:t>    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label</w:t>
      </w:r>
      <w:r w:rsidRPr="00B81033">
        <w:rPr>
          <w:color w:val="808080"/>
        </w:rPr>
        <w:t>&gt;</w:t>
      </w:r>
    </w:p>
    <w:p w14:paraId="6D1E34BE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3ADA46F9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</w:p>
    <w:p w14:paraId="62E1924D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"form-group"</w:t>
      </w:r>
      <w:r w:rsidRPr="00B81033">
        <w:rPr>
          <w:color w:val="808080"/>
        </w:rPr>
        <w:t>&gt;</w:t>
      </w:r>
    </w:p>
    <w:p w14:paraId="2C02E3C5" w14:textId="77777777" w:rsidR="00D00E68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label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for</w:t>
      </w:r>
      <w:r w:rsidRPr="00B81033">
        <w:rPr>
          <w:color w:val="D4D4D4"/>
        </w:rPr>
        <w:t>=</w:t>
      </w:r>
      <w:r w:rsidRPr="00B81033">
        <w:t>"dateOfBirth"</w:t>
      </w:r>
      <w:r w:rsidRPr="00B81033">
        <w:rPr>
          <w:color w:val="808080"/>
        </w:rPr>
        <w:t>&gt;</w:t>
      </w:r>
      <w:r w:rsidRPr="00B81033">
        <w:rPr>
          <w:color w:val="D4D4D4"/>
        </w:rPr>
        <w:t>Date of birth:</w:t>
      </w:r>
      <w:r w:rsidRPr="00B81033">
        <w:rPr>
          <w:color w:val="808080"/>
        </w:rPr>
        <w:t>&lt;/</w:t>
      </w:r>
      <w:r w:rsidRPr="00B81033">
        <w:rPr>
          <w:color w:val="569CD6"/>
        </w:rPr>
        <w:t>label</w:t>
      </w:r>
      <w:r w:rsidRPr="00B81033">
        <w:rPr>
          <w:color w:val="808080"/>
        </w:rPr>
        <w:t>&gt;</w:t>
      </w:r>
      <w:r w:rsidRPr="00B81033">
        <w:rPr>
          <w:color w:val="D4D4D4"/>
        </w:rPr>
        <w:t xml:space="preserve"> </w:t>
      </w:r>
    </w:p>
    <w:p w14:paraId="02B677A2" w14:textId="246B5EAD" w:rsidR="00B81033" w:rsidRPr="00B81033" w:rsidRDefault="00D00E68" w:rsidP="00B539BD">
      <w:pPr>
        <w:pStyle w:val="FACode"/>
        <w:spacing w:line="240" w:lineRule="auto"/>
        <w:ind w:left="1077" w:hanging="357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B81033" w:rsidRPr="00B81033">
        <w:rPr>
          <w:color w:val="808080"/>
        </w:rPr>
        <w:t>&lt;</w:t>
      </w:r>
      <w:r w:rsidR="00B81033" w:rsidRPr="00B81033">
        <w:rPr>
          <w:color w:val="569CD6"/>
        </w:rPr>
        <w:t>input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type</w:t>
      </w:r>
      <w:r w:rsidR="00B81033" w:rsidRPr="00B81033">
        <w:rPr>
          <w:color w:val="D4D4D4"/>
        </w:rPr>
        <w:t>=</w:t>
      </w:r>
      <w:r w:rsidR="00B81033" w:rsidRPr="00B81033">
        <w:t>"date"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class</w:t>
      </w:r>
      <w:r w:rsidR="00B81033" w:rsidRPr="00B81033">
        <w:rPr>
          <w:color w:val="D4D4D4"/>
        </w:rPr>
        <w:t>=</w:t>
      </w:r>
      <w:r w:rsidR="00B81033" w:rsidRPr="00B81033">
        <w:t>"form-control"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id</w:t>
      </w:r>
      <w:r w:rsidR="00B81033" w:rsidRPr="00B81033">
        <w:rPr>
          <w:color w:val="D4D4D4"/>
        </w:rPr>
        <w:t>=</w:t>
      </w:r>
      <w:r w:rsidR="00B81033" w:rsidRPr="00B81033">
        <w:t>"dateOfBirth"</w:t>
      </w:r>
    </w:p>
    <w:p w14:paraId="2D18254B" w14:textId="30D228AD" w:rsidR="00B81033" w:rsidRPr="00344202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        </w:t>
      </w:r>
      <w:r w:rsidR="00344202">
        <w:rPr>
          <w:color w:val="D4D4D4"/>
        </w:rPr>
        <w:tab/>
      </w:r>
      <w:r w:rsidRPr="00344202">
        <w:rPr>
          <w:color w:val="9CDCFE"/>
        </w:rPr>
        <w:t>placeholder</w:t>
      </w:r>
      <w:r w:rsidRPr="00344202">
        <w:rPr>
          <w:color w:val="D4D4D4"/>
        </w:rPr>
        <w:t>=</w:t>
      </w:r>
      <w:r w:rsidRPr="00B81033">
        <w:t>"Enter date of birth"</w:t>
      </w:r>
      <w:r w:rsidRPr="00344202">
        <w:rPr>
          <w:color w:val="D4D4D4"/>
        </w:rPr>
        <w:t xml:space="preserve"> </w:t>
      </w:r>
      <w:r w:rsidRPr="00344202">
        <w:rPr>
          <w:color w:val="9CDCFE"/>
        </w:rPr>
        <w:t>name</w:t>
      </w:r>
      <w:r w:rsidRPr="00344202">
        <w:rPr>
          <w:color w:val="D4D4D4"/>
        </w:rPr>
        <w:t>=</w:t>
      </w:r>
      <w:r w:rsidRPr="00B81033">
        <w:t>"dateOfBirth"</w:t>
      </w:r>
      <w:r w:rsidRPr="00344202">
        <w:rPr>
          <w:color w:val="808080"/>
        </w:rPr>
        <w:t>&gt;</w:t>
      </w:r>
    </w:p>
    <w:p w14:paraId="125B84DE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5C05023A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"form-group"</w:t>
      </w:r>
      <w:r w:rsidRPr="00B81033">
        <w:rPr>
          <w:color w:val="808080"/>
        </w:rPr>
        <w:t>&gt;</w:t>
      </w:r>
    </w:p>
    <w:p w14:paraId="667D5FEC" w14:textId="77777777" w:rsidR="00D00E68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label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for</w:t>
      </w:r>
      <w:r w:rsidRPr="00B81033">
        <w:rPr>
          <w:color w:val="D4D4D4"/>
        </w:rPr>
        <w:t>=</w:t>
      </w:r>
      <w:r w:rsidRPr="00B81033">
        <w:t>"dept"</w:t>
      </w:r>
      <w:r w:rsidRPr="00B81033">
        <w:rPr>
          <w:color w:val="808080"/>
        </w:rPr>
        <w:t>&gt;</w:t>
      </w:r>
      <w:r w:rsidRPr="00B81033">
        <w:rPr>
          <w:color w:val="D4D4D4"/>
        </w:rPr>
        <w:t>Department:</w:t>
      </w:r>
      <w:r w:rsidRPr="00B81033">
        <w:rPr>
          <w:color w:val="808080"/>
        </w:rPr>
        <w:t>&lt;/</w:t>
      </w:r>
      <w:r w:rsidRPr="00B81033">
        <w:rPr>
          <w:color w:val="569CD6"/>
        </w:rPr>
        <w:t>label</w:t>
      </w:r>
      <w:r w:rsidRPr="00B81033">
        <w:rPr>
          <w:color w:val="808080"/>
        </w:rPr>
        <w:t>&gt;</w:t>
      </w:r>
      <w:r w:rsidRPr="00B81033">
        <w:rPr>
          <w:color w:val="D4D4D4"/>
        </w:rPr>
        <w:t xml:space="preserve"> </w:t>
      </w:r>
    </w:p>
    <w:p w14:paraId="660F440A" w14:textId="059238CE" w:rsidR="00B81033" w:rsidRPr="00B81033" w:rsidRDefault="00D00E68" w:rsidP="00B539BD">
      <w:pPr>
        <w:pStyle w:val="FACode"/>
        <w:spacing w:line="240" w:lineRule="auto"/>
        <w:ind w:left="1077" w:hanging="357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 w:rsidR="00BD106F">
        <w:rPr>
          <w:color w:val="D4D4D4"/>
        </w:rPr>
        <w:t xml:space="preserve"> </w:t>
      </w:r>
      <w:r w:rsidR="00B81033" w:rsidRPr="00B81033">
        <w:rPr>
          <w:color w:val="808080"/>
        </w:rPr>
        <w:t>&lt;</w:t>
      </w:r>
      <w:r w:rsidR="00B81033" w:rsidRPr="00B81033">
        <w:rPr>
          <w:color w:val="569CD6"/>
        </w:rPr>
        <w:t>select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class</w:t>
      </w:r>
      <w:r w:rsidR="00B81033" w:rsidRPr="00B81033">
        <w:rPr>
          <w:color w:val="D4D4D4"/>
        </w:rPr>
        <w:t>=</w:t>
      </w:r>
      <w:r w:rsidR="00B81033" w:rsidRPr="00B81033">
        <w:t>"form-control"</w:t>
      </w:r>
      <w:r w:rsidR="00B81033" w:rsidRPr="00B81033">
        <w:rPr>
          <w:color w:val="D4D4D4"/>
        </w:rPr>
        <w:t xml:space="preserve"> </w:t>
      </w:r>
      <w:r w:rsidR="00B81033" w:rsidRPr="00B81033">
        <w:rPr>
          <w:color w:val="9CDCFE"/>
        </w:rPr>
        <w:t>id</w:t>
      </w:r>
      <w:r w:rsidR="00B81033" w:rsidRPr="00B81033">
        <w:rPr>
          <w:color w:val="D4D4D4"/>
        </w:rPr>
        <w:t>=</w:t>
      </w:r>
      <w:r w:rsidR="00B81033" w:rsidRPr="00B81033">
        <w:t>"dept"</w:t>
      </w:r>
      <w:r w:rsidR="00B81033" w:rsidRPr="00B81033">
        <w:rPr>
          <w:color w:val="808080"/>
        </w:rPr>
        <w:t>&gt;&lt;/</w:t>
      </w:r>
      <w:r w:rsidR="00B81033" w:rsidRPr="00B81033">
        <w:rPr>
          <w:color w:val="569CD6"/>
        </w:rPr>
        <w:t>select</w:t>
      </w:r>
      <w:r w:rsidR="00B81033" w:rsidRPr="00B81033">
        <w:rPr>
          <w:color w:val="808080"/>
        </w:rPr>
        <w:t>&gt;</w:t>
      </w:r>
    </w:p>
    <w:p w14:paraId="72B222AC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29B18503" w14:textId="51171A06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1A489038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6CD17CCC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</w:p>
    <w:p w14:paraId="3BAD90C0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"row"</w:t>
      </w:r>
      <w:r w:rsidRPr="00B81033">
        <w:rPr>
          <w:color w:val="808080"/>
        </w:rPr>
        <w:t>&gt;</w:t>
      </w:r>
    </w:p>
    <w:p w14:paraId="0C96EC4C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div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"col-md-6 offset-md-3"</w:t>
      </w:r>
      <w:r w:rsidRPr="00B81033">
        <w:rPr>
          <w:color w:val="808080"/>
        </w:rPr>
        <w:t>&gt;</w:t>
      </w:r>
    </w:p>
    <w:p w14:paraId="7E4E2F8B" w14:textId="77777777" w:rsidR="00B627FA" w:rsidRDefault="00B81033" w:rsidP="00B539BD">
      <w:pPr>
        <w:pStyle w:val="FACode"/>
        <w:spacing w:line="240" w:lineRule="auto"/>
        <w:ind w:left="1077" w:hanging="357"/>
        <w:rPr>
          <w:color w:val="808080"/>
        </w:rPr>
      </w:pPr>
      <w:r w:rsidRPr="00B81033">
        <w:rPr>
          <w:color w:val="D4D4D4"/>
        </w:rPr>
        <w:t>            </w:t>
      </w:r>
      <w:r w:rsidRPr="00B81033">
        <w:rPr>
          <w:color w:val="808080"/>
        </w:rPr>
        <w:t>&lt;</w:t>
      </w:r>
      <w:r w:rsidRPr="00B81033">
        <w:rPr>
          <w:color w:val="569CD6"/>
        </w:rPr>
        <w:t>button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type</w:t>
      </w:r>
      <w:r w:rsidRPr="00B81033">
        <w:rPr>
          <w:color w:val="D4D4D4"/>
        </w:rPr>
        <w:t>=</w:t>
      </w:r>
      <w:r w:rsidRPr="00B81033">
        <w:t>"button"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id</w:t>
      </w:r>
      <w:r w:rsidRPr="00B81033">
        <w:rPr>
          <w:color w:val="D4D4D4"/>
        </w:rPr>
        <w:t>=</w:t>
      </w:r>
      <w:r w:rsidRPr="00B81033">
        <w:t>"btn-addEmp"</w:t>
      </w:r>
      <w:r w:rsidRPr="00B81033">
        <w:rPr>
          <w:color w:val="D4D4D4"/>
        </w:rPr>
        <w:t xml:space="preserve"> </w:t>
      </w:r>
      <w:r w:rsidRPr="00B81033">
        <w:rPr>
          <w:color w:val="9CDCFE"/>
        </w:rPr>
        <w:t>class</w:t>
      </w:r>
      <w:r w:rsidRPr="00B81033">
        <w:rPr>
          <w:color w:val="D4D4D4"/>
        </w:rPr>
        <w:t>=</w:t>
      </w:r>
      <w:r w:rsidRPr="00B81033">
        <w:t>"btn btn-primary"</w:t>
      </w:r>
      <w:r w:rsidRPr="00B81033">
        <w:rPr>
          <w:color w:val="808080"/>
        </w:rPr>
        <w:t>&gt;</w:t>
      </w:r>
    </w:p>
    <w:p w14:paraId="7FC2DE27" w14:textId="77777777" w:rsidR="00B627FA" w:rsidRDefault="00B627FA" w:rsidP="00B539BD">
      <w:pPr>
        <w:pStyle w:val="FACode"/>
        <w:spacing w:line="240" w:lineRule="auto"/>
        <w:ind w:left="1077" w:hanging="357"/>
        <w:rPr>
          <w:color w:val="D4D4D4"/>
        </w:rPr>
      </w:pP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 w:rsidR="00B81033" w:rsidRPr="00B81033">
        <w:rPr>
          <w:color w:val="D4D4D4"/>
        </w:rPr>
        <w:t>Add</w:t>
      </w:r>
      <w:r>
        <w:rPr>
          <w:color w:val="D4D4D4"/>
          <w:lang w:val="en-GB"/>
        </w:rPr>
        <w:t xml:space="preserve"> </w:t>
      </w:r>
      <w:r w:rsidR="00B81033" w:rsidRPr="00B81033">
        <w:rPr>
          <w:color w:val="D4D4D4"/>
        </w:rPr>
        <w:t>Employee</w:t>
      </w:r>
    </w:p>
    <w:p w14:paraId="67C7F23E" w14:textId="50BD5FBE" w:rsidR="00B81033" w:rsidRPr="00B81033" w:rsidRDefault="00B627FA" w:rsidP="00B539BD">
      <w:pPr>
        <w:pStyle w:val="FACode"/>
        <w:spacing w:line="240" w:lineRule="auto"/>
        <w:ind w:left="1077" w:hanging="357"/>
        <w:rPr>
          <w:color w:val="D4D4D4"/>
        </w:rPr>
      </w:pPr>
      <w:r>
        <w:rPr>
          <w:color w:val="D4D4D4"/>
        </w:rPr>
        <w:tab/>
      </w:r>
      <w:r>
        <w:rPr>
          <w:color w:val="D4D4D4"/>
          <w:lang w:val="en-GB"/>
        </w:rPr>
        <w:t xml:space="preserve">     </w:t>
      </w:r>
      <w:r w:rsidR="00B81033" w:rsidRPr="00B81033">
        <w:rPr>
          <w:color w:val="808080"/>
        </w:rPr>
        <w:t>&lt;/</w:t>
      </w:r>
      <w:r w:rsidR="00B81033" w:rsidRPr="00B81033">
        <w:rPr>
          <w:color w:val="569CD6"/>
        </w:rPr>
        <w:t>button</w:t>
      </w:r>
      <w:r w:rsidR="00B81033" w:rsidRPr="00B81033">
        <w:rPr>
          <w:color w:val="808080"/>
        </w:rPr>
        <w:t>&gt;</w:t>
      </w:r>
    </w:p>
    <w:p w14:paraId="7CA518A0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64AEA5BD" w14:textId="77777777" w:rsidR="00B81033" w:rsidRPr="00B81033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D4D4D4"/>
        </w:rPr>
        <w:t>    </w:t>
      </w:r>
      <w:r w:rsidRPr="00B81033">
        <w:rPr>
          <w:color w:val="808080"/>
        </w:rPr>
        <w:t>&lt;/</w:t>
      </w:r>
      <w:r w:rsidRPr="00B81033">
        <w:rPr>
          <w:color w:val="569CD6"/>
        </w:rPr>
        <w:t>div</w:t>
      </w:r>
      <w:r w:rsidRPr="00B81033">
        <w:rPr>
          <w:color w:val="808080"/>
        </w:rPr>
        <w:t>&gt;</w:t>
      </w:r>
    </w:p>
    <w:p w14:paraId="2F1FF711" w14:textId="353D893E" w:rsidR="00B81033" w:rsidRPr="006F3370" w:rsidRDefault="00B81033" w:rsidP="00B539BD">
      <w:pPr>
        <w:pStyle w:val="FACode"/>
        <w:spacing w:line="240" w:lineRule="auto"/>
        <w:ind w:left="1077" w:hanging="357"/>
        <w:rPr>
          <w:color w:val="D4D4D4"/>
        </w:rPr>
      </w:pPr>
      <w:r w:rsidRPr="00B81033">
        <w:rPr>
          <w:color w:val="808080"/>
        </w:rPr>
        <w:t>&lt;/</w:t>
      </w:r>
      <w:r w:rsidRPr="00B81033">
        <w:rPr>
          <w:color w:val="569CD6"/>
        </w:rPr>
        <w:t>form</w:t>
      </w:r>
      <w:r w:rsidRPr="00B81033">
        <w:rPr>
          <w:color w:val="808080"/>
        </w:rPr>
        <w:t>&gt;</w:t>
      </w:r>
    </w:p>
    <w:p w14:paraId="100F14E8" w14:textId="020AF9F6" w:rsidR="006F3370" w:rsidRPr="006F3370" w:rsidRDefault="006F3370" w:rsidP="00B539BD">
      <w:pPr>
        <w:pStyle w:val="FACode"/>
        <w:spacing w:line="240" w:lineRule="auto"/>
        <w:ind w:left="1077" w:hanging="357"/>
        <w:rPr>
          <w:color w:val="D4D4D4"/>
        </w:rPr>
      </w:pPr>
      <w:r w:rsidRPr="006F3370">
        <w:rPr>
          <w:color w:val="808080"/>
        </w:rPr>
        <w:t>&lt;</w:t>
      </w:r>
      <w:r w:rsidRPr="006F3370">
        <w:rPr>
          <w:color w:val="569CD6"/>
        </w:rPr>
        <w:t>script</w:t>
      </w:r>
      <w:r w:rsidRPr="006F3370">
        <w:rPr>
          <w:color w:val="D4D4D4"/>
        </w:rPr>
        <w:t xml:space="preserve"> </w:t>
      </w:r>
      <w:r w:rsidRPr="006F3370">
        <w:rPr>
          <w:color w:val="9CDCFE"/>
        </w:rPr>
        <w:t>src</w:t>
      </w:r>
      <w:r w:rsidRPr="006F3370">
        <w:rPr>
          <w:color w:val="D4D4D4"/>
        </w:rPr>
        <w:t>=</w:t>
      </w:r>
      <w:r w:rsidRPr="006F3370">
        <w:t>"../resources/js/add-employee.js"</w:t>
      </w:r>
      <w:r w:rsidRPr="006F3370">
        <w:rPr>
          <w:color w:val="808080"/>
        </w:rPr>
        <w:t>&gt;&lt;/</w:t>
      </w:r>
      <w:r w:rsidRPr="006F3370">
        <w:rPr>
          <w:color w:val="569CD6"/>
        </w:rPr>
        <w:t>script</w:t>
      </w:r>
      <w:r w:rsidRPr="006F3370">
        <w:rPr>
          <w:color w:val="808080"/>
        </w:rPr>
        <w:t>&gt;</w:t>
      </w:r>
    </w:p>
    <w:p w14:paraId="5556E63E" w14:textId="7FF09B29" w:rsidR="006F3370" w:rsidRDefault="006F3370" w:rsidP="005C6027">
      <w:pPr>
        <w:pStyle w:val="NormalWeb"/>
        <w:shd w:val="clear" w:color="auto" w:fill="FFFFFF"/>
        <w:spacing w:before="120" w:beforeAutospacing="0" w:after="0" w:afterAutospacing="0"/>
        <w:ind w:left="360"/>
        <w:rPr>
          <w:rFonts w:ascii="Candara" w:hAnsi="Candara" w:cs="Arial"/>
          <w:b/>
          <w:color w:val="252525"/>
          <w:sz w:val="22"/>
          <w:szCs w:val="22"/>
          <w:lang w:val="en-GB"/>
        </w:rPr>
      </w:pPr>
      <w:r>
        <w:rPr>
          <w:rFonts w:ascii="Candara" w:hAnsi="Candara" w:cs="Arial"/>
          <w:b/>
          <w:color w:val="252525"/>
          <w:sz w:val="22"/>
          <w:szCs w:val="22"/>
          <w:lang w:val="en-GB"/>
        </w:rPr>
        <w:t xml:space="preserve">Add jQuery file: </w:t>
      </w:r>
    </w:p>
    <w:p w14:paraId="05DBB66C" w14:textId="77777777" w:rsidR="006F3370" w:rsidRPr="006F3370" w:rsidRDefault="006F3370" w:rsidP="006F3370">
      <w:pPr>
        <w:pStyle w:val="FACode2"/>
        <w:rPr>
          <w:color w:val="D4D4D4"/>
        </w:rPr>
      </w:pPr>
      <w:r w:rsidRPr="006F3370">
        <w:rPr>
          <w:color w:val="808080"/>
        </w:rPr>
        <w:t>&lt;</w:t>
      </w:r>
      <w:r w:rsidRPr="006F3370">
        <w:rPr>
          <w:color w:val="569CD6"/>
        </w:rPr>
        <w:t>script</w:t>
      </w:r>
      <w:r w:rsidRPr="006F3370">
        <w:rPr>
          <w:color w:val="D4D4D4"/>
        </w:rPr>
        <w:t xml:space="preserve"> </w:t>
      </w:r>
      <w:r w:rsidRPr="006F3370">
        <w:rPr>
          <w:color w:val="9CDCFE"/>
        </w:rPr>
        <w:t>src</w:t>
      </w:r>
      <w:r w:rsidRPr="006F3370">
        <w:rPr>
          <w:color w:val="D4D4D4"/>
        </w:rPr>
        <w:t>=</w:t>
      </w:r>
      <w:r w:rsidRPr="006F3370">
        <w:t>"../resources/js/add-employee.js"</w:t>
      </w:r>
      <w:r w:rsidRPr="006F3370">
        <w:rPr>
          <w:color w:val="808080"/>
        </w:rPr>
        <w:t>&gt;&lt;/</w:t>
      </w:r>
      <w:r w:rsidRPr="006F3370">
        <w:rPr>
          <w:color w:val="569CD6"/>
        </w:rPr>
        <w:t>script</w:t>
      </w:r>
      <w:r w:rsidRPr="006F3370">
        <w:rPr>
          <w:color w:val="808080"/>
        </w:rPr>
        <w:t>&gt;</w:t>
      </w:r>
    </w:p>
    <w:p w14:paraId="4D6103A4" w14:textId="13A8B1BE" w:rsidR="006F3370" w:rsidRDefault="00BE3287" w:rsidP="006F3370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rPr>
          <w:rFonts w:ascii="Candara" w:hAnsi="Candara" w:cs="Arial"/>
          <w:b/>
          <w:color w:val="252525"/>
          <w:sz w:val="22"/>
          <w:szCs w:val="22"/>
          <w:lang w:val="en-GB"/>
        </w:rPr>
      </w:pPr>
      <w:r>
        <w:rPr>
          <w:rFonts w:ascii="Candara" w:hAnsi="Candara" w:cs="Arial"/>
          <w:b/>
          <w:color w:val="252525"/>
          <w:sz w:val="22"/>
          <w:szCs w:val="22"/>
          <w:lang w:val="en-GB"/>
        </w:rPr>
        <w:t>a</w:t>
      </w:r>
      <w:r w:rsidR="006F3370">
        <w:rPr>
          <w:rFonts w:ascii="Candara" w:hAnsi="Candara" w:cs="Arial"/>
          <w:b/>
          <w:color w:val="252525"/>
          <w:sz w:val="22"/>
          <w:szCs w:val="22"/>
          <w:lang w:val="en-GB"/>
        </w:rPr>
        <w:t>dd-employee.js source code:</w:t>
      </w:r>
    </w:p>
    <w:p w14:paraId="15E461B9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rPr>
          <w:color w:val="DCDCAA"/>
        </w:rPr>
        <w:t>$</w:t>
      </w:r>
      <w:r w:rsidRPr="006F3370">
        <w:t>(</w:t>
      </w:r>
      <w:r w:rsidRPr="006F3370">
        <w:rPr>
          <w:color w:val="9CDCFE"/>
        </w:rPr>
        <w:t>document</w:t>
      </w:r>
      <w:r w:rsidRPr="006F3370">
        <w:t>).</w:t>
      </w:r>
      <w:r w:rsidRPr="006F3370">
        <w:rPr>
          <w:color w:val="DCDCAA"/>
        </w:rPr>
        <w:t>ready</w:t>
      </w:r>
      <w:r w:rsidRPr="006F3370">
        <w:t>(</w:t>
      </w:r>
      <w:r w:rsidRPr="006F3370">
        <w:rPr>
          <w:color w:val="569CD6"/>
        </w:rPr>
        <w:t>function</w:t>
      </w:r>
      <w:r w:rsidRPr="006F3370">
        <w:t>() {</w:t>
      </w:r>
    </w:p>
    <w:p w14:paraId="7585C13F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// Create attribute maxDate to check if input date higher than current date</w:t>
      </w:r>
    </w:p>
    <w:p w14:paraId="27537793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$.validator.</w:t>
      </w:r>
      <w:r w:rsidRPr="006F3370">
        <w:rPr>
          <w:color w:val="DCDCAA"/>
        </w:rPr>
        <w:t>addMethod</w:t>
      </w:r>
      <w:r w:rsidRPr="006F3370">
        <w:t>(</w:t>
      </w:r>
      <w:r w:rsidRPr="006F3370">
        <w:rPr>
          <w:color w:val="CE9178"/>
        </w:rPr>
        <w:t>"maxDate"</w:t>
      </w:r>
      <w:r w:rsidRPr="006F3370">
        <w:t xml:space="preserve">, </w:t>
      </w:r>
      <w:r w:rsidRPr="006F3370">
        <w:rPr>
          <w:color w:val="569CD6"/>
        </w:rPr>
        <w:t>function</w:t>
      </w:r>
      <w:r w:rsidRPr="006F3370">
        <w:t>(value, element) {</w:t>
      </w:r>
    </w:p>
    <w:p w14:paraId="481F1101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</w:t>
      </w:r>
      <w:r w:rsidRPr="006F3370">
        <w:rPr>
          <w:color w:val="569CD6"/>
        </w:rPr>
        <w:t>var</w:t>
      </w:r>
      <w:r w:rsidRPr="006F3370">
        <w:t xml:space="preserve"> </w:t>
      </w:r>
      <w:r w:rsidRPr="006F3370">
        <w:rPr>
          <w:color w:val="9CDCFE"/>
        </w:rPr>
        <w:t>curDate</w:t>
      </w:r>
      <w:r w:rsidRPr="006F3370">
        <w:t xml:space="preserve"> = </w:t>
      </w:r>
      <w:r w:rsidRPr="006F3370">
        <w:rPr>
          <w:color w:val="569CD6"/>
        </w:rPr>
        <w:t>new</w:t>
      </w:r>
      <w:r w:rsidRPr="006F3370">
        <w:t xml:space="preserve"> </w:t>
      </w:r>
      <w:r w:rsidRPr="006F3370">
        <w:rPr>
          <w:color w:val="4EC9B0"/>
        </w:rPr>
        <w:t>Date</w:t>
      </w:r>
      <w:r w:rsidRPr="006F3370">
        <w:t>();</w:t>
      </w:r>
    </w:p>
    <w:p w14:paraId="6ADC1B98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</w:t>
      </w:r>
      <w:r w:rsidRPr="006F3370">
        <w:rPr>
          <w:color w:val="569CD6"/>
        </w:rPr>
        <w:t>var</w:t>
      </w:r>
      <w:r w:rsidRPr="006F3370">
        <w:t xml:space="preserve"> </w:t>
      </w:r>
      <w:r w:rsidRPr="006F3370">
        <w:rPr>
          <w:color w:val="9CDCFE"/>
        </w:rPr>
        <w:t>inputDate</w:t>
      </w:r>
      <w:r w:rsidRPr="006F3370">
        <w:t xml:space="preserve"> = </w:t>
      </w:r>
      <w:r w:rsidRPr="006F3370">
        <w:rPr>
          <w:color w:val="569CD6"/>
        </w:rPr>
        <w:t>new</w:t>
      </w:r>
      <w:r w:rsidRPr="006F3370">
        <w:t xml:space="preserve"> </w:t>
      </w:r>
      <w:r w:rsidRPr="006F3370">
        <w:rPr>
          <w:color w:val="4EC9B0"/>
        </w:rPr>
        <w:t>Date</w:t>
      </w:r>
      <w:r w:rsidRPr="006F3370">
        <w:t>(</w:t>
      </w:r>
      <w:r w:rsidRPr="006F3370">
        <w:rPr>
          <w:color w:val="9CDCFE"/>
        </w:rPr>
        <w:t>value</w:t>
      </w:r>
      <w:r w:rsidRPr="006F3370">
        <w:t>);</w:t>
      </w:r>
    </w:p>
    <w:p w14:paraId="191B73F5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</w:t>
      </w:r>
      <w:r w:rsidRPr="006F3370">
        <w:rPr>
          <w:color w:val="C586C0"/>
        </w:rPr>
        <w:t>if</w:t>
      </w:r>
      <w:r w:rsidRPr="006F3370">
        <w:t xml:space="preserve"> (inputDate &lt; curDate)</w:t>
      </w:r>
    </w:p>
    <w:p w14:paraId="4D3C3A78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</w:t>
      </w:r>
      <w:r w:rsidRPr="006F3370">
        <w:rPr>
          <w:color w:val="C586C0"/>
        </w:rPr>
        <w:t>return</w:t>
      </w:r>
      <w:r w:rsidRPr="006F3370">
        <w:t xml:space="preserve"> </w:t>
      </w:r>
      <w:r w:rsidRPr="006F3370">
        <w:rPr>
          <w:color w:val="569CD6"/>
        </w:rPr>
        <w:t>true</w:t>
      </w:r>
      <w:r w:rsidRPr="006F3370">
        <w:t>;</w:t>
      </w:r>
    </w:p>
    <w:p w14:paraId="1A9BFDD7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</w:t>
      </w:r>
      <w:r w:rsidRPr="006F3370">
        <w:rPr>
          <w:color w:val="C586C0"/>
        </w:rPr>
        <w:t>return</w:t>
      </w:r>
      <w:r w:rsidRPr="006F3370">
        <w:t xml:space="preserve"> </w:t>
      </w:r>
      <w:r w:rsidRPr="006F3370">
        <w:rPr>
          <w:color w:val="569CD6"/>
        </w:rPr>
        <w:t>false</w:t>
      </w:r>
      <w:r w:rsidRPr="006F3370">
        <w:t>;</w:t>
      </w:r>
    </w:p>
    <w:p w14:paraId="6D65D853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}, "Invalid date of birth");</w:t>
      </w:r>
    </w:p>
    <w:p w14:paraId="7728E355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</w:p>
    <w:p w14:paraId="76A62564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</w:t>
      </w:r>
      <w:r w:rsidRPr="006F3370">
        <w:rPr>
          <w:color w:val="DCDCAA"/>
        </w:rPr>
        <w:t>$</w:t>
      </w:r>
      <w:r w:rsidRPr="006F3370">
        <w:t>("#addEmpForm").</w:t>
      </w:r>
      <w:r w:rsidRPr="006F3370">
        <w:rPr>
          <w:color w:val="DCDCAA"/>
        </w:rPr>
        <w:t>validate</w:t>
      </w:r>
      <w:r w:rsidRPr="006F3370">
        <w:t>({</w:t>
      </w:r>
    </w:p>
    <w:p w14:paraId="5EF574B9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</w:t>
      </w:r>
      <w:r w:rsidRPr="006F3370">
        <w:rPr>
          <w:color w:val="9CDCFE"/>
        </w:rPr>
        <w:t>rules:</w:t>
      </w:r>
      <w:r w:rsidRPr="006F3370">
        <w:t xml:space="preserve"> {</w:t>
      </w:r>
    </w:p>
    <w:p w14:paraId="098BBFBE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</w:t>
      </w:r>
      <w:r w:rsidRPr="006F3370">
        <w:rPr>
          <w:color w:val="9CDCFE"/>
        </w:rPr>
        <w:t>employeeName:</w:t>
      </w:r>
      <w:r w:rsidRPr="006F3370">
        <w:t xml:space="preserve"> {</w:t>
      </w:r>
    </w:p>
    <w:p w14:paraId="51478A07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    </w:t>
      </w:r>
      <w:r w:rsidRPr="006F3370">
        <w:rPr>
          <w:color w:val="9CDCFE"/>
        </w:rPr>
        <w:t>required:</w:t>
      </w:r>
      <w:r w:rsidRPr="006F3370">
        <w:t xml:space="preserve"> </w:t>
      </w:r>
      <w:r w:rsidRPr="006F3370">
        <w:rPr>
          <w:color w:val="569CD6"/>
        </w:rPr>
        <w:t>true</w:t>
      </w:r>
      <w:r w:rsidRPr="006F3370">
        <w:t>,</w:t>
      </w:r>
    </w:p>
    <w:p w14:paraId="40871C9D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    </w:t>
      </w:r>
      <w:r w:rsidRPr="006F3370">
        <w:rPr>
          <w:color w:val="9CDCFE"/>
        </w:rPr>
        <w:t>minlength:</w:t>
      </w:r>
      <w:r w:rsidRPr="006F3370">
        <w:t xml:space="preserve"> </w:t>
      </w:r>
      <w:r w:rsidRPr="006F3370">
        <w:rPr>
          <w:color w:val="B5CEA8"/>
        </w:rPr>
        <w:t>5</w:t>
      </w:r>
    </w:p>
    <w:p w14:paraId="1A61865C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},</w:t>
      </w:r>
    </w:p>
    <w:p w14:paraId="2A6C2A4D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</w:t>
      </w:r>
      <w:r w:rsidRPr="006F3370">
        <w:rPr>
          <w:color w:val="9CDCFE"/>
        </w:rPr>
        <w:t>dateOfBirth:</w:t>
      </w:r>
      <w:r w:rsidRPr="006F3370">
        <w:t xml:space="preserve"> {</w:t>
      </w:r>
    </w:p>
    <w:p w14:paraId="129F8C44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    </w:t>
      </w:r>
      <w:r w:rsidRPr="006F3370">
        <w:rPr>
          <w:color w:val="9CDCFE"/>
        </w:rPr>
        <w:t>required:</w:t>
      </w:r>
      <w:r w:rsidRPr="006F3370">
        <w:t xml:space="preserve"> </w:t>
      </w:r>
      <w:r w:rsidRPr="006F3370">
        <w:rPr>
          <w:color w:val="569CD6"/>
        </w:rPr>
        <w:t>true</w:t>
      </w:r>
      <w:r w:rsidRPr="006F3370">
        <w:t>,</w:t>
      </w:r>
    </w:p>
    <w:p w14:paraId="0DD4BA56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    </w:t>
      </w:r>
      <w:r w:rsidRPr="006F3370">
        <w:rPr>
          <w:color w:val="9CDCFE"/>
        </w:rPr>
        <w:t>maxDate:</w:t>
      </w:r>
      <w:r w:rsidRPr="006F3370">
        <w:t xml:space="preserve"> </w:t>
      </w:r>
      <w:r w:rsidRPr="006F3370">
        <w:rPr>
          <w:color w:val="569CD6"/>
        </w:rPr>
        <w:t>true</w:t>
      </w:r>
    </w:p>
    <w:p w14:paraId="34FD4079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},</w:t>
      </w:r>
    </w:p>
    <w:p w14:paraId="729F2384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</w:t>
      </w:r>
      <w:r w:rsidRPr="006F3370">
        <w:rPr>
          <w:color w:val="9CDCFE"/>
        </w:rPr>
        <w:t>dept:</w:t>
      </w:r>
      <w:r w:rsidRPr="006F3370">
        <w:t xml:space="preserve"> {</w:t>
      </w:r>
    </w:p>
    <w:p w14:paraId="5E227CAE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    </w:t>
      </w:r>
      <w:r w:rsidRPr="006F3370">
        <w:rPr>
          <w:color w:val="9CDCFE"/>
        </w:rPr>
        <w:t>required:</w:t>
      </w:r>
      <w:r w:rsidRPr="006F3370">
        <w:t xml:space="preserve"> </w:t>
      </w:r>
      <w:r w:rsidRPr="006F3370">
        <w:rPr>
          <w:color w:val="569CD6"/>
        </w:rPr>
        <w:t>true</w:t>
      </w:r>
    </w:p>
    <w:p w14:paraId="6C16179E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}</w:t>
      </w:r>
    </w:p>
    <w:p w14:paraId="269504A2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},</w:t>
      </w:r>
    </w:p>
    <w:p w14:paraId="3DDF749F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</w:t>
      </w:r>
      <w:r w:rsidRPr="006F3370">
        <w:rPr>
          <w:color w:val="9CDCFE"/>
        </w:rPr>
        <w:t>messages:</w:t>
      </w:r>
      <w:r w:rsidRPr="006F3370">
        <w:t xml:space="preserve"> {</w:t>
      </w:r>
    </w:p>
    <w:p w14:paraId="4089D353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</w:t>
      </w:r>
      <w:r w:rsidRPr="006F3370">
        <w:rPr>
          <w:color w:val="9CDCFE"/>
        </w:rPr>
        <w:t>employeeName:</w:t>
      </w:r>
      <w:r w:rsidRPr="006F3370">
        <w:t xml:space="preserve"> {</w:t>
      </w:r>
    </w:p>
    <w:p w14:paraId="027CEFA6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    </w:t>
      </w:r>
      <w:r w:rsidRPr="006F3370">
        <w:rPr>
          <w:color w:val="9CDCFE"/>
        </w:rPr>
        <w:t>required:</w:t>
      </w:r>
      <w:r w:rsidRPr="006F3370">
        <w:t xml:space="preserve"> "Please enter employee name",</w:t>
      </w:r>
    </w:p>
    <w:p w14:paraId="0E025447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    </w:t>
      </w:r>
      <w:r w:rsidRPr="006F3370">
        <w:rPr>
          <w:color w:val="9CDCFE"/>
        </w:rPr>
        <w:t>minlength:</w:t>
      </w:r>
      <w:r w:rsidRPr="006F3370">
        <w:t xml:space="preserve"> "Employee name must contain at least 5 characters"</w:t>
      </w:r>
    </w:p>
    <w:p w14:paraId="0A67D847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},</w:t>
      </w:r>
    </w:p>
    <w:p w14:paraId="4CE0D3EA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</w:t>
      </w:r>
      <w:r w:rsidRPr="006F3370">
        <w:rPr>
          <w:color w:val="9CDCFE"/>
        </w:rPr>
        <w:t>dateOfBirth:</w:t>
      </w:r>
      <w:r w:rsidRPr="006F3370">
        <w:t xml:space="preserve"> {</w:t>
      </w:r>
    </w:p>
    <w:p w14:paraId="682E93B8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    </w:t>
      </w:r>
      <w:r w:rsidRPr="006F3370">
        <w:rPr>
          <w:color w:val="9CDCFE"/>
        </w:rPr>
        <w:t>required:</w:t>
      </w:r>
      <w:r w:rsidRPr="006F3370">
        <w:t xml:space="preserve"> "Please choose a date"</w:t>
      </w:r>
    </w:p>
    <w:p w14:paraId="5DE5E045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},</w:t>
      </w:r>
    </w:p>
    <w:p w14:paraId="56D99C85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</w:t>
      </w:r>
      <w:r w:rsidRPr="006F3370">
        <w:rPr>
          <w:color w:val="9CDCFE"/>
        </w:rPr>
        <w:t>dept:</w:t>
      </w:r>
      <w:r w:rsidRPr="006F3370">
        <w:t xml:space="preserve"> {</w:t>
      </w:r>
    </w:p>
    <w:p w14:paraId="755671E8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    </w:t>
      </w:r>
      <w:r w:rsidRPr="006F3370">
        <w:rPr>
          <w:color w:val="9CDCFE"/>
        </w:rPr>
        <w:t>required:</w:t>
      </w:r>
      <w:r w:rsidRPr="006F3370">
        <w:t xml:space="preserve"> "Please choose a deparment"</w:t>
      </w:r>
    </w:p>
    <w:p w14:paraId="105CB816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}</w:t>
      </w:r>
    </w:p>
    <w:p w14:paraId="500EDF8F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},</w:t>
      </w:r>
    </w:p>
    <w:p w14:paraId="65A35A4C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</w:t>
      </w:r>
      <w:r w:rsidRPr="006F3370">
        <w:rPr>
          <w:color w:val="DCDCAA"/>
        </w:rPr>
        <w:t>submitHandler</w:t>
      </w:r>
      <w:r w:rsidRPr="006F3370">
        <w:rPr>
          <w:color w:val="9CDCFE"/>
        </w:rPr>
        <w:t>:</w:t>
      </w:r>
      <w:r w:rsidRPr="006F3370">
        <w:t xml:space="preserve"> </w:t>
      </w:r>
      <w:r w:rsidRPr="006F3370">
        <w:rPr>
          <w:color w:val="569CD6"/>
        </w:rPr>
        <w:t>function</w:t>
      </w:r>
      <w:r w:rsidRPr="006F3370">
        <w:t>(</w:t>
      </w:r>
      <w:r w:rsidRPr="006F3370">
        <w:rPr>
          <w:color w:val="9CDCFE"/>
        </w:rPr>
        <w:t>form</w:t>
      </w:r>
      <w:r w:rsidRPr="006F3370">
        <w:t>) {</w:t>
      </w:r>
    </w:p>
    <w:p w14:paraId="46CBFE49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</w:t>
      </w:r>
      <w:r w:rsidRPr="006F3370">
        <w:rPr>
          <w:color w:val="9CDCFE"/>
        </w:rPr>
        <w:t>$</w:t>
      </w:r>
      <w:r w:rsidRPr="006F3370">
        <w:t>.</w:t>
      </w:r>
      <w:r w:rsidRPr="006F3370">
        <w:rPr>
          <w:color w:val="DCDCAA"/>
        </w:rPr>
        <w:t>get</w:t>
      </w:r>
      <w:r w:rsidRPr="006F3370">
        <w:t>({</w:t>
      </w:r>
    </w:p>
    <w:p w14:paraId="1AE706D8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    </w:t>
      </w:r>
      <w:r w:rsidRPr="006F3370">
        <w:rPr>
          <w:color w:val="9CDCFE"/>
        </w:rPr>
        <w:t>url:</w:t>
      </w:r>
      <w:r w:rsidRPr="006F3370">
        <w:t xml:space="preserve"> "/views/list-employees.html",</w:t>
      </w:r>
    </w:p>
    <w:p w14:paraId="2BFE5B85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    </w:t>
      </w:r>
      <w:r w:rsidRPr="006F3370">
        <w:rPr>
          <w:color w:val="DCDCAA"/>
        </w:rPr>
        <w:t>success</w:t>
      </w:r>
      <w:r w:rsidRPr="006F3370">
        <w:rPr>
          <w:color w:val="9CDCFE"/>
        </w:rPr>
        <w:t>:</w:t>
      </w:r>
      <w:r w:rsidRPr="006F3370">
        <w:t xml:space="preserve"> </w:t>
      </w:r>
      <w:r w:rsidRPr="006F3370">
        <w:rPr>
          <w:color w:val="569CD6"/>
        </w:rPr>
        <w:t>function</w:t>
      </w:r>
      <w:r w:rsidRPr="006F3370">
        <w:t>(</w:t>
      </w:r>
      <w:r w:rsidRPr="006F3370">
        <w:rPr>
          <w:color w:val="9CDCFE"/>
        </w:rPr>
        <w:t>response</w:t>
      </w:r>
      <w:r w:rsidRPr="006F3370">
        <w:t>) {</w:t>
      </w:r>
    </w:p>
    <w:p w14:paraId="5809C8FE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lastRenderedPageBreak/>
        <w:t xml:space="preserve">                    </w:t>
      </w:r>
      <w:r w:rsidRPr="006F3370">
        <w:rPr>
          <w:color w:val="DCDCAA"/>
        </w:rPr>
        <w:t>$</w:t>
      </w:r>
      <w:r w:rsidRPr="006F3370">
        <w:t>(</w:t>
      </w:r>
      <w:r w:rsidRPr="006F3370">
        <w:rPr>
          <w:color w:val="CE9178"/>
        </w:rPr>
        <w:t>".container"</w:t>
      </w:r>
      <w:r w:rsidRPr="006F3370">
        <w:t>).</w:t>
      </w:r>
      <w:r w:rsidRPr="006F3370">
        <w:rPr>
          <w:color w:val="DCDCAA"/>
        </w:rPr>
        <w:t>html</w:t>
      </w:r>
      <w:r w:rsidRPr="006F3370">
        <w:t>(</w:t>
      </w:r>
      <w:r w:rsidRPr="006F3370">
        <w:rPr>
          <w:color w:val="9CDCFE"/>
        </w:rPr>
        <w:t>response</w:t>
      </w:r>
      <w:r w:rsidRPr="006F3370">
        <w:t>);</w:t>
      </w:r>
    </w:p>
    <w:p w14:paraId="0A70A3A6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    }</w:t>
      </w:r>
    </w:p>
    <w:p w14:paraId="1E42D5F2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    });</w:t>
      </w:r>
    </w:p>
    <w:p w14:paraId="05167910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    }</w:t>
      </w:r>
    </w:p>
    <w:p w14:paraId="4A2F0D9D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 xml:space="preserve">    });</w:t>
      </w:r>
    </w:p>
    <w:p w14:paraId="0A2A1FB9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</w:p>
    <w:p w14:paraId="0D0FADF6" w14:textId="77777777" w:rsidR="006F3370" w:rsidRPr="006F3370" w:rsidRDefault="006F3370" w:rsidP="001B1C64">
      <w:pPr>
        <w:pStyle w:val="FACode"/>
        <w:numPr>
          <w:ilvl w:val="0"/>
          <w:numId w:val="22"/>
        </w:numPr>
        <w:spacing w:line="240" w:lineRule="auto"/>
        <w:ind w:left="1077" w:hanging="357"/>
      </w:pPr>
      <w:r w:rsidRPr="006F3370">
        <w:t>});</w:t>
      </w:r>
    </w:p>
    <w:p w14:paraId="43685E17" w14:textId="77777777" w:rsidR="00D14D8A" w:rsidRPr="00D14D8A" w:rsidRDefault="00D14D8A" w:rsidP="00D14D8A">
      <w:pPr>
        <w:pStyle w:val="FACode"/>
        <w:numPr>
          <w:ilvl w:val="0"/>
          <w:numId w:val="0"/>
        </w:numPr>
        <w:shd w:val="clear" w:color="auto" w:fill="FFFFFF"/>
        <w:spacing w:before="120"/>
        <w:rPr>
          <w:rFonts w:ascii="Candara" w:hAnsi="Candara" w:cs="Arial"/>
          <w:color w:val="252525"/>
          <w:sz w:val="22"/>
          <w:szCs w:val="22"/>
          <w:lang w:val="en-GB"/>
        </w:rPr>
      </w:pPr>
      <w:r w:rsidRPr="00D14D8A">
        <w:rPr>
          <w:rFonts w:ascii="Candara" w:hAnsi="Candara" w:cs="Arial"/>
          <w:color w:val="252525"/>
          <w:sz w:val="22"/>
          <w:szCs w:val="22"/>
          <w:lang w:val="en-GB"/>
        </w:rPr>
        <w:t xml:space="preserve">The web page when the user click </w:t>
      </w:r>
      <w:r w:rsidRPr="00D14D8A">
        <w:rPr>
          <w:rFonts w:ascii="Candara" w:hAnsi="Candara" w:cs="Arial"/>
          <w:b/>
          <w:color w:val="252525"/>
          <w:sz w:val="22"/>
          <w:szCs w:val="22"/>
          <w:lang w:val="en-GB"/>
        </w:rPr>
        <w:t>Add Employee</w:t>
      </w:r>
      <w:r w:rsidRPr="00D14D8A">
        <w:rPr>
          <w:rFonts w:ascii="Candara" w:hAnsi="Candara" w:cs="Arial"/>
          <w:color w:val="252525"/>
          <w:sz w:val="22"/>
          <w:szCs w:val="22"/>
          <w:lang w:val="en-GB"/>
        </w:rPr>
        <w:t xml:space="preserve"> button.</w:t>
      </w:r>
    </w:p>
    <w:p w14:paraId="15EE6935" w14:textId="77777777" w:rsidR="00D14D8A" w:rsidRPr="00D14D8A" w:rsidRDefault="00D14D8A" w:rsidP="001B1C64">
      <w:pPr>
        <w:pStyle w:val="FACode"/>
        <w:numPr>
          <w:ilvl w:val="0"/>
          <w:numId w:val="0"/>
        </w:numPr>
        <w:shd w:val="clear" w:color="auto" w:fill="FFFFFF"/>
        <w:spacing w:before="120"/>
        <w:jc w:val="center"/>
        <w:rPr>
          <w:rFonts w:ascii="Candara" w:hAnsi="Candara" w:cs="Arial"/>
          <w:b/>
          <w:color w:val="252525"/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14A77D41" wp14:editId="5FCF4212">
            <wp:extent cx="3873500" cy="2990618"/>
            <wp:effectExtent l="19050" t="19050" r="1270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799"/>
                    <a:stretch/>
                  </pic:blipFill>
                  <pic:spPr bwMode="auto">
                    <a:xfrm>
                      <a:off x="0" y="0"/>
                      <a:ext cx="3888252" cy="30020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5F886" w14:textId="7308E0B9" w:rsidR="005C6027" w:rsidRPr="00A262F5" w:rsidRDefault="005C6027" w:rsidP="00A262F5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0" w:afterAutospacing="0"/>
        <w:rPr>
          <w:rFonts w:ascii="Candara" w:hAnsi="Candara" w:cs="Arial"/>
          <w:b/>
          <w:color w:val="252525"/>
          <w:sz w:val="22"/>
          <w:szCs w:val="22"/>
          <w:lang w:val="vi-VN"/>
        </w:rPr>
      </w:pPr>
      <w:r>
        <w:rPr>
          <w:rFonts w:ascii="Candara" w:hAnsi="Candara" w:cs="Arial"/>
          <w:b/>
          <w:color w:val="252525"/>
          <w:sz w:val="22"/>
          <w:szCs w:val="22"/>
          <w:lang w:val="vi-VN"/>
        </w:rPr>
        <w:t>list-employees.html</w:t>
      </w:r>
      <w:r w:rsidR="00A262F5">
        <w:rPr>
          <w:rFonts w:ascii="Candara" w:hAnsi="Candara" w:cs="Arial"/>
          <w:b/>
          <w:color w:val="252525"/>
          <w:sz w:val="22"/>
          <w:szCs w:val="22"/>
          <w:lang w:val="en-GB"/>
        </w:rPr>
        <w:t xml:space="preserve"> </w:t>
      </w:r>
      <w:r w:rsidRPr="00A262F5">
        <w:rPr>
          <w:rFonts w:ascii="Candara" w:hAnsi="Candara" w:cs="Arial"/>
          <w:color w:val="252525"/>
          <w:sz w:val="22"/>
          <w:szCs w:val="22"/>
          <w:lang w:val="vi-VN"/>
        </w:rPr>
        <w:t>Screen</w:t>
      </w:r>
      <w:r w:rsidRPr="00A262F5">
        <w:rPr>
          <w:rFonts w:ascii="Candara" w:hAnsi="Candara" w:cs="Arial"/>
          <w:b/>
          <w:color w:val="252525"/>
          <w:sz w:val="22"/>
          <w:szCs w:val="22"/>
          <w:lang w:val="vi-VN"/>
        </w:rPr>
        <w:t>:</w:t>
      </w:r>
    </w:p>
    <w:p w14:paraId="449BDA29" w14:textId="77777777" w:rsidR="005C6027" w:rsidRDefault="005C6027" w:rsidP="001B1C64">
      <w:pPr>
        <w:pStyle w:val="NormalWeb"/>
        <w:shd w:val="clear" w:color="auto" w:fill="FFFFFF"/>
        <w:spacing w:before="120" w:beforeAutospacing="0" w:after="0" w:afterAutospacing="0"/>
        <w:jc w:val="center"/>
        <w:rPr>
          <w:rFonts w:ascii="Candara" w:hAnsi="Candara" w:cs="Arial"/>
          <w:b/>
          <w:color w:val="252525"/>
          <w:sz w:val="22"/>
          <w:szCs w:val="22"/>
          <w:lang w:val="vi-VN"/>
        </w:rPr>
      </w:pPr>
      <w:r>
        <w:rPr>
          <w:noProof/>
        </w:rPr>
        <w:drawing>
          <wp:inline distT="0" distB="0" distL="0" distR="0" wp14:anchorId="355AA6B3" wp14:editId="032EB0EB">
            <wp:extent cx="3975100" cy="3607203"/>
            <wp:effectExtent l="19050" t="19050" r="25400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973" cy="36170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0E8F1D" w14:textId="3FE9F507" w:rsidR="005C6027" w:rsidRDefault="00E639A5" w:rsidP="00A262F5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cs="Arial"/>
          <w:b/>
          <w:sz w:val="20"/>
          <w:lang w:val="en-GB"/>
        </w:rPr>
      </w:pPr>
      <w:r>
        <w:rPr>
          <w:rFonts w:cs="Arial"/>
          <w:b/>
          <w:sz w:val="20"/>
          <w:lang w:val="en-GB"/>
        </w:rPr>
        <w:t xml:space="preserve">list-employees.html </w:t>
      </w:r>
      <w:r w:rsidR="00A262F5">
        <w:rPr>
          <w:rFonts w:cs="Arial"/>
          <w:b/>
          <w:sz w:val="20"/>
          <w:lang w:val="en-GB"/>
        </w:rPr>
        <w:t xml:space="preserve">Source </w:t>
      </w:r>
      <w:r w:rsidR="00A262F5">
        <w:rPr>
          <w:rFonts w:cs="Arial"/>
          <w:b/>
          <w:sz w:val="20"/>
        </w:rPr>
        <w:t>c</w:t>
      </w:r>
      <w:r w:rsidR="005C6027" w:rsidRPr="00A262F5">
        <w:rPr>
          <w:rFonts w:cs="Arial"/>
          <w:b/>
          <w:sz w:val="20"/>
        </w:rPr>
        <w:t>ode:</w:t>
      </w:r>
    </w:p>
    <w:p w14:paraId="7B4530EE" w14:textId="77777777" w:rsidR="002C7862" w:rsidRPr="002C7862" w:rsidRDefault="002C7862" w:rsidP="002C7862">
      <w:pPr>
        <w:pStyle w:val="FACode"/>
        <w:ind w:right="281"/>
      </w:pPr>
      <w:r w:rsidRPr="002C7862">
        <w:rPr>
          <w:color w:val="808080"/>
        </w:rPr>
        <w:t>&lt;</w:t>
      </w:r>
      <w:r w:rsidRPr="002C7862">
        <w:rPr>
          <w:color w:val="569CD6"/>
        </w:rPr>
        <w:t>h2</w:t>
      </w:r>
      <w:r w:rsidRPr="002C7862">
        <w:rPr>
          <w:color w:val="808080"/>
        </w:rPr>
        <w:t>&gt;</w:t>
      </w:r>
      <w:r w:rsidRPr="002C7862">
        <w:t>List of Employees</w:t>
      </w:r>
      <w:r w:rsidRPr="002C7862">
        <w:rPr>
          <w:color w:val="808080"/>
        </w:rPr>
        <w:t>&lt;/</w:t>
      </w:r>
      <w:r w:rsidRPr="002C7862">
        <w:rPr>
          <w:color w:val="569CD6"/>
        </w:rPr>
        <w:t>h2</w:t>
      </w:r>
      <w:r w:rsidRPr="002C7862">
        <w:rPr>
          <w:color w:val="808080"/>
        </w:rPr>
        <w:t>&gt;</w:t>
      </w:r>
    </w:p>
    <w:p w14:paraId="2873047C" w14:textId="77777777" w:rsidR="002C7862" w:rsidRPr="002C7862" w:rsidRDefault="002C7862" w:rsidP="002C7862">
      <w:pPr>
        <w:pStyle w:val="FACode"/>
        <w:ind w:right="281"/>
      </w:pPr>
      <w:r w:rsidRPr="002C7862">
        <w:t>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br</w:t>
      </w:r>
      <w:r w:rsidRPr="002C7862">
        <w:t xml:space="preserve"> </w:t>
      </w:r>
      <w:r w:rsidRPr="002C7862">
        <w:rPr>
          <w:color w:val="808080"/>
        </w:rPr>
        <w:t>/&gt;</w:t>
      </w:r>
    </w:p>
    <w:p w14:paraId="5F7FE3C9" w14:textId="77777777" w:rsidR="002C7862" w:rsidRPr="002C7862" w:rsidRDefault="002C7862" w:rsidP="002C7862">
      <w:pPr>
        <w:pStyle w:val="FACode"/>
        <w:ind w:right="281"/>
      </w:pPr>
      <w:r w:rsidRPr="002C7862">
        <w:t>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table</w:t>
      </w:r>
      <w:r w:rsidRPr="002C7862">
        <w:t xml:space="preserve"> </w:t>
      </w:r>
      <w:r w:rsidRPr="002C7862">
        <w:rPr>
          <w:color w:val="9CDCFE"/>
        </w:rPr>
        <w:t>class</w:t>
      </w:r>
      <w:r w:rsidRPr="002C7862">
        <w:t>=</w:t>
      </w:r>
      <w:r w:rsidRPr="002C7862">
        <w:rPr>
          <w:color w:val="CE9178"/>
        </w:rPr>
        <w:t>"table table-bordered"</w:t>
      </w:r>
      <w:r w:rsidRPr="002C7862">
        <w:rPr>
          <w:color w:val="808080"/>
        </w:rPr>
        <w:t>&gt;</w:t>
      </w:r>
    </w:p>
    <w:p w14:paraId="48526E96" w14:textId="77777777" w:rsidR="002C7862" w:rsidRPr="002C7862" w:rsidRDefault="002C7862" w:rsidP="002C7862">
      <w:pPr>
        <w:pStyle w:val="FACode"/>
        <w:ind w:right="281"/>
      </w:pPr>
      <w:r w:rsidRPr="002C7862">
        <w:t>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thead</w:t>
      </w:r>
      <w:r w:rsidRPr="002C7862">
        <w:rPr>
          <w:color w:val="808080"/>
        </w:rPr>
        <w:t>&gt;</w:t>
      </w:r>
    </w:p>
    <w:p w14:paraId="1D693ECB" w14:textId="77777777" w:rsidR="002C7862" w:rsidRPr="002C7862" w:rsidRDefault="002C7862" w:rsidP="002C7862">
      <w:pPr>
        <w:pStyle w:val="FACode"/>
        <w:ind w:right="281"/>
      </w:pPr>
      <w:r w:rsidRPr="002C7862">
        <w:lastRenderedPageBreak/>
        <w:t>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tr</w:t>
      </w:r>
      <w:r w:rsidRPr="002C7862">
        <w:rPr>
          <w:color w:val="808080"/>
        </w:rPr>
        <w:t>&gt;</w:t>
      </w:r>
    </w:p>
    <w:p w14:paraId="699AC477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  <w:r w:rsidRPr="002C7862">
        <w:t>ID</w:t>
      </w:r>
      <w:r w:rsidRPr="002C7862">
        <w:rPr>
          <w:color w:val="808080"/>
        </w:rPr>
        <w:t>&lt;/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</w:p>
    <w:p w14:paraId="716FF773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  <w:r w:rsidRPr="002C7862">
        <w:t>Employee Name</w:t>
      </w:r>
      <w:r w:rsidRPr="002C7862">
        <w:rPr>
          <w:color w:val="808080"/>
        </w:rPr>
        <w:t>&lt;/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</w:p>
    <w:p w14:paraId="6F74D808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  <w:r w:rsidRPr="002C7862">
        <w:t>Gender</w:t>
      </w:r>
      <w:r w:rsidRPr="002C7862">
        <w:rPr>
          <w:color w:val="808080"/>
        </w:rPr>
        <w:t>&lt;/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</w:p>
    <w:p w14:paraId="7090A26A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  <w:r w:rsidRPr="002C7862">
        <w:t>Date of birth</w:t>
      </w:r>
      <w:r w:rsidRPr="002C7862">
        <w:rPr>
          <w:color w:val="808080"/>
        </w:rPr>
        <w:t>&lt;/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</w:p>
    <w:p w14:paraId="77B3B1EB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  <w:r w:rsidRPr="002C7862">
        <w:t>Department Name</w:t>
      </w:r>
      <w:r w:rsidRPr="002C7862">
        <w:rPr>
          <w:color w:val="808080"/>
        </w:rPr>
        <w:t>&lt;/</w:t>
      </w:r>
      <w:r w:rsidRPr="002C7862">
        <w:rPr>
          <w:color w:val="569CD6"/>
        </w:rPr>
        <w:t>th</w:t>
      </w:r>
      <w:r w:rsidRPr="002C7862">
        <w:rPr>
          <w:color w:val="808080"/>
        </w:rPr>
        <w:t>&gt;</w:t>
      </w:r>
    </w:p>
    <w:p w14:paraId="43BD767D" w14:textId="77777777" w:rsidR="002C7862" w:rsidRPr="002C7862" w:rsidRDefault="002C7862" w:rsidP="002C7862">
      <w:pPr>
        <w:pStyle w:val="FACode"/>
        <w:ind w:right="281"/>
      </w:pPr>
      <w:r w:rsidRPr="002C7862">
        <w:t>            </w:t>
      </w:r>
      <w:r w:rsidRPr="002C7862">
        <w:rPr>
          <w:color w:val="808080"/>
        </w:rPr>
        <w:t>&lt;/</w:t>
      </w:r>
      <w:r w:rsidRPr="002C7862">
        <w:rPr>
          <w:color w:val="569CD6"/>
        </w:rPr>
        <w:t>tr</w:t>
      </w:r>
      <w:r w:rsidRPr="002C7862">
        <w:rPr>
          <w:color w:val="808080"/>
        </w:rPr>
        <w:t>&gt;</w:t>
      </w:r>
    </w:p>
    <w:p w14:paraId="56776576" w14:textId="77777777" w:rsidR="002C7862" w:rsidRPr="002C7862" w:rsidRDefault="002C7862" w:rsidP="002C7862">
      <w:pPr>
        <w:pStyle w:val="FACode"/>
        <w:ind w:right="281"/>
      </w:pPr>
      <w:r w:rsidRPr="002C7862">
        <w:t>        </w:t>
      </w:r>
      <w:r w:rsidRPr="002C7862">
        <w:rPr>
          <w:color w:val="808080"/>
        </w:rPr>
        <w:t>&lt;/</w:t>
      </w:r>
      <w:r w:rsidRPr="002C7862">
        <w:rPr>
          <w:color w:val="569CD6"/>
        </w:rPr>
        <w:t>thead</w:t>
      </w:r>
      <w:r w:rsidRPr="002C7862">
        <w:rPr>
          <w:color w:val="808080"/>
        </w:rPr>
        <w:t>&gt;</w:t>
      </w:r>
    </w:p>
    <w:p w14:paraId="3D7C47B8" w14:textId="77777777" w:rsidR="002C7862" w:rsidRPr="002C7862" w:rsidRDefault="002C7862" w:rsidP="002C7862">
      <w:pPr>
        <w:pStyle w:val="FACode"/>
        <w:ind w:right="281"/>
      </w:pPr>
      <w:r w:rsidRPr="002C7862">
        <w:t>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tbody</w:t>
      </w:r>
      <w:r w:rsidRPr="002C7862">
        <w:rPr>
          <w:color w:val="808080"/>
        </w:rPr>
        <w:t>&gt;</w:t>
      </w:r>
    </w:p>
    <w:p w14:paraId="63D82E3D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tr</w:t>
      </w:r>
      <w:r w:rsidRPr="002C7862">
        <w:rPr>
          <w:color w:val="808080"/>
        </w:rPr>
        <w:t>&gt;</w:t>
      </w:r>
    </w:p>
    <w:p w14:paraId="7772D68A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  <w:r w:rsidRPr="002C7862">
        <w:t>E101</w:t>
      </w:r>
      <w:r w:rsidRPr="002C7862">
        <w:rPr>
          <w:color w:val="808080"/>
        </w:rPr>
        <w:t>&lt;/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</w:p>
    <w:p w14:paraId="0B9D5A0E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  <w:r w:rsidRPr="002C7862">
        <w:t>Nguyen Van Khoa</w:t>
      </w:r>
      <w:r w:rsidRPr="002C7862">
        <w:rPr>
          <w:color w:val="808080"/>
        </w:rPr>
        <w:t>&lt;/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</w:p>
    <w:p w14:paraId="2E94908C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  <w:r w:rsidRPr="002C7862">
        <w:t>Male</w:t>
      </w:r>
      <w:r w:rsidRPr="002C7862">
        <w:rPr>
          <w:color w:val="808080"/>
        </w:rPr>
        <w:t>&lt;/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</w:p>
    <w:p w14:paraId="147A0CF3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  <w:r w:rsidRPr="002C7862">
        <w:t>01/01/1990</w:t>
      </w:r>
      <w:r w:rsidRPr="002C7862">
        <w:rPr>
          <w:color w:val="808080"/>
        </w:rPr>
        <w:t>&lt;/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</w:p>
    <w:p w14:paraId="294F81B2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    </w:t>
      </w:r>
      <w:r w:rsidRPr="002C7862">
        <w:rPr>
          <w:color w:val="808080"/>
        </w:rPr>
        <w:t>&lt;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  <w:r w:rsidRPr="002C7862">
        <w:t>Fresher Academy</w:t>
      </w:r>
      <w:r w:rsidRPr="002C7862">
        <w:rPr>
          <w:color w:val="808080"/>
        </w:rPr>
        <w:t>&lt;/</w:t>
      </w:r>
      <w:r w:rsidRPr="002C7862">
        <w:rPr>
          <w:color w:val="569CD6"/>
        </w:rPr>
        <w:t>td</w:t>
      </w:r>
      <w:r w:rsidRPr="002C7862">
        <w:rPr>
          <w:color w:val="808080"/>
        </w:rPr>
        <w:t>&gt;</w:t>
      </w:r>
    </w:p>
    <w:p w14:paraId="6A2F6513" w14:textId="77777777" w:rsidR="002C7862" w:rsidRPr="002C7862" w:rsidRDefault="002C7862" w:rsidP="002C7862">
      <w:pPr>
        <w:pStyle w:val="FACode"/>
        <w:ind w:right="281"/>
      </w:pPr>
      <w:r w:rsidRPr="002C7862">
        <w:t>                </w:t>
      </w:r>
      <w:r w:rsidRPr="002C7862">
        <w:rPr>
          <w:color w:val="808080"/>
        </w:rPr>
        <w:t>&lt;/</w:t>
      </w:r>
      <w:r w:rsidRPr="002C7862">
        <w:rPr>
          <w:color w:val="569CD6"/>
        </w:rPr>
        <w:t>tr</w:t>
      </w:r>
      <w:r w:rsidRPr="002C7862">
        <w:rPr>
          <w:color w:val="808080"/>
        </w:rPr>
        <w:t>&gt;</w:t>
      </w:r>
    </w:p>
    <w:p w14:paraId="37457AD2" w14:textId="77777777" w:rsidR="002C7862" w:rsidRPr="002C7862" w:rsidRDefault="002C7862" w:rsidP="002C7862">
      <w:pPr>
        <w:pStyle w:val="FACode"/>
        <w:ind w:right="281"/>
      </w:pPr>
    </w:p>
    <w:p w14:paraId="7F8599DC" w14:textId="77777777" w:rsidR="002C7862" w:rsidRPr="002C7862" w:rsidRDefault="002C7862" w:rsidP="002C7862">
      <w:pPr>
        <w:pStyle w:val="FACode"/>
        <w:ind w:right="281"/>
      </w:pPr>
      <w:r w:rsidRPr="002C7862">
        <w:t>        </w:t>
      </w:r>
      <w:r w:rsidRPr="002C7862">
        <w:rPr>
          <w:color w:val="808080"/>
        </w:rPr>
        <w:t>&lt;/</w:t>
      </w:r>
      <w:r w:rsidRPr="002C7862">
        <w:rPr>
          <w:color w:val="569CD6"/>
        </w:rPr>
        <w:t>tbody</w:t>
      </w:r>
      <w:r w:rsidRPr="002C7862">
        <w:rPr>
          <w:color w:val="808080"/>
        </w:rPr>
        <w:t>&gt;</w:t>
      </w:r>
    </w:p>
    <w:p w14:paraId="436C8961" w14:textId="77777777" w:rsidR="002C7862" w:rsidRPr="002C7862" w:rsidRDefault="002C7862" w:rsidP="002C7862">
      <w:pPr>
        <w:pStyle w:val="FACode"/>
        <w:ind w:right="281"/>
      </w:pPr>
      <w:r w:rsidRPr="002C7862">
        <w:t>    </w:t>
      </w:r>
      <w:r w:rsidRPr="002C7862">
        <w:rPr>
          <w:color w:val="808080"/>
        </w:rPr>
        <w:t>&lt;/</w:t>
      </w:r>
      <w:r w:rsidRPr="002C7862">
        <w:rPr>
          <w:color w:val="569CD6"/>
        </w:rPr>
        <w:t>table</w:t>
      </w:r>
      <w:r w:rsidRPr="002C7862">
        <w:rPr>
          <w:color w:val="808080"/>
        </w:rPr>
        <w:t>&gt;</w:t>
      </w:r>
    </w:p>
    <w:p w14:paraId="04262A43" w14:textId="1102FBAB" w:rsidR="005C6027" w:rsidRPr="00533AC3" w:rsidRDefault="005C6027" w:rsidP="005C6027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Candara" w:hAnsi="Candara" w:cs="Arial"/>
          <w:b/>
          <w:color w:val="252525"/>
          <w:sz w:val="8"/>
          <w:szCs w:val="22"/>
          <w:lang w:val="vi-VN"/>
        </w:rPr>
      </w:pPr>
    </w:p>
    <w:p w14:paraId="76CF15C9" w14:textId="29B16AEF" w:rsidR="00E70C02" w:rsidRPr="00E6629A" w:rsidRDefault="004D0C9E" w:rsidP="00B02CD8">
      <w:pPr>
        <w:pStyle w:val="FALev3"/>
        <w:spacing w:before="120" w:after="120"/>
        <w:outlineLvl w:val="2"/>
        <w:rPr>
          <w:bCs/>
          <w:sz w:val="20"/>
          <w:u w:val="none"/>
        </w:rPr>
      </w:pPr>
      <w:bookmarkStart w:id="28" w:name="_Toc19527311"/>
      <w:r w:rsidRPr="00E6629A">
        <w:rPr>
          <w:bCs/>
          <w:sz w:val="20"/>
          <w:u w:val="none"/>
        </w:rPr>
        <w:t xml:space="preserve">Step </w:t>
      </w:r>
      <w:r w:rsidR="00625386">
        <w:rPr>
          <w:bCs/>
          <w:sz w:val="20"/>
          <w:u w:val="none"/>
        </w:rPr>
        <w:t>3</w:t>
      </w:r>
      <w:r w:rsidRPr="00E6629A">
        <w:rPr>
          <w:bCs/>
          <w:sz w:val="20"/>
          <w:u w:val="none"/>
        </w:rPr>
        <w:t>: Open Web site</w:t>
      </w:r>
      <w:bookmarkEnd w:id="28"/>
    </w:p>
    <w:p w14:paraId="454727FA" w14:textId="48BEB26A" w:rsidR="004D0C9E" w:rsidRDefault="000F601F" w:rsidP="009371F2">
      <w:pPr>
        <w:pStyle w:val="FALev3"/>
        <w:spacing w:before="120" w:after="120"/>
        <w:rPr>
          <w:bCs/>
          <w:sz w:val="20"/>
          <w:u w:val="none"/>
        </w:rPr>
      </w:pPr>
      <w:bookmarkStart w:id="29" w:name="_Toc19527239"/>
      <w:bookmarkStart w:id="30" w:name="_Toc19527312"/>
      <w:r>
        <w:rPr>
          <w:b w:val="0"/>
          <w:bCs/>
          <w:sz w:val="20"/>
          <w:u w:val="none"/>
        </w:rPr>
        <w:t xml:space="preserve">Right-click on </w:t>
      </w:r>
      <w:r w:rsidRPr="000F601F">
        <w:rPr>
          <w:bCs/>
          <w:sz w:val="20"/>
          <w:u w:val="none"/>
        </w:rPr>
        <w:t>index.html</w:t>
      </w:r>
      <w:r>
        <w:rPr>
          <w:b w:val="0"/>
          <w:bCs/>
          <w:sz w:val="20"/>
          <w:u w:val="none"/>
        </w:rPr>
        <w:t xml:space="preserve"> file and click </w:t>
      </w:r>
      <w:r w:rsidRPr="000F601F">
        <w:rPr>
          <w:bCs/>
          <w:sz w:val="20"/>
          <w:u w:val="none"/>
        </w:rPr>
        <w:t>Open with Live Server</w:t>
      </w:r>
      <w:bookmarkEnd w:id="29"/>
      <w:bookmarkEnd w:id="30"/>
    </w:p>
    <w:p w14:paraId="56CF73FC" w14:textId="2E9CF2B9" w:rsidR="000F601F" w:rsidRDefault="000F601F" w:rsidP="009371F2">
      <w:pPr>
        <w:pStyle w:val="FALev3"/>
        <w:spacing w:before="120" w:after="120"/>
        <w:rPr>
          <w:b w:val="0"/>
          <w:bCs/>
          <w:sz w:val="20"/>
          <w:u w:val="none"/>
        </w:rPr>
      </w:pPr>
      <w:bookmarkStart w:id="31" w:name="_Toc19527240"/>
      <w:bookmarkStart w:id="32" w:name="_Toc19527313"/>
      <w:r>
        <w:rPr>
          <w:b w:val="0"/>
          <w:bCs/>
          <w:sz w:val="20"/>
          <w:u w:val="none"/>
        </w:rPr>
        <w:t xml:space="preserve">Note: You must install </w:t>
      </w:r>
      <w:r w:rsidRPr="000F601F">
        <w:rPr>
          <w:bCs/>
          <w:sz w:val="20"/>
          <w:u w:val="none"/>
        </w:rPr>
        <w:t>Live Server</w:t>
      </w:r>
      <w:r>
        <w:rPr>
          <w:bCs/>
          <w:sz w:val="20"/>
          <w:u w:val="none"/>
        </w:rPr>
        <w:t xml:space="preserve"> </w:t>
      </w:r>
      <w:r>
        <w:rPr>
          <w:b w:val="0"/>
          <w:bCs/>
          <w:sz w:val="20"/>
          <w:u w:val="none"/>
        </w:rPr>
        <w:t>extension of VSC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70400" w14:paraId="47FE0CBF" w14:textId="77777777" w:rsidTr="00570400">
        <w:tc>
          <w:tcPr>
            <w:tcW w:w="9627" w:type="dxa"/>
          </w:tcPr>
          <w:p w14:paraId="23672B8A" w14:textId="2BA935A6" w:rsidR="00570400" w:rsidRDefault="00570400" w:rsidP="00570400">
            <w:pPr>
              <w:pStyle w:val="FALev3"/>
              <w:spacing w:before="120" w:after="120"/>
              <w:jc w:val="center"/>
              <w:rPr>
                <w:b w:val="0"/>
                <w:bCs/>
                <w:sz w:val="20"/>
                <w:u w:val="none"/>
              </w:rPr>
            </w:pPr>
            <w:bookmarkStart w:id="33" w:name="_Toc19527314"/>
            <w:r>
              <w:rPr>
                <w:b w:val="0"/>
                <w:bCs/>
                <w:noProof/>
                <w:sz w:val="20"/>
                <w:u w:val="none"/>
              </w:rPr>
              <w:drawing>
                <wp:inline distT="0" distB="0" distL="0" distR="0" wp14:anchorId="157BDF93" wp14:editId="076AE63D">
                  <wp:extent cx="2768600" cy="2832351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7-03 at 10.07.33 P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208" cy="283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3"/>
          </w:p>
        </w:tc>
      </w:tr>
    </w:tbl>
    <w:p w14:paraId="56185F00" w14:textId="28C2D198" w:rsidR="00FB272D" w:rsidRDefault="00FB272D" w:rsidP="009371F2">
      <w:pPr>
        <w:pStyle w:val="FALev3"/>
        <w:spacing w:before="120" w:after="120"/>
        <w:rPr>
          <w:b w:val="0"/>
          <w:bCs/>
          <w:sz w:val="20"/>
          <w:u w:val="none"/>
        </w:rPr>
      </w:pPr>
    </w:p>
    <w:p w14:paraId="1425537A" w14:textId="0E833F86" w:rsidR="00C910B9" w:rsidRDefault="00C910B9" w:rsidP="0050535A">
      <w:pPr>
        <w:rPr>
          <w:b/>
          <w:lang w:val="en-US"/>
        </w:rPr>
      </w:pPr>
      <w:r w:rsidRPr="0064153D">
        <w:rPr>
          <w:b/>
          <w:lang w:val="en-US"/>
        </w:rPr>
        <w:t>Step 14: Verify</w:t>
      </w:r>
      <w:r w:rsidR="00BE7754">
        <w:rPr>
          <w:b/>
          <w:lang w:val="en-US"/>
        </w:rPr>
        <w:t xml:space="preserve"> and tweak</w:t>
      </w:r>
    </w:p>
    <w:p w14:paraId="5C28C12F" w14:textId="0C421B7C" w:rsidR="00BE7754" w:rsidRDefault="00A22891" w:rsidP="0050535A">
      <w:pPr>
        <w:rPr>
          <w:lang w:val="en-US"/>
        </w:rPr>
      </w:pPr>
      <w:r>
        <w:rPr>
          <w:lang w:val="en-US"/>
        </w:rPr>
        <w:t xml:space="preserve">Open the app using Live Server, you should </w:t>
      </w:r>
      <w:r w:rsidR="003A59F5">
        <w:rPr>
          <w:lang w:val="en-US"/>
        </w:rPr>
        <w:t xml:space="preserve">have the </w:t>
      </w:r>
      <w:r w:rsidR="00D32868">
        <w:rPr>
          <w:lang w:val="en-US"/>
        </w:rPr>
        <w:t>same layout like figure below:</w:t>
      </w:r>
    </w:p>
    <w:p w14:paraId="5D493709" w14:textId="5CD13719" w:rsidR="00610FFF" w:rsidRDefault="00610FFF" w:rsidP="00610FF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3BAA53" wp14:editId="58CBB8C4">
            <wp:extent cx="4083050" cy="3972480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907" cy="397915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250F5B" w14:textId="27112A15" w:rsidR="00D32868" w:rsidRDefault="00352ABD" w:rsidP="0050535A">
      <w:pPr>
        <w:rPr>
          <w:lang w:val="en-US"/>
        </w:rPr>
      </w:pPr>
      <w:r>
        <w:rPr>
          <w:lang w:val="en-US"/>
        </w:rPr>
        <w:t>And</w:t>
      </w:r>
    </w:p>
    <w:p w14:paraId="3798BE0A" w14:textId="28F2AEBB" w:rsidR="00B539BD" w:rsidRPr="00A22891" w:rsidRDefault="00B539BD" w:rsidP="00352AB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5F662" wp14:editId="478A7E04">
            <wp:extent cx="4254500" cy="3288216"/>
            <wp:effectExtent l="19050" t="19050" r="1270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02"/>
                    <a:stretch/>
                  </pic:blipFill>
                  <pic:spPr bwMode="auto">
                    <a:xfrm>
                      <a:off x="0" y="0"/>
                      <a:ext cx="4257133" cy="3290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FC8E5" w14:textId="08F21859" w:rsidR="00735DB7" w:rsidRDefault="00D037B2" w:rsidP="00735DB7">
      <w:pPr>
        <w:rPr>
          <w:lang w:val="en-US"/>
        </w:rPr>
      </w:pPr>
      <w:r>
        <w:rPr>
          <w:lang w:val="en-US"/>
        </w:rPr>
        <w:t xml:space="preserve">The app </w:t>
      </w:r>
      <w:r w:rsidR="003D0270">
        <w:rPr>
          <w:lang w:val="en-US"/>
        </w:rPr>
        <w:t>looks</w:t>
      </w:r>
      <w:r w:rsidR="00610FFF">
        <w:rPr>
          <w:lang w:val="en-US"/>
        </w:rPr>
        <w:t xml:space="preserve"> pretty much like the design!</w:t>
      </w:r>
    </w:p>
    <w:p w14:paraId="4759AB02" w14:textId="1FEAAB57" w:rsidR="00215215" w:rsidRPr="00B02CD8" w:rsidRDefault="00B02CD8" w:rsidP="00B02CD8">
      <w:pPr>
        <w:jc w:val="center"/>
        <w:rPr>
          <w:b/>
          <w:lang w:val="en-US"/>
        </w:rPr>
      </w:pPr>
      <w:r w:rsidRPr="00B02CD8">
        <w:rPr>
          <w:b/>
          <w:lang w:val="en-US"/>
        </w:rPr>
        <w:t>-- THE END --</w:t>
      </w:r>
    </w:p>
    <w:sectPr w:rsidR="00215215" w:rsidRPr="00B02CD8" w:rsidSect="00BE773D">
      <w:headerReference w:type="default" r:id="rId16"/>
      <w:footerReference w:type="default" r:id="rId17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D11E5" w14:textId="77777777" w:rsidR="0055316A" w:rsidRDefault="0055316A" w:rsidP="00697B23">
      <w:pPr>
        <w:pStyle w:val="PB1"/>
      </w:pPr>
      <w:r>
        <w:separator/>
      </w:r>
    </w:p>
  </w:endnote>
  <w:endnote w:type="continuationSeparator" w:id="0">
    <w:p w14:paraId="024CA8AA" w14:textId="77777777" w:rsidR="0055316A" w:rsidRDefault="0055316A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3694C" w14:textId="77777777" w:rsidR="00162A45" w:rsidRPr="00171177" w:rsidRDefault="00162A45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2F481E">
      <w:rPr>
        <w:rStyle w:val="PageNumber"/>
        <w:rFonts w:ascii="Arial" w:hAnsi="Arial" w:cs="Arial"/>
        <w:noProof/>
        <w:sz w:val="18"/>
        <w:szCs w:val="18"/>
      </w:rPr>
      <w:t>11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2F481E">
      <w:rPr>
        <w:rStyle w:val="PageNumber"/>
        <w:rFonts w:ascii="Arial" w:hAnsi="Arial" w:cs="Arial"/>
        <w:noProof/>
        <w:sz w:val="18"/>
        <w:szCs w:val="18"/>
      </w:rPr>
      <w:t>11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15F2B" w14:textId="77777777" w:rsidR="0055316A" w:rsidRDefault="0055316A" w:rsidP="00697B23">
      <w:pPr>
        <w:pStyle w:val="PB1"/>
      </w:pPr>
      <w:r>
        <w:separator/>
      </w:r>
    </w:p>
  </w:footnote>
  <w:footnote w:type="continuationSeparator" w:id="0">
    <w:p w14:paraId="4BCFAD9D" w14:textId="77777777" w:rsidR="0055316A" w:rsidRDefault="0055316A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63BAD" w14:textId="77777777" w:rsidR="00162A45" w:rsidRPr="00771EAB" w:rsidRDefault="00162A45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Lab Guides</w:t>
    </w:r>
    <w:r w:rsidRPr="00771EAB">
      <w:rPr>
        <w:sz w:val="20"/>
        <w:lang w:val="en-US"/>
      </w:rPr>
      <w:tab/>
    </w:r>
    <w:r>
      <w:rPr>
        <w:sz w:val="20"/>
      </w:rPr>
      <w:t>Front-End Essential</w:t>
    </w:r>
    <w:r w:rsidRPr="00BF4722">
      <w:rPr>
        <w:sz w:val="20"/>
      </w:rPr>
      <w:t xml:space="preserve">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40"/>
    <w:multiLevelType w:val="hybridMultilevel"/>
    <w:tmpl w:val="CD469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1B5A1C"/>
    <w:multiLevelType w:val="hybridMultilevel"/>
    <w:tmpl w:val="7CDED7C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F7E49"/>
    <w:multiLevelType w:val="hybridMultilevel"/>
    <w:tmpl w:val="7B10A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DA8B2B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B6587"/>
    <w:multiLevelType w:val="hybridMultilevel"/>
    <w:tmpl w:val="1736C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5682E"/>
    <w:multiLevelType w:val="hybridMultilevel"/>
    <w:tmpl w:val="72C0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7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8"/>
  </w:num>
  <w:num w:numId="17">
    <w:abstractNumId w:val="5"/>
  </w:num>
  <w:num w:numId="18">
    <w:abstractNumId w:val="0"/>
  </w:num>
  <w:num w:numId="19">
    <w:abstractNumId w:val="0"/>
  </w:num>
  <w:num w:numId="20">
    <w:abstractNumId w:val="0"/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B29"/>
    <w:rsid w:val="00023AC7"/>
    <w:rsid w:val="00031534"/>
    <w:rsid w:val="000316A7"/>
    <w:rsid w:val="00034739"/>
    <w:rsid w:val="00046651"/>
    <w:rsid w:val="000472F6"/>
    <w:rsid w:val="00051826"/>
    <w:rsid w:val="00064BB1"/>
    <w:rsid w:val="0007682E"/>
    <w:rsid w:val="0009208E"/>
    <w:rsid w:val="00092BB0"/>
    <w:rsid w:val="000A6A32"/>
    <w:rsid w:val="000B548D"/>
    <w:rsid w:val="000C1FE0"/>
    <w:rsid w:val="000C4A66"/>
    <w:rsid w:val="000C558D"/>
    <w:rsid w:val="000C614E"/>
    <w:rsid w:val="000D26B8"/>
    <w:rsid w:val="000D4B78"/>
    <w:rsid w:val="000E1C62"/>
    <w:rsid w:val="000E4BFE"/>
    <w:rsid w:val="000F0720"/>
    <w:rsid w:val="000F08B6"/>
    <w:rsid w:val="000F601F"/>
    <w:rsid w:val="001047D9"/>
    <w:rsid w:val="00106B39"/>
    <w:rsid w:val="0011042B"/>
    <w:rsid w:val="00114E85"/>
    <w:rsid w:val="001178E3"/>
    <w:rsid w:val="001207DB"/>
    <w:rsid w:val="00127B81"/>
    <w:rsid w:val="0013157E"/>
    <w:rsid w:val="00132D02"/>
    <w:rsid w:val="00136BD8"/>
    <w:rsid w:val="00141777"/>
    <w:rsid w:val="00143595"/>
    <w:rsid w:val="00144BEF"/>
    <w:rsid w:val="00147DFC"/>
    <w:rsid w:val="00151B68"/>
    <w:rsid w:val="00162A45"/>
    <w:rsid w:val="0016686B"/>
    <w:rsid w:val="00167DA8"/>
    <w:rsid w:val="00171177"/>
    <w:rsid w:val="00184FC5"/>
    <w:rsid w:val="0019343F"/>
    <w:rsid w:val="0019761A"/>
    <w:rsid w:val="001A1629"/>
    <w:rsid w:val="001A1720"/>
    <w:rsid w:val="001A412D"/>
    <w:rsid w:val="001A41A7"/>
    <w:rsid w:val="001B1C64"/>
    <w:rsid w:val="001B23ED"/>
    <w:rsid w:val="001B73A7"/>
    <w:rsid w:val="001C00CB"/>
    <w:rsid w:val="001C3DE0"/>
    <w:rsid w:val="001D43FF"/>
    <w:rsid w:val="001D5728"/>
    <w:rsid w:val="001E05CE"/>
    <w:rsid w:val="001E0B46"/>
    <w:rsid w:val="001E217D"/>
    <w:rsid w:val="001F1427"/>
    <w:rsid w:val="001F3EED"/>
    <w:rsid w:val="001F455A"/>
    <w:rsid w:val="001F5A02"/>
    <w:rsid w:val="002018AF"/>
    <w:rsid w:val="00201C24"/>
    <w:rsid w:val="002103AA"/>
    <w:rsid w:val="00215215"/>
    <w:rsid w:val="00215C7F"/>
    <w:rsid w:val="0022144D"/>
    <w:rsid w:val="00225DB9"/>
    <w:rsid w:val="002279BD"/>
    <w:rsid w:val="0023289E"/>
    <w:rsid w:val="0023326C"/>
    <w:rsid w:val="002353A4"/>
    <w:rsid w:val="00242175"/>
    <w:rsid w:val="002512E3"/>
    <w:rsid w:val="00251D35"/>
    <w:rsid w:val="00251E83"/>
    <w:rsid w:val="00255B7B"/>
    <w:rsid w:val="00261826"/>
    <w:rsid w:val="00266B9E"/>
    <w:rsid w:val="002764EE"/>
    <w:rsid w:val="00280532"/>
    <w:rsid w:val="002863CD"/>
    <w:rsid w:val="002929D3"/>
    <w:rsid w:val="00292E0F"/>
    <w:rsid w:val="00295D49"/>
    <w:rsid w:val="002A0595"/>
    <w:rsid w:val="002A1B75"/>
    <w:rsid w:val="002B359C"/>
    <w:rsid w:val="002B5B04"/>
    <w:rsid w:val="002B6010"/>
    <w:rsid w:val="002C0E1F"/>
    <w:rsid w:val="002C1CD9"/>
    <w:rsid w:val="002C5099"/>
    <w:rsid w:val="002C6323"/>
    <w:rsid w:val="002C697D"/>
    <w:rsid w:val="002C7862"/>
    <w:rsid w:val="002C7D8F"/>
    <w:rsid w:val="002D164D"/>
    <w:rsid w:val="002D2607"/>
    <w:rsid w:val="002D2D8F"/>
    <w:rsid w:val="002D70EC"/>
    <w:rsid w:val="002F1A6E"/>
    <w:rsid w:val="002F3B39"/>
    <w:rsid w:val="002F481E"/>
    <w:rsid w:val="002F649E"/>
    <w:rsid w:val="002F69B0"/>
    <w:rsid w:val="00300432"/>
    <w:rsid w:val="00301DDE"/>
    <w:rsid w:val="003032F8"/>
    <w:rsid w:val="00305D64"/>
    <w:rsid w:val="003101FE"/>
    <w:rsid w:val="00313016"/>
    <w:rsid w:val="00314E3D"/>
    <w:rsid w:val="0031666B"/>
    <w:rsid w:val="003171FE"/>
    <w:rsid w:val="00317950"/>
    <w:rsid w:val="00326F85"/>
    <w:rsid w:val="00337C73"/>
    <w:rsid w:val="0034245E"/>
    <w:rsid w:val="00344202"/>
    <w:rsid w:val="00345F19"/>
    <w:rsid w:val="0034752C"/>
    <w:rsid w:val="0035127C"/>
    <w:rsid w:val="00352ABD"/>
    <w:rsid w:val="00360613"/>
    <w:rsid w:val="003613A0"/>
    <w:rsid w:val="00361EF1"/>
    <w:rsid w:val="00364177"/>
    <w:rsid w:val="00365484"/>
    <w:rsid w:val="00365F51"/>
    <w:rsid w:val="003677A0"/>
    <w:rsid w:val="00381989"/>
    <w:rsid w:val="00382F10"/>
    <w:rsid w:val="003848D6"/>
    <w:rsid w:val="00387710"/>
    <w:rsid w:val="0039032E"/>
    <w:rsid w:val="00393AC0"/>
    <w:rsid w:val="0039521F"/>
    <w:rsid w:val="003A59F5"/>
    <w:rsid w:val="003A7716"/>
    <w:rsid w:val="003B6892"/>
    <w:rsid w:val="003C16F6"/>
    <w:rsid w:val="003D0270"/>
    <w:rsid w:val="003D552E"/>
    <w:rsid w:val="003D6570"/>
    <w:rsid w:val="003D6E98"/>
    <w:rsid w:val="003E4BA3"/>
    <w:rsid w:val="003E6987"/>
    <w:rsid w:val="003F15DC"/>
    <w:rsid w:val="003F19DF"/>
    <w:rsid w:val="003F694D"/>
    <w:rsid w:val="00404354"/>
    <w:rsid w:val="0040464E"/>
    <w:rsid w:val="004053C9"/>
    <w:rsid w:val="004059E4"/>
    <w:rsid w:val="00417224"/>
    <w:rsid w:val="00426D3B"/>
    <w:rsid w:val="004350E0"/>
    <w:rsid w:val="0044087B"/>
    <w:rsid w:val="00444BC0"/>
    <w:rsid w:val="0045058E"/>
    <w:rsid w:val="004559F0"/>
    <w:rsid w:val="004624B6"/>
    <w:rsid w:val="00462E6D"/>
    <w:rsid w:val="00467AC2"/>
    <w:rsid w:val="004756FF"/>
    <w:rsid w:val="0048275B"/>
    <w:rsid w:val="00493526"/>
    <w:rsid w:val="004A1C4A"/>
    <w:rsid w:val="004A4B9A"/>
    <w:rsid w:val="004B14CB"/>
    <w:rsid w:val="004B4764"/>
    <w:rsid w:val="004B50A1"/>
    <w:rsid w:val="004B601A"/>
    <w:rsid w:val="004C5455"/>
    <w:rsid w:val="004C6EDF"/>
    <w:rsid w:val="004D0C9E"/>
    <w:rsid w:val="004E4532"/>
    <w:rsid w:val="004E4D85"/>
    <w:rsid w:val="004E519F"/>
    <w:rsid w:val="004F7BFC"/>
    <w:rsid w:val="0050359B"/>
    <w:rsid w:val="0050535A"/>
    <w:rsid w:val="005102AE"/>
    <w:rsid w:val="005120D5"/>
    <w:rsid w:val="00513487"/>
    <w:rsid w:val="00517ADF"/>
    <w:rsid w:val="00520DA3"/>
    <w:rsid w:val="00524674"/>
    <w:rsid w:val="005308FC"/>
    <w:rsid w:val="0053146B"/>
    <w:rsid w:val="00533AC3"/>
    <w:rsid w:val="0053500E"/>
    <w:rsid w:val="00535B29"/>
    <w:rsid w:val="00544D30"/>
    <w:rsid w:val="0055316A"/>
    <w:rsid w:val="00553346"/>
    <w:rsid w:val="00553521"/>
    <w:rsid w:val="0056236F"/>
    <w:rsid w:val="0056360F"/>
    <w:rsid w:val="00570400"/>
    <w:rsid w:val="0058183E"/>
    <w:rsid w:val="00581F03"/>
    <w:rsid w:val="00582855"/>
    <w:rsid w:val="00584728"/>
    <w:rsid w:val="00593EAF"/>
    <w:rsid w:val="005940DB"/>
    <w:rsid w:val="0059753A"/>
    <w:rsid w:val="005B00B1"/>
    <w:rsid w:val="005B2374"/>
    <w:rsid w:val="005C20E6"/>
    <w:rsid w:val="005C6027"/>
    <w:rsid w:val="005C7182"/>
    <w:rsid w:val="005D48BA"/>
    <w:rsid w:val="005E1869"/>
    <w:rsid w:val="005E1B8E"/>
    <w:rsid w:val="005E64CE"/>
    <w:rsid w:val="00607BAC"/>
    <w:rsid w:val="00610186"/>
    <w:rsid w:val="00610FFF"/>
    <w:rsid w:val="00612543"/>
    <w:rsid w:val="006125F9"/>
    <w:rsid w:val="00614108"/>
    <w:rsid w:val="00614EEA"/>
    <w:rsid w:val="00617469"/>
    <w:rsid w:val="0062004D"/>
    <w:rsid w:val="00625386"/>
    <w:rsid w:val="0062702C"/>
    <w:rsid w:val="006304A0"/>
    <w:rsid w:val="00637D67"/>
    <w:rsid w:val="00641013"/>
    <w:rsid w:val="0064153D"/>
    <w:rsid w:val="006438DA"/>
    <w:rsid w:val="00645244"/>
    <w:rsid w:val="00652ED0"/>
    <w:rsid w:val="006531EF"/>
    <w:rsid w:val="0065340A"/>
    <w:rsid w:val="0065679C"/>
    <w:rsid w:val="00664378"/>
    <w:rsid w:val="00664C71"/>
    <w:rsid w:val="00665005"/>
    <w:rsid w:val="00666970"/>
    <w:rsid w:val="0067293D"/>
    <w:rsid w:val="00673DD6"/>
    <w:rsid w:val="00674B66"/>
    <w:rsid w:val="0068045C"/>
    <w:rsid w:val="00680F7D"/>
    <w:rsid w:val="00687D31"/>
    <w:rsid w:val="00687FC1"/>
    <w:rsid w:val="00695CF5"/>
    <w:rsid w:val="00697B23"/>
    <w:rsid w:val="006A1262"/>
    <w:rsid w:val="006A2EE8"/>
    <w:rsid w:val="006A412E"/>
    <w:rsid w:val="006A6237"/>
    <w:rsid w:val="006B22B9"/>
    <w:rsid w:val="006B28B1"/>
    <w:rsid w:val="006B2D9C"/>
    <w:rsid w:val="006B3765"/>
    <w:rsid w:val="006B78FC"/>
    <w:rsid w:val="006C01FF"/>
    <w:rsid w:val="006D30B1"/>
    <w:rsid w:val="006D3D30"/>
    <w:rsid w:val="006E05F7"/>
    <w:rsid w:val="006E7806"/>
    <w:rsid w:val="006F077A"/>
    <w:rsid w:val="006F2DB5"/>
    <w:rsid w:val="006F3370"/>
    <w:rsid w:val="006F4C04"/>
    <w:rsid w:val="00714949"/>
    <w:rsid w:val="00714A36"/>
    <w:rsid w:val="00721668"/>
    <w:rsid w:val="00727AFF"/>
    <w:rsid w:val="00730E39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6860"/>
    <w:rsid w:val="00757555"/>
    <w:rsid w:val="00761F5F"/>
    <w:rsid w:val="00763D38"/>
    <w:rsid w:val="00764060"/>
    <w:rsid w:val="0076428D"/>
    <w:rsid w:val="007701D1"/>
    <w:rsid w:val="00771EAB"/>
    <w:rsid w:val="00782CBC"/>
    <w:rsid w:val="00786E33"/>
    <w:rsid w:val="00787511"/>
    <w:rsid w:val="00790628"/>
    <w:rsid w:val="00790B74"/>
    <w:rsid w:val="007957CA"/>
    <w:rsid w:val="0079687A"/>
    <w:rsid w:val="00797BB9"/>
    <w:rsid w:val="007A2888"/>
    <w:rsid w:val="007A2FE4"/>
    <w:rsid w:val="007A3475"/>
    <w:rsid w:val="007A4900"/>
    <w:rsid w:val="007B1B75"/>
    <w:rsid w:val="007C1ACD"/>
    <w:rsid w:val="007D737B"/>
    <w:rsid w:val="007E0166"/>
    <w:rsid w:val="007E0DC7"/>
    <w:rsid w:val="007E28D3"/>
    <w:rsid w:val="007F57CF"/>
    <w:rsid w:val="00801D8C"/>
    <w:rsid w:val="008032E9"/>
    <w:rsid w:val="00805E47"/>
    <w:rsid w:val="00807318"/>
    <w:rsid w:val="0081480B"/>
    <w:rsid w:val="0081676B"/>
    <w:rsid w:val="00816FE5"/>
    <w:rsid w:val="00826F1D"/>
    <w:rsid w:val="00826F93"/>
    <w:rsid w:val="00830147"/>
    <w:rsid w:val="00841795"/>
    <w:rsid w:val="008441CD"/>
    <w:rsid w:val="0084694D"/>
    <w:rsid w:val="0085458E"/>
    <w:rsid w:val="00856000"/>
    <w:rsid w:val="00857795"/>
    <w:rsid w:val="00860A98"/>
    <w:rsid w:val="00862BE6"/>
    <w:rsid w:val="00862E2F"/>
    <w:rsid w:val="0087257D"/>
    <w:rsid w:val="00874F97"/>
    <w:rsid w:val="008771BF"/>
    <w:rsid w:val="008838C8"/>
    <w:rsid w:val="00891347"/>
    <w:rsid w:val="00893E3C"/>
    <w:rsid w:val="008953CD"/>
    <w:rsid w:val="00896BF3"/>
    <w:rsid w:val="00897FE7"/>
    <w:rsid w:val="008A0899"/>
    <w:rsid w:val="008A4DED"/>
    <w:rsid w:val="008A6098"/>
    <w:rsid w:val="008B5C61"/>
    <w:rsid w:val="008C016E"/>
    <w:rsid w:val="008C3B0C"/>
    <w:rsid w:val="008C77F6"/>
    <w:rsid w:val="008D27E0"/>
    <w:rsid w:val="008E4DD6"/>
    <w:rsid w:val="008E5566"/>
    <w:rsid w:val="008E751A"/>
    <w:rsid w:val="008F7BCD"/>
    <w:rsid w:val="00905800"/>
    <w:rsid w:val="00906641"/>
    <w:rsid w:val="00911129"/>
    <w:rsid w:val="00917707"/>
    <w:rsid w:val="0092132C"/>
    <w:rsid w:val="00922392"/>
    <w:rsid w:val="0092606B"/>
    <w:rsid w:val="009336BD"/>
    <w:rsid w:val="00933C7A"/>
    <w:rsid w:val="00933DD6"/>
    <w:rsid w:val="009371F2"/>
    <w:rsid w:val="00940A68"/>
    <w:rsid w:val="00943CFF"/>
    <w:rsid w:val="00944D7B"/>
    <w:rsid w:val="009470F2"/>
    <w:rsid w:val="009521F1"/>
    <w:rsid w:val="00955EC0"/>
    <w:rsid w:val="00956734"/>
    <w:rsid w:val="009570A3"/>
    <w:rsid w:val="0096085C"/>
    <w:rsid w:val="00961F1B"/>
    <w:rsid w:val="009623A9"/>
    <w:rsid w:val="00963E52"/>
    <w:rsid w:val="009652F2"/>
    <w:rsid w:val="009668B3"/>
    <w:rsid w:val="009668F0"/>
    <w:rsid w:val="00973041"/>
    <w:rsid w:val="00985B8C"/>
    <w:rsid w:val="00994A1B"/>
    <w:rsid w:val="009A0EC6"/>
    <w:rsid w:val="009A2DA4"/>
    <w:rsid w:val="009B16A0"/>
    <w:rsid w:val="009B2DA6"/>
    <w:rsid w:val="009B44A7"/>
    <w:rsid w:val="009C27BA"/>
    <w:rsid w:val="009E1512"/>
    <w:rsid w:val="009E241F"/>
    <w:rsid w:val="009E3018"/>
    <w:rsid w:val="009E3581"/>
    <w:rsid w:val="00A01B0C"/>
    <w:rsid w:val="00A07F34"/>
    <w:rsid w:val="00A11F51"/>
    <w:rsid w:val="00A1333F"/>
    <w:rsid w:val="00A13AC0"/>
    <w:rsid w:val="00A13DC7"/>
    <w:rsid w:val="00A212B4"/>
    <w:rsid w:val="00A22891"/>
    <w:rsid w:val="00A2296F"/>
    <w:rsid w:val="00A256DB"/>
    <w:rsid w:val="00A262F5"/>
    <w:rsid w:val="00A2732E"/>
    <w:rsid w:val="00A30DBB"/>
    <w:rsid w:val="00A32093"/>
    <w:rsid w:val="00A32FBB"/>
    <w:rsid w:val="00A34B90"/>
    <w:rsid w:val="00A3582F"/>
    <w:rsid w:val="00A37598"/>
    <w:rsid w:val="00A44A9F"/>
    <w:rsid w:val="00A4556E"/>
    <w:rsid w:val="00A530F8"/>
    <w:rsid w:val="00A55DDC"/>
    <w:rsid w:val="00A63206"/>
    <w:rsid w:val="00A63EB4"/>
    <w:rsid w:val="00A67E69"/>
    <w:rsid w:val="00A759A5"/>
    <w:rsid w:val="00A811D5"/>
    <w:rsid w:val="00A81B55"/>
    <w:rsid w:val="00A8297B"/>
    <w:rsid w:val="00A854DB"/>
    <w:rsid w:val="00A93975"/>
    <w:rsid w:val="00A948B8"/>
    <w:rsid w:val="00AA02BE"/>
    <w:rsid w:val="00AA7FDB"/>
    <w:rsid w:val="00AB4DF6"/>
    <w:rsid w:val="00AB5C3D"/>
    <w:rsid w:val="00AC6822"/>
    <w:rsid w:val="00AD001A"/>
    <w:rsid w:val="00AD389D"/>
    <w:rsid w:val="00AE0AE1"/>
    <w:rsid w:val="00AE15A3"/>
    <w:rsid w:val="00AE1EF1"/>
    <w:rsid w:val="00AE4AD5"/>
    <w:rsid w:val="00AF0F10"/>
    <w:rsid w:val="00AF2422"/>
    <w:rsid w:val="00AF69BE"/>
    <w:rsid w:val="00AF70F7"/>
    <w:rsid w:val="00AF7C21"/>
    <w:rsid w:val="00B02CD8"/>
    <w:rsid w:val="00B02EB8"/>
    <w:rsid w:val="00B04755"/>
    <w:rsid w:val="00B107DF"/>
    <w:rsid w:val="00B11EC0"/>
    <w:rsid w:val="00B12B0B"/>
    <w:rsid w:val="00B13196"/>
    <w:rsid w:val="00B1634E"/>
    <w:rsid w:val="00B23D46"/>
    <w:rsid w:val="00B24529"/>
    <w:rsid w:val="00B2593B"/>
    <w:rsid w:val="00B359F9"/>
    <w:rsid w:val="00B40CF7"/>
    <w:rsid w:val="00B50DA4"/>
    <w:rsid w:val="00B539BD"/>
    <w:rsid w:val="00B54DC1"/>
    <w:rsid w:val="00B612FA"/>
    <w:rsid w:val="00B627FA"/>
    <w:rsid w:val="00B632B1"/>
    <w:rsid w:val="00B70B62"/>
    <w:rsid w:val="00B779C7"/>
    <w:rsid w:val="00B80BFA"/>
    <w:rsid w:val="00B81033"/>
    <w:rsid w:val="00B92DDF"/>
    <w:rsid w:val="00B94847"/>
    <w:rsid w:val="00B94A31"/>
    <w:rsid w:val="00B94F74"/>
    <w:rsid w:val="00B96F76"/>
    <w:rsid w:val="00BA0B6B"/>
    <w:rsid w:val="00BA19AD"/>
    <w:rsid w:val="00BA3600"/>
    <w:rsid w:val="00BB16B0"/>
    <w:rsid w:val="00BB237D"/>
    <w:rsid w:val="00BC57B7"/>
    <w:rsid w:val="00BC7AD2"/>
    <w:rsid w:val="00BD106F"/>
    <w:rsid w:val="00BD5984"/>
    <w:rsid w:val="00BD5DFB"/>
    <w:rsid w:val="00BE10F7"/>
    <w:rsid w:val="00BE2353"/>
    <w:rsid w:val="00BE3287"/>
    <w:rsid w:val="00BE773D"/>
    <w:rsid w:val="00BE7754"/>
    <w:rsid w:val="00BE7F08"/>
    <w:rsid w:val="00BF110E"/>
    <w:rsid w:val="00BF11A4"/>
    <w:rsid w:val="00BF4722"/>
    <w:rsid w:val="00BF793F"/>
    <w:rsid w:val="00C00526"/>
    <w:rsid w:val="00C12519"/>
    <w:rsid w:val="00C155AE"/>
    <w:rsid w:val="00C2291C"/>
    <w:rsid w:val="00C344CC"/>
    <w:rsid w:val="00C35833"/>
    <w:rsid w:val="00C36B0F"/>
    <w:rsid w:val="00C428C2"/>
    <w:rsid w:val="00C43B9E"/>
    <w:rsid w:val="00C43DDC"/>
    <w:rsid w:val="00C45A55"/>
    <w:rsid w:val="00C511EA"/>
    <w:rsid w:val="00C530EE"/>
    <w:rsid w:val="00C60DE3"/>
    <w:rsid w:val="00C67A5C"/>
    <w:rsid w:val="00C8579B"/>
    <w:rsid w:val="00C910B9"/>
    <w:rsid w:val="00C935FF"/>
    <w:rsid w:val="00C940AB"/>
    <w:rsid w:val="00CA2687"/>
    <w:rsid w:val="00CB29FF"/>
    <w:rsid w:val="00CB2EC4"/>
    <w:rsid w:val="00CC0FCA"/>
    <w:rsid w:val="00CC56D8"/>
    <w:rsid w:val="00CC5792"/>
    <w:rsid w:val="00CC6631"/>
    <w:rsid w:val="00CD2958"/>
    <w:rsid w:val="00CD6FB2"/>
    <w:rsid w:val="00CE217D"/>
    <w:rsid w:val="00CE4E63"/>
    <w:rsid w:val="00CE6FF2"/>
    <w:rsid w:val="00CF317C"/>
    <w:rsid w:val="00CF517A"/>
    <w:rsid w:val="00CF5C59"/>
    <w:rsid w:val="00CF6786"/>
    <w:rsid w:val="00D00E68"/>
    <w:rsid w:val="00D037B2"/>
    <w:rsid w:val="00D1306F"/>
    <w:rsid w:val="00D13E71"/>
    <w:rsid w:val="00D14D8A"/>
    <w:rsid w:val="00D21A33"/>
    <w:rsid w:val="00D25950"/>
    <w:rsid w:val="00D2753F"/>
    <w:rsid w:val="00D316EA"/>
    <w:rsid w:val="00D32868"/>
    <w:rsid w:val="00D44301"/>
    <w:rsid w:val="00D5289D"/>
    <w:rsid w:val="00D552D4"/>
    <w:rsid w:val="00D62FDA"/>
    <w:rsid w:val="00D631F2"/>
    <w:rsid w:val="00D703A8"/>
    <w:rsid w:val="00D7054F"/>
    <w:rsid w:val="00D743AC"/>
    <w:rsid w:val="00D7581F"/>
    <w:rsid w:val="00D7711F"/>
    <w:rsid w:val="00D80731"/>
    <w:rsid w:val="00D8287F"/>
    <w:rsid w:val="00D8310D"/>
    <w:rsid w:val="00D847D7"/>
    <w:rsid w:val="00D84A28"/>
    <w:rsid w:val="00D87F2B"/>
    <w:rsid w:val="00D90B99"/>
    <w:rsid w:val="00DA2645"/>
    <w:rsid w:val="00DA2862"/>
    <w:rsid w:val="00DA3871"/>
    <w:rsid w:val="00DA6D10"/>
    <w:rsid w:val="00DB1F0C"/>
    <w:rsid w:val="00DB3AF7"/>
    <w:rsid w:val="00DB4958"/>
    <w:rsid w:val="00DC03DE"/>
    <w:rsid w:val="00DC61E7"/>
    <w:rsid w:val="00DC6B8C"/>
    <w:rsid w:val="00DD274D"/>
    <w:rsid w:val="00DD28FF"/>
    <w:rsid w:val="00DD4392"/>
    <w:rsid w:val="00DD6275"/>
    <w:rsid w:val="00DD75D4"/>
    <w:rsid w:val="00DD7A92"/>
    <w:rsid w:val="00DE5AE0"/>
    <w:rsid w:val="00DF62FE"/>
    <w:rsid w:val="00E01F74"/>
    <w:rsid w:val="00E054FF"/>
    <w:rsid w:val="00E07B04"/>
    <w:rsid w:val="00E10905"/>
    <w:rsid w:val="00E138FC"/>
    <w:rsid w:val="00E16EB9"/>
    <w:rsid w:val="00E20905"/>
    <w:rsid w:val="00E26545"/>
    <w:rsid w:val="00E303C6"/>
    <w:rsid w:val="00E32473"/>
    <w:rsid w:val="00E36D30"/>
    <w:rsid w:val="00E44D26"/>
    <w:rsid w:val="00E52619"/>
    <w:rsid w:val="00E5344D"/>
    <w:rsid w:val="00E541BE"/>
    <w:rsid w:val="00E606F9"/>
    <w:rsid w:val="00E639A5"/>
    <w:rsid w:val="00E64C69"/>
    <w:rsid w:val="00E64EBA"/>
    <w:rsid w:val="00E65BC6"/>
    <w:rsid w:val="00E65D26"/>
    <w:rsid w:val="00E6629A"/>
    <w:rsid w:val="00E6731F"/>
    <w:rsid w:val="00E70C02"/>
    <w:rsid w:val="00E73B73"/>
    <w:rsid w:val="00E7471C"/>
    <w:rsid w:val="00E765A2"/>
    <w:rsid w:val="00E80CC7"/>
    <w:rsid w:val="00E86ACE"/>
    <w:rsid w:val="00E920EB"/>
    <w:rsid w:val="00E9263E"/>
    <w:rsid w:val="00E9549B"/>
    <w:rsid w:val="00EA0202"/>
    <w:rsid w:val="00EA37CD"/>
    <w:rsid w:val="00EA567E"/>
    <w:rsid w:val="00EA5EEB"/>
    <w:rsid w:val="00EC0854"/>
    <w:rsid w:val="00ED1E7C"/>
    <w:rsid w:val="00ED30CD"/>
    <w:rsid w:val="00ED4A14"/>
    <w:rsid w:val="00EE02B4"/>
    <w:rsid w:val="00EE0B8F"/>
    <w:rsid w:val="00EE54E8"/>
    <w:rsid w:val="00EF124B"/>
    <w:rsid w:val="00EF408D"/>
    <w:rsid w:val="00EF56FC"/>
    <w:rsid w:val="00EF67C8"/>
    <w:rsid w:val="00F02AA2"/>
    <w:rsid w:val="00F04709"/>
    <w:rsid w:val="00F06998"/>
    <w:rsid w:val="00F075E7"/>
    <w:rsid w:val="00F10E0F"/>
    <w:rsid w:val="00F12D2D"/>
    <w:rsid w:val="00F13C0D"/>
    <w:rsid w:val="00F206D6"/>
    <w:rsid w:val="00F20DD7"/>
    <w:rsid w:val="00F278BE"/>
    <w:rsid w:val="00F35167"/>
    <w:rsid w:val="00F35F60"/>
    <w:rsid w:val="00F40D04"/>
    <w:rsid w:val="00F45493"/>
    <w:rsid w:val="00F51290"/>
    <w:rsid w:val="00F51CC2"/>
    <w:rsid w:val="00F5261D"/>
    <w:rsid w:val="00F543FF"/>
    <w:rsid w:val="00F573EE"/>
    <w:rsid w:val="00F60304"/>
    <w:rsid w:val="00F63D36"/>
    <w:rsid w:val="00F7003C"/>
    <w:rsid w:val="00F70F27"/>
    <w:rsid w:val="00F74884"/>
    <w:rsid w:val="00F854F5"/>
    <w:rsid w:val="00F86DA0"/>
    <w:rsid w:val="00F8746D"/>
    <w:rsid w:val="00F87CA1"/>
    <w:rsid w:val="00F95A1C"/>
    <w:rsid w:val="00F967C3"/>
    <w:rsid w:val="00FA2E2E"/>
    <w:rsid w:val="00FA4AAD"/>
    <w:rsid w:val="00FB0FE8"/>
    <w:rsid w:val="00FB256D"/>
    <w:rsid w:val="00FB272D"/>
    <w:rsid w:val="00FB2BF7"/>
    <w:rsid w:val="00FB3B7B"/>
    <w:rsid w:val="00FC622F"/>
    <w:rsid w:val="00FD0333"/>
    <w:rsid w:val="00FD36CF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B94847"/>
    <w:rPr>
      <w:rFonts w:cs="Arial"/>
      <w:b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B94847"/>
    <w:rPr>
      <w:rFonts w:cs="Arial"/>
      <w:b/>
      <w:sz w:val="22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8F1B2-5AA7-43D7-8A50-E9136B26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874</TotalTime>
  <Pages>11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10148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488</cp:revision>
  <cp:lastPrinted>2010-11-26T02:45:00Z</cp:lastPrinted>
  <dcterms:created xsi:type="dcterms:W3CDTF">2019-06-26T16:09:00Z</dcterms:created>
  <dcterms:modified xsi:type="dcterms:W3CDTF">2019-09-16T04:55:00Z</dcterms:modified>
  <cp:category>Template</cp:category>
  <cp:contentStatus>20/11/2012</cp:contentStatus>
</cp:coreProperties>
</file>