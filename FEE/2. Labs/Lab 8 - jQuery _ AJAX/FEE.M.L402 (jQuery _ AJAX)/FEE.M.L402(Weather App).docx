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</w:rPr>
      </w:pPr>
    </w:p>
    <w:p w14:paraId="718995AB" w14:textId="77777777" w:rsidR="005E64CE" w:rsidRPr="00F06998" w:rsidRDefault="002D2607" w:rsidP="00AF70F7">
      <w:pPr>
        <w:spacing w:before="240" w:line="360" w:lineRule="auto"/>
        <w:jc w:val="center"/>
        <w:rPr>
          <w:rFonts w:cs="Arial"/>
          <w:b/>
          <w:i/>
          <w:color w:val="AC0000"/>
          <w:spacing w:val="40"/>
          <w:sz w:val="32"/>
        </w:rPr>
      </w:pPr>
      <w:r>
        <w:rPr>
          <w:rFonts w:cs="Arial"/>
          <w:b/>
          <w:i/>
          <w:color w:val="AC0000"/>
          <w:spacing w:val="40"/>
          <w:sz w:val="32"/>
        </w:rPr>
        <w:t>Front-End Essentials</w:t>
      </w:r>
    </w:p>
    <w:p w14:paraId="463FA453" w14:textId="77777777" w:rsidR="005E64CE" w:rsidRPr="007355B1" w:rsidRDefault="00F06998" w:rsidP="00AF70F7">
      <w:pPr>
        <w:spacing w:before="240" w:line="360" w:lineRule="auto"/>
        <w:jc w:val="center"/>
        <w:rPr>
          <w:rFonts w:cs="Arial"/>
          <w:b/>
          <w:color w:val="AC0000"/>
          <w:spacing w:val="40"/>
          <w:sz w:val="40"/>
          <w:lang w:val="en-AU"/>
        </w:rPr>
      </w:pPr>
      <w:r>
        <w:rPr>
          <w:rFonts w:cs="Arial"/>
          <w:b/>
          <w:color w:val="AC0000"/>
          <w:spacing w:val="40"/>
          <w:sz w:val="40"/>
          <w:lang w:val="en-AU"/>
        </w:rPr>
        <w:t>Lab Guides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</w:rPr>
      </w:pPr>
    </w:p>
    <w:p w14:paraId="302D994A" w14:textId="77777777" w:rsidR="005E64CE" w:rsidRPr="007355B1" w:rsidRDefault="005E64CE" w:rsidP="002279BD">
      <w:pPr>
        <w:rPr>
          <w:rFonts w:cs="Arial"/>
          <w:bCs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</w:rPr>
      </w:pPr>
    </w:p>
    <w:p w14:paraId="01E2F139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77777777" w:rsidR="007355B1" w:rsidRPr="007355B1" w:rsidRDefault="007355B1" w:rsidP="00C14E0F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17792F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0690B00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77BDDFF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14E0F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2DD5E64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01F01A9F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7339FDA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12C5033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2C1618F2" w14:textId="77777777" w:rsidR="00106F33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19527431" w:history="1">
        <w:r w:rsidR="00106F33" w:rsidRPr="00AF52C4">
          <w:rPr>
            <w:rStyle w:val="Hyperlink"/>
            <w:rFonts w:cs="Arial"/>
            <w:noProof/>
          </w:rPr>
          <w:t>Unit 4 – jQuery and AJAX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_Toc19527431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4</w:t>
        </w:r>
        <w:r w:rsidR="00106F33">
          <w:rPr>
            <w:noProof/>
            <w:webHidden/>
          </w:rPr>
          <w:fldChar w:fldCharType="end"/>
        </w:r>
      </w:hyperlink>
    </w:p>
    <w:p w14:paraId="66C7BB27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32" w:history="1">
        <w:r w:rsidR="00106F33" w:rsidRPr="00AF52C4">
          <w:rPr>
            <w:rStyle w:val="Hyperlink"/>
            <w:noProof/>
          </w:rPr>
          <w:t>Objectives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_Toc19527432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4</w:t>
        </w:r>
        <w:r w:rsidR="00106F33">
          <w:rPr>
            <w:noProof/>
            <w:webHidden/>
          </w:rPr>
          <w:fldChar w:fldCharType="end"/>
        </w:r>
      </w:hyperlink>
    </w:p>
    <w:p w14:paraId="1763ACB3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33" w:history="1">
        <w:r w:rsidR="00106F33" w:rsidRPr="00AF52C4">
          <w:rPr>
            <w:rStyle w:val="Hyperlink"/>
            <w:noProof/>
          </w:rPr>
          <w:t>Technical Requirements: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_Toc19527433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4</w:t>
        </w:r>
        <w:r w:rsidR="00106F33">
          <w:rPr>
            <w:noProof/>
            <w:webHidden/>
          </w:rPr>
          <w:fldChar w:fldCharType="end"/>
        </w:r>
      </w:hyperlink>
    </w:p>
    <w:p w14:paraId="65E50739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34" w:history="1">
        <w:r w:rsidR="00106F33" w:rsidRPr="00AF52C4">
          <w:rPr>
            <w:rStyle w:val="Hyperlink"/>
            <w:noProof/>
          </w:rPr>
          <w:t>Specifications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_Toc19527434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4</w:t>
        </w:r>
        <w:r w:rsidR="00106F33">
          <w:rPr>
            <w:noProof/>
            <w:webHidden/>
          </w:rPr>
          <w:fldChar w:fldCharType="end"/>
        </w:r>
      </w:hyperlink>
    </w:p>
    <w:p w14:paraId="1E52F864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35" w:history="1">
        <w:r w:rsidR="00106F33" w:rsidRPr="00AF52C4">
          <w:rPr>
            <w:rStyle w:val="Hyperlink"/>
            <w:noProof/>
          </w:rPr>
          <w:t>Guidelines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_Toc19527435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6</w:t>
        </w:r>
        <w:r w:rsidR="00106F33">
          <w:rPr>
            <w:noProof/>
            <w:webHidden/>
          </w:rPr>
          <w:fldChar w:fldCharType="end"/>
        </w:r>
      </w:hyperlink>
    </w:p>
    <w:p w14:paraId="700FD045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36" w:history="1">
        <w:r w:rsidR="00106F33" w:rsidRPr="00AF52C4">
          <w:rPr>
            <w:rStyle w:val="Hyperlink"/>
            <w:bCs/>
            <w:noProof/>
          </w:rPr>
          <w:t>Step 1: Create project structure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_Toc19527436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6</w:t>
        </w:r>
        <w:r w:rsidR="00106F33">
          <w:rPr>
            <w:noProof/>
            <w:webHidden/>
          </w:rPr>
          <w:fldChar w:fldCharType="end"/>
        </w:r>
      </w:hyperlink>
    </w:p>
    <w:p w14:paraId="29B5CCE5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37" w:history="1">
        <w:r w:rsidR="00106F33" w:rsidRPr="00AF52C4">
          <w:rPr>
            <w:rStyle w:val="Hyperlink"/>
            <w:bCs/>
            <w:noProof/>
          </w:rPr>
          <w:t>Step 2: Open project in IDE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_Toc19527437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6</w:t>
        </w:r>
        <w:r w:rsidR="00106F33">
          <w:rPr>
            <w:noProof/>
            <w:webHidden/>
          </w:rPr>
          <w:fldChar w:fldCharType="end"/>
        </w:r>
      </w:hyperlink>
    </w:p>
    <w:p w14:paraId="3E824156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38" w:history="1">
        <w:r w:rsidR="00106F33" w:rsidRPr="00AF52C4">
          <w:rPr>
            <w:rStyle w:val="Hyperlink"/>
            <w:bCs/>
            <w:noProof/>
          </w:rPr>
          <w:t>Step 3: Create index page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_Toc19527438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7</w:t>
        </w:r>
        <w:r w:rsidR="00106F33">
          <w:rPr>
            <w:noProof/>
            <w:webHidden/>
          </w:rPr>
          <w:fldChar w:fldCharType="end"/>
        </w:r>
      </w:hyperlink>
    </w:p>
    <w:p w14:paraId="26115969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39" w:history="1">
        <w:r w:rsidR="00106F33" w:rsidRPr="00AF52C4">
          <w:rPr>
            <w:rStyle w:val="Hyperlink"/>
            <w:bCs/>
            <w:noProof/>
          </w:rPr>
          <w:t>Step 4: Add Bootstrap 4 and Custom CSS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_Toc19527439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7</w:t>
        </w:r>
        <w:r w:rsidR="00106F33">
          <w:rPr>
            <w:noProof/>
            <w:webHidden/>
          </w:rPr>
          <w:fldChar w:fldCharType="end"/>
        </w:r>
      </w:hyperlink>
    </w:p>
    <w:p w14:paraId="029FCA78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40" w:history="1">
        <w:r w:rsidR="00106F33" w:rsidRPr="00AF52C4">
          <w:rPr>
            <w:rStyle w:val="Hyperlink"/>
            <w:bCs/>
            <w:noProof/>
          </w:rPr>
          <w:t>Step 5: Add JavaScript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_Toc19527440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7</w:t>
        </w:r>
        <w:r w:rsidR="00106F33">
          <w:rPr>
            <w:noProof/>
            <w:webHidden/>
          </w:rPr>
          <w:fldChar w:fldCharType="end"/>
        </w:r>
      </w:hyperlink>
    </w:p>
    <w:p w14:paraId="47270F59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41" w:history="1">
        <w:r w:rsidR="00106F33" w:rsidRPr="00AF52C4">
          <w:rPr>
            <w:rStyle w:val="Hyperlink"/>
            <w:bCs/>
            <w:noProof/>
          </w:rPr>
          <w:t>Step 6: Create HTML layout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_Toc19527441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7</w:t>
        </w:r>
        <w:r w:rsidR="00106F33">
          <w:rPr>
            <w:noProof/>
            <w:webHidden/>
          </w:rPr>
          <w:fldChar w:fldCharType="end"/>
        </w:r>
      </w:hyperlink>
    </w:p>
    <w:p w14:paraId="40849430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42" w:history="1">
        <w:r w:rsidR="00106F33" w:rsidRPr="00AF52C4">
          <w:rPr>
            <w:rStyle w:val="Hyperlink"/>
            <w:bCs/>
            <w:noProof/>
          </w:rPr>
          <w:t>Step 7: Declare DOM Objects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_Toc19527442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8</w:t>
        </w:r>
        <w:r w:rsidR="00106F33">
          <w:rPr>
            <w:noProof/>
            <w:webHidden/>
          </w:rPr>
          <w:fldChar w:fldCharType="end"/>
        </w:r>
      </w:hyperlink>
    </w:p>
    <w:p w14:paraId="3935D186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43" w:history="1">
        <w:r w:rsidR="00106F33" w:rsidRPr="00AF52C4">
          <w:rPr>
            <w:rStyle w:val="Hyperlink"/>
            <w:bCs/>
            <w:noProof/>
          </w:rPr>
          <w:t>Step 8: Bind Events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_Toc19527443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8</w:t>
        </w:r>
        <w:r w:rsidR="00106F33">
          <w:rPr>
            <w:noProof/>
            <w:webHidden/>
          </w:rPr>
          <w:fldChar w:fldCharType="end"/>
        </w:r>
      </w:hyperlink>
    </w:p>
    <w:p w14:paraId="60B3E495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44" w:history="1">
        <w:r w:rsidR="00106F33" w:rsidRPr="00AF52C4">
          <w:rPr>
            <w:rStyle w:val="Hyperlink"/>
            <w:bCs/>
            <w:noProof/>
          </w:rPr>
          <w:t>Step 9: Get Location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_Toc19527444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8</w:t>
        </w:r>
        <w:r w:rsidR="00106F33">
          <w:rPr>
            <w:noProof/>
            <w:webHidden/>
          </w:rPr>
          <w:fldChar w:fldCharType="end"/>
        </w:r>
      </w:hyperlink>
    </w:p>
    <w:p w14:paraId="70551F56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45" w:history="1">
        <w:r w:rsidR="00106F33" w:rsidRPr="00AF52C4">
          <w:rPr>
            <w:rStyle w:val="Hyperlink"/>
            <w:bCs/>
            <w:noProof/>
          </w:rPr>
          <w:t>Step 10: Get Weather Information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_Toc19527445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9</w:t>
        </w:r>
        <w:r w:rsidR="00106F33">
          <w:rPr>
            <w:noProof/>
            <w:webHidden/>
          </w:rPr>
          <w:fldChar w:fldCharType="end"/>
        </w:r>
      </w:hyperlink>
    </w:p>
    <w:p w14:paraId="0CA02613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46" w:history="1">
        <w:r w:rsidR="00106F33" w:rsidRPr="00AF52C4">
          <w:rPr>
            <w:rStyle w:val="Hyperlink"/>
            <w:bCs/>
            <w:noProof/>
          </w:rPr>
          <w:t>Step 11: Render Weather Information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_Toc19527446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9</w:t>
        </w:r>
        <w:r w:rsidR="00106F33">
          <w:rPr>
            <w:noProof/>
            <w:webHidden/>
          </w:rPr>
          <w:fldChar w:fldCharType="end"/>
        </w:r>
      </w:hyperlink>
    </w:p>
    <w:p w14:paraId="76E155E1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47" w:history="1">
        <w:r w:rsidR="00106F33" w:rsidRPr="00AF52C4">
          <w:rPr>
            <w:rStyle w:val="Hyperlink"/>
            <w:bCs/>
            <w:noProof/>
          </w:rPr>
          <w:t>Step 12: Search for Weather Information from User input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_Toc19527447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10</w:t>
        </w:r>
        <w:r w:rsidR="00106F33">
          <w:rPr>
            <w:noProof/>
            <w:webHidden/>
          </w:rPr>
          <w:fldChar w:fldCharType="end"/>
        </w:r>
      </w:hyperlink>
    </w:p>
    <w:p w14:paraId="3DA894AC" w14:textId="77777777" w:rsidR="00106F33" w:rsidRDefault="00B15A7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27448" w:history="1">
        <w:r w:rsidR="00106F33" w:rsidRPr="00AF52C4">
          <w:rPr>
            <w:rStyle w:val="Hyperlink"/>
            <w:bCs/>
            <w:noProof/>
          </w:rPr>
          <w:t>Step 13: Verify</w:t>
        </w:r>
        <w:r w:rsidR="00106F33">
          <w:rPr>
            <w:noProof/>
            <w:webHidden/>
          </w:rPr>
          <w:tab/>
        </w:r>
        <w:r w:rsidR="00106F33">
          <w:rPr>
            <w:noProof/>
            <w:webHidden/>
          </w:rPr>
          <w:fldChar w:fldCharType="begin"/>
        </w:r>
        <w:r w:rsidR="00106F33">
          <w:rPr>
            <w:noProof/>
            <w:webHidden/>
          </w:rPr>
          <w:instrText xml:space="preserve"> PAGEREF _Toc19527448 \h </w:instrText>
        </w:r>
        <w:r w:rsidR="00106F33">
          <w:rPr>
            <w:noProof/>
            <w:webHidden/>
          </w:rPr>
        </w:r>
        <w:r w:rsidR="00106F33">
          <w:rPr>
            <w:noProof/>
            <w:webHidden/>
          </w:rPr>
          <w:fldChar w:fldCharType="separate"/>
        </w:r>
        <w:r w:rsidR="00106F33">
          <w:rPr>
            <w:noProof/>
            <w:webHidden/>
          </w:rPr>
          <w:t>12</w:t>
        </w:r>
        <w:r w:rsidR="00106F33">
          <w:rPr>
            <w:noProof/>
            <w:webHidden/>
          </w:rPr>
          <w:fldChar w:fldCharType="end"/>
        </w:r>
      </w:hyperlink>
    </w:p>
    <w:p w14:paraId="7B6D2D08" w14:textId="56318EF9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03143F6E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</w:rPr>
            </w:pPr>
            <w:r w:rsidRPr="00EF3F1B">
              <w:rPr>
                <w:rFonts w:cs="Arial"/>
                <w:b/>
                <w:color w:val="FFFFFF" w:themeColor="background1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="002C7D8F">
              <w:rPr>
                <w:rFonts w:cs="Arial"/>
                <w:b/>
                <w:color w:val="FFFFFF" w:themeColor="background1"/>
                <w:lang w:val="en-GB"/>
              </w:rPr>
              <w:t>FEE.</w:t>
            </w:r>
            <w:r w:rsidR="00005B29">
              <w:rPr>
                <w:rFonts w:cs="Arial"/>
                <w:b/>
                <w:color w:val="FFFFFF" w:themeColor="background1"/>
                <w:lang w:val="en-GB"/>
              </w:rPr>
              <w:t>M</w:t>
            </w:r>
            <w:r w:rsidR="002C7D8F">
              <w:rPr>
                <w:rFonts w:cs="Arial"/>
                <w:b/>
                <w:color w:val="FFFFFF" w:themeColor="background1"/>
                <w:lang w:val="en-GB"/>
              </w:rPr>
              <w:t>.L</w:t>
            </w:r>
            <w:r w:rsidR="00C560B3">
              <w:rPr>
                <w:rFonts w:cs="Arial"/>
                <w:b/>
                <w:color w:val="FFFFFF" w:themeColor="background1"/>
                <w:lang w:val="en-GB"/>
              </w:rPr>
              <w:t>402</w:t>
            </w:r>
            <w:r w:rsidR="00C940AB">
              <w:rPr>
                <w:rFonts w:cs="Arial"/>
                <w:b/>
                <w:color w:val="FFFFFF" w:themeColor="background1"/>
                <w:lang w:val="en-GB"/>
              </w:rPr>
              <w:t xml:space="preserve"> (</w:t>
            </w:r>
            <w:r w:rsidR="00D3103F">
              <w:rPr>
                <w:rFonts w:cs="Arial"/>
                <w:b/>
                <w:color w:val="FFFFFF" w:themeColor="background1"/>
                <w:lang w:val="en-GB"/>
              </w:rPr>
              <w:t>Weather App</w:t>
            </w:r>
            <w:r w:rsidR="00C940AB">
              <w:rPr>
                <w:rFonts w:cs="Arial"/>
                <w:b/>
                <w:color w:val="FFFFFF" w:themeColor="background1"/>
                <w:lang w:val="en-GB"/>
              </w:rPr>
              <w:t>)</w:t>
            </w:r>
          </w:p>
          <w:p w14:paraId="0D273AD8" w14:textId="240FD983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="00005B29">
              <w:rPr>
                <w:rFonts w:cs="Arial"/>
                <w:b/>
                <w:color w:val="FFFFFF" w:themeColor="background1"/>
                <w:lang w:val="en-GB"/>
              </w:rPr>
              <w:t>Medium</w:t>
            </w:r>
          </w:p>
          <w:p w14:paraId="350932C8" w14:textId="514612CC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</w:rPr>
            </w:pPr>
            <w:r w:rsidRPr="00EF3F1B">
              <w:rPr>
                <w:rFonts w:cs="Arial"/>
                <w:b/>
                <w:color w:val="FFFFFF" w:themeColor="background1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="00D82256">
              <w:rPr>
                <w:rFonts w:cs="Arial"/>
                <w:b/>
                <w:color w:val="FFFFFF" w:themeColor="background1"/>
              </w:rPr>
              <w:t>150</w:t>
            </w:r>
          </w:p>
          <w:p w14:paraId="3CEDF2FB" w14:textId="41594CAB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="00B111CD">
              <w:rPr>
                <w:rFonts w:cs="Arial"/>
                <w:b/>
                <w:color w:val="FFFFFF" w:themeColor="background1"/>
              </w:rPr>
              <w:t>90</w:t>
            </w:r>
            <w:r w:rsidRPr="00EF3F1B">
              <w:rPr>
                <w:rFonts w:cs="Arial"/>
                <w:b/>
                <w:color w:val="FFFFFF" w:themeColor="background1"/>
              </w:rPr>
              <w:t xml:space="preserve"> MINUTES</w:t>
            </w:r>
          </w:p>
        </w:tc>
      </w:tr>
    </w:tbl>
    <w:p w14:paraId="08EC077A" w14:textId="77777777" w:rsidR="005940DB" w:rsidRPr="007355B1" w:rsidRDefault="005940DB" w:rsidP="00BA3600">
      <w:pPr>
        <w:rPr>
          <w:rFonts w:cs="Arial"/>
          <w:i/>
          <w:color w:val="0070C0"/>
        </w:rPr>
      </w:pPr>
    </w:p>
    <w:p w14:paraId="61E79854" w14:textId="437AF860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0" w:name="_Toc19527431"/>
      <w:r>
        <w:rPr>
          <w:rFonts w:ascii="Arial" w:hAnsi="Arial" w:cs="Arial"/>
        </w:rPr>
        <w:t xml:space="preserve">Unit </w:t>
      </w:r>
      <w:r w:rsidR="006D4CA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="0066500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206791">
        <w:rPr>
          <w:rFonts w:ascii="Arial" w:hAnsi="Arial" w:cs="Arial"/>
        </w:rPr>
        <w:t>jQuery and AJAX</w:t>
      </w:r>
      <w:bookmarkEnd w:id="0"/>
    </w:p>
    <w:p w14:paraId="0CCBB386" w14:textId="045333CE" w:rsidR="000C1FE0" w:rsidRPr="00E46203" w:rsidRDefault="000C1FE0" w:rsidP="00F35F60">
      <w:pPr>
        <w:pStyle w:val="FALev3"/>
        <w:spacing w:before="120" w:after="120"/>
        <w:rPr>
          <w:szCs w:val="26"/>
        </w:rPr>
      </w:pPr>
      <w:bookmarkStart w:id="1" w:name="_Toc19527432"/>
      <w:r w:rsidRPr="00E46203">
        <w:rPr>
          <w:szCs w:val="26"/>
        </w:rPr>
        <w:t>Objective</w:t>
      </w:r>
      <w:r w:rsidR="00B94847" w:rsidRPr="00E46203">
        <w:rPr>
          <w:szCs w:val="26"/>
        </w:rPr>
        <w:t>s</w:t>
      </w:r>
      <w:bookmarkEnd w:id="1"/>
    </w:p>
    <w:p w14:paraId="5490BDFD" w14:textId="77777777" w:rsidR="00F17C0A" w:rsidRDefault="00F17C0A" w:rsidP="00C14E0F">
      <w:pPr>
        <w:pStyle w:val="ListParagraph"/>
        <w:numPr>
          <w:ilvl w:val="0"/>
          <w:numId w:val="6"/>
        </w:numPr>
        <w:spacing w:after="120" w:line="264" w:lineRule="auto"/>
        <w:contextualSpacing w:val="0"/>
        <w:jc w:val="both"/>
      </w:pPr>
      <w:r>
        <w:t>Understand the core concepts of JavaScript programming language</w:t>
      </w:r>
    </w:p>
    <w:p w14:paraId="4FD5846D" w14:textId="77777777" w:rsidR="00F17C0A" w:rsidRDefault="00F17C0A" w:rsidP="00C14E0F">
      <w:pPr>
        <w:pStyle w:val="ListParagraph"/>
        <w:numPr>
          <w:ilvl w:val="0"/>
          <w:numId w:val="6"/>
        </w:numPr>
        <w:spacing w:after="120" w:line="264" w:lineRule="auto"/>
        <w:contextualSpacing w:val="0"/>
        <w:jc w:val="both"/>
      </w:pPr>
      <w:r>
        <w:t>Understand basic concept of DOM</w:t>
      </w:r>
    </w:p>
    <w:p w14:paraId="4D462A8E" w14:textId="77777777" w:rsidR="00F17C0A" w:rsidRDefault="00F17C0A" w:rsidP="00C14E0F">
      <w:pPr>
        <w:pStyle w:val="ListParagraph"/>
        <w:numPr>
          <w:ilvl w:val="0"/>
          <w:numId w:val="6"/>
        </w:numPr>
        <w:spacing w:after="120" w:line="264" w:lineRule="auto"/>
        <w:contextualSpacing w:val="0"/>
        <w:jc w:val="both"/>
      </w:pPr>
      <w:r>
        <w:t>Able to add behavior to make web site dynamic using JavaScript (DOM)</w:t>
      </w:r>
    </w:p>
    <w:p w14:paraId="17DB6513" w14:textId="6B063998" w:rsidR="00F17C0A" w:rsidRDefault="00F17C0A" w:rsidP="00C14E0F">
      <w:pPr>
        <w:pStyle w:val="ListParagraph"/>
        <w:numPr>
          <w:ilvl w:val="0"/>
          <w:numId w:val="6"/>
        </w:numPr>
        <w:spacing w:after="120" w:line="264" w:lineRule="auto"/>
        <w:contextualSpacing w:val="0"/>
        <w:jc w:val="both"/>
      </w:pPr>
      <w:r w:rsidRPr="009C0F11">
        <w:t>Understand the core concepts of Bootstrap (layout, rows, grid, flex, components: buttons, alerts, utilities)</w:t>
      </w:r>
    </w:p>
    <w:p w14:paraId="558914FB" w14:textId="4355B61F" w:rsidR="00C52033" w:rsidRDefault="00C52033" w:rsidP="005F4510">
      <w:pPr>
        <w:pStyle w:val="ListParagraph"/>
        <w:numPr>
          <w:ilvl w:val="0"/>
          <w:numId w:val="6"/>
        </w:numPr>
      </w:pPr>
      <w:r>
        <w:t>Understand jQuery (selector, onclick, add/remove attribute, toggle, insert, remove class, GET, POST) and AJAX</w:t>
      </w:r>
    </w:p>
    <w:p w14:paraId="68DC6EEF" w14:textId="48FF41E2" w:rsidR="00C52033" w:rsidRPr="00C52033" w:rsidRDefault="00C52033" w:rsidP="005F4510">
      <w:pPr>
        <w:pStyle w:val="ListParagraph"/>
        <w:numPr>
          <w:ilvl w:val="0"/>
          <w:numId w:val="6"/>
        </w:numPr>
      </w:pPr>
      <w:r>
        <w:t>Able to use jQuery and AJAX to interactive with Web API</w:t>
      </w:r>
    </w:p>
    <w:p w14:paraId="2E7764AE" w14:textId="77777777" w:rsidR="00763D38" w:rsidRDefault="00763D38" w:rsidP="003C16F6">
      <w:pPr>
        <w:pStyle w:val="FALev3"/>
        <w:spacing w:before="120" w:after="120"/>
      </w:pPr>
    </w:p>
    <w:p w14:paraId="7979BD42" w14:textId="47CD6A64" w:rsidR="00841795" w:rsidRPr="00E46203" w:rsidRDefault="00841795" w:rsidP="003C16F6">
      <w:pPr>
        <w:pStyle w:val="FALev3"/>
        <w:spacing w:before="120" w:after="120"/>
        <w:rPr>
          <w:szCs w:val="26"/>
        </w:rPr>
      </w:pPr>
      <w:bookmarkStart w:id="2" w:name="_Toc19527433"/>
      <w:r w:rsidRPr="00E46203">
        <w:rPr>
          <w:szCs w:val="26"/>
        </w:rPr>
        <w:t>Technical Requirements:</w:t>
      </w:r>
      <w:bookmarkEnd w:id="2"/>
    </w:p>
    <w:p w14:paraId="4C2E1FBF" w14:textId="12E64CEE" w:rsidR="00A2296F" w:rsidRDefault="00841795" w:rsidP="00C14E0F">
      <w:pPr>
        <w:pStyle w:val="ListParagraph"/>
        <w:numPr>
          <w:ilvl w:val="0"/>
          <w:numId w:val="7"/>
        </w:numPr>
        <w:rPr>
          <w:szCs w:val="20"/>
        </w:rPr>
      </w:pPr>
      <w:r w:rsidRPr="0049533C">
        <w:rPr>
          <w:szCs w:val="20"/>
        </w:rPr>
        <w:t>Must use HTML, CSS, and Bootstrap 4</w:t>
      </w:r>
    </w:p>
    <w:p w14:paraId="2821FBBD" w14:textId="1A841F69" w:rsidR="005C7894" w:rsidRPr="005C7894" w:rsidRDefault="005C7894" w:rsidP="005C7894">
      <w:pPr>
        <w:pStyle w:val="ListParagraph"/>
        <w:numPr>
          <w:ilvl w:val="0"/>
          <w:numId w:val="7"/>
        </w:numPr>
      </w:pPr>
      <w:r>
        <w:t>Must use jQuery to interact with Web API</w:t>
      </w:r>
    </w:p>
    <w:p w14:paraId="7CA4995F" w14:textId="77777777" w:rsidR="00763D38" w:rsidRDefault="00763D38" w:rsidP="003C16F6">
      <w:pPr>
        <w:pStyle w:val="FALev3"/>
        <w:spacing w:before="120" w:after="120"/>
      </w:pPr>
    </w:p>
    <w:p w14:paraId="311BCE83" w14:textId="163ECE06" w:rsidR="003C16F6" w:rsidRDefault="00E765A2" w:rsidP="003C16F6">
      <w:pPr>
        <w:pStyle w:val="FALev3"/>
        <w:spacing w:before="120" w:after="120"/>
        <w:rPr>
          <w:szCs w:val="26"/>
        </w:rPr>
      </w:pPr>
      <w:bookmarkStart w:id="3" w:name="_Toc19527434"/>
      <w:r w:rsidRPr="00E46203">
        <w:rPr>
          <w:szCs w:val="26"/>
        </w:rPr>
        <w:t>Specifications</w:t>
      </w:r>
      <w:bookmarkEnd w:id="3"/>
    </w:p>
    <w:p w14:paraId="1430A7CF" w14:textId="77777777" w:rsidR="00F01A13" w:rsidRDefault="00F01A13" w:rsidP="00F01A13">
      <w:pPr>
        <w:rPr>
          <w:iCs/>
          <w:szCs w:val="20"/>
        </w:rPr>
      </w:pPr>
      <w:bookmarkStart w:id="4" w:name="_Toc12978191"/>
      <w:r w:rsidRPr="00867310">
        <w:rPr>
          <w:szCs w:val="20"/>
        </w:rPr>
        <w:t>You have to build a Weather App using JavaScript and jQuery</w:t>
      </w:r>
      <w:r>
        <w:rPr>
          <w:szCs w:val="20"/>
        </w:rPr>
        <w:t>. The app will display the weather of user</w:t>
      </w:r>
      <w:r w:rsidRPr="000A4377">
        <w:rPr>
          <w:szCs w:val="20"/>
        </w:rPr>
        <w:t xml:space="preserve"> by </w:t>
      </w:r>
      <w:r w:rsidRPr="000A4377">
        <w:rPr>
          <w:iCs/>
          <w:szCs w:val="20"/>
        </w:rPr>
        <w:t>locating the user automatically</w:t>
      </w:r>
      <w:r>
        <w:rPr>
          <w:iCs/>
          <w:szCs w:val="20"/>
        </w:rPr>
        <w:t xml:space="preserve"> or user can input location (city name) to forecast weather.</w:t>
      </w:r>
    </w:p>
    <w:p w14:paraId="29A273A3" w14:textId="77777777" w:rsidR="00F01A13" w:rsidRDefault="00F01A13" w:rsidP="00F01A13">
      <w:pPr>
        <w:rPr>
          <w:szCs w:val="20"/>
        </w:rPr>
      </w:pPr>
      <w:r>
        <w:rPr>
          <w:szCs w:val="20"/>
        </w:rPr>
        <w:t>A fully working app look like figure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1A13" w:rsidRPr="00E301BC" w14:paraId="6994A36A" w14:textId="77777777" w:rsidTr="00573950">
        <w:tc>
          <w:tcPr>
            <w:tcW w:w="9016" w:type="dxa"/>
          </w:tcPr>
          <w:p w14:paraId="583AF9F9" w14:textId="77777777" w:rsidR="00F01A13" w:rsidRPr="00E301BC" w:rsidRDefault="00F01A13" w:rsidP="00573950">
            <w:pPr>
              <w:rPr>
                <w:szCs w:val="20"/>
              </w:rPr>
            </w:pPr>
            <w:r w:rsidRPr="004D3443">
              <w:rPr>
                <w:noProof/>
                <w:szCs w:val="20"/>
              </w:rPr>
              <w:drawing>
                <wp:inline distT="0" distB="0" distL="0" distR="0" wp14:anchorId="03D4F3FF" wp14:editId="1BA13430">
                  <wp:extent cx="5731510" cy="34531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7-04 at 2.31.02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E112C" w14:textId="77777777" w:rsidR="00F01A13" w:rsidRPr="00E301BC" w:rsidRDefault="00F01A13" w:rsidP="00F01A13">
      <w:pPr>
        <w:rPr>
          <w:szCs w:val="20"/>
        </w:rPr>
      </w:pPr>
    </w:p>
    <w:p w14:paraId="7BF57B87" w14:textId="77777777" w:rsidR="00F01A13" w:rsidRDefault="00F01A13" w:rsidP="00F01A13">
      <w:pPr>
        <w:rPr>
          <w:szCs w:val="20"/>
        </w:rPr>
      </w:pPr>
    </w:p>
    <w:p w14:paraId="1390F33D" w14:textId="77777777" w:rsidR="00F01A13" w:rsidRDefault="00F01A13" w:rsidP="00F01A13">
      <w:pPr>
        <w:rPr>
          <w:szCs w:val="20"/>
        </w:rPr>
      </w:pPr>
    </w:p>
    <w:p w14:paraId="3AD0351D" w14:textId="77777777" w:rsidR="00F01A13" w:rsidRDefault="00F01A13" w:rsidP="00F01A13">
      <w:pPr>
        <w:rPr>
          <w:szCs w:val="20"/>
        </w:rPr>
      </w:pPr>
      <w:r>
        <w:rPr>
          <w:szCs w:val="20"/>
        </w:rPr>
        <w:t>The app will work as below:</w:t>
      </w:r>
    </w:p>
    <w:p w14:paraId="60927E16" w14:textId="77777777" w:rsidR="00F01A13" w:rsidRPr="003B485F" w:rsidRDefault="00F01A13" w:rsidP="00F01A13">
      <w:pPr>
        <w:pStyle w:val="ListParagraph"/>
        <w:numPr>
          <w:ilvl w:val="0"/>
          <w:numId w:val="21"/>
        </w:numPr>
        <w:spacing w:after="120" w:line="264" w:lineRule="auto"/>
        <w:contextualSpacing w:val="0"/>
        <w:jc w:val="both"/>
      </w:pPr>
      <w:r w:rsidRPr="003B485F">
        <w:t>After HTML is loaded, show in a text “Loading location…” Meanwhile, you have to query for current location using this Location API ‘http://ip-api.com/json’ using GET HTTP Method and extract the value ‘city’ and ‘country’ from the Location API response to use later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01A13" w14:paraId="55F4299D" w14:textId="77777777" w:rsidTr="00573950">
        <w:tc>
          <w:tcPr>
            <w:tcW w:w="9627" w:type="dxa"/>
          </w:tcPr>
          <w:p w14:paraId="6EFC090D" w14:textId="77777777" w:rsidR="00F01A13" w:rsidRDefault="00F01A13" w:rsidP="00573950">
            <w:r>
              <w:rPr>
                <w:noProof/>
              </w:rPr>
              <w:drawing>
                <wp:inline distT="0" distB="0" distL="0" distR="0" wp14:anchorId="125BD1E8" wp14:editId="67907B29">
                  <wp:extent cx="6119495" cy="259461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7-03 at 3.40.23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59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D4979" w14:textId="77777777" w:rsidR="00F01A13" w:rsidRDefault="00F01A13" w:rsidP="00F01A13">
      <w:pPr>
        <w:pStyle w:val="ListParagraph"/>
        <w:numPr>
          <w:ilvl w:val="0"/>
          <w:numId w:val="21"/>
        </w:numPr>
        <w:spacing w:after="120" w:line="264" w:lineRule="auto"/>
        <w:contextualSpacing w:val="0"/>
        <w:jc w:val="both"/>
      </w:pPr>
      <w:r>
        <w:t xml:space="preserve">After retrieve the Location API response, you must hide the text “Loading location…” and show a new text “Loading weather…”. This time, using the </w:t>
      </w:r>
      <w:r w:rsidRPr="00767426">
        <w:rPr>
          <w:b/>
        </w:rPr>
        <w:t>city</w:t>
      </w:r>
      <w:r>
        <w:t xml:space="preserve"> and </w:t>
      </w:r>
      <w:r w:rsidRPr="00767426">
        <w:rPr>
          <w:b/>
        </w:rPr>
        <w:t>country</w:t>
      </w:r>
      <w:r>
        <w:t xml:space="preserve"> from previous step, you must query for weather data from this Weather API </w:t>
      </w:r>
    </w:p>
    <w:p w14:paraId="34286DD7" w14:textId="77777777" w:rsidR="00F01A13" w:rsidRPr="00A96500" w:rsidRDefault="00F01A13" w:rsidP="00F01A13">
      <w:pPr>
        <w:ind w:left="720"/>
        <w:rPr>
          <w:szCs w:val="20"/>
        </w:rPr>
      </w:pPr>
      <w:r w:rsidRPr="00A96500">
        <w:rPr>
          <w:szCs w:val="20"/>
        </w:rPr>
        <w:t>‘https://api.openweathermap.org/data/2.5/weather?appid=6c186bd312fb6c44839158e1da4c8d1e&amp;q={city},{country}&amp;units=metric’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01A13" w14:paraId="4955A2B5" w14:textId="77777777" w:rsidTr="00573950">
        <w:tc>
          <w:tcPr>
            <w:tcW w:w="9627" w:type="dxa"/>
          </w:tcPr>
          <w:p w14:paraId="0E0AA481" w14:textId="77777777" w:rsidR="00F01A13" w:rsidRDefault="00F01A13" w:rsidP="00573950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2CD1B17B" wp14:editId="03929082">
                  <wp:extent cx="6083300" cy="3289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7-03 at 3.47.58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32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FDC48" w14:textId="77777777" w:rsidR="00F01A13" w:rsidRDefault="00F01A13" w:rsidP="00F01A13">
      <w:pPr>
        <w:pStyle w:val="ListParagraph"/>
        <w:numPr>
          <w:ilvl w:val="0"/>
          <w:numId w:val="21"/>
        </w:numPr>
        <w:spacing w:after="120" w:line="264" w:lineRule="auto"/>
        <w:contextualSpacing w:val="0"/>
        <w:jc w:val="both"/>
      </w:pPr>
      <w:r>
        <w:t>After retrieve the response from weather API, you must show the weather like figure below (every data is presented in the response from weather API)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01A13" w14:paraId="2F08E2B0" w14:textId="77777777" w:rsidTr="00573950">
        <w:tc>
          <w:tcPr>
            <w:tcW w:w="9627" w:type="dxa"/>
          </w:tcPr>
          <w:p w14:paraId="13C2B0E4" w14:textId="77777777" w:rsidR="00F01A13" w:rsidRDefault="00F01A13" w:rsidP="0057395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8BE7005" wp14:editId="2CDC2A69">
                  <wp:extent cx="5778500" cy="3098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7-03 at 3.55.20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D34D6" w14:textId="77777777" w:rsidR="00F01A13" w:rsidRDefault="00F01A13" w:rsidP="00F01A13"/>
    <w:p w14:paraId="6110A060" w14:textId="77777777" w:rsidR="00F01A13" w:rsidRDefault="00F01A13" w:rsidP="00F01A13">
      <w:pPr>
        <w:pStyle w:val="ListParagraph"/>
        <w:numPr>
          <w:ilvl w:val="0"/>
          <w:numId w:val="20"/>
        </w:numPr>
        <w:spacing w:after="120" w:line="264" w:lineRule="auto"/>
        <w:contextualSpacing w:val="0"/>
        <w:jc w:val="both"/>
      </w:pPr>
      <w:r>
        <w:t>Item 1 (Wednesday Jul 3, 15:35) is the formatted string of current date</w:t>
      </w:r>
    </w:p>
    <w:p w14:paraId="55E56A47" w14:textId="77777777" w:rsidR="00F01A13" w:rsidRDefault="00F01A13" w:rsidP="00F01A13">
      <w:pPr>
        <w:pStyle w:val="ListParagraph"/>
        <w:numPr>
          <w:ilvl w:val="0"/>
          <w:numId w:val="20"/>
        </w:numPr>
        <w:spacing w:after="120" w:line="264" w:lineRule="auto"/>
        <w:contextualSpacing w:val="0"/>
        <w:jc w:val="both"/>
      </w:pPr>
      <w:r>
        <w:t>Item 2 (Weather: Clear Sky): the description of weather retrieved from Weather API response</w:t>
      </w:r>
    </w:p>
    <w:p w14:paraId="5D2B09BF" w14:textId="77777777" w:rsidR="00F01A13" w:rsidRDefault="00F01A13" w:rsidP="00F01A13">
      <w:pPr>
        <w:pStyle w:val="ListParagraph"/>
        <w:numPr>
          <w:ilvl w:val="0"/>
          <w:numId w:val="20"/>
        </w:numPr>
        <w:spacing w:after="120" w:line="264" w:lineRule="auto"/>
        <w:contextualSpacing w:val="0"/>
        <w:jc w:val="both"/>
      </w:pPr>
      <w:r>
        <w:t xml:space="preserve">Item 3: </w:t>
      </w:r>
      <w:r w:rsidRPr="00CA4A1B">
        <w:t>horizontal rule</w:t>
      </w:r>
    </w:p>
    <w:p w14:paraId="5721CA10" w14:textId="77777777" w:rsidR="00F01A13" w:rsidRDefault="00F01A13" w:rsidP="00F01A13">
      <w:pPr>
        <w:pStyle w:val="ListParagraph"/>
        <w:numPr>
          <w:ilvl w:val="0"/>
          <w:numId w:val="20"/>
        </w:numPr>
        <w:spacing w:after="120" w:line="264" w:lineRule="auto"/>
        <w:contextualSpacing w:val="0"/>
        <w:jc w:val="both"/>
      </w:pPr>
      <w:r>
        <w:t>Item 4: the icon matching current weather. Check value icon from Weather API response and the image is from ‘</w:t>
      </w:r>
      <w:r w:rsidRPr="0021693F">
        <w:t>http://openweathermap.org/img/w/</w:t>
      </w:r>
      <w:r>
        <w:t>{</w:t>
      </w:r>
      <w:r w:rsidRPr="0021693F">
        <w:t>icon}.png</w:t>
      </w:r>
      <w:r>
        <w:t>’</w:t>
      </w:r>
    </w:p>
    <w:p w14:paraId="4651B44F" w14:textId="77777777" w:rsidR="00F01A13" w:rsidRDefault="00F01A13" w:rsidP="00F01A13">
      <w:pPr>
        <w:pStyle w:val="ListParagraph"/>
        <w:numPr>
          <w:ilvl w:val="0"/>
          <w:numId w:val="20"/>
        </w:numPr>
        <w:spacing w:after="120" w:line="264" w:lineRule="auto"/>
        <w:contextualSpacing w:val="0"/>
        <w:jc w:val="both"/>
      </w:pPr>
      <w:r>
        <w:t>Item 5: the temperature</w:t>
      </w:r>
    </w:p>
    <w:p w14:paraId="477F1523" w14:textId="77777777" w:rsidR="00F01A13" w:rsidRDefault="00F01A13" w:rsidP="00F01A13">
      <w:pPr>
        <w:pStyle w:val="ListParagraph"/>
        <w:numPr>
          <w:ilvl w:val="0"/>
          <w:numId w:val="20"/>
        </w:numPr>
        <w:spacing w:after="120" w:line="264" w:lineRule="auto"/>
        <w:contextualSpacing w:val="0"/>
        <w:jc w:val="both"/>
      </w:pPr>
      <w:r>
        <w:t>Item 6: Icon indicates unit for temperature (Celsius)</w:t>
      </w:r>
    </w:p>
    <w:p w14:paraId="715AC2C4" w14:textId="77777777" w:rsidR="00F01A13" w:rsidRDefault="00F01A13" w:rsidP="00F01A13">
      <w:pPr>
        <w:pStyle w:val="ListParagraph"/>
        <w:numPr>
          <w:ilvl w:val="0"/>
          <w:numId w:val="20"/>
        </w:numPr>
        <w:spacing w:after="120" w:line="264" w:lineRule="auto"/>
        <w:contextualSpacing w:val="0"/>
        <w:jc w:val="both"/>
      </w:pPr>
      <w:r>
        <w:t>Item 7: Humidity in percentage</w:t>
      </w:r>
    </w:p>
    <w:p w14:paraId="445FB214" w14:textId="4DA8FAED" w:rsidR="00244857" w:rsidRDefault="00F01A13" w:rsidP="00537ADF">
      <w:pPr>
        <w:pStyle w:val="ListParagraph"/>
        <w:numPr>
          <w:ilvl w:val="0"/>
          <w:numId w:val="20"/>
        </w:numPr>
        <w:spacing w:after="120" w:line="264" w:lineRule="auto"/>
        <w:contextualSpacing w:val="0"/>
        <w:jc w:val="both"/>
      </w:pPr>
      <w:r>
        <w:t>Item 8: Pressure in hPa</w:t>
      </w:r>
    </w:p>
    <w:p w14:paraId="66AF3927" w14:textId="77777777" w:rsidR="00F12CDC" w:rsidRPr="00F12CDC" w:rsidRDefault="00F12CDC" w:rsidP="00F12CDC"/>
    <w:p w14:paraId="024118D8" w14:textId="0E6E9BE7" w:rsidR="00B04C36" w:rsidRDefault="00B04C36" w:rsidP="00537ADF">
      <w:pPr>
        <w:pStyle w:val="FALev3"/>
      </w:pPr>
      <w:bookmarkStart w:id="5" w:name="_Toc19527435"/>
      <w:r w:rsidRPr="00F11EF0">
        <w:t>Guidelines</w:t>
      </w:r>
      <w:bookmarkEnd w:id="4"/>
      <w:bookmarkEnd w:id="5"/>
    </w:p>
    <w:p w14:paraId="433DF543" w14:textId="451F26E4" w:rsidR="00566F7F" w:rsidRDefault="00566F7F" w:rsidP="00566F7F">
      <w:pPr>
        <w:pStyle w:val="FALev3"/>
        <w:spacing w:before="120" w:after="120"/>
        <w:rPr>
          <w:bCs/>
          <w:sz w:val="20"/>
          <w:u w:val="none"/>
        </w:rPr>
      </w:pPr>
      <w:bookmarkStart w:id="6" w:name="_Toc19527436"/>
      <w:r w:rsidRPr="00FB003A">
        <w:rPr>
          <w:bCs/>
          <w:sz w:val="20"/>
          <w:u w:val="none"/>
        </w:rPr>
        <w:t>Step 1: Create project structure</w:t>
      </w:r>
      <w:bookmarkEnd w:id="6"/>
    </w:p>
    <w:p w14:paraId="3AF6EAB9" w14:textId="77777777" w:rsidR="00566F7F" w:rsidRDefault="00566F7F" w:rsidP="00566F7F">
      <w:r>
        <w:t>Create project structure like figure below:</w:t>
      </w:r>
    </w:p>
    <w:p w14:paraId="2D979DD0" w14:textId="39B56C1D" w:rsidR="00566F7F" w:rsidRPr="00A67512" w:rsidRDefault="000D5B0E" w:rsidP="00E66569">
      <w:pPr>
        <w:jc w:val="center"/>
      </w:pPr>
      <w:r>
        <w:rPr>
          <w:noProof/>
        </w:rPr>
        <w:drawing>
          <wp:inline distT="0" distB="0" distL="0" distR="0" wp14:anchorId="000172E0" wp14:editId="4AF46C73">
            <wp:extent cx="3016250" cy="1401250"/>
            <wp:effectExtent l="19050" t="19050" r="1270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753" cy="1406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AB31B8" w14:textId="77777777" w:rsidR="00E24A22" w:rsidRPr="000D5B0E" w:rsidRDefault="00E24A22" w:rsidP="00566F7F">
      <w:pPr>
        <w:pStyle w:val="FALev3"/>
        <w:spacing w:before="120" w:after="120"/>
        <w:rPr>
          <w:bCs/>
          <w:sz w:val="2"/>
          <w:u w:val="none"/>
        </w:rPr>
      </w:pPr>
    </w:p>
    <w:p w14:paraId="2C8E0FE7" w14:textId="4E396A2D" w:rsidR="00566F7F" w:rsidRDefault="00566F7F" w:rsidP="00566F7F">
      <w:pPr>
        <w:pStyle w:val="FALev3"/>
        <w:spacing w:before="120" w:after="120"/>
        <w:rPr>
          <w:bCs/>
          <w:sz w:val="20"/>
          <w:u w:val="none"/>
        </w:rPr>
      </w:pPr>
      <w:bookmarkStart w:id="7" w:name="_Toc19527437"/>
      <w:r w:rsidRPr="00FB003A">
        <w:rPr>
          <w:bCs/>
          <w:sz w:val="20"/>
          <w:u w:val="none"/>
        </w:rPr>
        <w:t xml:space="preserve">Step </w:t>
      </w:r>
      <w:r>
        <w:rPr>
          <w:bCs/>
          <w:sz w:val="20"/>
          <w:u w:val="none"/>
        </w:rPr>
        <w:t>2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Open project in IDE</w:t>
      </w:r>
      <w:bookmarkEnd w:id="7"/>
    </w:p>
    <w:p w14:paraId="6104D480" w14:textId="77777777" w:rsidR="00566F7F" w:rsidRDefault="00566F7F" w:rsidP="00517F2E">
      <w:r>
        <w:t xml:space="preserve">Open newly created project in </w:t>
      </w:r>
      <w:r w:rsidRPr="00517F2E">
        <w:rPr>
          <w:b/>
        </w:rPr>
        <w:t>Visual Studio Code</w:t>
      </w:r>
    </w:p>
    <w:p w14:paraId="11592C90" w14:textId="77777777" w:rsidR="00566F7F" w:rsidRPr="0036542C" w:rsidRDefault="00566F7F" w:rsidP="00566F7F">
      <w:pPr>
        <w:pStyle w:val="FALev3"/>
        <w:spacing w:before="120" w:after="120"/>
        <w:rPr>
          <w:b w:val="0"/>
          <w:bCs/>
          <w:sz w:val="20"/>
          <w:u w:val="none"/>
        </w:rPr>
      </w:pPr>
    </w:p>
    <w:p w14:paraId="250F3FAB" w14:textId="77777777" w:rsidR="00566F7F" w:rsidRPr="00FB003A" w:rsidRDefault="00566F7F" w:rsidP="00566F7F">
      <w:pPr>
        <w:pStyle w:val="FALev3"/>
        <w:spacing w:before="120" w:after="120"/>
        <w:rPr>
          <w:bCs/>
          <w:sz w:val="20"/>
          <w:u w:val="none"/>
        </w:rPr>
      </w:pPr>
      <w:bookmarkStart w:id="8" w:name="_Toc19527438"/>
      <w:r w:rsidRPr="00FB003A">
        <w:rPr>
          <w:bCs/>
          <w:sz w:val="20"/>
          <w:u w:val="none"/>
        </w:rPr>
        <w:t xml:space="preserve">Step </w:t>
      </w:r>
      <w:r>
        <w:rPr>
          <w:bCs/>
          <w:sz w:val="20"/>
          <w:u w:val="none"/>
        </w:rPr>
        <w:t>3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Create index page</w:t>
      </w:r>
      <w:bookmarkEnd w:id="8"/>
    </w:p>
    <w:p w14:paraId="550A552B" w14:textId="77777777" w:rsidR="00566F7F" w:rsidRDefault="00566F7F" w:rsidP="00566F7F">
      <w:pPr>
        <w:rPr>
          <w:b/>
        </w:rPr>
      </w:pPr>
      <w:r>
        <w:t xml:space="preserve">Open file </w:t>
      </w:r>
      <w:r w:rsidRPr="00E331E1">
        <w:rPr>
          <w:b/>
        </w:rPr>
        <w:t>index.html</w:t>
      </w:r>
      <w:r>
        <w:t xml:space="preserve"> in VSC (Visual Studio Code), and type in </w:t>
      </w:r>
      <w:r w:rsidRPr="00553346">
        <w:t>html</w:t>
      </w:r>
      <w:r>
        <w:t xml:space="preserve"> VSC will show a list of suggestions.</w:t>
      </w:r>
    </w:p>
    <w:p w14:paraId="0872287E" w14:textId="5CEEBD9E" w:rsidR="00566F7F" w:rsidRDefault="00566F7F" w:rsidP="00566F7F">
      <w:r>
        <w:t xml:space="preserve">Choose </w:t>
      </w:r>
      <w:r w:rsidRPr="00EF1D8B">
        <w:rPr>
          <w:b/>
        </w:rPr>
        <w:t>html:5</w:t>
      </w:r>
      <w:r>
        <w:t xml:space="preserve"> and press </w:t>
      </w:r>
      <w:r w:rsidRPr="00553346">
        <w:t>Enter</w:t>
      </w:r>
      <w:r w:rsidR="00C5483F">
        <w:t>.</w:t>
      </w:r>
    </w:p>
    <w:p w14:paraId="67C2A751" w14:textId="573473F7" w:rsidR="00566F7F" w:rsidRPr="00934E5A" w:rsidRDefault="00566F7F" w:rsidP="008C276D">
      <w:pPr>
        <w:rPr>
          <w:b/>
        </w:rPr>
      </w:pPr>
      <w:r>
        <w:t xml:space="preserve">Change value </w:t>
      </w:r>
      <w:r w:rsidR="00695F3E">
        <w:t xml:space="preserve">of </w:t>
      </w:r>
      <w:r w:rsidR="00695F3E" w:rsidRPr="00D31854">
        <w:rPr>
          <w:b/>
        </w:rPr>
        <w:t>title</w:t>
      </w:r>
      <w:r w:rsidR="00695F3E">
        <w:t xml:space="preserve"> tag </w:t>
      </w:r>
      <w:r>
        <w:t>to</w:t>
      </w:r>
      <w:r w:rsidRPr="00F829EF">
        <w:rPr>
          <w:b/>
        </w:rPr>
        <w:t xml:space="preserve"> </w:t>
      </w:r>
      <w:r w:rsidR="00934E5A">
        <w:rPr>
          <w:b/>
        </w:rPr>
        <w:t>Weather App</w:t>
      </w:r>
    </w:p>
    <w:p w14:paraId="3199AF29" w14:textId="419F0C80" w:rsidR="00566F7F" w:rsidRDefault="00566F7F" w:rsidP="00566F7F">
      <w:pPr>
        <w:pStyle w:val="FALev3"/>
        <w:spacing w:before="120" w:after="120"/>
        <w:rPr>
          <w:bCs/>
          <w:sz w:val="20"/>
          <w:u w:val="none"/>
        </w:rPr>
      </w:pPr>
      <w:bookmarkStart w:id="9" w:name="_Toc19527439"/>
      <w:bookmarkStart w:id="10" w:name="_GoBack"/>
      <w:bookmarkEnd w:id="10"/>
      <w:r w:rsidRPr="00FB003A">
        <w:rPr>
          <w:bCs/>
          <w:sz w:val="20"/>
          <w:u w:val="none"/>
        </w:rPr>
        <w:lastRenderedPageBreak/>
        <w:t xml:space="preserve">Step </w:t>
      </w:r>
      <w:r>
        <w:rPr>
          <w:bCs/>
          <w:sz w:val="20"/>
          <w:u w:val="none"/>
        </w:rPr>
        <w:t>4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Add Bootstrap 4</w:t>
      </w:r>
      <w:r w:rsidR="00703946">
        <w:rPr>
          <w:bCs/>
          <w:sz w:val="20"/>
          <w:u w:val="none"/>
        </w:rPr>
        <w:t xml:space="preserve"> and Custom CSS</w:t>
      </w:r>
      <w:bookmarkEnd w:id="9"/>
    </w:p>
    <w:p w14:paraId="6FE17E79" w14:textId="570A3595" w:rsidR="00566F7F" w:rsidRDefault="00566F7F" w:rsidP="00746EF0">
      <w:pPr>
        <w:rPr>
          <w:b/>
        </w:rPr>
      </w:pPr>
      <w:r>
        <w:t>Add Bootstrap 4 CDN link</w:t>
      </w:r>
      <w:r w:rsidR="00C77C90" w:rsidRPr="00C77C90">
        <w:t>,</w:t>
      </w:r>
      <w:r w:rsidR="00C77C90">
        <w:rPr>
          <w:b/>
        </w:rPr>
        <w:t xml:space="preserve"> </w:t>
      </w:r>
      <w:r w:rsidR="00C77C90">
        <w:t>Weather Icons and</w:t>
      </w:r>
      <w:r w:rsidR="00C77C90">
        <w:rPr>
          <w:b/>
        </w:rPr>
        <w:t xml:space="preserve"> </w:t>
      </w:r>
      <w:r w:rsidR="00EF5AC2" w:rsidRPr="00746EF0">
        <w:rPr>
          <w:b/>
        </w:rPr>
        <w:t>styles.css</w:t>
      </w:r>
      <w:r w:rsidR="00EF5AC2">
        <w:rPr>
          <w:b/>
        </w:rPr>
        <w:t xml:space="preserve"> </w:t>
      </w:r>
      <w:r w:rsidR="00EF5AC2" w:rsidRPr="00746EF0">
        <w:t>file</w:t>
      </w:r>
      <w:r>
        <w:t xml:space="preserve"> into head section of </w:t>
      </w:r>
      <w:r w:rsidRPr="00746EF0">
        <w:rPr>
          <w:b/>
        </w:rPr>
        <w:t>index.html</w:t>
      </w:r>
      <w:r>
        <w:t xml:space="preserve"> file</w:t>
      </w:r>
    </w:p>
    <w:p w14:paraId="38BDEC35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t>&lt;!DOCTYPE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html</w:t>
      </w:r>
      <w:r w:rsidRPr="00B2188E">
        <w:t>&gt;</w:t>
      </w:r>
    </w:p>
    <w:p w14:paraId="691B77A8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t>&lt;html&gt;</w:t>
      </w:r>
    </w:p>
    <w:p w14:paraId="5DCA5008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t>&lt;head&gt;</w:t>
      </w:r>
    </w:p>
    <w:p w14:paraId="356D213E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</w:t>
      </w:r>
      <w:r w:rsidRPr="00B2188E">
        <w:t>&lt;meta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charset</w:t>
      </w:r>
      <w:r w:rsidRPr="00B2188E">
        <w:rPr>
          <w:color w:val="000000"/>
        </w:rPr>
        <w:t>=</w:t>
      </w:r>
      <w:r w:rsidRPr="00B2188E">
        <w:rPr>
          <w:color w:val="0000FF"/>
        </w:rPr>
        <w:t>"utf-8"</w:t>
      </w:r>
      <w:r w:rsidRPr="00B2188E">
        <w:t>&gt;</w:t>
      </w:r>
    </w:p>
    <w:p w14:paraId="36A1154D" w14:textId="3E611F4B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</w:t>
      </w:r>
      <w:r w:rsidRPr="00B2188E">
        <w:t>&lt;title&gt;</w:t>
      </w:r>
      <w:r w:rsidR="00743807">
        <w:rPr>
          <w:color w:val="000000"/>
        </w:rPr>
        <w:t>Weather App</w:t>
      </w:r>
      <w:r w:rsidRPr="00B2188E">
        <w:t>&lt;/title&gt;</w:t>
      </w:r>
    </w:p>
    <w:p w14:paraId="5CBAF347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</w:t>
      </w:r>
      <w:r w:rsidRPr="00B2188E">
        <w:t>&lt;meta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name</w:t>
      </w:r>
      <w:r w:rsidRPr="00B2188E">
        <w:rPr>
          <w:color w:val="000000"/>
        </w:rPr>
        <w:t>=</w:t>
      </w:r>
      <w:r w:rsidRPr="00B2188E">
        <w:rPr>
          <w:color w:val="0000FF"/>
        </w:rPr>
        <w:t>"viewport"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content</w:t>
      </w:r>
      <w:r w:rsidRPr="00B2188E">
        <w:rPr>
          <w:color w:val="000000"/>
        </w:rPr>
        <w:t>=</w:t>
      </w:r>
      <w:r w:rsidRPr="00B2188E">
        <w:rPr>
          <w:color w:val="0000FF"/>
        </w:rPr>
        <w:t>"width=device-width, initial-scale=1.0"</w:t>
      </w:r>
      <w:r w:rsidRPr="00B2188E">
        <w:rPr>
          <w:color w:val="000000"/>
        </w:rPr>
        <w:t xml:space="preserve"> </w:t>
      </w:r>
      <w:r w:rsidRPr="00B2188E">
        <w:t>/&gt;</w:t>
      </w:r>
    </w:p>
    <w:p w14:paraId="0B13CF80" w14:textId="77777777" w:rsidR="00566F7F" w:rsidRPr="00B2188E" w:rsidRDefault="00566F7F" w:rsidP="00EC0358">
      <w:pPr>
        <w:pStyle w:val="FACode2"/>
        <w:rPr>
          <w:color w:val="000000"/>
        </w:rPr>
      </w:pPr>
    </w:p>
    <w:p w14:paraId="120C19C6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</w:t>
      </w:r>
      <w:r w:rsidRPr="00B2188E">
        <w:t>&lt;link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rel</w:t>
      </w:r>
      <w:r w:rsidRPr="00B2188E">
        <w:rPr>
          <w:color w:val="000000"/>
        </w:rPr>
        <w:t>=</w:t>
      </w:r>
      <w:r w:rsidRPr="00B2188E">
        <w:rPr>
          <w:color w:val="0000FF"/>
        </w:rPr>
        <w:t>"stylesheet"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href</w:t>
      </w:r>
      <w:r w:rsidRPr="00B2188E">
        <w:rPr>
          <w:color w:val="000000"/>
        </w:rPr>
        <w:t>=</w:t>
      </w:r>
      <w:r w:rsidRPr="00B2188E">
        <w:rPr>
          <w:color w:val="0000FF"/>
        </w:rPr>
        <w:t>"https://stackpath.bootstrapcdn.com/bootstrap/4.1.3/css/bootstrap.min.css"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integrity</w:t>
      </w:r>
      <w:r w:rsidRPr="00B2188E">
        <w:rPr>
          <w:color w:val="000000"/>
        </w:rPr>
        <w:t>=</w:t>
      </w:r>
      <w:r w:rsidRPr="00B2188E">
        <w:rPr>
          <w:color w:val="0000FF"/>
        </w:rPr>
        <w:t>"sha384-MCw98/SFnGE8fJT3GXwEOngsV7Zt27NXFoaoApmYm81iuXoPkFOJwJ8ERdknLPMO"</w:t>
      </w:r>
    </w:p>
    <w:p w14:paraId="75458436" w14:textId="66B3220A" w:rsidR="00566F7F" w:rsidRPr="00DC0EA8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  </w:t>
      </w:r>
      <w:r w:rsidRPr="00B2188E">
        <w:rPr>
          <w:color w:val="FF0000"/>
        </w:rPr>
        <w:t>crossorigin</w:t>
      </w:r>
      <w:r w:rsidRPr="00B2188E">
        <w:rPr>
          <w:color w:val="000000"/>
        </w:rPr>
        <w:t>=</w:t>
      </w:r>
      <w:r w:rsidRPr="00B2188E">
        <w:rPr>
          <w:color w:val="0000FF"/>
        </w:rPr>
        <w:t>"anonymous"</w:t>
      </w:r>
      <w:r w:rsidRPr="00B2188E">
        <w:t>&gt;</w:t>
      </w:r>
    </w:p>
    <w:p w14:paraId="4EABBBAA" w14:textId="77777777" w:rsidR="00F73F4B" w:rsidRPr="00F73F4B" w:rsidRDefault="00F73F4B" w:rsidP="00F73F4B">
      <w:pPr>
        <w:pStyle w:val="FACode2"/>
        <w:rPr>
          <w:color w:val="000000"/>
        </w:rPr>
      </w:pPr>
      <w:r w:rsidRPr="00F73F4B">
        <w:rPr>
          <w:color w:val="000000"/>
        </w:rPr>
        <w:t xml:space="preserve">  </w:t>
      </w:r>
      <w:r w:rsidRPr="00F73F4B">
        <w:rPr>
          <w:color w:val="800000"/>
        </w:rPr>
        <w:t>&lt;link</w:t>
      </w:r>
      <w:r w:rsidRPr="00F73F4B">
        <w:rPr>
          <w:color w:val="000000"/>
        </w:rPr>
        <w:t xml:space="preserve"> </w:t>
      </w:r>
      <w:r w:rsidRPr="00F73F4B">
        <w:rPr>
          <w:color w:val="FF0000"/>
        </w:rPr>
        <w:t>rel</w:t>
      </w:r>
      <w:r w:rsidRPr="00F73F4B">
        <w:rPr>
          <w:color w:val="000000"/>
        </w:rPr>
        <w:t>=</w:t>
      </w:r>
      <w:r w:rsidRPr="00F73F4B">
        <w:t>"stylesheet"</w:t>
      </w:r>
      <w:r w:rsidRPr="00F73F4B">
        <w:rPr>
          <w:color w:val="000000"/>
        </w:rPr>
        <w:t xml:space="preserve"> </w:t>
      </w:r>
      <w:r w:rsidRPr="00F73F4B">
        <w:rPr>
          <w:color w:val="FF0000"/>
        </w:rPr>
        <w:t>type</w:t>
      </w:r>
      <w:r w:rsidRPr="00F73F4B">
        <w:rPr>
          <w:color w:val="000000"/>
        </w:rPr>
        <w:t>=</w:t>
      </w:r>
      <w:r w:rsidRPr="00F73F4B">
        <w:t>"text/css"</w:t>
      </w:r>
    </w:p>
    <w:p w14:paraId="012DD678" w14:textId="3E16CB4D" w:rsidR="00DC0EA8" w:rsidRPr="00F73F4B" w:rsidRDefault="00F73F4B" w:rsidP="00F73F4B">
      <w:pPr>
        <w:pStyle w:val="FACode2"/>
        <w:rPr>
          <w:color w:val="000000"/>
        </w:rPr>
      </w:pPr>
      <w:r w:rsidRPr="00F73F4B">
        <w:rPr>
          <w:color w:val="000000"/>
        </w:rPr>
        <w:t xml:space="preserve">    </w:t>
      </w:r>
      <w:r w:rsidRPr="00F73F4B">
        <w:rPr>
          <w:color w:val="FF0000"/>
        </w:rPr>
        <w:t>href</w:t>
      </w:r>
      <w:r w:rsidRPr="00F73F4B">
        <w:rPr>
          <w:color w:val="000000"/>
        </w:rPr>
        <w:t>=</w:t>
      </w:r>
      <w:r w:rsidRPr="00F73F4B">
        <w:t>"https://cdnjs.cloudflare.com/ajax/libs/weather-icons/2.0.9/css/weather-icons.min.css"</w:t>
      </w:r>
      <w:r w:rsidRPr="00F73F4B">
        <w:rPr>
          <w:color w:val="000000"/>
        </w:rPr>
        <w:t xml:space="preserve"> </w:t>
      </w:r>
      <w:r w:rsidRPr="00F73F4B">
        <w:rPr>
          <w:color w:val="800000"/>
        </w:rPr>
        <w:t>/&gt;</w:t>
      </w:r>
    </w:p>
    <w:p w14:paraId="06EE102B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</w:t>
      </w:r>
      <w:r w:rsidRPr="00B2188E">
        <w:t>&lt;link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rel</w:t>
      </w:r>
      <w:r w:rsidRPr="00B2188E">
        <w:rPr>
          <w:color w:val="000000"/>
        </w:rPr>
        <w:t>=</w:t>
      </w:r>
      <w:r w:rsidRPr="00B2188E">
        <w:rPr>
          <w:color w:val="0000FF"/>
        </w:rPr>
        <w:t>"stylesheet"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href</w:t>
      </w:r>
      <w:r w:rsidRPr="00B2188E">
        <w:rPr>
          <w:color w:val="000000"/>
        </w:rPr>
        <w:t>=</w:t>
      </w:r>
      <w:r w:rsidRPr="00B2188E">
        <w:rPr>
          <w:color w:val="0000FF"/>
        </w:rPr>
        <w:t>"css/styles.css"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media</w:t>
      </w:r>
      <w:r w:rsidRPr="00B2188E">
        <w:rPr>
          <w:color w:val="000000"/>
        </w:rPr>
        <w:t>=</w:t>
      </w:r>
      <w:r w:rsidRPr="00B2188E">
        <w:rPr>
          <w:color w:val="0000FF"/>
        </w:rPr>
        <w:t>"screen"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charset</w:t>
      </w:r>
      <w:r w:rsidRPr="00B2188E">
        <w:rPr>
          <w:color w:val="000000"/>
        </w:rPr>
        <w:t>=</w:t>
      </w:r>
      <w:r w:rsidRPr="00B2188E">
        <w:rPr>
          <w:color w:val="0000FF"/>
        </w:rPr>
        <w:t>"utf-8"</w:t>
      </w:r>
      <w:r w:rsidRPr="00B2188E">
        <w:t>&gt;</w:t>
      </w:r>
    </w:p>
    <w:p w14:paraId="6D1ABC49" w14:textId="2BD8AF89" w:rsidR="00566F7F" w:rsidRPr="004E2334" w:rsidRDefault="00566F7F" w:rsidP="004E2334">
      <w:pPr>
        <w:pStyle w:val="FACode2"/>
        <w:rPr>
          <w:color w:val="000000"/>
        </w:rPr>
      </w:pPr>
      <w:r w:rsidRPr="00B2188E">
        <w:t>&lt;/head&gt;</w:t>
      </w:r>
    </w:p>
    <w:p w14:paraId="7A1267A5" w14:textId="77777777" w:rsidR="00414A5B" w:rsidRDefault="00414A5B" w:rsidP="00566F7F">
      <w:pPr>
        <w:pStyle w:val="FALev3"/>
        <w:spacing w:before="120" w:after="120"/>
        <w:rPr>
          <w:bCs/>
          <w:sz w:val="20"/>
          <w:u w:val="none"/>
        </w:rPr>
      </w:pPr>
    </w:p>
    <w:p w14:paraId="35B61C5B" w14:textId="3DA83BFF" w:rsidR="00566F7F" w:rsidRDefault="00566F7F" w:rsidP="00566F7F">
      <w:pPr>
        <w:pStyle w:val="FALev3"/>
        <w:spacing w:before="120" w:after="120"/>
        <w:rPr>
          <w:bCs/>
          <w:sz w:val="20"/>
          <w:u w:val="none"/>
        </w:rPr>
      </w:pPr>
      <w:bookmarkStart w:id="11" w:name="_Toc19527440"/>
      <w:r w:rsidRPr="00FB003A">
        <w:rPr>
          <w:bCs/>
          <w:sz w:val="20"/>
          <w:u w:val="none"/>
        </w:rPr>
        <w:t xml:space="preserve">Step </w:t>
      </w:r>
      <w:r>
        <w:rPr>
          <w:bCs/>
          <w:sz w:val="20"/>
          <w:u w:val="none"/>
        </w:rPr>
        <w:t>5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Add JavaScript</w:t>
      </w:r>
      <w:bookmarkEnd w:id="11"/>
    </w:p>
    <w:p w14:paraId="5399AF7A" w14:textId="170DA115" w:rsidR="0060450B" w:rsidRDefault="001827B9" w:rsidP="00B10D65">
      <w:r>
        <w:t xml:space="preserve">Add </w:t>
      </w:r>
      <w:r w:rsidR="006D726E">
        <w:t xml:space="preserve">jQuery and </w:t>
      </w:r>
      <w:r w:rsidR="008A1180" w:rsidRPr="00587A42">
        <w:rPr>
          <w:b/>
        </w:rPr>
        <w:t>main.js</w:t>
      </w:r>
      <w:r>
        <w:t xml:space="preserve"> to </w:t>
      </w:r>
      <w:r w:rsidRPr="00587A42">
        <w:rPr>
          <w:b/>
        </w:rPr>
        <w:t>index.html</w:t>
      </w:r>
      <w:r w:rsidR="008A1180">
        <w:t xml:space="preserve"> file b</w:t>
      </w:r>
      <w:r w:rsidR="00587A42">
        <w:t>y</w:t>
      </w:r>
      <w:r w:rsidR="008A1180">
        <w:t xml:space="preserve"> append</w:t>
      </w:r>
      <w:r w:rsidR="00E81B97">
        <w:t xml:space="preserve"> a</w:t>
      </w:r>
      <w:r w:rsidR="008A1180">
        <w:t xml:space="preserve"> </w:t>
      </w:r>
      <w:r w:rsidR="008A1180" w:rsidRPr="00E81B97">
        <w:rPr>
          <w:b/>
        </w:rPr>
        <w:t>script</w:t>
      </w:r>
      <w:r w:rsidR="008A1180">
        <w:t xml:space="preserve"> tag before closing tag of </w:t>
      </w:r>
      <w:r w:rsidR="008A1180" w:rsidRPr="00E81B97">
        <w:rPr>
          <w:b/>
        </w:rPr>
        <w:t>body</w:t>
      </w:r>
    </w:p>
    <w:p w14:paraId="17A8DF74" w14:textId="45B5FD8C" w:rsidR="00715C8B" w:rsidRPr="00406C91" w:rsidRDefault="00715C8B" w:rsidP="00406C91">
      <w:pPr>
        <w:pStyle w:val="FACode2"/>
        <w:numPr>
          <w:ilvl w:val="0"/>
          <w:numId w:val="9"/>
        </w:numPr>
      </w:pPr>
      <w:r w:rsidRPr="00406C91">
        <w:t>&lt;body&gt;</w:t>
      </w:r>
    </w:p>
    <w:p w14:paraId="5E3C6055" w14:textId="77777777" w:rsidR="00EE4AA9" w:rsidRPr="00445C79" w:rsidRDefault="00EE4AA9" w:rsidP="00EE4AA9">
      <w:pPr>
        <w:pStyle w:val="FACode2"/>
        <w:rPr>
          <w:color w:val="000000"/>
        </w:rPr>
      </w:pPr>
      <w:r w:rsidRPr="00445C79">
        <w:rPr>
          <w:color w:val="000000"/>
        </w:rPr>
        <w:t xml:space="preserve">  </w:t>
      </w:r>
      <w:r w:rsidRPr="00445C79">
        <w:t>&lt;script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src</w:t>
      </w:r>
      <w:r w:rsidRPr="00445C79">
        <w:rPr>
          <w:color w:val="000000"/>
        </w:rPr>
        <w:t>=</w:t>
      </w:r>
      <w:r w:rsidRPr="00445C79">
        <w:rPr>
          <w:color w:val="0000FF"/>
        </w:rPr>
        <w:t>"https://code.jquery.com/jquery-3.4.1.min.js"</w:t>
      </w:r>
    </w:p>
    <w:p w14:paraId="4D487F8F" w14:textId="77777777" w:rsidR="00EE4AA9" w:rsidRPr="00445C79" w:rsidRDefault="00EE4AA9" w:rsidP="00EE4AA9">
      <w:pPr>
        <w:pStyle w:val="FACode2"/>
        <w:rPr>
          <w:color w:val="000000"/>
        </w:rPr>
      </w:pPr>
      <w:r w:rsidRPr="00445C79">
        <w:rPr>
          <w:color w:val="000000"/>
        </w:rPr>
        <w:t xml:space="preserve">    </w:t>
      </w:r>
      <w:r w:rsidRPr="00445C79">
        <w:rPr>
          <w:color w:val="FF0000"/>
        </w:rPr>
        <w:t>integrity</w:t>
      </w:r>
      <w:r w:rsidRPr="00445C79">
        <w:rPr>
          <w:color w:val="000000"/>
        </w:rPr>
        <w:t>=</w:t>
      </w:r>
      <w:r w:rsidRPr="00445C79">
        <w:rPr>
          <w:color w:val="0000FF"/>
        </w:rPr>
        <w:t>"sha256-CSXorXvZcTkaix6Yvo6HppcZGetbYMGWSFlBw8HfCJo="</w:t>
      </w:r>
    </w:p>
    <w:p w14:paraId="71527341" w14:textId="77777777" w:rsidR="00EE4AA9" w:rsidRPr="00445C79" w:rsidRDefault="00EE4AA9" w:rsidP="00EE4AA9">
      <w:pPr>
        <w:pStyle w:val="FACode2"/>
        <w:rPr>
          <w:color w:val="000000"/>
        </w:rPr>
      </w:pPr>
      <w:r w:rsidRPr="00445C79">
        <w:rPr>
          <w:color w:val="000000"/>
        </w:rPr>
        <w:t xml:space="preserve">    </w:t>
      </w:r>
      <w:r w:rsidRPr="00445C79">
        <w:rPr>
          <w:color w:val="FF0000"/>
        </w:rPr>
        <w:t>crossorigin</w:t>
      </w:r>
      <w:r w:rsidRPr="00445C79">
        <w:rPr>
          <w:color w:val="000000"/>
        </w:rPr>
        <w:t>=</w:t>
      </w:r>
      <w:r w:rsidRPr="00445C79">
        <w:rPr>
          <w:color w:val="0000FF"/>
        </w:rPr>
        <w:t>"anonymous"</w:t>
      </w:r>
      <w:r w:rsidRPr="00445C79">
        <w:t>&gt;&lt;/script&gt;</w:t>
      </w:r>
    </w:p>
    <w:p w14:paraId="031C6A72" w14:textId="77777777" w:rsidR="00EE4AA9" w:rsidRPr="00445C79" w:rsidRDefault="00EE4AA9" w:rsidP="00EE4AA9">
      <w:pPr>
        <w:pStyle w:val="FACode2"/>
        <w:rPr>
          <w:color w:val="000000"/>
        </w:rPr>
      </w:pPr>
      <w:r w:rsidRPr="00445C79">
        <w:rPr>
          <w:color w:val="000000"/>
        </w:rPr>
        <w:t xml:space="preserve">  </w:t>
      </w:r>
      <w:r w:rsidRPr="00445C79">
        <w:t>&lt;script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src</w:t>
      </w:r>
      <w:r w:rsidRPr="00445C79">
        <w:rPr>
          <w:color w:val="000000"/>
        </w:rPr>
        <w:t>=</w:t>
      </w:r>
      <w:r w:rsidRPr="00445C79">
        <w:rPr>
          <w:color w:val="0000FF"/>
        </w:rPr>
        <w:t>"js/main.js"</w:t>
      </w:r>
      <w:r w:rsidRPr="00445C79">
        <w:t>&gt;&lt;/script&gt;</w:t>
      </w:r>
    </w:p>
    <w:p w14:paraId="4491183E" w14:textId="77777777" w:rsidR="00715C8B" w:rsidRPr="00406C91" w:rsidRDefault="00715C8B" w:rsidP="00406C91">
      <w:pPr>
        <w:pStyle w:val="FACode2"/>
      </w:pPr>
      <w:r w:rsidRPr="00406C91">
        <w:t>&lt;/body&gt;</w:t>
      </w:r>
    </w:p>
    <w:p w14:paraId="0909A0E2" w14:textId="687424C4" w:rsidR="001827B9" w:rsidRDefault="001827B9" w:rsidP="00566F7F">
      <w:pPr>
        <w:pStyle w:val="FALev3"/>
        <w:spacing w:before="120" w:after="120"/>
        <w:rPr>
          <w:bCs/>
          <w:sz w:val="20"/>
          <w:u w:val="none"/>
        </w:rPr>
      </w:pPr>
    </w:p>
    <w:p w14:paraId="4AB37068" w14:textId="0622FE5B" w:rsidR="00A978B1" w:rsidRDefault="00A978B1" w:rsidP="00566F7F">
      <w:pPr>
        <w:pStyle w:val="FALev3"/>
        <w:spacing w:before="120" w:after="120"/>
        <w:rPr>
          <w:bCs/>
          <w:sz w:val="20"/>
          <w:u w:val="none"/>
        </w:rPr>
      </w:pPr>
      <w:bookmarkStart w:id="12" w:name="_Toc19527441"/>
      <w:r>
        <w:rPr>
          <w:bCs/>
          <w:sz w:val="20"/>
          <w:u w:val="none"/>
        </w:rPr>
        <w:t>Step 6: Create HTML layout</w:t>
      </w:r>
      <w:bookmarkEnd w:id="12"/>
    </w:p>
    <w:p w14:paraId="0784AD79" w14:textId="0BE23170" w:rsidR="00A978B1" w:rsidRDefault="00E15C83" w:rsidP="009D1921">
      <w:r>
        <w:t xml:space="preserve">Our next step is to implement the page layout like </w:t>
      </w:r>
      <w:r w:rsidR="000B3AE8">
        <w:t xml:space="preserve">design, we use of Bootstrap CSS </w:t>
      </w:r>
      <w:r w:rsidR="00EA0B83">
        <w:t>to make it easier to create the layout:</w:t>
      </w:r>
    </w:p>
    <w:p w14:paraId="6756EFA9" w14:textId="77777777" w:rsidR="00445C79" w:rsidRPr="00A928F1" w:rsidRDefault="00445C79" w:rsidP="00A928F1">
      <w:pPr>
        <w:pStyle w:val="FACode2"/>
        <w:numPr>
          <w:ilvl w:val="0"/>
          <w:numId w:val="22"/>
        </w:numPr>
        <w:rPr>
          <w:color w:val="000000"/>
        </w:rPr>
      </w:pPr>
      <w:r w:rsidRPr="00445C79">
        <w:t>&lt;body&gt;</w:t>
      </w:r>
    </w:p>
    <w:p w14:paraId="0D35240D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</w:t>
      </w:r>
      <w:r w:rsidRPr="00445C79">
        <w:t>&lt;div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id</w:t>
      </w:r>
      <w:r w:rsidRPr="00445C79">
        <w:rPr>
          <w:color w:val="000000"/>
        </w:rPr>
        <w:t>=</w:t>
      </w:r>
      <w:r w:rsidRPr="00445C79">
        <w:rPr>
          <w:color w:val="0000FF"/>
        </w:rPr>
        <w:t>"weather-app"</w:t>
      </w:r>
      <w:r w:rsidRPr="00445C79">
        <w:t>&gt;</w:t>
      </w:r>
    </w:p>
    <w:p w14:paraId="4AB4D1A7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</w:t>
      </w:r>
      <w:r w:rsidRPr="00445C79">
        <w:t>&lt;form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id</w:t>
      </w:r>
      <w:r w:rsidRPr="00445C79">
        <w:rPr>
          <w:color w:val="000000"/>
        </w:rPr>
        <w:t>=</w:t>
      </w:r>
      <w:r w:rsidRPr="00445C79">
        <w:rPr>
          <w:color w:val="0000FF"/>
        </w:rPr>
        <w:t>"form"</w:t>
      </w:r>
      <w:r w:rsidRPr="00445C79">
        <w:t>&gt;</w:t>
      </w:r>
    </w:p>
    <w:p w14:paraId="15DBBFB9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  </w:t>
      </w:r>
      <w:r w:rsidRPr="00445C79">
        <w:t>&lt;div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class</w:t>
      </w:r>
      <w:r w:rsidRPr="00445C79">
        <w:rPr>
          <w:color w:val="000000"/>
        </w:rPr>
        <w:t>=</w:t>
      </w:r>
      <w:r w:rsidRPr="00445C79">
        <w:rPr>
          <w:color w:val="0000FF"/>
        </w:rPr>
        <w:t>"form-group d-flex justify-content-between"</w:t>
      </w:r>
      <w:r w:rsidRPr="00445C79">
        <w:t>&gt;</w:t>
      </w:r>
    </w:p>
    <w:p w14:paraId="2A56DDB2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    </w:t>
      </w:r>
      <w:r w:rsidRPr="00445C79">
        <w:t>&lt;input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type</w:t>
      </w:r>
      <w:r w:rsidRPr="00445C79">
        <w:rPr>
          <w:color w:val="000000"/>
        </w:rPr>
        <w:t>=</w:t>
      </w:r>
      <w:r w:rsidRPr="00445C79">
        <w:rPr>
          <w:color w:val="0000FF"/>
        </w:rPr>
        <w:t>"text"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class</w:t>
      </w:r>
      <w:r w:rsidRPr="00445C79">
        <w:rPr>
          <w:color w:val="000000"/>
        </w:rPr>
        <w:t>=</w:t>
      </w:r>
      <w:r w:rsidRPr="00445C79">
        <w:rPr>
          <w:color w:val="0000FF"/>
        </w:rPr>
        <w:t>"form-control"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id</w:t>
      </w:r>
      <w:r w:rsidRPr="00445C79">
        <w:rPr>
          <w:color w:val="000000"/>
        </w:rPr>
        <w:t>=</w:t>
      </w:r>
      <w:r w:rsidRPr="00445C79">
        <w:rPr>
          <w:color w:val="0000FF"/>
        </w:rPr>
        <w:t>"form-input"</w:t>
      </w:r>
    </w:p>
    <w:p w14:paraId="6183C60F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      </w:t>
      </w:r>
      <w:r w:rsidRPr="00445C79">
        <w:rPr>
          <w:color w:val="FF0000"/>
        </w:rPr>
        <w:t>aria-describedby</w:t>
      </w:r>
      <w:r w:rsidRPr="00445C79">
        <w:rPr>
          <w:color w:val="000000"/>
        </w:rPr>
        <w:t>=</w:t>
      </w:r>
      <w:r w:rsidRPr="00445C79">
        <w:rPr>
          <w:color w:val="0000FF"/>
        </w:rPr>
        <w:t>"emailHelp"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placeholder</w:t>
      </w:r>
      <w:r w:rsidRPr="00445C79">
        <w:rPr>
          <w:color w:val="000000"/>
        </w:rPr>
        <w:t>=</w:t>
      </w:r>
      <w:r w:rsidRPr="00445C79">
        <w:rPr>
          <w:color w:val="0000FF"/>
        </w:rPr>
        <w:t>"Enter location"</w:t>
      </w:r>
      <w:r w:rsidRPr="00445C79">
        <w:t>&gt;</w:t>
      </w:r>
    </w:p>
    <w:p w14:paraId="175229D5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    </w:t>
      </w:r>
      <w:r w:rsidRPr="00445C79">
        <w:t>&lt;button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class</w:t>
      </w:r>
      <w:r w:rsidRPr="00445C79">
        <w:rPr>
          <w:color w:val="000000"/>
        </w:rPr>
        <w:t>=</w:t>
      </w:r>
      <w:r w:rsidRPr="00445C79">
        <w:rPr>
          <w:color w:val="0000FF"/>
        </w:rPr>
        <w:t>"btn btn-primary"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type</w:t>
      </w:r>
      <w:r w:rsidRPr="00445C79">
        <w:rPr>
          <w:color w:val="000000"/>
        </w:rPr>
        <w:t>=</w:t>
      </w:r>
      <w:r w:rsidRPr="00445C79">
        <w:rPr>
          <w:color w:val="0000FF"/>
        </w:rPr>
        <w:t>"submit"</w:t>
      </w:r>
      <w:r w:rsidRPr="00445C79">
        <w:t>&gt;</w:t>
      </w:r>
      <w:r w:rsidRPr="00445C79">
        <w:rPr>
          <w:color w:val="000000"/>
        </w:rPr>
        <w:t>Forecast</w:t>
      </w:r>
      <w:r w:rsidRPr="00445C79">
        <w:t>&lt;/button&gt;</w:t>
      </w:r>
    </w:p>
    <w:p w14:paraId="461B97EF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  </w:t>
      </w:r>
      <w:r w:rsidRPr="00445C79">
        <w:t>&lt;/div&gt;</w:t>
      </w:r>
    </w:p>
    <w:p w14:paraId="2BA09793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</w:t>
      </w:r>
      <w:r w:rsidRPr="00445C79">
        <w:t>&lt;/form&gt;</w:t>
      </w:r>
    </w:p>
    <w:p w14:paraId="4AE39D85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</w:t>
      </w:r>
      <w:r w:rsidRPr="00445C79">
        <w:t>&lt;div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class</w:t>
      </w:r>
      <w:r w:rsidRPr="00445C79">
        <w:rPr>
          <w:color w:val="000000"/>
        </w:rPr>
        <w:t>=</w:t>
      </w:r>
      <w:r w:rsidRPr="00445C79">
        <w:rPr>
          <w:color w:val="0000FF"/>
        </w:rPr>
        <w:t>"well no-select"</w:t>
      </w:r>
      <w:r w:rsidRPr="00445C79">
        <w:t>&gt;</w:t>
      </w:r>
    </w:p>
    <w:p w14:paraId="191EDD39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  </w:t>
      </w:r>
      <w:r w:rsidRPr="00445C79">
        <w:t>&lt;div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id</w:t>
      </w:r>
      <w:r w:rsidRPr="00445C79">
        <w:rPr>
          <w:color w:val="000000"/>
        </w:rPr>
        <w:t>=</w:t>
      </w:r>
      <w:r w:rsidRPr="00445C79">
        <w:rPr>
          <w:color w:val="0000FF"/>
        </w:rPr>
        <w:t>"loading-location"</w:t>
      </w:r>
      <w:r w:rsidRPr="00445C79">
        <w:t>&gt;</w:t>
      </w:r>
      <w:r w:rsidRPr="00445C79">
        <w:rPr>
          <w:color w:val="000000"/>
        </w:rPr>
        <w:t>Loading location...</w:t>
      </w:r>
      <w:r w:rsidRPr="00445C79">
        <w:t>&lt;/div&gt;</w:t>
      </w:r>
    </w:p>
    <w:p w14:paraId="50198862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  </w:t>
      </w:r>
      <w:r w:rsidRPr="00445C79">
        <w:t>&lt;div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id</w:t>
      </w:r>
      <w:r w:rsidRPr="00445C79">
        <w:rPr>
          <w:color w:val="000000"/>
        </w:rPr>
        <w:t>=</w:t>
      </w:r>
      <w:r w:rsidRPr="00445C79">
        <w:rPr>
          <w:color w:val="0000FF"/>
        </w:rPr>
        <w:t>"loading-weather"</w:t>
      </w:r>
      <w:r w:rsidRPr="00445C79">
        <w:t>&gt;</w:t>
      </w:r>
      <w:r w:rsidRPr="00445C79">
        <w:rPr>
          <w:color w:val="000000"/>
        </w:rPr>
        <w:t>Loading weather...</w:t>
      </w:r>
      <w:r w:rsidRPr="00445C79">
        <w:t>&lt;/div&gt;</w:t>
      </w:r>
    </w:p>
    <w:p w14:paraId="7E91E5AC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  </w:t>
      </w:r>
      <w:r w:rsidRPr="00445C79">
        <w:t>&lt;div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class</w:t>
      </w:r>
      <w:r w:rsidRPr="00445C79">
        <w:rPr>
          <w:color w:val="000000"/>
        </w:rPr>
        <w:t>=</w:t>
      </w:r>
      <w:r w:rsidRPr="00445C79">
        <w:rPr>
          <w:color w:val="0000FF"/>
        </w:rPr>
        <w:t>"current-date"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id</w:t>
      </w:r>
      <w:r w:rsidRPr="00445C79">
        <w:rPr>
          <w:color w:val="000000"/>
        </w:rPr>
        <w:t>=</w:t>
      </w:r>
      <w:r w:rsidRPr="00445C79">
        <w:rPr>
          <w:color w:val="0000FF"/>
        </w:rPr>
        <w:t>"current-date"</w:t>
      </w:r>
      <w:r w:rsidRPr="00445C79">
        <w:t>&gt;&lt;/div&gt;</w:t>
      </w:r>
    </w:p>
    <w:p w14:paraId="3E250207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  </w:t>
      </w:r>
      <w:r w:rsidRPr="00445C79">
        <w:t>&lt;div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class</w:t>
      </w:r>
      <w:r w:rsidRPr="00445C79">
        <w:rPr>
          <w:color w:val="000000"/>
        </w:rPr>
        <w:t>=</w:t>
      </w:r>
      <w:r w:rsidRPr="00445C79">
        <w:rPr>
          <w:color w:val="0000FF"/>
        </w:rPr>
        <w:t>"weather-detail"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id</w:t>
      </w:r>
      <w:r w:rsidRPr="00445C79">
        <w:rPr>
          <w:color w:val="000000"/>
        </w:rPr>
        <w:t>=</w:t>
      </w:r>
      <w:r w:rsidRPr="00445C79">
        <w:rPr>
          <w:color w:val="0000FF"/>
        </w:rPr>
        <w:t>"weather-detail"</w:t>
      </w:r>
      <w:r w:rsidRPr="00445C79">
        <w:t>&gt;&lt;/div&gt;</w:t>
      </w:r>
    </w:p>
    <w:p w14:paraId="2CCB9AD7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</w:t>
      </w:r>
      <w:r w:rsidRPr="00445C79">
        <w:t>&lt;/div&gt;</w:t>
      </w:r>
    </w:p>
    <w:p w14:paraId="19FFEAD9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</w:t>
      </w:r>
      <w:r w:rsidRPr="00445C79">
        <w:t>&lt;/div&gt;</w:t>
      </w:r>
    </w:p>
    <w:p w14:paraId="09E137EA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</w:t>
      </w:r>
      <w:r w:rsidRPr="00445C79">
        <w:t>&lt;script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src</w:t>
      </w:r>
      <w:r w:rsidRPr="00445C79">
        <w:rPr>
          <w:color w:val="000000"/>
        </w:rPr>
        <w:t>=</w:t>
      </w:r>
      <w:r w:rsidRPr="00445C79">
        <w:rPr>
          <w:color w:val="0000FF"/>
        </w:rPr>
        <w:t>"https://code.jquery.com/jquery-3.4.1.min.js"</w:t>
      </w:r>
    </w:p>
    <w:p w14:paraId="202ABE83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</w:t>
      </w:r>
      <w:r w:rsidRPr="00445C79">
        <w:rPr>
          <w:color w:val="FF0000"/>
        </w:rPr>
        <w:t>integrity</w:t>
      </w:r>
      <w:r w:rsidRPr="00445C79">
        <w:rPr>
          <w:color w:val="000000"/>
        </w:rPr>
        <w:t>=</w:t>
      </w:r>
      <w:r w:rsidRPr="00445C79">
        <w:rPr>
          <w:color w:val="0000FF"/>
        </w:rPr>
        <w:t>"sha256-CSXorXvZcTkaix6Yvo6HppcZGetbYMGWSFlBw8HfCJo="</w:t>
      </w:r>
    </w:p>
    <w:p w14:paraId="22DB6B67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  </w:t>
      </w:r>
      <w:r w:rsidRPr="00445C79">
        <w:rPr>
          <w:color w:val="FF0000"/>
        </w:rPr>
        <w:t>crossorigin</w:t>
      </w:r>
      <w:r w:rsidRPr="00445C79">
        <w:rPr>
          <w:color w:val="000000"/>
        </w:rPr>
        <w:t>=</w:t>
      </w:r>
      <w:r w:rsidRPr="00445C79">
        <w:rPr>
          <w:color w:val="0000FF"/>
        </w:rPr>
        <w:t>"anonymous"</w:t>
      </w:r>
      <w:r w:rsidRPr="00445C79">
        <w:t>&gt;&lt;/script&gt;</w:t>
      </w:r>
    </w:p>
    <w:p w14:paraId="56B410A7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rPr>
          <w:color w:val="000000"/>
        </w:rPr>
        <w:t xml:space="preserve">  </w:t>
      </w:r>
      <w:r w:rsidRPr="00445C79">
        <w:t>&lt;script</w:t>
      </w:r>
      <w:r w:rsidRPr="00445C79">
        <w:rPr>
          <w:color w:val="000000"/>
        </w:rPr>
        <w:t xml:space="preserve"> </w:t>
      </w:r>
      <w:r w:rsidRPr="00445C79">
        <w:rPr>
          <w:color w:val="FF0000"/>
        </w:rPr>
        <w:t>src</w:t>
      </w:r>
      <w:r w:rsidRPr="00445C79">
        <w:rPr>
          <w:color w:val="000000"/>
        </w:rPr>
        <w:t>=</w:t>
      </w:r>
      <w:r w:rsidRPr="00445C79">
        <w:rPr>
          <w:color w:val="0000FF"/>
        </w:rPr>
        <w:t>"js/main.js"</w:t>
      </w:r>
      <w:r w:rsidRPr="00445C79">
        <w:t>&gt;&lt;/script&gt;</w:t>
      </w:r>
    </w:p>
    <w:p w14:paraId="54EFC663" w14:textId="77777777" w:rsidR="00445C79" w:rsidRPr="00445C79" w:rsidRDefault="00445C79" w:rsidP="00445C79">
      <w:pPr>
        <w:pStyle w:val="FACode2"/>
        <w:rPr>
          <w:color w:val="000000"/>
        </w:rPr>
      </w:pPr>
      <w:r w:rsidRPr="00445C79">
        <w:t>&lt;/body&gt;</w:t>
      </w:r>
    </w:p>
    <w:p w14:paraId="3C2E11DD" w14:textId="77777777" w:rsidR="000F21E1" w:rsidRDefault="000F21E1" w:rsidP="00AC075F"/>
    <w:p w14:paraId="7F8F585F" w14:textId="5FFB0650" w:rsidR="00EA0B83" w:rsidRPr="0076701B" w:rsidRDefault="0076701B" w:rsidP="00AC075F">
      <w:r>
        <w:t xml:space="preserve">Open </w:t>
      </w:r>
      <w:r w:rsidRPr="00AC075F">
        <w:rPr>
          <w:b/>
        </w:rPr>
        <w:t>index.html</w:t>
      </w:r>
      <w:r>
        <w:t xml:space="preserve"> in Live Server to take a look</w:t>
      </w:r>
      <w:r w:rsidR="00145142">
        <w:t>.</w:t>
      </w:r>
    </w:p>
    <w:p w14:paraId="42AAD2E9" w14:textId="77777777" w:rsidR="00FB7396" w:rsidRDefault="00FB7396" w:rsidP="00566F7F">
      <w:pPr>
        <w:pStyle w:val="FALev3"/>
        <w:spacing w:before="120" w:after="120"/>
        <w:rPr>
          <w:bCs/>
          <w:sz w:val="20"/>
          <w:u w:val="none"/>
        </w:rPr>
      </w:pPr>
    </w:p>
    <w:p w14:paraId="266A8ED3" w14:textId="062132E9" w:rsidR="00566F7F" w:rsidRDefault="00566F7F" w:rsidP="00566F7F">
      <w:pPr>
        <w:pStyle w:val="FALev3"/>
        <w:spacing w:before="120" w:after="120"/>
        <w:rPr>
          <w:bCs/>
          <w:sz w:val="20"/>
          <w:u w:val="none"/>
        </w:rPr>
      </w:pPr>
      <w:bookmarkStart w:id="13" w:name="_Toc19527442"/>
      <w:r w:rsidRPr="00FB003A">
        <w:rPr>
          <w:bCs/>
          <w:sz w:val="20"/>
          <w:u w:val="none"/>
        </w:rPr>
        <w:t xml:space="preserve">Step </w:t>
      </w:r>
      <w:r w:rsidR="00973CC4">
        <w:rPr>
          <w:bCs/>
          <w:sz w:val="20"/>
          <w:u w:val="none"/>
        </w:rPr>
        <w:t>7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Declare DOM Objects</w:t>
      </w:r>
      <w:bookmarkEnd w:id="13"/>
    </w:p>
    <w:p w14:paraId="7980075F" w14:textId="33F8E12A" w:rsidR="00D50036" w:rsidRDefault="00F5367E" w:rsidP="00405330">
      <w:r>
        <w:t>Next step</w:t>
      </w:r>
      <w:r w:rsidR="0007298D">
        <w:t xml:space="preserve">, </w:t>
      </w:r>
      <w:r w:rsidR="00040949">
        <w:t>we declare DOM Objects that help us to handle user input:</w:t>
      </w:r>
    </w:p>
    <w:p w14:paraId="2A191FDE" w14:textId="32B075FF" w:rsidR="007326B5" w:rsidRDefault="007326B5" w:rsidP="007326B5">
      <w:pPr>
        <w:pStyle w:val="FACode2"/>
        <w:numPr>
          <w:ilvl w:val="0"/>
          <w:numId w:val="23"/>
        </w:numPr>
      </w:pPr>
      <w:r>
        <w:t>$(document).ready(</w:t>
      </w:r>
      <w:r w:rsidRPr="007326B5">
        <w:rPr>
          <w:color w:val="0000FF"/>
        </w:rPr>
        <w:t>function</w:t>
      </w:r>
      <w:r>
        <w:t>() {</w:t>
      </w:r>
    </w:p>
    <w:p w14:paraId="20E83EDF" w14:textId="77777777" w:rsidR="007326B5" w:rsidRDefault="007326B5" w:rsidP="007326B5">
      <w:pPr>
        <w:pStyle w:val="FACode2"/>
      </w:pPr>
      <w:r>
        <w:t xml:space="preserve">  </w:t>
      </w:r>
      <w:r>
        <w:rPr>
          <w:color w:val="008000"/>
        </w:rPr>
        <w:t>// Declare DOM Object</w:t>
      </w:r>
    </w:p>
    <w:p w14:paraId="08C0C5D6" w14:textId="77777777" w:rsidR="007326B5" w:rsidRDefault="007326B5" w:rsidP="007326B5">
      <w:pPr>
        <w:pStyle w:val="FACode2"/>
      </w:pPr>
      <w:r>
        <w:t xml:space="preserve">  </w:t>
      </w:r>
      <w:r>
        <w:rPr>
          <w:color w:val="0000FF"/>
        </w:rPr>
        <w:t>var</w:t>
      </w:r>
      <w:r>
        <w:t xml:space="preserve"> form = $(</w:t>
      </w:r>
      <w:r>
        <w:rPr>
          <w:color w:val="A31515"/>
        </w:rPr>
        <w:t>'#form'</w:t>
      </w:r>
      <w:r>
        <w:t>);</w:t>
      </w:r>
    </w:p>
    <w:p w14:paraId="6F0A4D44" w14:textId="77DA82D3" w:rsidR="007326B5" w:rsidRDefault="007326B5" w:rsidP="006656E1">
      <w:pPr>
        <w:pStyle w:val="FACode2"/>
      </w:pPr>
      <w:r>
        <w:t xml:space="preserve">  </w:t>
      </w:r>
      <w:r>
        <w:rPr>
          <w:color w:val="0000FF"/>
        </w:rPr>
        <w:t>var</w:t>
      </w:r>
      <w:r>
        <w:t xml:space="preserve"> input = $(</w:t>
      </w:r>
      <w:r>
        <w:rPr>
          <w:color w:val="A31515"/>
        </w:rPr>
        <w:t>'#form-input'</w:t>
      </w:r>
      <w:r>
        <w:t>);</w:t>
      </w:r>
    </w:p>
    <w:p w14:paraId="14D9D244" w14:textId="724BA380" w:rsidR="00634B82" w:rsidRDefault="00634B82" w:rsidP="00634B82">
      <w:pPr>
        <w:pStyle w:val="FACode2"/>
      </w:pPr>
      <w:r>
        <w:lastRenderedPageBreak/>
        <w:t xml:space="preserve">  </w:t>
      </w:r>
      <w:r>
        <w:rPr>
          <w:color w:val="0000FF"/>
        </w:rPr>
        <w:t>var</w:t>
      </w:r>
      <w:r>
        <w:t xml:space="preserve"> $currentDate = $(</w:t>
      </w:r>
      <w:r>
        <w:rPr>
          <w:color w:val="A31515"/>
        </w:rPr>
        <w:t>'#current-date'</w:t>
      </w:r>
      <w:r>
        <w:t>);</w:t>
      </w:r>
    </w:p>
    <w:p w14:paraId="794320D6" w14:textId="77777777" w:rsidR="007326B5" w:rsidRDefault="007326B5" w:rsidP="007326B5">
      <w:pPr>
        <w:pStyle w:val="FACode2"/>
      </w:pPr>
      <w:r>
        <w:t>});</w:t>
      </w:r>
    </w:p>
    <w:p w14:paraId="1F4FAAC1" w14:textId="77777777" w:rsidR="007326B5" w:rsidRDefault="007326B5" w:rsidP="007326B5">
      <w:pPr>
        <w:pStyle w:val="FACode2"/>
      </w:pPr>
    </w:p>
    <w:p w14:paraId="034DA596" w14:textId="77777777" w:rsidR="007C4B59" w:rsidRDefault="007C4B59" w:rsidP="00566F7F">
      <w:pPr>
        <w:pStyle w:val="FALev3"/>
        <w:spacing w:before="120" w:after="120"/>
        <w:rPr>
          <w:bCs/>
          <w:sz w:val="20"/>
          <w:u w:val="none"/>
        </w:rPr>
      </w:pPr>
    </w:p>
    <w:p w14:paraId="58270582" w14:textId="35672078" w:rsidR="00566F7F" w:rsidRDefault="00566F7F" w:rsidP="00566F7F">
      <w:pPr>
        <w:pStyle w:val="FALev3"/>
        <w:spacing w:before="120" w:after="120"/>
        <w:rPr>
          <w:bCs/>
          <w:sz w:val="20"/>
          <w:u w:val="none"/>
        </w:rPr>
      </w:pPr>
      <w:bookmarkStart w:id="14" w:name="_Toc19527443"/>
      <w:r w:rsidRPr="00FB003A">
        <w:rPr>
          <w:bCs/>
          <w:sz w:val="20"/>
          <w:u w:val="none"/>
        </w:rPr>
        <w:t>Step</w:t>
      </w:r>
      <w:r>
        <w:rPr>
          <w:bCs/>
          <w:sz w:val="20"/>
          <w:u w:val="none"/>
        </w:rPr>
        <w:t xml:space="preserve"> </w:t>
      </w:r>
      <w:r w:rsidR="00FB7396">
        <w:rPr>
          <w:bCs/>
          <w:sz w:val="20"/>
          <w:u w:val="none"/>
        </w:rPr>
        <w:t>8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Bind Events</w:t>
      </w:r>
      <w:bookmarkEnd w:id="14"/>
    </w:p>
    <w:p w14:paraId="5A0B1FB1" w14:textId="7E75BCCF" w:rsidR="00E67EC1" w:rsidRDefault="00FA1A26" w:rsidP="00BC1725">
      <w:r>
        <w:t>Since the input text and Submit button are in a form, whenever user press Enter or click on Submit a submit, an submit event will be emitted</w:t>
      </w:r>
      <w:r w:rsidR="00FB21DC">
        <w:t>, the code below handle such event:</w:t>
      </w:r>
    </w:p>
    <w:p w14:paraId="0CB6E241" w14:textId="77777777" w:rsidR="001811DE" w:rsidRDefault="001811DE" w:rsidP="001811DE">
      <w:pPr>
        <w:pStyle w:val="FACode2"/>
        <w:numPr>
          <w:ilvl w:val="0"/>
          <w:numId w:val="24"/>
        </w:numPr>
      </w:pPr>
      <w:r>
        <w:t>$(document).ready(</w:t>
      </w:r>
      <w:r w:rsidRPr="001811DE">
        <w:rPr>
          <w:color w:val="0000FF"/>
        </w:rPr>
        <w:t>function</w:t>
      </w:r>
      <w:r>
        <w:t>() {</w:t>
      </w:r>
    </w:p>
    <w:p w14:paraId="5F128F82" w14:textId="77777777" w:rsidR="001811DE" w:rsidRDefault="001811DE" w:rsidP="001811DE">
      <w:pPr>
        <w:pStyle w:val="FACode2"/>
      </w:pPr>
      <w:r>
        <w:t xml:space="preserve">  </w:t>
      </w:r>
      <w:r>
        <w:rPr>
          <w:color w:val="008000"/>
        </w:rPr>
        <w:t>// Declare DOM Object</w:t>
      </w:r>
    </w:p>
    <w:p w14:paraId="66185B65" w14:textId="77777777" w:rsidR="001811DE" w:rsidRDefault="001811DE" w:rsidP="001811DE">
      <w:pPr>
        <w:pStyle w:val="FACode2"/>
      </w:pPr>
      <w:r>
        <w:t xml:space="preserve">  </w:t>
      </w:r>
      <w:r>
        <w:rPr>
          <w:color w:val="0000FF"/>
        </w:rPr>
        <w:t>var</w:t>
      </w:r>
      <w:r>
        <w:t xml:space="preserve"> form = $(</w:t>
      </w:r>
      <w:r>
        <w:rPr>
          <w:color w:val="A31515"/>
        </w:rPr>
        <w:t>'#form'</w:t>
      </w:r>
      <w:r>
        <w:t>);</w:t>
      </w:r>
    </w:p>
    <w:p w14:paraId="4F77247B" w14:textId="68EECC0D" w:rsidR="001811DE" w:rsidRDefault="001811DE" w:rsidP="001811DE">
      <w:pPr>
        <w:pStyle w:val="FACode2"/>
      </w:pPr>
      <w:r>
        <w:t xml:space="preserve">  </w:t>
      </w:r>
      <w:r>
        <w:rPr>
          <w:color w:val="0000FF"/>
        </w:rPr>
        <w:t>var</w:t>
      </w:r>
      <w:r>
        <w:t xml:space="preserve"> input = $(</w:t>
      </w:r>
      <w:r>
        <w:rPr>
          <w:color w:val="A31515"/>
        </w:rPr>
        <w:t>'#form-input'</w:t>
      </w:r>
      <w:r>
        <w:t>);</w:t>
      </w:r>
    </w:p>
    <w:p w14:paraId="2C170808" w14:textId="4E7153CB" w:rsidR="00D12476" w:rsidRDefault="00D12476" w:rsidP="00D12476">
      <w:pPr>
        <w:pStyle w:val="FACode2"/>
      </w:pPr>
      <w:r>
        <w:t xml:space="preserve">  </w:t>
      </w:r>
      <w:r>
        <w:rPr>
          <w:color w:val="0000FF"/>
        </w:rPr>
        <w:t>var</w:t>
      </w:r>
      <w:r>
        <w:t xml:space="preserve"> $currentDate = $(</w:t>
      </w:r>
      <w:r>
        <w:rPr>
          <w:color w:val="A31515"/>
        </w:rPr>
        <w:t>'#current-date'</w:t>
      </w:r>
      <w:r>
        <w:t>);</w:t>
      </w:r>
    </w:p>
    <w:p w14:paraId="28BF6704" w14:textId="77777777" w:rsidR="001811DE" w:rsidRDefault="001811DE" w:rsidP="001811DE">
      <w:pPr>
        <w:pStyle w:val="FACode2"/>
      </w:pPr>
    </w:p>
    <w:p w14:paraId="51DFC03F" w14:textId="77777777" w:rsidR="001811DE" w:rsidRDefault="001811DE" w:rsidP="001811DE">
      <w:pPr>
        <w:pStyle w:val="FACode2"/>
      </w:pPr>
      <w:r>
        <w:t xml:space="preserve">  </w:t>
      </w:r>
      <w:r>
        <w:rPr>
          <w:color w:val="008000"/>
        </w:rPr>
        <w:t>// Handle user input</w:t>
      </w:r>
    </w:p>
    <w:p w14:paraId="0FDF08C8" w14:textId="77777777" w:rsidR="001811DE" w:rsidRDefault="001811DE" w:rsidP="001811DE">
      <w:pPr>
        <w:pStyle w:val="FACode2"/>
      </w:pPr>
      <w:r>
        <w:t xml:space="preserve">  form.on(</w:t>
      </w:r>
      <w:r>
        <w:rPr>
          <w:color w:val="A31515"/>
        </w:rPr>
        <w:t>'submit'</w:t>
      </w:r>
      <w:r>
        <w:t xml:space="preserve">, </w:t>
      </w:r>
      <w:r>
        <w:rPr>
          <w:color w:val="0000FF"/>
        </w:rPr>
        <w:t>function</w:t>
      </w:r>
      <w:r>
        <w:t>(event) {</w:t>
      </w:r>
    </w:p>
    <w:p w14:paraId="7A60969A" w14:textId="77777777" w:rsidR="001811DE" w:rsidRDefault="001811DE" w:rsidP="001811DE">
      <w:pPr>
        <w:pStyle w:val="FACode2"/>
      </w:pPr>
      <w:r>
        <w:t xml:space="preserve">    event.preventDefault();</w:t>
      </w:r>
    </w:p>
    <w:p w14:paraId="667E89C1" w14:textId="77777777" w:rsidR="001811DE" w:rsidRDefault="001811DE" w:rsidP="001811DE">
      <w:pPr>
        <w:pStyle w:val="FACode2"/>
      </w:pPr>
    </w:p>
    <w:p w14:paraId="4AA9E6D3" w14:textId="4756E796" w:rsidR="001811DE" w:rsidRDefault="001811DE" w:rsidP="007709FB">
      <w:pPr>
        <w:pStyle w:val="FACode2"/>
      </w:pPr>
      <w:r>
        <w:t xml:space="preserve">    console.log(</w:t>
      </w:r>
      <w:r>
        <w:rPr>
          <w:color w:val="A31515"/>
        </w:rPr>
        <w:t>'test'</w:t>
      </w:r>
      <w:r>
        <w:t>, input.val());</w:t>
      </w:r>
    </w:p>
    <w:p w14:paraId="73091985" w14:textId="77777777" w:rsidR="001811DE" w:rsidRDefault="001811DE" w:rsidP="001811DE">
      <w:pPr>
        <w:pStyle w:val="FACode2"/>
      </w:pPr>
      <w:r>
        <w:t xml:space="preserve">  });</w:t>
      </w:r>
    </w:p>
    <w:p w14:paraId="3F250099" w14:textId="77777777" w:rsidR="001811DE" w:rsidRDefault="001811DE" w:rsidP="001811DE">
      <w:pPr>
        <w:pStyle w:val="FACode2"/>
      </w:pPr>
      <w:r>
        <w:t>});</w:t>
      </w:r>
    </w:p>
    <w:p w14:paraId="5991F582" w14:textId="77777777" w:rsidR="00E67EC1" w:rsidRDefault="00E67EC1" w:rsidP="00566F7F">
      <w:pPr>
        <w:pStyle w:val="FALev3"/>
        <w:spacing w:before="120" w:after="120"/>
        <w:rPr>
          <w:bCs/>
          <w:sz w:val="20"/>
          <w:u w:val="none"/>
        </w:rPr>
      </w:pPr>
    </w:p>
    <w:p w14:paraId="73201713" w14:textId="69E1515F" w:rsidR="00EF39C7" w:rsidRDefault="00566F7F" w:rsidP="00BE01E2">
      <w:pPr>
        <w:pStyle w:val="FALev3"/>
        <w:spacing w:before="120" w:after="120"/>
        <w:rPr>
          <w:bCs/>
          <w:sz w:val="20"/>
          <w:u w:val="none"/>
        </w:rPr>
      </w:pPr>
      <w:bookmarkStart w:id="15" w:name="_Toc19527444"/>
      <w:r w:rsidRPr="00FB003A">
        <w:rPr>
          <w:bCs/>
          <w:sz w:val="20"/>
          <w:u w:val="none"/>
        </w:rPr>
        <w:t xml:space="preserve">Step </w:t>
      </w:r>
      <w:r w:rsidR="00FE7875">
        <w:rPr>
          <w:bCs/>
          <w:sz w:val="20"/>
          <w:u w:val="none"/>
        </w:rPr>
        <w:t>9</w:t>
      </w:r>
      <w:r w:rsidRPr="00FB003A">
        <w:rPr>
          <w:bCs/>
          <w:sz w:val="20"/>
          <w:u w:val="none"/>
        </w:rPr>
        <w:t xml:space="preserve">: </w:t>
      </w:r>
      <w:r w:rsidR="00BE01E2">
        <w:rPr>
          <w:bCs/>
          <w:sz w:val="20"/>
          <w:u w:val="none"/>
        </w:rPr>
        <w:t>Get Location</w:t>
      </w:r>
      <w:bookmarkEnd w:id="15"/>
    </w:p>
    <w:p w14:paraId="3D7B9ED6" w14:textId="21540853" w:rsidR="00BE01E2" w:rsidRDefault="001273C0" w:rsidP="00AA5BD7">
      <w:pPr>
        <w:rPr>
          <w:rFonts w:cs="Arial"/>
          <w:szCs w:val="20"/>
        </w:rPr>
      </w:pPr>
      <w:r>
        <w:rPr>
          <w:rFonts w:cs="Arial"/>
          <w:szCs w:val="20"/>
        </w:rPr>
        <w:t>To get the location of user, we must call to Web API using $.ajax</w:t>
      </w:r>
    </w:p>
    <w:p w14:paraId="2FD01C90" w14:textId="30E1142F" w:rsidR="00CB343C" w:rsidRDefault="00886B49" w:rsidP="00AA5BD7">
      <w:pPr>
        <w:rPr>
          <w:rFonts w:cs="Arial"/>
          <w:szCs w:val="20"/>
        </w:rPr>
      </w:pPr>
      <w:r>
        <w:rPr>
          <w:rFonts w:cs="Arial"/>
          <w:szCs w:val="20"/>
        </w:rPr>
        <w:t>$.ajax return a Promise containing the response from Web API</w:t>
      </w:r>
      <w:r w:rsidR="003126C1">
        <w:rPr>
          <w:rFonts w:cs="Arial"/>
          <w:szCs w:val="20"/>
        </w:rPr>
        <w:t>:</w:t>
      </w:r>
    </w:p>
    <w:p w14:paraId="45D009F8" w14:textId="28EDBE50" w:rsidR="003126C1" w:rsidRDefault="003126C1" w:rsidP="00AA5BD7">
      <w:pPr>
        <w:rPr>
          <w:rFonts w:cs="Arial"/>
          <w:szCs w:val="20"/>
        </w:rPr>
      </w:pPr>
    </w:p>
    <w:p w14:paraId="5E2C1266" w14:textId="77777777" w:rsidR="005120A5" w:rsidRDefault="005120A5" w:rsidP="00245C3A">
      <w:pPr>
        <w:pStyle w:val="FACode2"/>
        <w:numPr>
          <w:ilvl w:val="0"/>
          <w:numId w:val="26"/>
        </w:numPr>
      </w:pPr>
      <w:r w:rsidRPr="00245C3A">
        <w:rPr>
          <w:color w:val="0000FF"/>
        </w:rPr>
        <w:t>function</w:t>
      </w:r>
      <w:r>
        <w:t xml:space="preserve"> paddingLeft(n) {</w:t>
      </w:r>
    </w:p>
    <w:p w14:paraId="5BCABEF3" w14:textId="77777777" w:rsidR="005120A5" w:rsidRDefault="005120A5" w:rsidP="005120A5">
      <w:pPr>
        <w:pStyle w:val="FACode2"/>
      </w:pPr>
      <w:r>
        <w:t xml:space="preserve">    </w:t>
      </w:r>
      <w:r>
        <w:rPr>
          <w:color w:val="0000FF"/>
        </w:rPr>
        <w:t>return</w:t>
      </w:r>
      <w:r>
        <w:t xml:space="preserve"> n &lt; </w:t>
      </w:r>
      <w:r>
        <w:rPr>
          <w:color w:val="09885A"/>
        </w:rPr>
        <w:t>10</w:t>
      </w:r>
      <w:r>
        <w:t xml:space="preserve"> ? </w:t>
      </w:r>
      <w:r>
        <w:rPr>
          <w:color w:val="A31515"/>
        </w:rPr>
        <w:t>`0</w:t>
      </w:r>
      <w:r>
        <w:rPr>
          <w:color w:val="0000FF"/>
        </w:rPr>
        <w:t>${</w:t>
      </w:r>
      <w:r>
        <w:t>n</w:t>
      </w:r>
      <w:r>
        <w:rPr>
          <w:color w:val="0000FF"/>
        </w:rPr>
        <w:t>}</w:t>
      </w:r>
      <w:r>
        <w:rPr>
          <w:color w:val="A31515"/>
        </w:rPr>
        <w:t>`</w:t>
      </w:r>
      <w:r>
        <w:t xml:space="preserve"> : n;</w:t>
      </w:r>
    </w:p>
    <w:p w14:paraId="0C0C5FB3" w14:textId="77777777" w:rsidR="005120A5" w:rsidRDefault="005120A5" w:rsidP="005120A5">
      <w:pPr>
        <w:pStyle w:val="FACode2"/>
      </w:pPr>
      <w:r>
        <w:t xml:space="preserve">  }</w:t>
      </w:r>
    </w:p>
    <w:p w14:paraId="51C00D53" w14:textId="77777777" w:rsidR="005120A5" w:rsidRDefault="005120A5" w:rsidP="005120A5">
      <w:pPr>
        <w:pStyle w:val="FACode2"/>
      </w:pPr>
    </w:p>
    <w:p w14:paraId="4FCC04F0" w14:textId="77777777" w:rsidR="005120A5" w:rsidRDefault="005120A5" w:rsidP="005120A5">
      <w:pPr>
        <w:pStyle w:val="FACode2"/>
      </w:pPr>
      <w:r>
        <w:t xml:space="preserve">  </w:t>
      </w:r>
      <w:r>
        <w:rPr>
          <w:color w:val="0000FF"/>
        </w:rPr>
        <w:t>function</w:t>
      </w:r>
      <w:r>
        <w:t xml:space="preserve"> getCurrentDate() {</w:t>
      </w:r>
    </w:p>
    <w:p w14:paraId="60E65895" w14:textId="77777777" w:rsidR="005120A5" w:rsidRDefault="005120A5" w:rsidP="005120A5">
      <w:pPr>
        <w:pStyle w:val="FACode2"/>
      </w:pPr>
      <w:r>
        <w:t xml:space="preserve">    </w:t>
      </w:r>
      <w:r>
        <w:rPr>
          <w:color w:val="0000FF"/>
        </w:rPr>
        <w:t>const</w:t>
      </w:r>
      <w:r>
        <w:t xml:space="preserve"> days = [</w:t>
      </w:r>
    </w:p>
    <w:p w14:paraId="7FE12D75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'Sunday'</w:t>
      </w:r>
      <w:r>
        <w:t>,</w:t>
      </w:r>
    </w:p>
    <w:p w14:paraId="7C99DFD4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'Monday'</w:t>
      </w:r>
      <w:r>
        <w:t>,</w:t>
      </w:r>
    </w:p>
    <w:p w14:paraId="362CD1CF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'Tuesday'</w:t>
      </w:r>
      <w:r>
        <w:t>,</w:t>
      </w:r>
    </w:p>
    <w:p w14:paraId="7079CD89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'Wednesday'</w:t>
      </w:r>
      <w:r>
        <w:t>,</w:t>
      </w:r>
    </w:p>
    <w:p w14:paraId="0BCEEAB9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'Thursday'</w:t>
      </w:r>
      <w:r>
        <w:t>,</w:t>
      </w:r>
    </w:p>
    <w:p w14:paraId="1C0F68B1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'Friday'</w:t>
      </w:r>
      <w:r>
        <w:t>,</w:t>
      </w:r>
    </w:p>
    <w:p w14:paraId="16300B98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'Saturday'</w:t>
      </w:r>
    </w:p>
    <w:p w14:paraId="4C399006" w14:textId="77777777" w:rsidR="005120A5" w:rsidRDefault="005120A5" w:rsidP="005120A5">
      <w:pPr>
        <w:pStyle w:val="FACode2"/>
      </w:pPr>
      <w:r>
        <w:t xml:space="preserve">    ];</w:t>
      </w:r>
    </w:p>
    <w:p w14:paraId="57570CCC" w14:textId="77777777" w:rsidR="005120A5" w:rsidRDefault="005120A5" w:rsidP="005120A5">
      <w:pPr>
        <w:pStyle w:val="FACode2"/>
      </w:pPr>
      <w:r>
        <w:t xml:space="preserve">    </w:t>
      </w:r>
      <w:r>
        <w:rPr>
          <w:color w:val="0000FF"/>
        </w:rPr>
        <w:t>const</w:t>
      </w:r>
      <w:r>
        <w:t xml:space="preserve"> months = [</w:t>
      </w:r>
    </w:p>
    <w:p w14:paraId="4192C70D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'Jan'</w:t>
      </w:r>
      <w:r>
        <w:t>,</w:t>
      </w:r>
    </w:p>
    <w:p w14:paraId="36EB0881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'Feb'</w:t>
      </w:r>
      <w:r>
        <w:t>,</w:t>
      </w:r>
    </w:p>
    <w:p w14:paraId="71B1FAFA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'Mar'</w:t>
      </w:r>
      <w:r>
        <w:t>,</w:t>
      </w:r>
    </w:p>
    <w:p w14:paraId="53F638EA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'Apr'</w:t>
      </w:r>
      <w:r>
        <w:t>,</w:t>
      </w:r>
    </w:p>
    <w:p w14:paraId="27F238A9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'May'</w:t>
      </w:r>
      <w:r>
        <w:t>,</w:t>
      </w:r>
    </w:p>
    <w:p w14:paraId="12746218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'Jun'</w:t>
      </w:r>
      <w:r>
        <w:t>,</w:t>
      </w:r>
    </w:p>
    <w:p w14:paraId="15E3FD20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'Jul'</w:t>
      </w:r>
      <w:r>
        <w:t>,</w:t>
      </w:r>
    </w:p>
    <w:p w14:paraId="66727643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'Aug'</w:t>
      </w:r>
      <w:r>
        <w:t>,</w:t>
      </w:r>
    </w:p>
    <w:p w14:paraId="502FC6AD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'Sep'</w:t>
      </w:r>
      <w:r>
        <w:t>,</w:t>
      </w:r>
    </w:p>
    <w:p w14:paraId="53E5A89F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'Oct'</w:t>
      </w:r>
      <w:r>
        <w:t>,</w:t>
      </w:r>
    </w:p>
    <w:p w14:paraId="2C82CA6F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'Nov'</w:t>
      </w:r>
      <w:r>
        <w:t>,</w:t>
      </w:r>
    </w:p>
    <w:p w14:paraId="309CC2AA" w14:textId="77777777" w:rsidR="005120A5" w:rsidRDefault="005120A5" w:rsidP="005120A5">
      <w:pPr>
        <w:pStyle w:val="FACode2"/>
      </w:pPr>
      <w:r>
        <w:t xml:space="preserve">      </w:t>
      </w:r>
      <w:r>
        <w:rPr>
          <w:color w:val="A31515"/>
        </w:rPr>
        <w:t>'Dec'</w:t>
      </w:r>
    </w:p>
    <w:p w14:paraId="08E4D265" w14:textId="77777777" w:rsidR="005120A5" w:rsidRDefault="005120A5" w:rsidP="005120A5">
      <w:pPr>
        <w:pStyle w:val="FACode2"/>
      </w:pPr>
      <w:r>
        <w:t xml:space="preserve">    ];</w:t>
      </w:r>
    </w:p>
    <w:p w14:paraId="4D682FFA" w14:textId="77777777" w:rsidR="005120A5" w:rsidRDefault="005120A5" w:rsidP="005120A5">
      <w:pPr>
        <w:pStyle w:val="FACode2"/>
      </w:pPr>
      <w:r>
        <w:t xml:space="preserve">    </w:t>
      </w:r>
      <w:r>
        <w:rPr>
          <w:color w:val="0000FF"/>
        </w:rPr>
        <w:t>const</w:t>
      </w:r>
      <w:r>
        <w:t xml:space="preserve"> now = </w:t>
      </w:r>
      <w:r>
        <w:rPr>
          <w:color w:val="0000FF"/>
        </w:rPr>
        <w:t>new</w:t>
      </w:r>
      <w:r>
        <w:t xml:space="preserve"> Date();</w:t>
      </w:r>
    </w:p>
    <w:p w14:paraId="31056802" w14:textId="77777777" w:rsidR="005120A5" w:rsidRDefault="005120A5" w:rsidP="005120A5">
      <w:pPr>
        <w:pStyle w:val="FACode2"/>
      </w:pPr>
    </w:p>
    <w:p w14:paraId="3773D491" w14:textId="77777777" w:rsidR="005120A5" w:rsidRDefault="005120A5" w:rsidP="005120A5">
      <w:pPr>
        <w:pStyle w:val="FACode2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A31515"/>
        </w:rPr>
        <w:t>`</w:t>
      </w:r>
      <w:r>
        <w:rPr>
          <w:color w:val="0000FF"/>
        </w:rPr>
        <w:t>${</w:t>
      </w:r>
    </w:p>
    <w:p w14:paraId="71AE8F39" w14:textId="77777777" w:rsidR="005120A5" w:rsidRDefault="005120A5" w:rsidP="005120A5">
      <w:pPr>
        <w:pStyle w:val="FACode2"/>
      </w:pPr>
      <w:r>
        <w:t xml:space="preserve">      days[now.getDay()]</w:t>
      </w:r>
    </w:p>
    <w:p w14:paraId="50B961A9" w14:textId="77777777" w:rsidR="005120A5" w:rsidRDefault="005120A5" w:rsidP="005120A5">
      <w:pPr>
        <w:pStyle w:val="FACode2"/>
      </w:pPr>
      <w:r>
        <w:t xml:space="preserve">    </w:t>
      </w:r>
      <w:r>
        <w:rPr>
          <w:color w:val="0000FF"/>
        </w:rPr>
        <w:t>}</w:t>
      </w:r>
      <w:r>
        <w:rPr>
          <w:color w:val="A31515"/>
        </w:rPr>
        <w:t xml:space="preserve"> </w:t>
      </w:r>
      <w:r>
        <w:rPr>
          <w:color w:val="0000FF"/>
        </w:rPr>
        <w:t>${</w:t>
      </w:r>
      <w:r>
        <w:t>months[now.getMonth()]</w:t>
      </w:r>
      <w:r>
        <w:rPr>
          <w:color w:val="0000FF"/>
        </w:rPr>
        <w:t>}</w:t>
      </w:r>
      <w:r>
        <w:rPr>
          <w:color w:val="A31515"/>
        </w:rPr>
        <w:t xml:space="preserve"> </w:t>
      </w:r>
      <w:r>
        <w:rPr>
          <w:color w:val="0000FF"/>
        </w:rPr>
        <w:t>${</w:t>
      </w:r>
      <w:r>
        <w:t>now.getDate()</w:t>
      </w:r>
      <w:r>
        <w:rPr>
          <w:color w:val="0000FF"/>
        </w:rPr>
        <w:t>}</w:t>
      </w:r>
      <w:r>
        <w:rPr>
          <w:color w:val="A31515"/>
        </w:rPr>
        <w:t xml:space="preserve">, </w:t>
      </w:r>
      <w:r>
        <w:rPr>
          <w:color w:val="0000FF"/>
        </w:rPr>
        <w:t>${</w:t>
      </w:r>
      <w:r>
        <w:t>paddingLeft(now.getHours())</w:t>
      </w:r>
      <w:r>
        <w:rPr>
          <w:color w:val="0000FF"/>
        </w:rPr>
        <w:t>}</w:t>
      </w:r>
      <w:r>
        <w:rPr>
          <w:color w:val="A31515"/>
        </w:rPr>
        <w:t>:</w:t>
      </w:r>
      <w:r>
        <w:rPr>
          <w:color w:val="0000FF"/>
        </w:rPr>
        <w:t>${</w:t>
      </w:r>
      <w:r>
        <w:t>paddingLeft(now.getMinutes())</w:t>
      </w:r>
      <w:r>
        <w:rPr>
          <w:color w:val="0000FF"/>
        </w:rPr>
        <w:t>}</w:t>
      </w:r>
      <w:r>
        <w:rPr>
          <w:color w:val="A31515"/>
        </w:rPr>
        <w:t>`</w:t>
      </w:r>
      <w:r>
        <w:t>;</w:t>
      </w:r>
    </w:p>
    <w:p w14:paraId="72E47638" w14:textId="77777777" w:rsidR="005120A5" w:rsidRDefault="005120A5" w:rsidP="005120A5">
      <w:pPr>
        <w:pStyle w:val="FACode2"/>
      </w:pPr>
      <w:r>
        <w:t xml:space="preserve">  }</w:t>
      </w:r>
    </w:p>
    <w:p w14:paraId="41983CC7" w14:textId="77777777" w:rsidR="005120A5" w:rsidRDefault="005120A5" w:rsidP="005120A5">
      <w:pPr>
        <w:pStyle w:val="FACode2"/>
      </w:pPr>
    </w:p>
    <w:p w14:paraId="086070A5" w14:textId="77777777" w:rsidR="005120A5" w:rsidRDefault="005120A5" w:rsidP="005120A5">
      <w:pPr>
        <w:pStyle w:val="FACode2"/>
      </w:pPr>
      <w:r>
        <w:t xml:space="preserve">  </w:t>
      </w:r>
      <w:r>
        <w:rPr>
          <w:color w:val="0000FF"/>
        </w:rPr>
        <w:t>function</w:t>
      </w:r>
      <w:r>
        <w:t xml:space="preserve"> ipLookUp() {</w:t>
      </w:r>
    </w:p>
    <w:p w14:paraId="76CE0EF4" w14:textId="77777777" w:rsidR="005120A5" w:rsidRDefault="005120A5" w:rsidP="005120A5">
      <w:pPr>
        <w:pStyle w:val="FACode2"/>
      </w:pPr>
      <w:r>
        <w:t xml:space="preserve">    $.ajax(</w:t>
      </w:r>
      <w:r>
        <w:rPr>
          <w:color w:val="A31515"/>
        </w:rPr>
        <w:t>'http://ip-api.com/json'</w:t>
      </w:r>
      <w:r>
        <w:t>).then(</w:t>
      </w:r>
      <w:r>
        <w:rPr>
          <w:color w:val="0000FF"/>
        </w:rPr>
        <w:t>function</w:t>
      </w:r>
      <w:r>
        <w:t xml:space="preserve"> success(response) {</w:t>
      </w:r>
    </w:p>
    <w:p w14:paraId="5A209C80" w14:textId="77777777" w:rsidR="005120A5" w:rsidRDefault="005120A5" w:rsidP="005120A5">
      <w:pPr>
        <w:pStyle w:val="FACode2"/>
      </w:pPr>
      <w:r>
        <w:lastRenderedPageBreak/>
        <w:t xml:space="preserve">      $(</w:t>
      </w:r>
      <w:r>
        <w:rPr>
          <w:color w:val="A31515"/>
        </w:rPr>
        <w:t>'#loading-location'</w:t>
      </w:r>
      <w:r>
        <w:t>).hide();</w:t>
      </w:r>
    </w:p>
    <w:p w14:paraId="3020D010" w14:textId="77777777" w:rsidR="005120A5" w:rsidRDefault="005120A5" w:rsidP="005120A5">
      <w:pPr>
        <w:pStyle w:val="FACode2"/>
      </w:pPr>
      <w:r>
        <w:t xml:space="preserve">      $(</w:t>
      </w:r>
      <w:r>
        <w:rPr>
          <w:color w:val="A31515"/>
        </w:rPr>
        <w:t>'#loading-weather'</w:t>
      </w:r>
      <w:r>
        <w:t>).show();</w:t>
      </w:r>
    </w:p>
    <w:p w14:paraId="75DACF6C" w14:textId="77777777" w:rsidR="005120A5" w:rsidRDefault="005120A5" w:rsidP="005120A5">
      <w:pPr>
        <w:pStyle w:val="FACode2"/>
      </w:pPr>
    </w:p>
    <w:p w14:paraId="66546BBA" w14:textId="77777777" w:rsidR="005120A5" w:rsidRDefault="005120A5" w:rsidP="005120A5">
      <w:pPr>
        <w:pStyle w:val="FACode2"/>
      </w:pPr>
      <w:r>
        <w:t xml:space="preserve">      console.log(response);</w:t>
      </w:r>
    </w:p>
    <w:p w14:paraId="4FB5A466" w14:textId="77777777" w:rsidR="005120A5" w:rsidRDefault="005120A5" w:rsidP="005120A5">
      <w:pPr>
        <w:pStyle w:val="FACode2"/>
      </w:pPr>
    </w:p>
    <w:p w14:paraId="2C47EAD3" w14:textId="232781B4" w:rsidR="005120A5" w:rsidRDefault="005120A5" w:rsidP="001B3817">
      <w:pPr>
        <w:pStyle w:val="FACode2"/>
      </w:pPr>
      <w:r>
        <w:t xml:space="preserve">      $currentDate.html(getCurrentDate());</w:t>
      </w:r>
    </w:p>
    <w:p w14:paraId="020E9677" w14:textId="77777777" w:rsidR="005120A5" w:rsidRDefault="005120A5" w:rsidP="005120A5">
      <w:pPr>
        <w:pStyle w:val="FACode2"/>
      </w:pPr>
      <w:r>
        <w:t xml:space="preserve">    });</w:t>
      </w:r>
    </w:p>
    <w:p w14:paraId="04AEFB3F" w14:textId="77777777" w:rsidR="005120A5" w:rsidRDefault="005120A5" w:rsidP="005120A5">
      <w:pPr>
        <w:pStyle w:val="FACode2"/>
      </w:pPr>
      <w:r>
        <w:t xml:space="preserve">  }</w:t>
      </w:r>
    </w:p>
    <w:p w14:paraId="43AAD08A" w14:textId="7441D0A2" w:rsidR="00CD45A2" w:rsidRDefault="00CD45A2" w:rsidP="00AA5BD7">
      <w:pPr>
        <w:rPr>
          <w:rFonts w:cs="Arial"/>
          <w:szCs w:val="20"/>
        </w:rPr>
      </w:pPr>
    </w:p>
    <w:p w14:paraId="1BEDC5AC" w14:textId="5D86F9BC" w:rsidR="00327A8E" w:rsidRDefault="00327A8E" w:rsidP="00AA5BD7">
      <w:pPr>
        <w:rPr>
          <w:rFonts w:cs="Arial"/>
          <w:szCs w:val="20"/>
        </w:rPr>
      </w:pPr>
      <w:r>
        <w:rPr>
          <w:rFonts w:cs="Arial"/>
          <w:szCs w:val="20"/>
        </w:rPr>
        <w:t>In the code above, we create 2 helper function that help us to format the current date.</w:t>
      </w:r>
    </w:p>
    <w:p w14:paraId="1E278C86" w14:textId="76290775" w:rsidR="00327A8E" w:rsidRPr="001273C0" w:rsidRDefault="00327A8E" w:rsidP="00AA5BD7">
      <w:pPr>
        <w:rPr>
          <w:rFonts w:cs="Arial"/>
          <w:szCs w:val="20"/>
        </w:rPr>
      </w:pPr>
      <w:r>
        <w:rPr>
          <w:rFonts w:cs="Arial"/>
          <w:szCs w:val="20"/>
        </w:rPr>
        <w:t>With that data, we simply display it to HTML using jquey.html</w:t>
      </w:r>
      <w:r w:rsidR="0013063A">
        <w:rPr>
          <w:rFonts w:cs="Arial"/>
          <w:szCs w:val="20"/>
        </w:rPr>
        <w:t>()</w:t>
      </w:r>
      <w:r>
        <w:rPr>
          <w:rFonts w:cs="Arial"/>
          <w:szCs w:val="20"/>
        </w:rPr>
        <w:t xml:space="preserve"> method</w:t>
      </w:r>
    </w:p>
    <w:p w14:paraId="7A9C6C35" w14:textId="77777777" w:rsidR="00617FFB" w:rsidRDefault="00617FFB" w:rsidP="00BE01E2">
      <w:pPr>
        <w:pStyle w:val="FALev3"/>
        <w:spacing w:before="120" w:after="120"/>
        <w:rPr>
          <w:bCs/>
          <w:sz w:val="20"/>
          <w:u w:val="none"/>
        </w:rPr>
      </w:pPr>
    </w:p>
    <w:p w14:paraId="0EF238F2" w14:textId="363F65C4" w:rsidR="00117F97" w:rsidRDefault="00117F97" w:rsidP="00BE01E2">
      <w:pPr>
        <w:pStyle w:val="FALev3"/>
        <w:spacing w:before="120" w:after="120"/>
        <w:rPr>
          <w:bCs/>
          <w:sz w:val="20"/>
          <w:u w:val="none"/>
        </w:rPr>
      </w:pPr>
      <w:bookmarkStart w:id="16" w:name="_Toc19527445"/>
      <w:r>
        <w:rPr>
          <w:bCs/>
          <w:sz w:val="20"/>
          <w:u w:val="none"/>
        </w:rPr>
        <w:t xml:space="preserve">Step </w:t>
      </w:r>
      <w:r w:rsidR="000B6C48">
        <w:rPr>
          <w:bCs/>
          <w:sz w:val="20"/>
          <w:u w:val="none"/>
        </w:rPr>
        <w:t>10</w:t>
      </w:r>
      <w:r>
        <w:rPr>
          <w:bCs/>
          <w:sz w:val="20"/>
          <w:u w:val="none"/>
        </w:rPr>
        <w:t>: Get Weather Information</w:t>
      </w:r>
      <w:bookmarkEnd w:id="16"/>
    </w:p>
    <w:p w14:paraId="28E27DB9" w14:textId="2BBDDFAC" w:rsidR="002E51D3" w:rsidRDefault="00A93E72" w:rsidP="00BC09F0">
      <w:r>
        <w:t>Try to call ipLookUp function and check the console for response from Web API</w:t>
      </w:r>
      <w:r w:rsidR="00326CE1">
        <w:t>.</w:t>
      </w:r>
    </w:p>
    <w:p w14:paraId="2E3A93F7" w14:textId="48330BF6" w:rsidR="00326CE1" w:rsidRDefault="0087531A" w:rsidP="00BC09F0">
      <w:r>
        <w:t>You should see something similar:</w:t>
      </w:r>
    </w:p>
    <w:p w14:paraId="29BD0B30" w14:textId="5608AAAD" w:rsidR="0087531A" w:rsidRDefault="00332104" w:rsidP="00332104">
      <w:pPr>
        <w:jc w:val="center"/>
      </w:pPr>
      <w:r>
        <w:rPr>
          <w:noProof/>
        </w:rPr>
        <w:drawing>
          <wp:inline distT="0" distB="0" distL="0" distR="0" wp14:anchorId="25888E15" wp14:editId="7F075FF1">
            <wp:extent cx="6119495" cy="36201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09 at 5.02.5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1A13" w14:textId="31B0ABA8" w:rsidR="003B0E2E" w:rsidRPr="0057064F" w:rsidRDefault="00B30CAA" w:rsidP="0057064F">
      <w:r>
        <w:t xml:space="preserve">To query for Weather, we will need to extract the </w:t>
      </w:r>
      <w:r w:rsidRPr="00B30CAA">
        <w:t>city</w:t>
      </w:r>
      <w:r>
        <w:t xml:space="preserve"> and </w:t>
      </w:r>
      <w:r w:rsidRPr="00B30CAA">
        <w:t>country</w:t>
      </w:r>
      <w:r>
        <w:t xml:space="preserve"> value from response</w:t>
      </w:r>
      <w:r w:rsidR="003B0E2E">
        <w:t xml:space="preserve"> and call to Weather API to get the weather forecast:</w:t>
      </w:r>
    </w:p>
    <w:p w14:paraId="542F6006" w14:textId="77777777" w:rsidR="00877156" w:rsidRPr="00877156" w:rsidRDefault="00877156" w:rsidP="00877156">
      <w:pPr>
        <w:pStyle w:val="FACode2"/>
        <w:numPr>
          <w:ilvl w:val="0"/>
          <w:numId w:val="27"/>
        </w:numPr>
      </w:pPr>
      <w:r w:rsidRPr="00877156">
        <w:t xml:space="preserve">  </w:t>
      </w:r>
      <w:r w:rsidRPr="00877156">
        <w:rPr>
          <w:color w:val="0000FF"/>
        </w:rPr>
        <w:t>function</w:t>
      </w:r>
      <w:r w:rsidRPr="00877156">
        <w:t xml:space="preserve"> fetchWeather({</w:t>
      </w:r>
    </w:p>
    <w:p w14:paraId="38839BC0" w14:textId="77777777" w:rsidR="00877156" w:rsidRPr="00877156" w:rsidRDefault="00877156" w:rsidP="00877156">
      <w:pPr>
        <w:pStyle w:val="FACode2"/>
      </w:pPr>
      <w:r w:rsidRPr="00877156">
        <w:t xml:space="preserve">    city = </w:t>
      </w:r>
      <w:r w:rsidRPr="00877156">
        <w:rPr>
          <w:color w:val="A31515"/>
        </w:rPr>
        <w:t>'Hanoi'</w:t>
      </w:r>
      <w:r w:rsidRPr="00877156">
        <w:t>,</w:t>
      </w:r>
    </w:p>
    <w:p w14:paraId="2BFAD8DD" w14:textId="77777777" w:rsidR="00877156" w:rsidRPr="00877156" w:rsidRDefault="00877156" w:rsidP="00877156">
      <w:pPr>
        <w:pStyle w:val="FACode2"/>
      </w:pPr>
      <w:r w:rsidRPr="00877156">
        <w:t xml:space="preserve">    country = </w:t>
      </w:r>
      <w:r w:rsidRPr="00877156">
        <w:rPr>
          <w:color w:val="A31515"/>
        </w:rPr>
        <w:t>'Vietnam'</w:t>
      </w:r>
      <w:r w:rsidRPr="00877156">
        <w:t>,</w:t>
      </w:r>
    </w:p>
    <w:p w14:paraId="515E4E08" w14:textId="77777777" w:rsidR="00877156" w:rsidRPr="00877156" w:rsidRDefault="00877156" w:rsidP="00877156">
      <w:pPr>
        <w:pStyle w:val="FACode2"/>
      </w:pPr>
      <w:r w:rsidRPr="00877156">
        <w:t xml:space="preserve">    units = </w:t>
      </w:r>
      <w:r w:rsidRPr="00877156">
        <w:rPr>
          <w:color w:val="A31515"/>
        </w:rPr>
        <w:t>'metric'</w:t>
      </w:r>
    </w:p>
    <w:p w14:paraId="29E46824" w14:textId="77777777" w:rsidR="00877156" w:rsidRPr="00877156" w:rsidRDefault="00877156" w:rsidP="00877156">
      <w:pPr>
        <w:pStyle w:val="FACode2"/>
      </w:pPr>
      <w:r w:rsidRPr="00877156">
        <w:t xml:space="preserve">  }) {</w:t>
      </w:r>
    </w:p>
    <w:p w14:paraId="3A7C01BF" w14:textId="77777777" w:rsidR="00877156" w:rsidRPr="00877156" w:rsidRDefault="00877156" w:rsidP="00877156">
      <w:pPr>
        <w:pStyle w:val="FACode2"/>
      </w:pPr>
      <w:r w:rsidRPr="00877156">
        <w:t xml:space="preserve">    </w:t>
      </w:r>
      <w:r w:rsidRPr="00877156">
        <w:rPr>
          <w:color w:val="0000FF"/>
        </w:rPr>
        <w:t>return</w:t>
      </w:r>
      <w:r w:rsidRPr="00877156">
        <w:t xml:space="preserve"> $.ajax(</w:t>
      </w:r>
      <w:r w:rsidRPr="00877156">
        <w:rPr>
          <w:color w:val="A31515"/>
        </w:rPr>
        <w:t>`</w:t>
      </w:r>
      <w:r w:rsidRPr="00877156">
        <w:rPr>
          <w:color w:val="0000FF"/>
        </w:rPr>
        <w:t>${</w:t>
      </w:r>
      <w:r w:rsidRPr="00877156">
        <w:t>WEATHER_API_URL</w:t>
      </w:r>
      <w:r w:rsidRPr="00877156">
        <w:rPr>
          <w:color w:val="0000FF"/>
        </w:rPr>
        <w:t>}</w:t>
      </w:r>
      <w:r w:rsidRPr="00877156">
        <w:rPr>
          <w:color w:val="A31515"/>
        </w:rPr>
        <w:t>&amp;q=</w:t>
      </w:r>
      <w:r w:rsidRPr="00877156">
        <w:rPr>
          <w:color w:val="0000FF"/>
        </w:rPr>
        <w:t>${</w:t>
      </w:r>
      <w:r w:rsidRPr="00877156">
        <w:t>city</w:t>
      </w:r>
      <w:r w:rsidRPr="00877156">
        <w:rPr>
          <w:color w:val="0000FF"/>
        </w:rPr>
        <w:t>}</w:t>
      </w:r>
      <w:r w:rsidRPr="00877156">
        <w:rPr>
          <w:color w:val="A31515"/>
        </w:rPr>
        <w:t>,</w:t>
      </w:r>
      <w:r w:rsidRPr="00877156">
        <w:rPr>
          <w:color w:val="0000FF"/>
        </w:rPr>
        <w:t>${</w:t>
      </w:r>
      <w:r w:rsidRPr="00877156">
        <w:t>country</w:t>
      </w:r>
      <w:r w:rsidRPr="00877156">
        <w:rPr>
          <w:color w:val="0000FF"/>
        </w:rPr>
        <w:t>}</w:t>
      </w:r>
      <w:r w:rsidRPr="00877156">
        <w:rPr>
          <w:color w:val="A31515"/>
        </w:rPr>
        <w:t>&amp;units=</w:t>
      </w:r>
      <w:r w:rsidRPr="00877156">
        <w:rPr>
          <w:color w:val="0000FF"/>
        </w:rPr>
        <w:t>${</w:t>
      </w:r>
      <w:r w:rsidRPr="00877156">
        <w:t>units</w:t>
      </w:r>
      <w:r w:rsidRPr="00877156">
        <w:rPr>
          <w:color w:val="0000FF"/>
        </w:rPr>
        <w:t>}</w:t>
      </w:r>
      <w:r w:rsidRPr="00877156">
        <w:rPr>
          <w:color w:val="A31515"/>
        </w:rPr>
        <w:t>`</w:t>
      </w:r>
      <w:r w:rsidRPr="00877156">
        <w:t>);</w:t>
      </w:r>
    </w:p>
    <w:p w14:paraId="11C588C2" w14:textId="2D742437" w:rsidR="001054C8" w:rsidRPr="0057064F" w:rsidRDefault="00877156" w:rsidP="0057064F">
      <w:pPr>
        <w:pStyle w:val="FACode2"/>
      </w:pPr>
      <w:r w:rsidRPr="00877156">
        <w:t xml:space="preserve">  }</w:t>
      </w:r>
    </w:p>
    <w:p w14:paraId="65D7E742" w14:textId="77777777" w:rsidR="000C0376" w:rsidRDefault="000C0376" w:rsidP="00BE01E2">
      <w:pPr>
        <w:pStyle w:val="FALev3"/>
        <w:spacing w:before="120" w:after="120"/>
        <w:rPr>
          <w:bCs/>
          <w:sz w:val="20"/>
          <w:u w:val="none"/>
        </w:rPr>
      </w:pPr>
    </w:p>
    <w:p w14:paraId="59D74781" w14:textId="0C7CF2B3" w:rsidR="00117F97" w:rsidRDefault="00117F97" w:rsidP="00BE01E2">
      <w:pPr>
        <w:pStyle w:val="FALev3"/>
        <w:spacing w:before="120" w:after="120"/>
        <w:rPr>
          <w:bCs/>
          <w:sz w:val="20"/>
          <w:u w:val="none"/>
        </w:rPr>
      </w:pPr>
      <w:bookmarkStart w:id="17" w:name="_Toc19527446"/>
      <w:r>
        <w:rPr>
          <w:bCs/>
          <w:sz w:val="20"/>
          <w:u w:val="none"/>
        </w:rPr>
        <w:t>Step 1</w:t>
      </w:r>
      <w:r w:rsidR="000C0376">
        <w:rPr>
          <w:bCs/>
          <w:sz w:val="20"/>
          <w:u w:val="none"/>
        </w:rPr>
        <w:t>1</w:t>
      </w:r>
      <w:r>
        <w:rPr>
          <w:bCs/>
          <w:sz w:val="20"/>
          <w:u w:val="none"/>
        </w:rPr>
        <w:t>: Render Weather Information</w:t>
      </w:r>
      <w:bookmarkEnd w:id="17"/>
    </w:p>
    <w:p w14:paraId="407800C5" w14:textId="4279096E" w:rsidR="00117F97" w:rsidRDefault="00AE32DC" w:rsidP="007A4A55">
      <w:r>
        <w:t xml:space="preserve">Same like </w:t>
      </w:r>
      <w:r w:rsidR="00A70D4A">
        <w:t>when you get IP Information, once you get response from Weather API, you need to render it to the HTML</w:t>
      </w:r>
    </w:p>
    <w:p w14:paraId="386B9B2D" w14:textId="2F59656B" w:rsidR="00351103" w:rsidRDefault="00351103" w:rsidP="007A4A55"/>
    <w:p w14:paraId="1A834A4B" w14:textId="77777777" w:rsidR="00244B47" w:rsidRPr="00244B47" w:rsidRDefault="00244B47" w:rsidP="00244B47">
      <w:pPr>
        <w:pStyle w:val="FACode2"/>
        <w:numPr>
          <w:ilvl w:val="0"/>
          <w:numId w:val="28"/>
        </w:numPr>
      </w:pPr>
      <w:r w:rsidRPr="00244B47">
        <w:rPr>
          <w:color w:val="0000FF"/>
        </w:rPr>
        <w:t>function</w:t>
      </w:r>
      <w:r w:rsidRPr="00244B47">
        <w:t xml:space="preserve"> renderWeather(weather) {</w:t>
      </w:r>
    </w:p>
    <w:p w14:paraId="39C5E9CD" w14:textId="77777777" w:rsidR="00244B47" w:rsidRPr="00244B47" w:rsidRDefault="00244B47" w:rsidP="00244B47">
      <w:pPr>
        <w:pStyle w:val="FACode2"/>
      </w:pPr>
      <w:r w:rsidRPr="00244B47">
        <w:t xml:space="preserve">    </w:t>
      </w:r>
      <w:r w:rsidRPr="00244B47">
        <w:rPr>
          <w:color w:val="0000FF"/>
        </w:rPr>
        <w:t>const</w:t>
      </w:r>
      <w:r w:rsidRPr="00244B47">
        <w:t xml:space="preserve"> { icon, description } = weather.weather[</w:t>
      </w:r>
      <w:r w:rsidRPr="00244B47">
        <w:rPr>
          <w:color w:val="09885A"/>
        </w:rPr>
        <w:t>0</w:t>
      </w:r>
      <w:r w:rsidRPr="00244B47">
        <w:t>];</w:t>
      </w:r>
    </w:p>
    <w:p w14:paraId="78A72D0B" w14:textId="77777777" w:rsidR="00244B47" w:rsidRPr="00244B47" w:rsidRDefault="00244B47" w:rsidP="00244B47">
      <w:pPr>
        <w:pStyle w:val="FACode2"/>
      </w:pPr>
      <w:r w:rsidRPr="00244B47">
        <w:t xml:space="preserve">    </w:t>
      </w:r>
      <w:r w:rsidRPr="00244B47">
        <w:rPr>
          <w:color w:val="0000FF"/>
        </w:rPr>
        <w:t>const</w:t>
      </w:r>
      <w:r w:rsidRPr="00244B47">
        <w:t xml:space="preserve"> { temp, humidity, pressure } = weather.main;</w:t>
      </w:r>
    </w:p>
    <w:p w14:paraId="4077FB74" w14:textId="77777777" w:rsidR="00244B47" w:rsidRPr="00244B47" w:rsidRDefault="00244B47" w:rsidP="00244B47">
      <w:pPr>
        <w:pStyle w:val="FACode2"/>
      </w:pPr>
      <w:r w:rsidRPr="00244B47">
        <w:t xml:space="preserve">    </w:t>
      </w:r>
      <w:r w:rsidRPr="00244B47">
        <w:rPr>
          <w:color w:val="0000FF"/>
        </w:rPr>
        <w:t>const</w:t>
      </w:r>
      <w:r w:rsidRPr="00244B47">
        <w:t xml:space="preserve"> { name } = weather;</w:t>
      </w:r>
    </w:p>
    <w:p w14:paraId="55F65FBD" w14:textId="77777777" w:rsidR="00244B47" w:rsidRPr="00244B47" w:rsidRDefault="00244B47" w:rsidP="00244B47">
      <w:pPr>
        <w:pStyle w:val="FACode2"/>
      </w:pPr>
    </w:p>
    <w:p w14:paraId="67C3C441" w14:textId="77777777" w:rsidR="00244B47" w:rsidRPr="00244B47" w:rsidRDefault="00244B47" w:rsidP="00244B47">
      <w:pPr>
        <w:pStyle w:val="FACode2"/>
      </w:pPr>
      <w:r w:rsidRPr="00244B47">
        <w:t xml:space="preserve">    $(</w:t>
      </w:r>
      <w:r w:rsidRPr="00244B47">
        <w:rPr>
          <w:color w:val="A31515"/>
        </w:rPr>
        <w:t>'#weather-detail'</w:t>
      </w:r>
      <w:r w:rsidRPr="00244B47">
        <w:t>).html(</w:t>
      </w:r>
      <w:r w:rsidRPr="00244B47">
        <w:rPr>
          <w:color w:val="A31515"/>
        </w:rPr>
        <w:t>`</w:t>
      </w:r>
    </w:p>
    <w:p w14:paraId="5C4CCF59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&lt;div&gt;City: </w:t>
      </w:r>
      <w:r w:rsidRPr="00244B47">
        <w:rPr>
          <w:color w:val="0000FF"/>
        </w:rPr>
        <w:t>${</w:t>
      </w:r>
      <w:r w:rsidRPr="00244B47">
        <w:t>name</w:t>
      </w:r>
      <w:r w:rsidRPr="00244B47">
        <w:rPr>
          <w:color w:val="0000FF"/>
        </w:rPr>
        <w:t>}</w:t>
      </w:r>
      <w:r w:rsidRPr="00244B47">
        <w:rPr>
          <w:color w:val="A31515"/>
        </w:rPr>
        <w:t>&lt;/div&gt;</w:t>
      </w:r>
    </w:p>
    <w:p w14:paraId="09BB6C17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lastRenderedPageBreak/>
        <w:t xml:space="preserve">        &lt;p class="text-capitalize"&gt;Weather: </w:t>
      </w:r>
      <w:r w:rsidRPr="00244B47">
        <w:rPr>
          <w:color w:val="0000FF"/>
        </w:rPr>
        <w:t>${</w:t>
      </w:r>
      <w:r w:rsidRPr="00244B47">
        <w:t>description</w:t>
      </w:r>
      <w:r w:rsidRPr="00244B47">
        <w:rPr>
          <w:color w:val="0000FF"/>
        </w:rPr>
        <w:t>}</w:t>
      </w:r>
      <w:r w:rsidRPr="00244B47">
        <w:rPr>
          <w:color w:val="A31515"/>
        </w:rPr>
        <w:t>&lt;/p&gt;</w:t>
      </w:r>
    </w:p>
    <w:p w14:paraId="762E7143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&lt;hr/&gt;</w:t>
      </w:r>
    </w:p>
    <w:p w14:paraId="6EBC1F68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&lt;div class="weather-detail-container"&gt;</w:t>
      </w:r>
    </w:p>
    <w:p w14:paraId="420DD397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  &lt;div class="item toggle-units"&gt;</w:t>
      </w:r>
    </w:p>
    <w:p w14:paraId="277B169B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  &lt;img class="img-lg" src="http://openweathermap.org/img/w/</w:t>
      </w:r>
      <w:r w:rsidRPr="00244B47">
        <w:rPr>
          <w:color w:val="0000FF"/>
        </w:rPr>
        <w:t>${</w:t>
      </w:r>
      <w:r w:rsidRPr="00244B47">
        <w:t>icon</w:t>
      </w:r>
      <w:r w:rsidRPr="00244B47">
        <w:rPr>
          <w:color w:val="0000FF"/>
        </w:rPr>
        <w:t>}</w:t>
      </w:r>
      <w:r w:rsidRPr="00244B47">
        <w:rPr>
          <w:color w:val="A31515"/>
        </w:rPr>
        <w:t>.png" /&gt;</w:t>
      </w:r>
    </w:p>
    <w:p w14:paraId="381F0E7A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  &lt;span class="text-lg"&gt;</w:t>
      </w:r>
      <w:r w:rsidRPr="00244B47">
        <w:rPr>
          <w:color w:val="0000FF"/>
        </w:rPr>
        <w:t>${</w:t>
      </w:r>
      <w:r w:rsidRPr="00244B47">
        <w:t>temp</w:t>
      </w:r>
      <w:r w:rsidRPr="00244B47">
        <w:rPr>
          <w:color w:val="0000FF"/>
        </w:rPr>
        <w:t>}</w:t>
      </w:r>
      <w:r w:rsidRPr="00244B47">
        <w:rPr>
          <w:color w:val="A31515"/>
        </w:rPr>
        <w:t>&lt;/span&gt;</w:t>
      </w:r>
    </w:p>
    <w:p w14:paraId="1A7B33D1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  &lt;div class="icon"&gt;</w:t>
      </w:r>
    </w:p>
    <w:p w14:paraId="037F9612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    &lt;i class="wi wi-celsius icon-lg"/&gt;</w:t>
      </w:r>
    </w:p>
    <w:p w14:paraId="50ACEC68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  &lt;/div&gt;</w:t>
      </w:r>
    </w:p>
    <w:p w14:paraId="14F630A5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&lt;/div&gt;</w:t>
      </w:r>
    </w:p>
    <w:p w14:paraId="43B4DBC5" w14:textId="77777777" w:rsidR="00244B47" w:rsidRPr="00244B47" w:rsidRDefault="00244B47" w:rsidP="00244B47">
      <w:pPr>
        <w:pStyle w:val="FACode2"/>
      </w:pPr>
    </w:p>
    <w:p w14:paraId="0C5FE664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&lt;div class="item"&gt;</w:t>
      </w:r>
    </w:p>
    <w:p w14:paraId="56164B4A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  &lt;p&gt;Humidity: </w:t>
      </w:r>
      <w:r w:rsidRPr="00244B47">
        <w:rPr>
          <w:color w:val="0000FF"/>
        </w:rPr>
        <w:t>${</w:t>
      </w:r>
      <w:r w:rsidRPr="00244B47">
        <w:t>humidity</w:t>
      </w:r>
      <w:r w:rsidRPr="00244B47">
        <w:rPr>
          <w:color w:val="0000FF"/>
        </w:rPr>
        <w:t>}</w:t>
      </w:r>
      <w:r w:rsidRPr="00244B47">
        <w:rPr>
          <w:color w:val="A31515"/>
        </w:rPr>
        <w:t xml:space="preserve"> %&lt;/p&gt;</w:t>
      </w:r>
    </w:p>
    <w:p w14:paraId="3053423B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  &lt;p&gt;Pressure: </w:t>
      </w:r>
      <w:r w:rsidRPr="00244B47">
        <w:rPr>
          <w:color w:val="0000FF"/>
        </w:rPr>
        <w:t>${</w:t>
      </w:r>
      <w:r w:rsidRPr="00244B47">
        <w:t>pressure</w:t>
      </w:r>
      <w:r w:rsidRPr="00244B47">
        <w:rPr>
          <w:color w:val="0000FF"/>
        </w:rPr>
        <w:t>}</w:t>
      </w:r>
      <w:r w:rsidRPr="00244B47">
        <w:rPr>
          <w:color w:val="A31515"/>
        </w:rPr>
        <w:t xml:space="preserve"> hPa&lt;/p&gt;</w:t>
      </w:r>
    </w:p>
    <w:p w14:paraId="05209DF0" w14:textId="77777777" w:rsidR="00244B47" w:rsidRPr="00244B47" w:rsidRDefault="00244B47" w:rsidP="00244B47">
      <w:pPr>
        <w:pStyle w:val="FACode2"/>
      </w:pPr>
      <w:r w:rsidRPr="00244B47">
        <w:rPr>
          <w:color w:val="A31515"/>
        </w:rPr>
        <w:t xml:space="preserve">        &lt;/div&gt;`</w:t>
      </w:r>
      <w:r w:rsidRPr="00244B47">
        <w:t>);</w:t>
      </w:r>
    </w:p>
    <w:p w14:paraId="4F57C51F" w14:textId="77777777" w:rsidR="00244B47" w:rsidRPr="00244B47" w:rsidRDefault="00244B47" w:rsidP="00244B47">
      <w:pPr>
        <w:pStyle w:val="FACode2"/>
      </w:pPr>
      <w:r w:rsidRPr="00244B47">
        <w:t xml:space="preserve">  }</w:t>
      </w:r>
    </w:p>
    <w:p w14:paraId="69067982" w14:textId="77777777" w:rsidR="00464576" w:rsidRDefault="00464576" w:rsidP="00BE01E2">
      <w:pPr>
        <w:pStyle w:val="FALev3"/>
        <w:spacing w:before="120" w:after="120"/>
        <w:rPr>
          <w:bCs/>
          <w:sz w:val="20"/>
          <w:u w:val="none"/>
        </w:rPr>
      </w:pPr>
    </w:p>
    <w:p w14:paraId="6DBD1C74" w14:textId="708AA125" w:rsidR="00117F97" w:rsidRDefault="00117F97" w:rsidP="00BE01E2">
      <w:pPr>
        <w:pStyle w:val="FALev3"/>
        <w:spacing w:before="120" w:after="120"/>
        <w:rPr>
          <w:bCs/>
          <w:sz w:val="20"/>
          <w:u w:val="none"/>
        </w:rPr>
      </w:pPr>
      <w:bookmarkStart w:id="18" w:name="_Toc19527447"/>
      <w:r>
        <w:rPr>
          <w:bCs/>
          <w:sz w:val="20"/>
          <w:u w:val="none"/>
        </w:rPr>
        <w:t xml:space="preserve">Step </w:t>
      </w:r>
      <w:r w:rsidR="00851C2C">
        <w:rPr>
          <w:bCs/>
          <w:sz w:val="20"/>
          <w:u w:val="none"/>
        </w:rPr>
        <w:t>12</w:t>
      </w:r>
      <w:r>
        <w:rPr>
          <w:bCs/>
          <w:sz w:val="20"/>
          <w:u w:val="none"/>
        </w:rPr>
        <w:t>: Search for Weather Information</w:t>
      </w:r>
      <w:r w:rsidR="00432754">
        <w:rPr>
          <w:bCs/>
          <w:sz w:val="20"/>
          <w:u w:val="none"/>
        </w:rPr>
        <w:t xml:space="preserve"> from User input</w:t>
      </w:r>
      <w:bookmarkEnd w:id="18"/>
    </w:p>
    <w:p w14:paraId="59B403F1" w14:textId="42468EA4" w:rsidR="00664A71" w:rsidRDefault="00385276" w:rsidP="00385276">
      <w:r>
        <w:t>Check the code below, as we handle user input and feed it to fetchWeather</w:t>
      </w:r>
    </w:p>
    <w:p w14:paraId="3DF8D80A" w14:textId="77777777" w:rsidR="00DC27CE" w:rsidRPr="00DC27CE" w:rsidRDefault="00DC27CE" w:rsidP="00DC27CE">
      <w:pPr>
        <w:pStyle w:val="FACode2"/>
        <w:numPr>
          <w:ilvl w:val="0"/>
          <w:numId w:val="29"/>
        </w:numPr>
      </w:pPr>
      <w:r w:rsidRPr="00DC27CE">
        <w:t>$(document).ready(</w:t>
      </w:r>
      <w:r w:rsidRPr="00DC27CE">
        <w:rPr>
          <w:color w:val="0000FF"/>
        </w:rPr>
        <w:t>function</w:t>
      </w:r>
      <w:r w:rsidRPr="00DC27CE">
        <w:t>() {</w:t>
      </w:r>
    </w:p>
    <w:p w14:paraId="0E84C915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00FF"/>
        </w:rPr>
        <w:t>const</w:t>
      </w:r>
      <w:r w:rsidRPr="00DC27CE">
        <w:t xml:space="preserve"> WEATHER_API_KEY = </w:t>
      </w:r>
      <w:r w:rsidRPr="00DC27CE">
        <w:rPr>
          <w:color w:val="A31515"/>
        </w:rPr>
        <w:t>'6c186bd312fb6c44839158e1da4c8d1e'</w:t>
      </w:r>
      <w:r w:rsidRPr="00DC27CE">
        <w:t>;</w:t>
      </w:r>
    </w:p>
    <w:p w14:paraId="1722EF1E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00FF"/>
        </w:rPr>
        <w:t>const</w:t>
      </w:r>
      <w:r w:rsidRPr="00DC27CE">
        <w:t xml:space="preserve"> WEATHER_API_URL = </w:t>
      </w:r>
      <w:r w:rsidRPr="00DC27CE">
        <w:rPr>
          <w:color w:val="A31515"/>
        </w:rPr>
        <w:t>`https://api.openweathermap.org/data/2.5/weather?appid=</w:t>
      </w:r>
      <w:r w:rsidRPr="00DC27CE">
        <w:rPr>
          <w:color w:val="0000FF"/>
        </w:rPr>
        <w:t>${</w:t>
      </w:r>
      <w:r w:rsidRPr="00DC27CE">
        <w:t>WEATHER_API_KEY</w:t>
      </w:r>
      <w:r w:rsidRPr="00DC27CE">
        <w:rPr>
          <w:color w:val="0000FF"/>
        </w:rPr>
        <w:t>}</w:t>
      </w:r>
      <w:r w:rsidRPr="00DC27CE">
        <w:rPr>
          <w:color w:val="A31515"/>
        </w:rPr>
        <w:t>`</w:t>
      </w:r>
      <w:r w:rsidRPr="00DC27CE">
        <w:t>;</w:t>
      </w:r>
    </w:p>
    <w:p w14:paraId="323C0620" w14:textId="77777777" w:rsidR="00DC27CE" w:rsidRPr="00DC27CE" w:rsidRDefault="00DC27CE" w:rsidP="00DC27CE">
      <w:pPr>
        <w:pStyle w:val="FACode2"/>
      </w:pPr>
    </w:p>
    <w:p w14:paraId="43C3C441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00FF"/>
        </w:rPr>
        <w:t>function</w:t>
      </w:r>
      <w:r w:rsidRPr="00DC27CE">
        <w:t xml:space="preserve"> paddingLeft(n) {</w:t>
      </w:r>
    </w:p>
    <w:p w14:paraId="484CC828" w14:textId="77777777" w:rsidR="00DC27CE" w:rsidRPr="00DC27CE" w:rsidRDefault="00DC27CE" w:rsidP="00DC27CE">
      <w:pPr>
        <w:pStyle w:val="FACode2"/>
      </w:pPr>
      <w:r w:rsidRPr="00DC27CE">
        <w:t xml:space="preserve">    </w:t>
      </w:r>
      <w:r w:rsidRPr="00DC27CE">
        <w:rPr>
          <w:color w:val="0000FF"/>
        </w:rPr>
        <w:t>return</w:t>
      </w:r>
      <w:r w:rsidRPr="00DC27CE">
        <w:t xml:space="preserve"> n &lt; </w:t>
      </w:r>
      <w:r w:rsidRPr="00DC27CE">
        <w:rPr>
          <w:color w:val="09885A"/>
        </w:rPr>
        <w:t>10</w:t>
      </w:r>
      <w:r w:rsidRPr="00DC27CE">
        <w:t xml:space="preserve"> ? </w:t>
      </w:r>
      <w:r w:rsidRPr="00DC27CE">
        <w:rPr>
          <w:color w:val="A31515"/>
        </w:rPr>
        <w:t>`0</w:t>
      </w:r>
      <w:r w:rsidRPr="00DC27CE">
        <w:rPr>
          <w:color w:val="0000FF"/>
        </w:rPr>
        <w:t>${</w:t>
      </w:r>
      <w:r w:rsidRPr="00DC27CE">
        <w:t>n</w:t>
      </w:r>
      <w:r w:rsidRPr="00DC27CE">
        <w:rPr>
          <w:color w:val="0000FF"/>
        </w:rPr>
        <w:t>}</w:t>
      </w:r>
      <w:r w:rsidRPr="00DC27CE">
        <w:rPr>
          <w:color w:val="A31515"/>
        </w:rPr>
        <w:t>`</w:t>
      </w:r>
      <w:r w:rsidRPr="00DC27CE">
        <w:t xml:space="preserve"> : n;</w:t>
      </w:r>
    </w:p>
    <w:p w14:paraId="44A77881" w14:textId="77777777" w:rsidR="00DC27CE" w:rsidRPr="00DC27CE" w:rsidRDefault="00DC27CE" w:rsidP="00DC27CE">
      <w:pPr>
        <w:pStyle w:val="FACode2"/>
      </w:pPr>
      <w:r w:rsidRPr="00DC27CE">
        <w:t xml:space="preserve">  }</w:t>
      </w:r>
    </w:p>
    <w:p w14:paraId="67C6BBC3" w14:textId="77777777" w:rsidR="00DC27CE" w:rsidRPr="00DC27CE" w:rsidRDefault="00DC27CE" w:rsidP="00DC27CE">
      <w:pPr>
        <w:pStyle w:val="FACode2"/>
      </w:pPr>
    </w:p>
    <w:p w14:paraId="4E1E0BF2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00FF"/>
        </w:rPr>
        <w:t>function</w:t>
      </w:r>
      <w:r w:rsidRPr="00DC27CE">
        <w:t xml:space="preserve"> getCurrentDate() {</w:t>
      </w:r>
    </w:p>
    <w:p w14:paraId="71BD102A" w14:textId="77777777" w:rsidR="00DC27CE" w:rsidRPr="00DC27CE" w:rsidRDefault="00DC27CE" w:rsidP="00DC27CE">
      <w:pPr>
        <w:pStyle w:val="FACode2"/>
      </w:pPr>
      <w:r w:rsidRPr="00DC27CE">
        <w:t xml:space="preserve">    </w:t>
      </w:r>
      <w:r w:rsidRPr="00DC27CE">
        <w:rPr>
          <w:color w:val="0000FF"/>
        </w:rPr>
        <w:t>const</w:t>
      </w:r>
      <w:r w:rsidRPr="00DC27CE">
        <w:t xml:space="preserve"> days = [</w:t>
      </w:r>
    </w:p>
    <w:p w14:paraId="7D21FF82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'Sunday'</w:t>
      </w:r>
      <w:r w:rsidRPr="00DC27CE">
        <w:t>,</w:t>
      </w:r>
    </w:p>
    <w:p w14:paraId="1C541FEE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'Monday'</w:t>
      </w:r>
      <w:r w:rsidRPr="00DC27CE">
        <w:t>,</w:t>
      </w:r>
    </w:p>
    <w:p w14:paraId="6259B11F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'Tuesday'</w:t>
      </w:r>
      <w:r w:rsidRPr="00DC27CE">
        <w:t>,</w:t>
      </w:r>
    </w:p>
    <w:p w14:paraId="25ECCCED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'Wednesday'</w:t>
      </w:r>
      <w:r w:rsidRPr="00DC27CE">
        <w:t>,</w:t>
      </w:r>
    </w:p>
    <w:p w14:paraId="087E71B3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'Thursday'</w:t>
      </w:r>
      <w:r w:rsidRPr="00DC27CE">
        <w:t>,</w:t>
      </w:r>
    </w:p>
    <w:p w14:paraId="75DC8C15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'Friday'</w:t>
      </w:r>
      <w:r w:rsidRPr="00DC27CE">
        <w:t>,</w:t>
      </w:r>
    </w:p>
    <w:p w14:paraId="28F6FA57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'Saturday'</w:t>
      </w:r>
    </w:p>
    <w:p w14:paraId="25EEA70F" w14:textId="77777777" w:rsidR="00DC27CE" w:rsidRPr="00DC27CE" w:rsidRDefault="00DC27CE" w:rsidP="00DC27CE">
      <w:pPr>
        <w:pStyle w:val="FACode2"/>
      </w:pPr>
      <w:r w:rsidRPr="00DC27CE">
        <w:t xml:space="preserve">    ];</w:t>
      </w:r>
    </w:p>
    <w:p w14:paraId="4F8BC0EA" w14:textId="77777777" w:rsidR="00DC27CE" w:rsidRPr="00DC27CE" w:rsidRDefault="00DC27CE" w:rsidP="00DC27CE">
      <w:pPr>
        <w:pStyle w:val="FACode2"/>
      </w:pPr>
      <w:r w:rsidRPr="00DC27CE">
        <w:t xml:space="preserve">    </w:t>
      </w:r>
      <w:r w:rsidRPr="00DC27CE">
        <w:rPr>
          <w:color w:val="0000FF"/>
        </w:rPr>
        <w:t>const</w:t>
      </w:r>
      <w:r w:rsidRPr="00DC27CE">
        <w:t xml:space="preserve"> months = [</w:t>
      </w:r>
    </w:p>
    <w:p w14:paraId="3F74C260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'Jan'</w:t>
      </w:r>
      <w:r w:rsidRPr="00DC27CE">
        <w:t>,</w:t>
      </w:r>
    </w:p>
    <w:p w14:paraId="7D51AFE4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'Feb'</w:t>
      </w:r>
      <w:r w:rsidRPr="00DC27CE">
        <w:t>,</w:t>
      </w:r>
    </w:p>
    <w:p w14:paraId="41D5C7EC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'Mar'</w:t>
      </w:r>
      <w:r w:rsidRPr="00DC27CE">
        <w:t>,</w:t>
      </w:r>
    </w:p>
    <w:p w14:paraId="41637995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'Apr'</w:t>
      </w:r>
      <w:r w:rsidRPr="00DC27CE">
        <w:t>,</w:t>
      </w:r>
    </w:p>
    <w:p w14:paraId="203C2298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'May'</w:t>
      </w:r>
      <w:r w:rsidRPr="00DC27CE">
        <w:t>,</w:t>
      </w:r>
    </w:p>
    <w:p w14:paraId="3E07F66A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'Jun'</w:t>
      </w:r>
      <w:r w:rsidRPr="00DC27CE">
        <w:t>,</w:t>
      </w:r>
    </w:p>
    <w:p w14:paraId="52850823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'Jul'</w:t>
      </w:r>
      <w:r w:rsidRPr="00DC27CE">
        <w:t>,</w:t>
      </w:r>
    </w:p>
    <w:p w14:paraId="5496196E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'Aug'</w:t>
      </w:r>
      <w:r w:rsidRPr="00DC27CE">
        <w:t>,</w:t>
      </w:r>
    </w:p>
    <w:p w14:paraId="1D5A6E53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'Sep'</w:t>
      </w:r>
      <w:r w:rsidRPr="00DC27CE">
        <w:t>,</w:t>
      </w:r>
    </w:p>
    <w:p w14:paraId="31472611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'Oct'</w:t>
      </w:r>
      <w:r w:rsidRPr="00DC27CE">
        <w:t>,</w:t>
      </w:r>
    </w:p>
    <w:p w14:paraId="118C31B2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'Nov'</w:t>
      </w:r>
      <w:r w:rsidRPr="00DC27CE">
        <w:t>,</w:t>
      </w:r>
    </w:p>
    <w:p w14:paraId="4A5B3322" w14:textId="77777777" w:rsidR="00DC27CE" w:rsidRPr="00DC27CE" w:rsidRDefault="00DC27CE" w:rsidP="00DC27CE">
      <w:pPr>
        <w:pStyle w:val="FACode2"/>
      </w:pPr>
      <w:r w:rsidRPr="00DC27CE">
        <w:t xml:space="preserve">      </w:t>
      </w:r>
      <w:r w:rsidRPr="00DC27CE">
        <w:rPr>
          <w:color w:val="A31515"/>
        </w:rPr>
        <w:t>'Dec'</w:t>
      </w:r>
    </w:p>
    <w:p w14:paraId="27C58568" w14:textId="77777777" w:rsidR="00DC27CE" w:rsidRPr="00DC27CE" w:rsidRDefault="00DC27CE" w:rsidP="00DC27CE">
      <w:pPr>
        <w:pStyle w:val="FACode2"/>
      </w:pPr>
      <w:r w:rsidRPr="00DC27CE">
        <w:t xml:space="preserve">    ];</w:t>
      </w:r>
    </w:p>
    <w:p w14:paraId="5F9BA964" w14:textId="77777777" w:rsidR="00DC27CE" w:rsidRPr="00DC27CE" w:rsidRDefault="00DC27CE" w:rsidP="00DC27CE">
      <w:pPr>
        <w:pStyle w:val="FACode2"/>
      </w:pPr>
      <w:r w:rsidRPr="00DC27CE">
        <w:t xml:space="preserve">    </w:t>
      </w:r>
      <w:r w:rsidRPr="00DC27CE">
        <w:rPr>
          <w:color w:val="0000FF"/>
        </w:rPr>
        <w:t>const</w:t>
      </w:r>
      <w:r w:rsidRPr="00DC27CE">
        <w:t xml:space="preserve"> now = </w:t>
      </w:r>
      <w:r w:rsidRPr="00DC27CE">
        <w:rPr>
          <w:color w:val="0000FF"/>
        </w:rPr>
        <w:t>new</w:t>
      </w:r>
      <w:r w:rsidRPr="00DC27CE">
        <w:t xml:space="preserve"> Date();</w:t>
      </w:r>
    </w:p>
    <w:p w14:paraId="71BE4D86" w14:textId="77777777" w:rsidR="00DC27CE" w:rsidRPr="00DC27CE" w:rsidRDefault="00DC27CE" w:rsidP="00DC27CE">
      <w:pPr>
        <w:pStyle w:val="FACode2"/>
      </w:pPr>
    </w:p>
    <w:p w14:paraId="2CB0F29C" w14:textId="77777777" w:rsidR="00DC27CE" w:rsidRPr="00DC27CE" w:rsidRDefault="00DC27CE" w:rsidP="00DC27CE">
      <w:pPr>
        <w:pStyle w:val="FACode2"/>
      </w:pPr>
      <w:r w:rsidRPr="00DC27CE">
        <w:t xml:space="preserve">    </w:t>
      </w:r>
      <w:r w:rsidRPr="00DC27CE">
        <w:rPr>
          <w:color w:val="0000FF"/>
        </w:rPr>
        <w:t>return</w:t>
      </w:r>
      <w:r w:rsidRPr="00DC27CE">
        <w:t xml:space="preserve"> </w:t>
      </w:r>
      <w:r w:rsidRPr="00DC27CE">
        <w:rPr>
          <w:color w:val="A31515"/>
        </w:rPr>
        <w:t>`</w:t>
      </w:r>
      <w:r w:rsidRPr="00DC27CE">
        <w:rPr>
          <w:color w:val="0000FF"/>
        </w:rPr>
        <w:t>${</w:t>
      </w:r>
    </w:p>
    <w:p w14:paraId="1B5817ED" w14:textId="77777777" w:rsidR="00DC27CE" w:rsidRPr="00DC27CE" w:rsidRDefault="00DC27CE" w:rsidP="00DC27CE">
      <w:pPr>
        <w:pStyle w:val="FACode2"/>
      </w:pPr>
      <w:r w:rsidRPr="00DC27CE">
        <w:t xml:space="preserve">      days[now.getDay()]</w:t>
      </w:r>
    </w:p>
    <w:p w14:paraId="1D9A9CFE" w14:textId="77777777" w:rsidR="00DC27CE" w:rsidRPr="00DC27CE" w:rsidRDefault="00DC27CE" w:rsidP="00DC27CE">
      <w:pPr>
        <w:pStyle w:val="FACode2"/>
      </w:pPr>
      <w:r w:rsidRPr="00DC27CE">
        <w:t xml:space="preserve">    </w:t>
      </w:r>
      <w:r w:rsidRPr="00DC27CE">
        <w:rPr>
          <w:color w:val="0000FF"/>
        </w:rPr>
        <w:t>}</w:t>
      </w:r>
      <w:r w:rsidRPr="00DC27CE">
        <w:rPr>
          <w:color w:val="A31515"/>
        </w:rPr>
        <w:t xml:space="preserve"> </w:t>
      </w:r>
      <w:r w:rsidRPr="00DC27CE">
        <w:rPr>
          <w:color w:val="0000FF"/>
        </w:rPr>
        <w:t>${</w:t>
      </w:r>
      <w:r w:rsidRPr="00DC27CE">
        <w:t>months[now.getMonth()]</w:t>
      </w:r>
      <w:r w:rsidRPr="00DC27CE">
        <w:rPr>
          <w:color w:val="0000FF"/>
        </w:rPr>
        <w:t>}</w:t>
      </w:r>
      <w:r w:rsidRPr="00DC27CE">
        <w:rPr>
          <w:color w:val="A31515"/>
        </w:rPr>
        <w:t xml:space="preserve"> </w:t>
      </w:r>
      <w:r w:rsidRPr="00DC27CE">
        <w:rPr>
          <w:color w:val="0000FF"/>
        </w:rPr>
        <w:t>${</w:t>
      </w:r>
      <w:r w:rsidRPr="00DC27CE">
        <w:t>now.getDate()</w:t>
      </w:r>
      <w:r w:rsidRPr="00DC27CE">
        <w:rPr>
          <w:color w:val="0000FF"/>
        </w:rPr>
        <w:t>}</w:t>
      </w:r>
      <w:r w:rsidRPr="00DC27CE">
        <w:rPr>
          <w:color w:val="A31515"/>
        </w:rPr>
        <w:t xml:space="preserve">, </w:t>
      </w:r>
      <w:r w:rsidRPr="00DC27CE">
        <w:rPr>
          <w:color w:val="0000FF"/>
        </w:rPr>
        <w:t>${</w:t>
      </w:r>
      <w:r w:rsidRPr="00DC27CE">
        <w:t>paddingLeft(now.getHours())</w:t>
      </w:r>
      <w:r w:rsidRPr="00DC27CE">
        <w:rPr>
          <w:color w:val="0000FF"/>
        </w:rPr>
        <w:t>}</w:t>
      </w:r>
      <w:r w:rsidRPr="00DC27CE">
        <w:rPr>
          <w:color w:val="A31515"/>
        </w:rPr>
        <w:t>:</w:t>
      </w:r>
      <w:r w:rsidRPr="00DC27CE">
        <w:rPr>
          <w:color w:val="0000FF"/>
        </w:rPr>
        <w:t>${</w:t>
      </w:r>
      <w:r w:rsidRPr="00DC27CE">
        <w:t>paddingLeft(now.getMinutes())</w:t>
      </w:r>
      <w:r w:rsidRPr="00DC27CE">
        <w:rPr>
          <w:color w:val="0000FF"/>
        </w:rPr>
        <w:t>}</w:t>
      </w:r>
      <w:r w:rsidRPr="00DC27CE">
        <w:rPr>
          <w:color w:val="A31515"/>
        </w:rPr>
        <w:t>`</w:t>
      </w:r>
      <w:r w:rsidRPr="00DC27CE">
        <w:t>;</w:t>
      </w:r>
    </w:p>
    <w:p w14:paraId="4F857119" w14:textId="77777777" w:rsidR="00DC27CE" w:rsidRPr="00DC27CE" w:rsidRDefault="00DC27CE" w:rsidP="00DC27CE">
      <w:pPr>
        <w:pStyle w:val="FACode2"/>
      </w:pPr>
      <w:r w:rsidRPr="00DC27CE">
        <w:t xml:space="preserve">  }</w:t>
      </w:r>
    </w:p>
    <w:p w14:paraId="4D50A818" w14:textId="77777777" w:rsidR="00DC27CE" w:rsidRPr="00DC27CE" w:rsidRDefault="00DC27CE" w:rsidP="00DC27CE">
      <w:pPr>
        <w:pStyle w:val="FACode2"/>
      </w:pPr>
    </w:p>
    <w:p w14:paraId="2A4D7CA8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00FF"/>
        </w:rPr>
        <w:t>function</w:t>
      </w:r>
      <w:r w:rsidRPr="00DC27CE">
        <w:t xml:space="preserve"> ipLookUp() {</w:t>
      </w:r>
    </w:p>
    <w:p w14:paraId="79B40DFF" w14:textId="77777777" w:rsidR="00DC27CE" w:rsidRPr="00DC27CE" w:rsidRDefault="00DC27CE" w:rsidP="00DC27CE">
      <w:pPr>
        <w:pStyle w:val="FACode2"/>
      </w:pPr>
      <w:r w:rsidRPr="00DC27CE">
        <w:t xml:space="preserve">    $.ajax(</w:t>
      </w:r>
      <w:r w:rsidRPr="00DC27CE">
        <w:rPr>
          <w:color w:val="A31515"/>
        </w:rPr>
        <w:t>'http://ip-api.com/json'</w:t>
      </w:r>
      <w:r w:rsidRPr="00DC27CE">
        <w:t>).then(</w:t>
      </w:r>
      <w:r w:rsidRPr="00DC27CE">
        <w:rPr>
          <w:color w:val="0000FF"/>
        </w:rPr>
        <w:t>function</w:t>
      </w:r>
      <w:r w:rsidRPr="00DC27CE">
        <w:t xml:space="preserve"> success(response) {</w:t>
      </w:r>
    </w:p>
    <w:p w14:paraId="0B89EF18" w14:textId="77777777" w:rsidR="00DC27CE" w:rsidRPr="00DC27CE" w:rsidRDefault="00DC27CE" w:rsidP="00DC27CE">
      <w:pPr>
        <w:pStyle w:val="FACode2"/>
      </w:pPr>
      <w:r w:rsidRPr="00DC27CE">
        <w:t xml:space="preserve">      $(</w:t>
      </w:r>
      <w:r w:rsidRPr="00DC27CE">
        <w:rPr>
          <w:color w:val="A31515"/>
        </w:rPr>
        <w:t>'#loading-location'</w:t>
      </w:r>
      <w:r w:rsidRPr="00DC27CE">
        <w:t>).hide();</w:t>
      </w:r>
    </w:p>
    <w:p w14:paraId="45A61E25" w14:textId="77777777" w:rsidR="00DC27CE" w:rsidRPr="00DC27CE" w:rsidRDefault="00DC27CE" w:rsidP="00DC27CE">
      <w:pPr>
        <w:pStyle w:val="FACode2"/>
      </w:pPr>
      <w:r w:rsidRPr="00DC27CE">
        <w:t xml:space="preserve">      $(</w:t>
      </w:r>
      <w:r w:rsidRPr="00DC27CE">
        <w:rPr>
          <w:color w:val="A31515"/>
        </w:rPr>
        <w:t>'#loading-weather'</w:t>
      </w:r>
      <w:r w:rsidRPr="00DC27CE">
        <w:t>).show();</w:t>
      </w:r>
    </w:p>
    <w:p w14:paraId="10DF54A6" w14:textId="77777777" w:rsidR="00DC27CE" w:rsidRPr="00DC27CE" w:rsidRDefault="00DC27CE" w:rsidP="00DC27CE">
      <w:pPr>
        <w:pStyle w:val="FACode2"/>
      </w:pPr>
    </w:p>
    <w:p w14:paraId="62BF2AA9" w14:textId="77777777" w:rsidR="00DC27CE" w:rsidRPr="00DC27CE" w:rsidRDefault="00DC27CE" w:rsidP="00DC27CE">
      <w:pPr>
        <w:pStyle w:val="FACode2"/>
      </w:pPr>
      <w:r w:rsidRPr="00DC27CE">
        <w:t xml:space="preserve">      console.log(response);</w:t>
      </w:r>
    </w:p>
    <w:p w14:paraId="5AD484BD" w14:textId="77777777" w:rsidR="00DC27CE" w:rsidRPr="00DC27CE" w:rsidRDefault="00DC27CE" w:rsidP="00DC27CE">
      <w:pPr>
        <w:pStyle w:val="FACode2"/>
      </w:pPr>
      <w:r w:rsidRPr="00DC27CE">
        <w:lastRenderedPageBreak/>
        <w:t xml:space="preserve">      </w:t>
      </w:r>
      <w:r w:rsidRPr="00DC27CE">
        <w:rPr>
          <w:color w:val="0000FF"/>
        </w:rPr>
        <w:t>const</w:t>
      </w:r>
      <w:r w:rsidRPr="00DC27CE">
        <w:t xml:space="preserve"> { city, country } = response;</w:t>
      </w:r>
    </w:p>
    <w:p w14:paraId="25F51D5B" w14:textId="77777777" w:rsidR="00DC27CE" w:rsidRPr="00DC27CE" w:rsidRDefault="00DC27CE" w:rsidP="00DC27CE">
      <w:pPr>
        <w:pStyle w:val="FACode2"/>
      </w:pPr>
    </w:p>
    <w:p w14:paraId="4773E59A" w14:textId="77777777" w:rsidR="00DC27CE" w:rsidRPr="00DC27CE" w:rsidRDefault="00DC27CE" w:rsidP="00DC27CE">
      <w:pPr>
        <w:pStyle w:val="FACode2"/>
      </w:pPr>
      <w:r w:rsidRPr="00DC27CE">
        <w:t xml:space="preserve">      $currentDate.html(getCurrentDate());</w:t>
      </w:r>
    </w:p>
    <w:p w14:paraId="443C31F7" w14:textId="77777777" w:rsidR="00DC27CE" w:rsidRPr="00DC27CE" w:rsidRDefault="00DC27CE" w:rsidP="00DC27CE">
      <w:pPr>
        <w:pStyle w:val="FACode2"/>
      </w:pPr>
    </w:p>
    <w:p w14:paraId="5455B595" w14:textId="77777777" w:rsidR="00DC27CE" w:rsidRPr="00DC27CE" w:rsidRDefault="00DC27CE" w:rsidP="00DC27CE">
      <w:pPr>
        <w:pStyle w:val="FACode2"/>
      </w:pPr>
      <w:r w:rsidRPr="00DC27CE">
        <w:t xml:space="preserve">      fetchWeather({ city: city.replace(</w:t>
      </w:r>
      <w:r w:rsidRPr="00DC27CE">
        <w:rPr>
          <w:color w:val="811F3F"/>
        </w:rPr>
        <w:t>/\s</w:t>
      </w:r>
      <w:r w:rsidRPr="00DC27CE">
        <w:t>+</w:t>
      </w:r>
      <w:r w:rsidRPr="00DC27CE">
        <w:rPr>
          <w:color w:val="811F3F"/>
        </w:rPr>
        <w:t>/</w:t>
      </w:r>
      <w:r w:rsidRPr="00DC27CE">
        <w:rPr>
          <w:color w:val="0000FF"/>
        </w:rPr>
        <w:t>g</w:t>
      </w:r>
      <w:r w:rsidRPr="00DC27CE">
        <w:t xml:space="preserve">, </w:t>
      </w:r>
      <w:r w:rsidRPr="00DC27CE">
        <w:rPr>
          <w:color w:val="A31515"/>
        </w:rPr>
        <w:t>''</w:t>
      </w:r>
      <w:r w:rsidRPr="00DC27CE">
        <w:t>), country }).then(renderWeather);</w:t>
      </w:r>
    </w:p>
    <w:p w14:paraId="772401B2" w14:textId="77777777" w:rsidR="00DC27CE" w:rsidRPr="00DC27CE" w:rsidRDefault="00DC27CE" w:rsidP="00DC27CE">
      <w:pPr>
        <w:pStyle w:val="FACode2"/>
      </w:pPr>
      <w:r w:rsidRPr="00DC27CE">
        <w:t xml:space="preserve">    });</w:t>
      </w:r>
    </w:p>
    <w:p w14:paraId="3B62116F" w14:textId="77777777" w:rsidR="00DC27CE" w:rsidRPr="00DC27CE" w:rsidRDefault="00DC27CE" w:rsidP="00DC27CE">
      <w:pPr>
        <w:pStyle w:val="FACode2"/>
      </w:pPr>
      <w:r w:rsidRPr="00DC27CE">
        <w:t xml:space="preserve">  }</w:t>
      </w:r>
    </w:p>
    <w:p w14:paraId="3C43AE42" w14:textId="77777777" w:rsidR="00DC27CE" w:rsidRPr="00DC27CE" w:rsidRDefault="00DC27CE" w:rsidP="00DC27CE">
      <w:pPr>
        <w:pStyle w:val="FACode2"/>
      </w:pPr>
    </w:p>
    <w:p w14:paraId="0B80F924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00FF"/>
        </w:rPr>
        <w:t>function</w:t>
      </w:r>
      <w:r w:rsidRPr="00DC27CE">
        <w:t xml:space="preserve"> fetchWeather({</w:t>
      </w:r>
    </w:p>
    <w:p w14:paraId="6DE2816A" w14:textId="77777777" w:rsidR="00DC27CE" w:rsidRPr="00DC27CE" w:rsidRDefault="00DC27CE" w:rsidP="00DC27CE">
      <w:pPr>
        <w:pStyle w:val="FACode2"/>
      </w:pPr>
      <w:r w:rsidRPr="00DC27CE">
        <w:t xml:space="preserve">    city = </w:t>
      </w:r>
      <w:r w:rsidRPr="00DC27CE">
        <w:rPr>
          <w:color w:val="A31515"/>
        </w:rPr>
        <w:t>'Hanoi'</w:t>
      </w:r>
      <w:r w:rsidRPr="00DC27CE">
        <w:t>,</w:t>
      </w:r>
    </w:p>
    <w:p w14:paraId="258BA736" w14:textId="77777777" w:rsidR="00DC27CE" w:rsidRPr="00DC27CE" w:rsidRDefault="00DC27CE" w:rsidP="00DC27CE">
      <w:pPr>
        <w:pStyle w:val="FACode2"/>
      </w:pPr>
      <w:r w:rsidRPr="00DC27CE">
        <w:t xml:space="preserve">    country = </w:t>
      </w:r>
      <w:r w:rsidRPr="00DC27CE">
        <w:rPr>
          <w:color w:val="A31515"/>
        </w:rPr>
        <w:t>'Vietnam'</w:t>
      </w:r>
      <w:r w:rsidRPr="00DC27CE">
        <w:t>,</w:t>
      </w:r>
    </w:p>
    <w:p w14:paraId="799A8513" w14:textId="77777777" w:rsidR="00DC27CE" w:rsidRPr="00DC27CE" w:rsidRDefault="00DC27CE" w:rsidP="00DC27CE">
      <w:pPr>
        <w:pStyle w:val="FACode2"/>
      </w:pPr>
      <w:r w:rsidRPr="00DC27CE">
        <w:t xml:space="preserve">    units = </w:t>
      </w:r>
      <w:r w:rsidRPr="00DC27CE">
        <w:rPr>
          <w:color w:val="A31515"/>
        </w:rPr>
        <w:t>'metric'</w:t>
      </w:r>
    </w:p>
    <w:p w14:paraId="37F02E87" w14:textId="77777777" w:rsidR="00DC27CE" w:rsidRPr="00DC27CE" w:rsidRDefault="00DC27CE" w:rsidP="00DC27CE">
      <w:pPr>
        <w:pStyle w:val="FACode2"/>
      </w:pPr>
      <w:r w:rsidRPr="00DC27CE">
        <w:t xml:space="preserve">  }) {</w:t>
      </w:r>
    </w:p>
    <w:p w14:paraId="1435B801" w14:textId="77777777" w:rsidR="00DC27CE" w:rsidRPr="00DC27CE" w:rsidRDefault="00DC27CE" w:rsidP="00DC27CE">
      <w:pPr>
        <w:pStyle w:val="FACode2"/>
      </w:pPr>
      <w:r w:rsidRPr="00DC27CE">
        <w:t xml:space="preserve">    </w:t>
      </w:r>
      <w:r w:rsidRPr="00DC27CE">
        <w:rPr>
          <w:color w:val="0000FF"/>
        </w:rPr>
        <w:t>return</w:t>
      </w:r>
      <w:r w:rsidRPr="00DC27CE">
        <w:t xml:space="preserve"> $.ajax(</w:t>
      </w:r>
      <w:r w:rsidRPr="00DC27CE">
        <w:rPr>
          <w:color w:val="A31515"/>
        </w:rPr>
        <w:t>`</w:t>
      </w:r>
      <w:r w:rsidRPr="00DC27CE">
        <w:rPr>
          <w:color w:val="0000FF"/>
        </w:rPr>
        <w:t>${</w:t>
      </w:r>
      <w:r w:rsidRPr="00DC27CE">
        <w:t>WEATHER_API_URL</w:t>
      </w:r>
      <w:r w:rsidRPr="00DC27CE">
        <w:rPr>
          <w:color w:val="0000FF"/>
        </w:rPr>
        <w:t>}</w:t>
      </w:r>
      <w:r w:rsidRPr="00DC27CE">
        <w:rPr>
          <w:color w:val="A31515"/>
        </w:rPr>
        <w:t>&amp;q=</w:t>
      </w:r>
      <w:r w:rsidRPr="00DC27CE">
        <w:rPr>
          <w:color w:val="0000FF"/>
        </w:rPr>
        <w:t>${</w:t>
      </w:r>
      <w:r w:rsidRPr="00DC27CE">
        <w:t>city</w:t>
      </w:r>
      <w:r w:rsidRPr="00DC27CE">
        <w:rPr>
          <w:color w:val="0000FF"/>
        </w:rPr>
        <w:t>}</w:t>
      </w:r>
      <w:r w:rsidRPr="00DC27CE">
        <w:rPr>
          <w:color w:val="A31515"/>
        </w:rPr>
        <w:t>,</w:t>
      </w:r>
      <w:r w:rsidRPr="00DC27CE">
        <w:rPr>
          <w:color w:val="0000FF"/>
        </w:rPr>
        <w:t>${</w:t>
      </w:r>
      <w:r w:rsidRPr="00DC27CE">
        <w:t>country</w:t>
      </w:r>
      <w:r w:rsidRPr="00DC27CE">
        <w:rPr>
          <w:color w:val="0000FF"/>
        </w:rPr>
        <w:t>}</w:t>
      </w:r>
      <w:r w:rsidRPr="00DC27CE">
        <w:rPr>
          <w:color w:val="A31515"/>
        </w:rPr>
        <w:t>&amp;units=</w:t>
      </w:r>
      <w:r w:rsidRPr="00DC27CE">
        <w:rPr>
          <w:color w:val="0000FF"/>
        </w:rPr>
        <w:t>${</w:t>
      </w:r>
      <w:r w:rsidRPr="00DC27CE">
        <w:t>units</w:t>
      </w:r>
      <w:r w:rsidRPr="00DC27CE">
        <w:rPr>
          <w:color w:val="0000FF"/>
        </w:rPr>
        <w:t>}</w:t>
      </w:r>
      <w:r w:rsidRPr="00DC27CE">
        <w:rPr>
          <w:color w:val="A31515"/>
        </w:rPr>
        <w:t>`</w:t>
      </w:r>
      <w:r w:rsidRPr="00DC27CE">
        <w:t>);</w:t>
      </w:r>
    </w:p>
    <w:p w14:paraId="6BE0B25C" w14:textId="77777777" w:rsidR="00DC27CE" w:rsidRPr="00DC27CE" w:rsidRDefault="00DC27CE" w:rsidP="00DC27CE">
      <w:pPr>
        <w:pStyle w:val="FACode2"/>
      </w:pPr>
      <w:r w:rsidRPr="00DC27CE">
        <w:t xml:space="preserve">  }</w:t>
      </w:r>
    </w:p>
    <w:p w14:paraId="262775E0" w14:textId="77777777" w:rsidR="00DC27CE" w:rsidRPr="00DC27CE" w:rsidRDefault="00DC27CE" w:rsidP="00DC27CE">
      <w:pPr>
        <w:pStyle w:val="FACode2"/>
      </w:pPr>
    </w:p>
    <w:p w14:paraId="52E1CEFE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00FF"/>
        </w:rPr>
        <w:t>function</w:t>
      </w:r>
      <w:r w:rsidRPr="00DC27CE">
        <w:t xml:space="preserve"> renderWeather(weather) {</w:t>
      </w:r>
    </w:p>
    <w:p w14:paraId="3BCEBE17" w14:textId="77777777" w:rsidR="00DC27CE" w:rsidRPr="00DC27CE" w:rsidRDefault="00DC27CE" w:rsidP="00DC27CE">
      <w:pPr>
        <w:pStyle w:val="FACode2"/>
      </w:pPr>
      <w:r w:rsidRPr="00DC27CE">
        <w:t xml:space="preserve">    </w:t>
      </w:r>
      <w:r w:rsidRPr="00DC27CE">
        <w:rPr>
          <w:color w:val="0000FF"/>
        </w:rPr>
        <w:t>const</w:t>
      </w:r>
      <w:r w:rsidRPr="00DC27CE">
        <w:t xml:space="preserve"> { icon, description } = weather.weather[</w:t>
      </w:r>
      <w:r w:rsidRPr="00DC27CE">
        <w:rPr>
          <w:color w:val="09885A"/>
        </w:rPr>
        <w:t>0</w:t>
      </w:r>
      <w:r w:rsidRPr="00DC27CE">
        <w:t>];</w:t>
      </w:r>
    </w:p>
    <w:p w14:paraId="055F4DB4" w14:textId="77777777" w:rsidR="00DC27CE" w:rsidRPr="00DC27CE" w:rsidRDefault="00DC27CE" w:rsidP="00DC27CE">
      <w:pPr>
        <w:pStyle w:val="FACode2"/>
      </w:pPr>
      <w:r w:rsidRPr="00DC27CE">
        <w:t xml:space="preserve">    </w:t>
      </w:r>
      <w:r w:rsidRPr="00DC27CE">
        <w:rPr>
          <w:color w:val="0000FF"/>
        </w:rPr>
        <w:t>const</w:t>
      </w:r>
      <w:r w:rsidRPr="00DC27CE">
        <w:t xml:space="preserve"> { temp, humidity, pressure } = weather.main;</w:t>
      </w:r>
    </w:p>
    <w:p w14:paraId="3434A199" w14:textId="77777777" w:rsidR="00DC27CE" w:rsidRPr="00DC27CE" w:rsidRDefault="00DC27CE" w:rsidP="00DC27CE">
      <w:pPr>
        <w:pStyle w:val="FACode2"/>
      </w:pPr>
      <w:r w:rsidRPr="00DC27CE">
        <w:t xml:space="preserve">    </w:t>
      </w:r>
      <w:r w:rsidRPr="00DC27CE">
        <w:rPr>
          <w:color w:val="0000FF"/>
        </w:rPr>
        <w:t>const</w:t>
      </w:r>
      <w:r w:rsidRPr="00DC27CE">
        <w:t xml:space="preserve"> { name } = weather;</w:t>
      </w:r>
    </w:p>
    <w:p w14:paraId="62282EB1" w14:textId="77777777" w:rsidR="00DC27CE" w:rsidRPr="00DC27CE" w:rsidRDefault="00DC27CE" w:rsidP="00DC27CE">
      <w:pPr>
        <w:pStyle w:val="FACode2"/>
      </w:pPr>
    </w:p>
    <w:p w14:paraId="3A941A69" w14:textId="77777777" w:rsidR="00DC27CE" w:rsidRPr="00DC27CE" w:rsidRDefault="00DC27CE" w:rsidP="00DC27CE">
      <w:pPr>
        <w:pStyle w:val="FACode2"/>
      </w:pPr>
      <w:r w:rsidRPr="00DC27CE">
        <w:t xml:space="preserve">    $(</w:t>
      </w:r>
      <w:r w:rsidRPr="00DC27CE">
        <w:rPr>
          <w:color w:val="A31515"/>
        </w:rPr>
        <w:t>'#weather-detail'</w:t>
      </w:r>
      <w:r w:rsidRPr="00DC27CE">
        <w:t>).html(</w:t>
      </w:r>
      <w:r w:rsidRPr="00DC27CE">
        <w:rPr>
          <w:color w:val="A31515"/>
        </w:rPr>
        <w:t>`</w:t>
      </w:r>
    </w:p>
    <w:p w14:paraId="5EC60D60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&lt;div&gt;City: </w:t>
      </w:r>
      <w:r w:rsidRPr="00DC27CE">
        <w:rPr>
          <w:color w:val="0000FF"/>
        </w:rPr>
        <w:t>${</w:t>
      </w:r>
      <w:r w:rsidRPr="00DC27CE">
        <w:t>name</w:t>
      </w:r>
      <w:r w:rsidRPr="00DC27CE">
        <w:rPr>
          <w:color w:val="0000FF"/>
        </w:rPr>
        <w:t>}</w:t>
      </w:r>
      <w:r w:rsidRPr="00DC27CE">
        <w:rPr>
          <w:color w:val="A31515"/>
        </w:rPr>
        <w:t>&lt;/div&gt;</w:t>
      </w:r>
    </w:p>
    <w:p w14:paraId="6EFC16E8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&lt;p class="text-capitalize"&gt;Weather: </w:t>
      </w:r>
      <w:r w:rsidRPr="00DC27CE">
        <w:rPr>
          <w:color w:val="0000FF"/>
        </w:rPr>
        <w:t>${</w:t>
      </w:r>
      <w:r w:rsidRPr="00DC27CE">
        <w:t>description</w:t>
      </w:r>
      <w:r w:rsidRPr="00DC27CE">
        <w:rPr>
          <w:color w:val="0000FF"/>
        </w:rPr>
        <w:t>}</w:t>
      </w:r>
      <w:r w:rsidRPr="00DC27CE">
        <w:rPr>
          <w:color w:val="A31515"/>
        </w:rPr>
        <w:t>&lt;/p&gt;</w:t>
      </w:r>
    </w:p>
    <w:p w14:paraId="5807A5DC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&lt;hr/&gt;</w:t>
      </w:r>
    </w:p>
    <w:p w14:paraId="3872D232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&lt;div class="weather-detail-container"&gt;</w:t>
      </w:r>
    </w:p>
    <w:p w14:paraId="27F6A9DF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  &lt;div class="item toggle-units"&gt;</w:t>
      </w:r>
    </w:p>
    <w:p w14:paraId="3CDFA475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  &lt;img class="img-lg" src="http://openweathermap.org/img/w/</w:t>
      </w:r>
      <w:r w:rsidRPr="00DC27CE">
        <w:rPr>
          <w:color w:val="0000FF"/>
        </w:rPr>
        <w:t>${</w:t>
      </w:r>
      <w:r w:rsidRPr="00DC27CE">
        <w:t>icon</w:t>
      </w:r>
      <w:r w:rsidRPr="00DC27CE">
        <w:rPr>
          <w:color w:val="0000FF"/>
        </w:rPr>
        <w:t>}</w:t>
      </w:r>
      <w:r w:rsidRPr="00DC27CE">
        <w:rPr>
          <w:color w:val="A31515"/>
        </w:rPr>
        <w:t>.png" /&gt;</w:t>
      </w:r>
    </w:p>
    <w:p w14:paraId="6AB4EB2D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  &lt;span class="text-lg"&gt;</w:t>
      </w:r>
      <w:r w:rsidRPr="00DC27CE">
        <w:rPr>
          <w:color w:val="0000FF"/>
        </w:rPr>
        <w:t>${</w:t>
      </w:r>
      <w:r w:rsidRPr="00DC27CE">
        <w:t>temp</w:t>
      </w:r>
      <w:r w:rsidRPr="00DC27CE">
        <w:rPr>
          <w:color w:val="0000FF"/>
        </w:rPr>
        <w:t>}</w:t>
      </w:r>
      <w:r w:rsidRPr="00DC27CE">
        <w:rPr>
          <w:color w:val="A31515"/>
        </w:rPr>
        <w:t>&lt;/span&gt;</w:t>
      </w:r>
    </w:p>
    <w:p w14:paraId="39AF12E9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  &lt;div class="icon"&gt;</w:t>
      </w:r>
    </w:p>
    <w:p w14:paraId="0C754E43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    &lt;i class="wi wi-celsius icon-lg"/&gt;</w:t>
      </w:r>
    </w:p>
    <w:p w14:paraId="0B481D1C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  &lt;/div&gt;</w:t>
      </w:r>
    </w:p>
    <w:p w14:paraId="68917A8F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&lt;/div&gt;</w:t>
      </w:r>
    </w:p>
    <w:p w14:paraId="3017B36A" w14:textId="77777777" w:rsidR="00DC27CE" w:rsidRPr="00DC27CE" w:rsidRDefault="00DC27CE" w:rsidP="00DC27CE">
      <w:pPr>
        <w:pStyle w:val="FACode2"/>
      </w:pPr>
    </w:p>
    <w:p w14:paraId="184ABFD4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&lt;div class="item"&gt;</w:t>
      </w:r>
    </w:p>
    <w:p w14:paraId="06ADE516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  &lt;p&gt;Humidity: </w:t>
      </w:r>
      <w:r w:rsidRPr="00DC27CE">
        <w:rPr>
          <w:color w:val="0000FF"/>
        </w:rPr>
        <w:t>${</w:t>
      </w:r>
      <w:r w:rsidRPr="00DC27CE">
        <w:t>humidity</w:t>
      </w:r>
      <w:r w:rsidRPr="00DC27CE">
        <w:rPr>
          <w:color w:val="0000FF"/>
        </w:rPr>
        <w:t>}</w:t>
      </w:r>
      <w:r w:rsidRPr="00DC27CE">
        <w:rPr>
          <w:color w:val="A31515"/>
        </w:rPr>
        <w:t xml:space="preserve"> %&lt;/p&gt;</w:t>
      </w:r>
    </w:p>
    <w:p w14:paraId="583A31E4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  &lt;p&gt;Pressure: </w:t>
      </w:r>
      <w:r w:rsidRPr="00DC27CE">
        <w:rPr>
          <w:color w:val="0000FF"/>
        </w:rPr>
        <w:t>${</w:t>
      </w:r>
      <w:r w:rsidRPr="00DC27CE">
        <w:t>pressure</w:t>
      </w:r>
      <w:r w:rsidRPr="00DC27CE">
        <w:rPr>
          <w:color w:val="0000FF"/>
        </w:rPr>
        <w:t>}</w:t>
      </w:r>
      <w:r w:rsidRPr="00DC27CE">
        <w:rPr>
          <w:color w:val="A31515"/>
        </w:rPr>
        <w:t xml:space="preserve"> hPa&lt;/p&gt;</w:t>
      </w:r>
    </w:p>
    <w:p w14:paraId="4B98DACF" w14:textId="77777777" w:rsidR="00DC27CE" w:rsidRPr="00DC27CE" w:rsidRDefault="00DC27CE" w:rsidP="00DC27CE">
      <w:pPr>
        <w:pStyle w:val="FACode2"/>
      </w:pPr>
      <w:r w:rsidRPr="00DC27CE">
        <w:rPr>
          <w:color w:val="A31515"/>
        </w:rPr>
        <w:t xml:space="preserve">        &lt;/div&gt;`</w:t>
      </w:r>
      <w:r w:rsidRPr="00DC27CE">
        <w:t>);</w:t>
      </w:r>
    </w:p>
    <w:p w14:paraId="420F0F04" w14:textId="77777777" w:rsidR="00DC27CE" w:rsidRPr="00DC27CE" w:rsidRDefault="00DC27CE" w:rsidP="00DC27CE">
      <w:pPr>
        <w:pStyle w:val="FACode2"/>
      </w:pPr>
      <w:r w:rsidRPr="00DC27CE">
        <w:t xml:space="preserve">  }</w:t>
      </w:r>
    </w:p>
    <w:p w14:paraId="56BFE1CC" w14:textId="77777777" w:rsidR="00DC27CE" w:rsidRPr="00DC27CE" w:rsidRDefault="00DC27CE" w:rsidP="00DC27CE">
      <w:pPr>
        <w:pStyle w:val="FACode2"/>
      </w:pPr>
    </w:p>
    <w:p w14:paraId="1A4624AE" w14:textId="77777777" w:rsidR="00DC27CE" w:rsidRPr="00DC27CE" w:rsidRDefault="00DC27CE" w:rsidP="00DC27CE">
      <w:pPr>
        <w:pStyle w:val="FACode2"/>
      </w:pPr>
      <w:r w:rsidRPr="00DC27CE">
        <w:t xml:space="preserve">  ipLookUp();</w:t>
      </w:r>
    </w:p>
    <w:p w14:paraId="0FF9EB53" w14:textId="77777777" w:rsidR="00DC27CE" w:rsidRPr="00DC27CE" w:rsidRDefault="00DC27CE" w:rsidP="00DC27CE">
      <w:pPr>
        <w:pStyle w:val="FACode2"/>
      </w:pPr>
    </w:p>
    <w:p w14:paraId="01C586E7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8000"/>
        </w:rPr>
        <w:t>// Declare DOM Object</w:t>
      </w:r>
    </w:p>
    <w:p w14:paraId="11D504CB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00FF"/>
        </w:rPr>
        <w:t>var</w:t>
      </w:r>
      <w:r w:rsidRPr="00DC27CE">
        <w:t xml:space="preserve"> form = $(</w:t>
      </w:r>
      <w:r w:rsidRPr="00DC27CE">
        <w:rPr>
          <w:color w:val="A31515"/>
        </w:rPr>
        <w:t>'#form'</w:t>
      </w:r>
      <w:r w:rsidRPr="00DC27CE">
        <w:t>);</w:t>
      </w:r>
    </w:p>
    <w:p w14:paraId="34258E0E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00FF"/>
        </w:rPr>
        <w:t>var</w:t>
      </w:r>
      <w:r w:rsidRPr="00DC27CE">
        <w:t xml:space="preserve"> input = $(</w:t>
      </w:r>
      <w:r w:rsidRPr="00DC27CE">
        <w:rPr>
          <w:color w:val="A31515"/>
        </w:rPr>
        <w:t>'#form-input'</w:t>
      </w:r>
      <w:r w:rsidRPr="00DC27CE">
        <w:t>);</w:t>
      </w:r>
    </w:p>
    <w:p w14:paraId="1FC7834F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00FF"/>
        </w:rPr>
        <w:t>var</w:t>
      </w:r>
      <w:r w:rsidRPr="00DC27CE">
        <w:t xml:space="preserve"> $currentDate = $(</w:t>
      </w:r>
      <w:r w:rsidRPr="00DC27CE">
        <w:rPr>
          <w:color w:val="A31515"/>
        </w:rPr>
        <w:t>'#current-date'</w:t>
      </w:r>
      <w:r w:rsidRPr="00DC27CE">
        <w:t>);</w:t>
      </w:r>
    </w:p>
    <w:p w14:paraId="44052778" w14:textId="77777777" w:rsidR="00DC27CE" w:rsidRPr="00DC27CE" w:rsidRDefault="00DC27CE" w:rsidP="00DC27CE">
      <w:pPr>
        <w:pStyle w:val="FACode2"/>
      </w:pPr>
    </w:p>
    <w:p w14:paraId="14C80229" w14:textId="77777777" w:rsidR="00DC27CE" w:rsidRPr="00DC27CE" w:rsidRDefault="00DC27CE" w:rsidP="00DC27CE">
      <w:pPr>
        <w:pStyle w:val="FACode2"/>
      </w:pPr>
      <w:r w:rsidRPr="00DC27CE">
        <w:t xml:space="preserve">  </w:t>
      </w:r>
      <w:r w:rsidRPr="00DC27CE">
        <w:rPr>
          <w:color w:val="008000"/>
        </w:rPr>
        <w:t>// Handle user input</w:t>
      </w:r>
    </w:p>
    <w:p w14:paraId="58079105" w14:textId="77777777" w:rsidR="00DC27CE" w:rsidRPr="00DC27CE" w:rsidRDefault="00DC27CE" w:rsidP="00DC27CE">
      <w:pPr>
        <w:pStyle w:val="FACode2"/>
      </w:pPr>
      <w:r w:rsidRPr="00DC27CE">
        <w:t xml:space="preserve">  form.on(</w:t>
      </w:r>
      <w:r w:rsidRPr="00DC27CE">
        <w:rPr>
          <w:color w:val="A31515"/>
        </w:rPr>
        <w:t>'submit'</w:t>
      </w:r>
      <w:r w:rsidRPr="00DC27CE">
        <w:t xml:space="preserve">, </w:t>
      </w:r>
      <w:r w:rsidRPr="00DC27CE">
        <w:rPr>
          <w:color w:val="0000FF"/>
        </w:rPr>
        <w:t>function</w:t>
      </w:r>
      <w:r w:rsidRPr="00DC27CE">
        <w:t>(event) {</w:t>
      </w:r>
    </w:p>
    <w:p w14:paraId="35535A83" w14:textId="77777777" w:rsidR="00DC27CE" w:rsidRPr="00DC27CE" w:rsidRDefault="00DC27CE" w:rsidP="00DC27CE">
      <w:pPr>
        <w:pStyle w:val="FACode2"/>
      </w:pPr>
      <w:r w:rsidRPr="00DC27CE">
        <w:t xml:space="preserve">    event.preventDefault();</w:t>
      </w:r>
    </w:p>
    <w:p w14:paraId="59C42A6E" w14:textId="77777777" w:rsidR="00DC27CE" w:rsidRPr="00DC27CE" w:rsidRDefault="00DC27CE" w:rsidP="00DC27CE">
      <w:pPr>
        <w:pStyle w:val="FACode2"/>
      </w:pPr>
    </w:p>
    <w:p w14:paraId="559CABCE" w14:textId="77777777" w:rsidR="00DC27CE" w:rsidRPr="00DC27CE" w:rsidRDefault="00DC27CE" w:rsidP="00DC27CE">
      <w:pPr>
        <w:pStyle w:val="FACode2"/>
      </w:pPr>
      <w:r w:rsidRPr="00DC27CE">
        <w:t xml:space="preserve">    console.log(</w:t>
      </w:r>
      <w:r w:rsidRPr="00DC27CE">
        <w:rPr>
          <w:color w:val="A31515"/>
        </w:rPr>
        <w:t>'test'</w:t>
      </w:r>
      <w:r w:rsidRPr="00DC27CE">
        <w:t>, input.val());</w:t>
      </w:r>
    </w:p>
    <w:p w14:paraId="7677E29D" w14:textId="77777777" w:rsidR="00DC27CE" w:rsidRPr="00DC27CE" w:rsidRDefault="00DC27CE" w:rsidP="00DC27CE">
      <w:pPr>
        <w:pStyle w:val="FACode2"/>
      </w:pPr>
      <w:r w:rsidRPr="00DC27CE">
        <w:t xml:space="preserve">    fetchWeather({ city: input.val().replace(</w:t>
      </w:r>
      <w:r w:rsidRPr="00DC27CE">
        <w:rPr>
          <w:color w:val="811F3F"/>
        </w:rPr>
        <w:t>/\s</w:t>
      </w:r>
      <w:r w:rsidRPr="00DC27CE">
        <w:t>+</w:t>
      </w:r>
      <w:r w:rsidRPr="00DC27CE">
        <w:rPr>
          <w:color w:val="811F3F"/>
        </w:rPr>
        <w:t>/</w:t>
      </w:r>
      <w:r w:rsidRPr="00DC27CE">
        <w:rPr>
          <w:color w:val="0000FF"/>
        </w:rPr>
        <w:t>g</w:t>
      </w:r>
      <w:r w:rsidRPr="00DC27CE">
        <w:t xml:space="preserve">, </w:t>
      </w:r>
      <w:r w:rsidRPr="00DC27CE">
        <w:rPr>
          <w:color w:val="A31515"/>
        </w:rPr>
        <w:t>''</w:t>
      </w:r>
      <w:r w:rsidRPr="00DC27CE">
        <w:t>) }).then(renderWeather);</w:t>
      </w:r>
    </w:p>
    <w:p w14:paraId="703D86A3" w14:textId="77777777" w:rsidR="00DC27CE" w:rsidRPr="00DC27CE" w:rsidRDefault="00DC27CE" w:rsidP="00DC27CE">
      <w:pPr>
        <w:pStyle w:val="FACode2"/>
      </w:pPr>
      <w:r w:rsidRPr="00DC27CE">
        <w:t xml:space="preserve">  });</w:t>
      </w:r>
    </w:p>
    <w:p w14:paraId="036300BF" w14:textId="77777777" w:rsidR="00DC27CE" w:rsidRPr="00DC27CE" w:rsidRDefault="00DC27CE" w:rsidP="00DC27CE">
      <w:pPr>
        <w:pStyle w:val="FACode2"/>
      </w:pPr>
      <w:r w:rsidRPr="00DC27CE">
        <w:t>});</w:t>
      </w:r>
    </w:p>
    <w:p w14:paraId="082057A9" w14:textId="77777777" w:rsidR="00DC27CE" w:rsidRPr="00DC27CE" w:rsidRDefault="00DC27CE" w:rsidP="00DC27CE">
      <w:pPr>
        <w:pStyle w:val="FACode2"/>
      </w:pPr>
    </w:p>
    <w:p w14:paraId="27DAF6D5" w14:textId="77777777" w:rsidR="00385276" w:rsidRDefault="00385276" w:rsidP="00385276"/>
    <w:p w14:paraId="12AC600D" w14:textId="67E43566" w:rsidR="00BE01E2" w:rsidRDefault="00BE01E2" w:rsidP="00BE01E2">
      <w:pPr>
        <w:pStyle w:val="FALev3"/>
        <w:spacing w:before="120" w:after="120"/>
        <w:rPr>
          <w:bCs/>
          <w:sz w:val="20"/>
          <w:u w:val="none"/>
        </w:rPr>
      </w:pPr>
    </w:p>
    <w:p w14:paraId="38E16638" w14:textId="77777777" w:rsidR="00E02457" w:rsidRPr="00BE01E2" w:rsidRDefault="00E02457" w:rsidP="00BE01E2">
      <w:pPr>
        <w:pStyle w:val="FALev3"/>
        <w:spacing w:before="120" w:after="120"/>
        <w:rPr>
          <w:bCs/>
          <w:sz w:val="20"/>
          <w:u w:val="none"/>
        </w:rPr>
      </w:pPr>
    </w:p>
    <w:p w14:paraId="64B99686" w14:textId="04C3D58D" w:rsidR="00CE251D" w:rsidRPr="00C55B01" w:rsidRDefault="00804B69" w:rsidP="00CE251D">
      <w:pPr>
        <w:pStyle w:val="FALev3"/>
        <w:spacing w:before="120" w:after="120"/>
        <w:rPr>
          <w:bCs/>
          <w:sz w:val="20"/>
          <w:u w:val="none"/>
        </w:rPr>
      </w:pPr>
      <w:bookmarkStart w:id="19" w:name="_Toc19527448"/>
      <w:r w:rsidRPr="00C55B01">
        <w:rPr>
          <w:bCs/>
          <w:sz w:val="20"/>
          <w:u w:val="none"/>
        </w:rPr>
        <w:t xml:space="preserve">Step </w:t>
      </w:r>
      <w:r w:rsidR="00E02457">
        <w:rPr>
          <w:bCs/>
          <w:sz w:val="20"/>
          <w:u w:val="none"/>
        </w:rPr>
        <w:t>13</w:t>
      </w:r>
      <w:r w:rsidRPr="00C55B01">
        <w:rPr>
          <w:bCs/>
          <w:sz w:val="20"/>
          <w:u w:val="none"/>
        </w:rPr>
        <w:t>: Verify</w:t>
      </w:r>
      <w:bookmarkEnd w:id="19"/>
    </w:p>
    <w:p w14:paraId="014F1BF4" w14:textId="7E37FDDB" w:rsidR="00804B69" w:rsidRDefault="006873D7" w:rsidP="00B521DA">
      <w:pPr>
        <w:jc w:val="both"/>
      </w:pPr>
      <w:r>
        <w:t xml:space="preserve">Now, open </w:t>
      </w:r>
      <w:r w:rsidRPr="006873D7">
        <w:rPr>
          <w:b/>
        </w:rPr>
        <w:t>index.html</w:t>
      </w:r>
      <w:r>
        <w:t xml:space="preserve"> in Live Server</w:t>
      </w:r>
      <w:r>
        <w:rPr>
          <w:b/>
        </w:rPr>
        <w:t xml:space="preserve"> </w:t>
      </w:r>
      <w:r>
        <w:t>and verify that all required functionalities is correctly implemented.</w:t>
      </w:r>
    </w:p>
    <w:p w14:paraId="4512B0DF" w14:textId="3CBAACD0" w:rsidR="004265ED" w:rsidRDefault="004265ED" w:rsidP="00B521DA">
      <w:pPr>
        <w:jc w:val="both"/>
      </w:pPr>
      <w:r>
        <w:t>You can try to search for Weather of: Ha Noi, Da Nang, Sai Gon</w:t>
      </w:r>
      <w:r w:rsidR="0074048A">
        <w:t xml:space="preserve"> and check the </w:t>
      </w:r>
      <w:r w:rsidR="0074048A" w:rsidRPr="0074048A">
        <w:rPr>
          <w:b/>
        </w:rPr>
        <w:t>Network</w:t>
      </w:r>
      <w:r w:rsidR="0074048A">
        <w:t xml:space="preserve"> tab of Chrome</w:t>
      </w:r>
    </w:p>
    <w:p w14:paraId="3822277F" w14:textId="77777777" w:rsidR="00970486" w:rsidRDefault="00970486" w:rsidP="006873D7"/>
    <w:p w14:paraId="75F026C1" w14:textId="77777777" w:rsidR="00217248" w:rsidRDefault="00217248" w:rsidP="006873D7"/>
    <w:p w14:paraId="5D89C927" w14:textId="5E54129E" w:rsidR="00217248" w:rsidRPr="00217248" w:rsidRDefault="00217248" w:rsidP="00217248">
      <w:pPr>
        <w:jc w:val="center"/>
        <w:rPr>
          <w:b/>
          <w:sz w:val="22"/>
        </w:rPr>
      </w:pPr>
      <w:r w:rsidRPr="00217248">
        <w:rPr>
          <w:b/>
          <w:sz w:val="22"/>
        </w:rPr>
        <w:lastRenderedPageBreak/>
        <w:t>-- THE END --</w:t>
      </w:r>
    </w:p>
    <w:sectPr w:rsidR="00217248" w:rsidRPr="00217248" w:rsidSect="00BE773D">
      <w:headerReference w:type="default" r:id="rId16"/>
      <w:footerReference w:type="default" r:id="rId17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D4A59" w14:textId="77777777" w:rsidR="00B15A75" w:rsidRDefault="00B15A75" w:rsidP="00697B23">
      <w:pPr>
        <w:pStyle w:val="PB1"/>
      </w:pPr>
      <w:r>
        <w:separator/>
      </w:r>
    </w:p>
    <w:p w14:paraId="116A1000" w14:textId="77777777" w:rsidR="00B15A75" w:rsidRDefault="00B15A75"/>
  </w:endnote>
  <w:endnote w:type="continuationSeparator" w:id="0">
    <w:p w14:paraId="3E614E98" w14:textId="77777777" w:rsidR="00B15A75" w:rsidRDefault="00B15A75" w:rsidP="00697B23">
      <w:pPr>
        <w:pStyle w:val="PB1"/>
      </w:pPr>
      <w:r>
        <w:continuationSeparator/>
      </w:r>
    </w:p>
    <w:p w14:paraId="3610E095" w14:textId="77777777" w:rsidR="00B15A75" w:rsidRDefault="00B15A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3694C" w14:textId="77777777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760F4B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760F4B">
      <w:rPr>
        <w:rStyle w:val="PageNumber"/>
        <w:rFonts w:ascii="Arial" w:hAnsi="Arial" w:cs="Arial"/>
        <w:noProof/>
        <w:sz w:val="18"/>
        <w:szCs w:val="18"/>
      </w:rPr>
      <w:t>12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BE3D02" w:rsidRDefault="00BE3D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60DA8" w14:textId="77777777" w:rsidR="00B15A75" w:rsidRDefault="00B15A75" w:rsidP="00697B23">
      <w:pPr>
        <w:pStyle w:val="PB1"/>
      </w:pPr>
      <w:r>
        <w:separator/>
      </w:r>
    </w:p>
    <w:p w14:paraId="40F6EC01" w14:textId="77777777" w:rsidR="00B15A75" w:rsidRDefault="00B15A75"/>
  </w:footnote>
  <w:footnote w:type="continuationSeparator" w:id="0">
    <w:p w14:paraId="3D9B7791" w14:textId="77777777" w:rsidR="00B15A75" w:rsidRDefault="00B15A75" w:rsidP="00697B23">
      <w:pPr>
        <w:pStyle w:val="PB1"/>
      </w:pPr>
      <w:r>
        <w:continuationSeparator/>
      </w:r>
    </w:p>
    <w:p w14:paraId="1046BA63" w14:textId="77777777" w:rsidR="00B15A75" w:rsidRDefault="00B15A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63BAD" w14:textId="77777777" w:rsidR="003A59F5" w:rsidRPr="00771EAB" w:rsidRDefault="003A59F5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</w:pPr>
    <w:r>
      <w:t>Lab Guides</w:t>
    </w:r>
    <w:r w:rsidRPr="00771EAB">
      <w:tab/>
    </w:r>
    <w:r>
      <w:t>Front-End Essential</w:t>
    </w:r>
    <w:r w:rsidRPr="00BF4722">
      <w:t xml:space="preserve">s </w:t>
    </w:r>
    <w:r w:rsidRPr="00771EAB">
      <w:t xml:space="preserve">                   </w:t>
    </w:r>
    <w:r>
      <w:tab/>
    </w:r>
    <w:r w:rsidRPr="00771EAB">
      <w:t>Issue/Revision: x/y</w:t>
    </w:r>
  </w:p>
  <w:p w14:paraId="66E5D587" w14:textId="77777777" w:rsidR="00BE3D02" w:rsidRDefault="00BE3D0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E5D"/>
    <w:multiLevelType w:val="hybridMultilevel"/>
    <w:tmpl w:val="8A0C6DFA"/>
    <w:lvl w:ilvl="0" w:tplc="25B4B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998"/>
    <w:multiLevelType w:val="hybridMultilevel"/>
    <w:tmpl w:val="248A3656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B76D9"/>
    <w:multiLevelType w:val="hybridMultilevel"/>
    <w:tmpl w:val="B6B83F16"/>
    <w:lvl w:ilvl="0" w:tplc="AE70B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47542"/>
    <w:multiLevelType w:val="hybridMultilevel"/>
    <w:tmpl w:val="59D2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D7263"/>
    <w:multiLevelType w:val="hybridMultilevel"/>
    <w:tmpl w:val="A06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F7CE1"/>
    <w:multiLevelType w:val="hybridMultilevel"/>
    <w:tmpl w:val="43880818"/>
    <w:lvl w:ilvl="0" w:tplc="3B86E0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95E08"/>
    <w:multiLevelType w:val="hybridMultilevel"/>
    <w:tmpl w:val="DCF4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8B2B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10D8"/>
    <w:multiLevelType w:val="hybridMultilevel"/>
    <w:tmpl w:val="57B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27BF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2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6"/>
  </w:num>
  <w:num w:numId="19">
    <w:abstractNumId w:val="8"/>
  </w:num>
  <w:num w:numId="20">
    <w:abstractNumId w:val="11"/>
  </w:num>
  <w:num w:numId="21">
    <w:abstractNumId w:val="5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056"/>
    <w:rsid w:val="00005B29"/>
    <w:rsid w:val="00005BD4"/>
    <w:rsid w:val="000158FE"/>
    <w:rsid w:val="00023AC7"/>
    <w:rsid w:val="000278E7"/>
    <w:rsid w:val="00031534"/>
    <w:rsid w:val="000316A7"/>
    <w:rsid w:val="00037DBC"/>
    <w:rsid w:val="00040949"/>
    <w:rsid w:val="000472F6"/>
    <w:rsid w:val="00051826"/>
    <w:rsid w:val="00056143"/>
    <w:rsid w:val="00064BB1"/>
    <w:rsid w:val="0007298D"/>
    <w:rsid w:val="0007682E"/>
    <w:rsid w:val="00083D5C"/>
    <w:rsid w:val="0009208E"/>
    <w:rsid w:val="00092BB0"/>
    <w:rsid w:val="000A6A32"/>
    <w:rsid w:val="000B2134"/>
    <w:rsid w:val="000B3AE8"/>
    <w:rsid w:val="000B548D"/>
    <w:rsid w:val="000B6C48"/>
    <w:rsid w:val="000C0376"/>
    <w:rsid w:val="000C1FE0"/>
    <w:rsid w:val="000C4A66"/>
    <w:rsid w:val="000C558D"/>
    <w:rsid w:val="000D26B8"/>
    <w:rsid w:val="000D4B78"/>
    <w:rsid w:val="000D5B0E"/>
    <w:rsid w:val="000E1C62"/>
    <w:rsid w:val="000E4BFE"/>
    <w:rsid w:val="000E746B"/>
    <w:rsid w:val="000F0720"/>
    <w:rsid w:val="000F08B6"/>
    <w:rsid w:val="000F21E1"/>
    <w:rsid w:val="000F601F"/>
    <w:rsid w:val="000F7855"/>
    <w:rsid w:val="001054C8"/>
    <w:rsid w:val="00106B39"/>
    <w:rsid w:val="00106F33"/>
    <w:rsid w:val="0011042B"/>
    <w:rsid w:val="001178E3"/>
    <w:rsid w:val="00117F97"/>
    <w:rsid w:val="001207DB"/>
    <w:rsid w:val="00124D9D"/>
    <w:rsid w:val="001273C0"/>
    <w:rsid w:val="00127B81"/>
    <w:rsid w:val="0013063A"/>
    <w:rsid w:val="0013157E"/>
    <w:rsid w:val="00132D02"/>
    <w:rsid w:val="00136BC7"/>
    <w:rsid w:val="00141777"/>
    <w:rsid w:val="001424F5"/>
    <w:rsid w:val="00143595"/>
    <w:rsid w:val="00144BF1"/>
    <w:rsid w:val="00145142"/>
    <w:rsid w:val="00147DFC"/>
    <w:rsid w:val="00151B68"/>
    <w:rsid w:val="001641FF"/>
    <w:rsid w:val="0016686B"/>
    <w:rsid w:val="00167DA8"/>
    <w:rsid w:val="00171177"/>
    <w:rsid w:val="00180B04"/>
    <w:rsid w:val="001811DE"/>
    <w:rsid w:val="001827B9"/>
    <w:rsid w:val="00184B66"/>
    <w:rsid w:val="00184FC5"/>
    <w:rsid w:val="00186726"/>
    <w:rsid w:val="00194621"/>
    <w:rsid w:val="0019761A"/>
    <w:rsid w:val="001A1629"/>
    <w:rsid w:val="001A1720"/>
    <w:rsid w:val="001A412D"/>
    <w:rsid w:val="001A41A7"/>
    <w:rsid w:val="001B23ED"/>
    <w:rsid w:val="001B3817"/>
    <w:rsid w:val="001B73A7"/>
    <w:rsid w:val="001C00CB"/>
    <w:rsid w:val="001C1D6E"/>
    <w:rsid w:val="001C3DE0"/>
    <w:rsid w:val="001C5465"/>
    <w:rsid w:val="001C7089"/>
    <w:rsid w:val="001D43FF"/>
    <w:rsid w:val="001E05CE"/>
    <w:rsid w:val="001E0B46"/>
    <w:rsid w:val="001E217D"/>
    <w:rsid w:val="001F1427"/>
    <w:rsid w:val="001F3EED"/>
    <w:rsid w:val="001F455A"/>
    <w:rsid w:val="001F5A02"/>
    <w:rsid w:val="002018AF"/>
    <w:rsid w:val="00201C24"/>
    <w:rsid w:val="00206791"/>
    <w:rsid w:val="002078BA"/>
    <w:rsid w:val="002103AA"/>
    <w:rsid w:val="00210CD4"/>
    <w:rsid w:val="00215215"/>
    <w:rsid w:val="00217248"/>
    <w:rsid w:val="002279BD"/>
    <w:rsid w:val="0023326C"/>
    <w:rsid w:val="002353A4"/>
    <w:rsid w:val="00242175"/>
    <w:rsid w:val="00244857"/>
    <w:rsid w:val="0024489D"/>
    <w:rsid w:val="00244B47"/>
    <w:rsid w:val="00245C3A"/>
    <w:rsid w:val="002512E3"/>
    <w:rsid w:val="00251E83"/>
    <w:rsid w:val="00255B7B"/>
    <w:rsid w:val="002764EE"/>
    <w:rsid w:val="00280532"/>
    <w:rsid w:val="002863CD"/>
    <w:rsid w:val="00292309"/>
    <w:rsid w:val="002929D3"/>
    <w:rsid w:val="00292E0F"/>
    <w:rsid w:val="00295D49"/>
    <w:rsid w:val="002A0595"/>
    <w:rsid w:val="002A1B75"/>
    <w:rsid w:val="002B28F8"/>
    <w:rsid w:val="002B359C"/>
    <w:rsid w:val="002B5B04"/>
    <w:rsid w:val="002B6010"/>
    <w:rsid w:val="002C0E1F"/>
    <w:rsid w:val="002C3CA6"/>
    <w:rsid w:val="002C4F33"/>
    <w:rsid w:val="002C4F6B"/>
    <w:rsid w:val="002C5099"/>
    <w:rsid w:val="002C6323"/>
    <w:rsid w:val="002C697D"/>
    <w:rsid w:val="002C714F"/>
    <w:rsid w:val="002C7D8F"/>
    <w:rsid w:val="002D2607"/>
    <w:rsid w:val="002D2D8F"/>
    <w:rsid w:val="002D70EC"/>
    <w:rsid w:val="002E39E4"/>
    <w:rsid w:val="002E51D3"/>
    <w:rsid w:val="002F1A6E"/>
    <w:rsid w:val="002F3B39"/>
    <w:rsid w:val="002F649E"/>
    <w:rsid w:val="002F69B0"/>
    <w:rsid w:val="00300432"/>
    <w:rsid w:val="00301DDE"/>
    <w:rsid w:val="003032F8"/>
    <w:rsid w:val="00305D64"/>
    <w:rsid w:val="0030664A"/>
    <w:rsid w:val="003101FE"/>
    <w:rsid w:val="003126C1"/>
    <w:rsid w:val="00313016"/>
    <w:rsid w:val="00314E3D"/>
    <w:rsid w:val="003171FE"/>
    <w:rsid w:val="00317950"/>
    <w:rsid w:val="003204A7"/>
    <w:rsid w:val="00321B78"/>
    <w:rsid w:val="00326CE1"/>
    <w:rsid w:val="00326F85"/>
    <w:rsid w:val="00327A8E"/>
    <w:rsid w:val="00332104"/>
    <w:rsid w:val="0033253A"/>
    <w:rsid w:val="00337C73"/>
    <w:rsid w:val="0034245E"/>
    <w:rsid w:val="00345F19"/>
    <w:rsid w:val="0034752C"/>
    <w:rsid w:val="003504C1"/>
    <w:rsid w:val="00350F96"/>
    <w:rsid w:val="00351103"/>
    <w:rsid w:val="0035127C"/>
    <w:rsid w:val="00351AB6"/>
    <w:rsid w:val="0035288A"/>
    <w:rsid w:val="00360613"/>
    <w:rsid w:val="003613A0"/>
    <w:rsid w:val="00361EF1"/>
    <w:rsid w:val="00364177"/>
    <w:rsid w:val="00365484"/>
    <w:rsid w:val="00365F51"/>
    <w:rsid w:val="003677A0"/>
    <w:rsid w:val="00381989"/>
    <w:rsid w:val="00382F10"/>
    <w:rsid w:val="003848D6"/>
    <w:rsid w:val="00385276"/>
    <w:rsid w:val="0039032E"/>
    <w:rsid w:val="00390670"/>
    <w:rsid w:val="00393AC0"/>
    <w:rsid w:val="00393D1F"/>
    <w:rsid w:val="00395EEE"/>
    <w:rsid w:val="00397C0D"/>
    <w:rsid w:val="003A3B41"/>
    <w:rsid w:val="003A59F5"/>
    <w:rsid w:val="003A7716"/>
    <w:rsid w:val="003B0E2E"/>
    <w:rsid w:val="003B6892"/>
    <w:rsid w:val="003C16F6"/>
    <w:rsid w:val="003D0270"/>
    <w:rsid w:val="003D29CD"/>
    <w:rsid w:val="003D552E"/>
    <w:rsid w:val="003D6570"/>
    <w:rsid w:val="003D6E98"/>
    <w:rsid w:val="003E4BA3"/>
    <w:rsid w:val="003E6987"/>
    <w:rsid w:val="003F15DC"/>
    <w:rsid w:val="003F19DF"/>
    <w:rsid w:val="003F659F"/>
    <w:rsid w:val="003F694D"/>
    <w:rsid w:val="00404354"/>
    <w:rsid w:val="0040464E"/>
    <w:rsid w:val="00405330"/>
    <w:rsid w:val="004053C9"/>
    <w:rsid w:val="004059E4"/>
    <w:rsid w:val="00406C91"/>
    <w:rsid w:val="00414A5B"/>
    <w:rsid w:val="00417224"/>
    <w:rsid w:val="00421E0C"/>
    <w:rsid w:val="004265ED"/>
    <w:rsid w:val="00426D3B"/>
    <w:rsid w:val="00432754"/>
    <w:rsid w:val="0044087B"/>
    <w:rsid w:val="00444BC0"/>
    <w:rsid w:val="00445C79"/>
    <w:rsid w:val="0045058E"/>
    <w:rsid w:val="004559F0"/>
    <w:rsid w:val="004624B6"/>
    <w:rsid w:val="00464576"/>
    <w:rsid w:val="00465AE8"/>
    <w:rsid w:val="004756FF"/>
    <w:rsid w:val="004874B8"/>
    <w:rsid w:val="0049533C"/>
    <w:rsid w:val="004A1C4A"/>
    <w:rsid w:val="004A4B9A"/>
    <w:rsid w:val="004A5C21"/>
    <w:rsid w:val="004B14CB"/>
    <w:rsid w:val="004B4764"/>
    <w:rsid w:val="004B601A"/>
    <w:rsid w:val="004C5455"/>
    <w:rsid w:val="004C6EDF"/>
    <w:rsid w:val="004D0C9E"/>
    <w:rsid w:val="004E2334"/>
    <w:rsid w:val="004E4532"/>
    <w:rsid w:val="004E4D85"/>
    <w:rsid w:val="004E519F"/>
    <w:rsid w:val="004E65A4"/>
    <w:rsid w:val="004F7BFC"/>
    <w:rsid w:val="005005DE"/>
    <w:rsid w:val="0050359B"/>
    <w:rsid w:val="0050535A"/>
    <w:rsid w:val="005102AE"/>
    <w:rsid w:val="005120A5"/>
    <w:rsid w:val="005120D5"/>
    <w:rsid w:val="00517F2E"/>
    <w:rsid w:val="00520DA3"/>
    <w:rsid w:val="00524674"/>
    <w:rsid w:val="005308FC"/>
    <w:rsid w:val="0053146B"/>
    <w:rsid w:val="00534549"/>
    <w:rsid w:val="0053500E"/>
    <w:rsid w:val="00535B29"/>
    <w:rsid w:val="00537ADF"/>
    <w:rsid w:val="00541716"/>
    <w:rsid w:val="00553346"/>
    <w:rsid w:val="00553521"/>
    <w:rsid w:val="0056236F"/>
    <w:rsid w:val="0056360F"/>
    <w:rsid w:val="00566F7F"/>
    <w:rsid w:val="00570400"/>
    <w:rsid w:val="0057064F"/>
    <w:rsid w:val="005758E9"/>
    <w:rsid w:val="00576C25"/>
    <w:rsid w:val="005802A4"/>
    <w:rsid w:val="00581F03"/>
    <w:rsid w:val="00582855"/>
    <w:rsid w:val="00582E94"/>
    <w:rsid w:val="005872EB"/>
    <w:rsid w:val="00587A42"/>
    <w:rsid w:val="00593EAF"/>
    <w:rsid w:val="005940DB"/>
    <w:rsid w:val="0059753A"/>
    <w:rsid w:val="005B00B1"/>
    <w:rsid w:val="005B2374"/>
    <w:rsid w:val="005C20E6"/>
    <w:rsid w:val="005C2D93"/>
    <w:rsid w:val="005C391E"/>
    <w:rsid w:val="005C7182"/>
    <w:rsid w:val="005C7894"/>
    <w:rsid w:val="005D48BA"/>
    <w:rsid w:val="005E1869"/>
    <w:rsid w:val="005E1B8E"/>
    <w:rsid w:val="005E43B1"/>
    <w:rsid w:val="005E4402"/>
    <w:rsid w:val="005E472C"/>
    <w:rsid w:val="005E64CE"/>
    <w:rsid w:val="005F31D9"/>
    <w:rsid w:val="005F324A"/>
    <w:rsid w:val="005F4510"/>
    <w:rsid w:val="005F7D17"/>
    <w:rsid w:val="006009D2"/>
    <w:rsid w:val="0060450B"/>
    <w:rsid w:val="00607BAC"/>
    <w:rsid w:val="00610186"/>
    <w:rsid w:val="00611FCB"/>
    <w:rsid w:val="006125F9"/>
    <w:rsid w:val="00614108"/>
    <w:rsid w:val="00614EEA"/>
    <w:rsid w:val="00617469"/>
    <w:rsid w:val="00617FFB"/>
    <w:rsid w:val="0062004D"/>
    <w:rsid w:val="0062702C"/>
    <w:rsid w:val="006304A0"/>
    <w:rsid w:val="00632EDD"/>
    <w:rsid w:val="00634B82"/>
    <w:rsid w:val="00637D67"/>
    <w:rsid w:val="00641013"/>
    <w:rsid w:val="0064153D"/>
    <w:rsid w:val="006438DA"/>
    <w:rsid w:val="00652ED0"/>
    <w:rsid w:val="006531EF"/>
    <w:rsid w:val="0065679C"/>
    <w:rsid w:val="00664378"/>
    <w:rsid w:val="00664A71"/>
    <w:rsid w:val="00664C71"/>
    <w:rsid w:val="00665005"/>
    <w:rsid w:val="006656E1"/>
    <w:rsid w:val="00666970"/>
    <w:rsid w:val="0067220B"/>
    <w:rsid w:val="0067293D"/>
    <w:rsid w:val="00673C0C"/>
    <w:rsid w:val="00673DD6"/>
    <w:rsid w:val="00674B66"/>
    <w:rsid w:val="00680F7D"/>
    <w:rsid w:val="006873D7"/>
    <w:rsid w:val="00687D31"/>
    <w:rsid w:val="00693A22"/>
    <w:rsid w:val="00695CF5"/>
    <w:rsid w:val="00695F3E"/>
    <w:rsid w:val="00697B23"/>
    <w:rsid w:val="006A1262"/>
    <w:rsid w:val="006A2EE8"/>
    <w:rsid w:val="006A412E"/>
    <w:rsid w:val="006B22B9"/>
    <w:rsid w:val="006B28B1"/>
    <w:rsid w:val="006B2D9C"/>
    <w:rsid w:val="006B3765"/>
    <w:rsid w:val="006B78FC"/>
    <w:rsid w:val="006C01FF"/>
    <w:rsid w:val="006D3D30"/>
    <w:rsid w:val="006D4CA3"/>
    <w:rsid w:val="006D726E"/>
    <w:rsid w:val="006E05F7"/>
    <w:rsid w:val="006E7806"/>
    <w:rsid w:val="006F077A"/>
    <w:rsid w:val="006F2DB5"/>
    <w:rsid w:val="006F4C04"/>
    <w:rsid w:val="00703946"/>
    <w:rsid w:val="00714949"/>
    <w:rsid w:val="00714A36"/>
    <w:rsid w:val="00715C8B"/>
    <w:rsid w:val="00720D6F"/>
    <w:rsid w:val="00721668"/>
    <w:rsid w:val="00727AFF"/>
    <w:rsid w:val="00730E39"/>
    <w:rsid w:val="00731DE2"/>
    <w:rsid w:val="00732617"/>
    <w:rsid w:val="007326B5"/>
    <w:rsid w:val="00732E50"/>
    <w:rsid w:val="0073412B"/>
    <w:rsid w:val="00734219"/>
    <w:rsid w:val="007355B1"/>
    <w:rsid w:val="00735DB7"/>
    <w:rsid w:val="0074048A"/>
    <w:rsid w:val="007406D1"/>
    <w:rsid w:val="00743354"/>
    <w:rsid w:val="00743807"/>
    <w:rsid w:val="00746EF0"/>
    <w:rsid w:val="0075061E"/>
    <w:rsid w:val="00750645"/>
    <w:rsid w:val="00752093"/>
    <w:rsid w:val="00755A8A"/>
    <w:rsid w:val="00757555"/>
    <w:rsid w:val="00760F4B"/>
    <w:rsid w:val="00761887"/>
    <w:rsid w:val="00761F5F"/>
    <w:rsid w:val="00763D38"/>
    <w:rsid w:val="00764060"/>
    <w:rsid w:val="0076701B"/>
    <w:rsid w:val="007701D1"/>
    <w:rsid w:val="007709FB"/>
    <w:rsid w:val="00771EAB"/>
    <w:rsid w:val="00782CBC"/>
    <w:rsid w:val="00787511"/>
    <w:rsid w:val="00790628"/>
    <w:rsid w:val="00790B74"/>
    <w:rsid w:val="00793E60"/>
    <w:rsid w:val="007957CA"/>
    <w:rsid w:val="0079687A"/>
    <w:rsid w:val="00797BB9"/>
    <w:rsid w:val="007A1269"/>
    <w:rsid w:val="007A2888"/>
    <w:rsid w:val="007A2FE4"/>
    <w:rsid w:val="007A3475"/>
    <w:rsid w:val="007A4735"/>
    <w:rsid w:val="007A4900"/>
    <w:rsid w:val="007A4A55"/>
    <w:rsid w:val="007B1B75"/>
    <w:rsid w:val="007C0C23"/>
    <w:rsid w:val="007C1ACD"/>
    <w:rsid w:val="007C1E93"/>
    <w:rsid w:val="007C4B59"/>
    <w:rsid w:val="007D737B"/>
    <w:rsid w:val="007E0166"/>
    <w:rsid w:val="007E0DC7"/>
    <w:rsid w:val="007E28AA"/>
    <w:rsid w:val="007E28B3"/>
    <w:rsid w:val="007F1137"/>
    <w:rsid w:val="007F3A7B"/>
    <w:rsid w:val="007F57CF"/>
    <w:rsid w:val="00801D8C"/>
    <w:rsid w:val="008024C7"/>
    <w:rsid w:val="008032E9"/>
    <w:rsid w:val="00804B69"/>
    <w:rsid w:val="00805E47"/>
    <w:rsid w:val="00807318"/>
    <w:rsid w:val="0081257C"/>
    <w:rsid w:val="0081480B"/>
    <w:rsid w:val="0081676B"/>
    <w:rsid w:val="00816FE5"/>
    <w:rsid w:val="00826F93"/>
    <w:rsid w:val="00830147"/>
    <w:rsid w:val="008328DA"/>
    <w:rsid w:val="00835FCF"/>
    <w:rsid w:val="00841795"/>
    <w:rsid w:val="0084694D"/>
    <w:rsid w:val="00851C2C"/>
    <w:rsid w:val="0085458E"/>
    <w:rsid w:val="00856000"/>
    <w:rsid w:val="00860A98"/>
    <w:rsid w:val="00862BE6"/>
    <w:rsid w:val="008653EA"/>
    <w:rsid w:val="00874F97"/>
    <w:rsid w:val="0087531A"/>
    <w:rsid w:val="00877156"/>
    <w:rsid w:val="008771BF"/>
    <w:rsid w:val="008838C8"/>
    <w:rsid w:val="00886B49"/>
    <w:rsid w:val="00891347"/>
    <w:rsid w:val="00893E3C"/>
    <w:rsid w:val="008953CD"/>
    <w:rsid w:val="00896BF3"/>
    <w:rsid w:val="008A1180"/>
    <w:rsid w:val="008A4DED"/>
    <w:rsid w:val="008A6098"/>
    <w:rsid w:val="008B5C61"/>
    <w:rsid w:val="008C016E"/>
    <w:rsid w:val="008C276D"/>
    <w:rsid w:val="008C3B0C"/>
    <w:rsid w:val="008D27E0"/>
    <w:rsid w:val="008E4DD6"/>
    <w:rsid w:val="008E751A"/>
    <w:rsid w:val="008F2A74"/>
    <w:rsid w:val="00905800"/>
    <w:rsid w:val="00911129"/>
    <w:rsid w:val="00917707"/>
    <w:rsid w:val="00917965"/>
    <w:rsid w:val="0092132C"/>
    <w:rsid w:val="00922392"/>
    <w:rsid w:val="0092606B"/>
    <w:rsid w:val="009336BD"/>
    <w:rsid w:val="00933C7A"/>
    <w:rsid w:val="00933DD6"/>
    <w:rsid w:val="00934E5A"/>
    <w:rsid w:val="009365A4"/>
    <w:rsid w:val="009371F2"/>
    <w:rsid w:val="00940A68"/>
    <w:rsid w:val="00943CFF"/>
    <w:rsid w:val="00944D7B"/>
    <w:rsid w:val="009470F2"/>
    <w:rsid w:val="009521F1"/>
    <w:rsid w:val="0095384A"/>
    <w:rsid w:val="00955EC0"/>
    <w:rsid w:val="00956734"/>
    <w:rsid w:val="009570A3"/>
    <w:rsid w:val="0096085C"/>
    <w:rsid w:val="00961F1B"/>
    <w:rsid w:val="009620F9"/>
    <w:rsid w:val="009623A9"/>
    <w:rsid w:val="00963E52"/>
    <w:rsid w:val="009652F2"/>
    <w:rsid w:val="009668B3"/>
    <w:rsid w:val="009668F0"/>
    <w:rsid w:val="00970486"/>
    <w:rsid w:val="00972CD0"/>
    <w:rsid w:val="00973041"/>
    <w:rsid w:val="00973CC4"/>
    <w:rsid w:val="00985B8C"/>
    <w:rsid w:val="00987B5E"/>
    <w:rsid w:val="00994A1B"/>
    <w:rsid w:val="00996DD6"/>
    <w:rsid w:val="009A0EC6"/>
    <w:rsid w:val="009A3D3E"/>
    <w:rsid w:val="009A432B"/>
    <w:rsid w:val="009B16A0"/>
    <w:rsid w:val="009B2DA6"/>
    <w:rsid w:val="009B369E"/>
    <w:rsid w:val="009B4151"/>
    <w:rsid w:val="009C0CB9"/>
    <w:rsid w:val="009C27BA"/>
    <w:rsid w:val="009D1921"/>
    <w:rsid w:val="009D5A28"/>
    <w:rsid w:val="009E241F"/>
    <w:rsid w:val="009E3581"/>
    <w:rsid w:val="00A01B0C"/>
    <w:rsid w:val="00A07F34"/>
    <w:rsid w:val="00A11C3A"/>
    <w:rsid w:val="00A11F51"/>
    <w:rsid w:val="00A13AC0"/>
    <w:rsid w:val="00A13DC7"/>
    <w:rsid w:val="00A212B4"/>
    <w:rsid w:val="00A22891"/>
    <w:rsid w:val="00A2296F"/>
    <w:rsid w:val="00A23472"/>
    <w:rsid w:val="00A256DB"/>
    <w:rsid w:val="00A2732E"/>
    <w:rsid w:val="00A30DBB"/>
    <w:rsid w:val="00A32093"/>
    <w:rsid w:val="00A34B90"/>
    <w:rsid w:val="00A3582F"/>
    <w:rsid w:val="00A37598"/>
    <w:rsid w:val="00A42EA1"/>
    <w:rsid w:val="00A44A9F"/>
    <w:rsid w:val="00A4556E"/>
    <w:rsid w:val="00A530F8"/>
    <w:rsid w:val="00A55DDC"/>
    <w:rsid w:val="00A56A08"/>
    <w:rsid w:val="00A604C9"/>
    <w:rsid w:val="00A63206"/>
    <w:rsid w:val="00A63EB4"/>
    <w:rsid w:val="00A67E69"/>
    <w:rsid w:val="00A70D4A"/>
    <w:rsid w:val="00A759A5"/>
    <w:rsid w:val="00A811D5"/>
    <w:rsid w:val="00A81B55"/>
    <w:rsid w:val="00A8297B"/>
    <w:rsid w:val="00A854DB"/>
    <w:rsid w:val="00A928F1"/>
    <w:rsid w:val="00A93975"/>
    <w:rsid w:val="00A93E72"/>
    <w:rsid w:val="00A94054"/>
    <w:rsid w:val="00A948B8"/>
    <w:rsid w:val="00A978B1"/>
    <w:rsid w:val="00AA02BE"/>
    <w:rsid w:val="00AA5BD7"/>
    <w:rsid w:val="00AA7FDB"/>
    <w:rsid w:val="00AB4716"/>
    <w:rsid w:val="00AB4DF6"/>
    <w:rsid w:val="00AB5C3D"/>
    <w:rsid w:val="00AC075F"/>
    <w:rsid w:val="00AD001A"/>
    <w:rsid w:val="00AD3B44"/>
    <w:rsid w:val="00AE0AE1"/>
    <w:rsid w:val="00AE15A3"/>
    <w:rsid w:val="00AE1EF1"/>
    <w:rsid w:val="00AE32DC"/>
    <w:rsid w:val="00AE4AD5"/>
    <w:rsid w:val="00AF0F10"/>
    <w:rsid w:val="00AF2422"/>
    <w:rsid w:val="00AF69BE"/>
    <w:rsid w:val="00AF70F7"/>
    <w:rsid w:val="00AF7C21"/>
    <w:rsid w:val="00B02EB8"/>
    <w:rsid w:val="00B04755"/>
    <w:rsid w:val="00B04C36"/>
    <w:rsid w:val="00B10D65"/>
    <w:rsid w:val="00B111CD"/>
    <w:rsid w:val="00B11EC0"/>
    <w:rsid w:val="00B12B0B"/>
    <w:rsid w:val="00B15A75"/>
    <w:rsid w:val="00B1634E"/>
    <w:rsid w:val="00B23D46"/>
    <w:rsid w:val="00B24529"/>
    <w:rsid w:val="00B2593B"/>
    <w:rsid w:val="00B30CAA"/>
    <w:rsid w:val="00B3423E"/>
    <w:rsid w:val="00B50DA4"/>
    <w:rsid w:val="00B521DA"/>
    <w:rsid w:val="00B612FA"/>
    <w:rsid w:val="00B632B1"/>
    <w:rsid w:val="00B65A8B"/>
    <w:rsid w:val="00B664A5"/>
    <w:rsid w:val="00B70B62"/>
    <w:rsid w:val="00B779C7"/>
    <w:rsid w:val="00B80BFA"/>
    <w:rsid w:val="00B85684"/>
    <w:rsid w:val="00B92DDF"/>
    <w:rsid w:val="00B94847"/>
    <w:rsid w:val="00B94A31"/>
    <w:rsid w:val="00B94F74"/>
    <w:rsid w:val="00B96F76"/>
    <w:rsid w:val="00BA0A57"/>
    <w:rsid w:val="00BA0B6B"/>
    <w:rsid w:val="00BA19AD"/>
    <w:rsid w:val="00BA3600"/>
    <w:rsid w:val="00BA5F02"/>
    <w:rsid w:val="00BB16B0"/>
    <w:rsid w:val="00BB237D"/>
    <w:rsid w:val="00BC09F0"/>
    <w:rsid w:val="00BC1725"/>
    <w:rsid w:val="00BC57B7"/>
    <w:rsid w:val="00BC7AD2"/>
    <w:rsid w:val="00BD5DFB"/>
    <w:rsid w:val="00BE01E2"/>
    <w:rsid w:val="00BE10F7"/>
    <w:rsid w:val="00BE2353"/>
    <w:rsid w:val="00BE3D02"/>
    <w:rsid w:val="00BE773D"/>
    <w:rsid w:val="00BE7754"/>
    <w:rsid w:val="00BE7F08"/>
    <w:rsid w:val="00BF110E"/>
    <w:rsid w:val="00BF11A4"/>
    <w:rsid w:val="00BF4722"/>
    <w:rsid w:val="00BF6E5E"/>
    <w:rsid w:val="00BF793F"/>
    <w:rsid w:val="00C00526"/>
    <w:rsid w:val="00C12519"/>
    <w:rsid w:val="00C14E0F"/>
    <w:rsid w:val="00C155AE"/>
    <w:rsid w:val="00C15761"/>
    <w:rsid w:val="00C26C5F"/>
    <w:rsid w:val="00C344CC"/>
    <w:rsid w:val="00C35833"/>
    <w:rsid w:val="00C36B0F"/>
    <w:rsid w:val="00C43DDC"/>
    <w:rsid w:val="00C45A55"/>
    <w:rsid w:val="00C50B6A"/>
    <w:rsid w:val="00C511EA"/>
    <w:rsid w:val="00C52033"/>
    <w:rsid w:val="00C5483F"/>
    <w:rsid w:val="00C55B01"/>
    <w:rsid w:val="00C560B3"/>
    <w:rsid w:val="00C60DE3"/>
    <w:rsid w:val="00C652F6"/>
    <w:rsid w:val="00C67A5C"/>
    <w:rsid w:val="00C707FB"/>
    <w:rsid w:val="00C73AD2"/>
    <w:rsid w:val="00C77C90"/>
    <w:rsid w:val="00C848F4"/>
    <w:rsid w:val="00C8579B"/>
    <w:rsid w:val="00C90885"/>
    <w:rsid w:val="00C910B9"/>
    <w:rsid w:val="00C935FF"/>
    <w:rsid w:val="00C940AB"/>
    <w:rsid w:val="00C97C92"/>
    <w:rsid w:val="00CA2687"/>
    <w:rsid w:val="00CB29FF"/>
    <w:rsid w:val="00CB2EC4"/>
    <w:rsid w:val="00CB343C"/>
    <w:rsid w:val="00CC0FCA"/>
    <w:rsid w:val="00CC24D8"/>
    <w:rsid w:val="00CC56D8"/>
    <w:rsid w:val="00CC5792"/>
    <w:rsid w:val="00CC67CE"/>
    <w:rsid w:val="00CD22AB"/>
    <w:rsid w:val="00CD2958"/>
    <w:rsid w:val="00CD45A2"/>
    <w:rsid w:val="00CD4A04"/>
    <w:rsid w:val="00CD6333"/>
    <w:rsid w:val="00CD6FB2"/>
    <w:rsid w:val="00CE217D"/>
    <w:rsid w:val="00CE251D"/>
    <w:rsid w:val="00CE4E63"/>
    <w:rsid w:val="00CE6FF2"/>
    <w:rsid w:val="00CF317C"/>
    <w:rsid w:val="00CF517A"/>
    <w:rsid w:val="00CF5C59"/>
    <w:rsid w:val="00D01A61"/>
    <w:rsid w:val="00D037B2"/>
    <w:rsid w:val="00D03AAA"/>
    <w:rsid w:val="00D12476"/>
    <w:rsid w:val="00D1306F"/>
    <w:rsid w:val="00D16706"/>
    <w:rsid w:val="00D21A33"/>
    <w:rsid w:val="00D25950"/>
    <w:rsid w:val="00D260DA"/>
    <w:rsid w:val="00D261E6"/>
    <w:rsid w:val="00D2753F"/>
    <w:rsid w:val="00D3103F"/>
    <w:rsid w:val="00D31854"/>
    <w:rsid w:val="00D32868"/>
    <w:rsid w:val="00D3621C"/>
    <w:rsid w:val="00D4465D"/>
    <w:rsid w:val="00D50036"/>
    <w:rsid w:val="00D5289D"/>
    <w:rsid w:val="00D54DBC"/>
    <w:rsid w:val="00D552D4"/>
    <w:rsid w:val="00D62FDA"/>
    <w:rsid w:val="00D631F2"/>
    <w:rsid w:val="00D703A8"/>
    <w:rsid w:val="00D7054F"/>
    <w:rsid w:val="00D743AC"/>
    <w:rsid w:val="00D7581F"/>
    <w:rsid w:val="00D7705D"/>
    <w:rsid w:val="00D7711F"/>
    <w:rsid w:val="00D80731"/>
    <w:rsid w:val="00D82256"/>
    <w:rsid w:val="00D8287F"/>
    <w:rsid w:val="00D8310D"/>
    <w:rsid w:val="00D847D7"/>
    <w:rsid w:val="00D84A28"/>
    <w:rsid w:val="00D87F2B"/>
    <w:rsid w:val="00D90B99"/>
    <w:rsid w:val="00D93628"/>
    <w:rsid w:val="00DA2645"/>
    <w:rsid w:val="00DA2862"/>
    <w:rsid w:val="00DA3322"/>
    <w:rsid w:val="00DA3871"/>
    <w:rsid w:val="00DA6D10"/>
    <w:rsid w:val="00DB1F0C"/>
    <w:rsid w:val="00DB3AF7"/>
    <w:rsid w:val="00DB4958"/>
    <w:rsid w:val="00DC03DE"/>
    <w:rsid w:val="00DC0EA8"/>
    <w:rsid w:val="00DC27CE"/>
    <w:rsid w:val="00DC2C7D"/>
    <w:rsid w:val="00DC6B8C"/>
    <w:rsid w:val="00DC7506"/>
    <w:rsid w:val="00DD274D"/>
    <w:rsid w:val="00DD28FF"/>
    <w:rsid w:val="00DD4392"/>
    <w:rsid w:val="00DD75D4"/>
    <w:rsid w:val="00DE4E3E"/>
    <w:rsid w:val="00DE5AE0"/>
    <w:rsid w:val="00DF1D0E"/>
    <w:rsid w:val="00DF4364"/>
    <w:rsid w:val="00DF62FE"/>
    <w:rsid w:val="00E02457"/>
    <w:rsid w:val="00E054FF"/>
    <w:rsid w:val="00E07B04"/>
    <w:rsid w:val="00E10905"/>
    <w:rsid w:val="00E15C83"/>
    <w:rsid w:val="00E16EB9"/>
    <w:rsid w:val="00E20905"/>
    <w:rsid w:val="00E24A22"/>
    <w:rsid w:val="00E26035"/>
    <w:rsid w:val="00E26545"/>
    <w:rsid w:val="00E303C6"/>
    <w:rsid w:val="00E32473"/>
    <w:rsid w:val="00E331E1"/>
    <w:rsid w:val="00E33CD5"/>
    <w:rsid w:val="00E35E05"/>
    <w:rsid w:val="00E44D26"/>
    <w:rsid w:val="00E46203"/>
    <w:rsid w:val="00E532C5"/>
    <w:rsid w:val="00E5344D"/>
    <w:rsid w:val="00E541BE"/>
    <w:rsid w:val="00E606F9"/>
    <w:rsid w:val="00E6444A"/>
    <w:rsid w:val="00E64C69"/>
    <w:rsid w:val="00E64EBA"/>
    <w:rsid w:val="00E65BC6"/>
    <w:rsid w:val="00E6629A"/>
    <w:rsid w:val="00E66569"/>
    <w:rsid w:val="00E6731F"/>
    <w:rsid w:val="00E67EC1"/>
    <w:rsid w:val="00E70C02"/>
    <w:rsid w:val="00E7471C"/>
    <w:rsid w:val="00E765A2"/>
    <w:rsid w:val="00E80CC7"/>
    <w:rsid w:val="00E81B97"/>
    <w:rsid w:val="00E86ACE"/>
    <w:rsid w:val="00E920EB"/>
    <w:rsid w:val="00E9263E"/>
    <w:rsid w:val="00E932F0"/>
    <w:rsid w:val="00E961E2"/>
    <w:rsid w:val="00EA0202"/>
    <w:rsid w:val="00EA0B83"/>
    <w:rsid w:val="00EA14F9"/>
    <w:rsid w:val="00EA37CD"/>
    <w:rsid w:val="00EA567E"/>
    <w:rsid w:val="00EA5EEB"/>
    <w:rsid w:val="00EB3B16"/>
    <w:rsid w:val="00EB5965"/>
    <w:rsid w:val="00EC0358"/>
    <w:rsid w:val="00EC0854"/>
    <w:rsid w:val="00EC458A"/>
    <w:rsid w:val="00ED05AA"/>
    <w:rsid w:val="00ED0E6E"/>
    <w:rsid w:val="00ED1E7C"/>
    <w:rsid w:val="00ED31FD"/>
    <w:rsid w:val="00ED4A14"/>
    <w:rsid w:val="00EE02B4"/>
    <w:rsid w:val="00EE0B8F"/>
    <w:rsid w:val="00EE4912"/>
    <w:rsid w:val="00EE4AA9"/>
    <w:rsid w:val="00EE54E8"/>
    <w:rsid w:val="00EE6B36"/>
    <w:rsid w:val="00EF124B"/>
    <w:rsid w:val="00EF1D8B"/>
    <w:rsid w:val="00EF1DD4"/>
    <w:rsid w:val="00EF39C7"/>
    <w:rsid w:val="00EF408D"/>
    <w:rsid w:val="00EF56FC"/>
    <w:rsid w:val="00EF5AC2"/>
    <w:rsid w:val="00EF67C8"/>
    <w:rsid w:val="00F01A13"/>
    <w:rsid w:val="00F02AA2"/>
    <w:rsid w:val="00F04709"/>
    <w:rsid w:val="00F06998"/>
    <w:rsid w:val="00F075E7"/>
    <w:rsid w:val="00F07FF2"/>
    <w:rsid w:val="00F10E0F"/>
    <w:rsid w:val="00F12CDC"/>
    <w:rsid w:val="00F12D2D"/>
    <w:rsid w:val="00F13C0D"/>
    <w:rsid w:val="00F17C0A"/>
    <w:rsid w:val="00F206D6"/>
    <w:rsid w:val="00F20DD7"/>
    <w:rsid w:val="00F278BE"/>
    <w:rsid w:val="00F35167"/>
    <w:rsid w:val="00F35F60"/>
    <w:rsid w:val="00F40D04"/>
    <w:rsid w:val="00F4130A"/>
    <w:rsid w:val="00F45493"/>
    <w:rsid w:val="00F51CC2"/>
    <w:rsid w:val="00F5261D"/>
    <w:rsid w:val="00F5367E"/>
    <w:rsid w:val="00F543FF"/>
    <w:rsid w:val="00F573EE"/>
    <w:rsid w:val="00F63C01"/>
    <w:rsid w:val="00F63D36"/>
    <w:rsid w:val="00F7003C"/>
    <w:rsid w:val="00F70F27"/>
    <w:rsid w:val="00F73F4B"/>
    <w:rsid w:val="00F829EF"/>
    <w:rsid w:val="00F83158"/>
    <w:rsid w:val="00F854F5"/>
    <w:rsid w:val="00F86227"/>
    <w:rsid w:val="00F86DA0"/>
    <w:rsid w:val="00F8746D"/>
    <w:rsid w:val="00F87CA1"/>
    <w:rsid w:val="00F967C3"/>
    <w:rsid w:val="00FA0471"/>
    <w:rsid w:val="00FA1A26"/>
    <w:rsid w:val="00FA2E2E"/>
    <w:rsid w:val="00FA4AAD"/>
    <w:rsid w:val="00FA5DF5"/>
    <w:rsid w:val="00FB003A"/>
    <w:rsid w:val="00FB0FE8"/>
    <w:rsid w:val="00FB21DC"/>
    <w:rsid w:val="00FB256D"/>
    <w:rsid w:val="00FB272D"/>
    <w:rsid w:val="00FB2BF7"/>
    <w:rsid w:val="00FB3B7B"/>
    <w:rsid w:val="00FB4449"/>
    <w:rsid w:val="00FB7396"/>
    <w:rsid w:val="00FD1154"/>
    <w:rsid w:val="00FD2B3F"/>
    <w:rsid w:val="00FD36CF"/>
    <w:rsid w:val="00FE7875"/>
    <w:rsid w:val="00FF4F93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CD0"/>
    <w:rPr>
      <w:rFonts w:eastAsia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/>
      <w:outlineLvl w:val="1"/>
    </w:pPr>
    <w:rPr>
      <w:rFonts w:ascii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line="360" w:lineRule="auto"/>
      <w:ind w:left="547"/>
    </w:pPr>
    <w:rPr>
      <w:rFonts w:ascii="Tahoma" w:eastAsia="MS Mincho" w:hAnsi="Tahoma"/>
      <w:szCs w:val="20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line="360" w:lineRule="auto"/>
      <w:ind w:left="547"/>
    </w:pPr>
    <w:rPr>
      <w:rFonts w:ascii="Tahoma" w:eastAsia="MS Mincho" w:hAnsi="Tahoma"/>
      <w:szCs w:val="20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/>
    </w:pPr>
    <w:rPr>
      <w:rFonts w:ascii="Tahoma" w:eastAsia="MS Mincho" w:hAnsi="Tahoma" w:cs="Tahoma"/>
      <w:bCs/>
      <w:noProof/>
      <w:color w:val="000000"/>
      <w:szCs w:val="20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/>
      <w:jc w:val="center"/>
    </w:pPr>
    <w:rPr>
      <w:rFonts w:ascii="Swis721 BlkEx BT" w:hAnsi="Swis721 BlkEx BT"/>
      <w:b/>
      <w:bCs/>
      <w:i/>
      <w:iCs/>
      <w:color w:val="6E2500"/>
      <w:spacing w:val="30"/>
      <w:sz w:val="40"/>
      <w:szCs w:val="32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both"/>
    </w:pPr>
    <w:rPr>
      <w:rFonts w:cs="Arial"/>
      <w:b/>
      <w:bCs/>
      <w:caps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/>
      <w:jc w:val="center"/>
    </w:pPr>
    <w:rPr>
      <w:rFonts w:ascii="Arial" w:eastAsia="MS Mincho" w:hAnsi="Arial" w:cs="Tahoma"/>
      <w:b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line="285" w:lineRule="atLeast"/>
    </w:pPr>
    <w:rPr>
      <w:rFonts w:ascii="Consolas" w:hAnsi="Consolas"/>
      <w:color w:val="D9D9D9" w:themeColor="background1" w:themeShade="D9"/>
      <w:sz w:val="18"/>
      <w:szCs w:val="21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</w:pPr>
    <w:rPr>
      <w:rFonts w:ascii="Consolas" w:hAnsi="Consolas" w:cs="Consolas"/>
      <w:color w:val="262626" w:themeColor="text1" w:themeTint="D9"/>
      <w:sz w:val="18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CD6333"/>
    <w:rPr>
      <w:rFonts w:cs="Arial"/>
      <w:b/>
      <w:sz w:val="26"/>
      <w:szCs w:val="2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CD6333"/>
    <w:rPr>
      <w:rFonts w:cs="Arial"/>
      <w:b/>
      <w:sz w:val="26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Style2">
    <w:name w:val="Style2"/>
    <w:basedOn w:val="Heading2"/>
    <w:link w:val="Style2Char"/>
    <w:qFormat/>
    <w:rsid w:val="00B04C36"/>
    <w:rPr>
      <w:rFonts w:ascii="Arial" w:hAnsi="Arial"/>
      <w:color w:val="auto"/>
      <w:u w:val="single"/>
    </w:rPr>
  </w:style>
  <w:style w:type="character" w:customStyle="1" w:styleId="Style2Char">
    <w:name w:val="Style2 Char"/>
    <w:basedOn w:val="DefaultParagraphFont"/>
    <w:link w:val="Style2"/>
    <w:rsid w:val="00B04C36"/>
    <w:rPr>
      <w:rFonts w:eastAsia="Times New Roman"/>
      <w:b/>
      <w:bCs/>
      <w:sz w:val="26"/>
      <w:szCs w:val="26"/>
      <w:u w:val="single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E449F-2F0E-49DC-BD0C-EAE94E46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415</TotalTime>
  <Pages>12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12942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698</cp:revision>
  <cp:lastPrinted>2010-11-26T02:45:00Z</cp:lastPrinted>
  <dcterms:created xsi:type="dcterms:W3CDTF">2019-06-26T16:09:00Z</dcterms:created>
  <dcterms:modified xsi:type="dcterms:W3CDTF">2019-09-16T04:58:00Z</dcterms:modified>
  <cp:category>Template</cp:category>
  <cp:contentStatus>20/11/2012</cp:contentStatus>
</cp:coreProperties>
</file>