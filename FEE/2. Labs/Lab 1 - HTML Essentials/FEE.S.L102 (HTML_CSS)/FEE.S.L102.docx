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484" w:rsidRPr="007355B1" w:rsidRDefault="007355B1" w:rsidP="00365484">
      <w:pPr>
        <w:jc w:val="center"/>
        <w:rPr>
          <w:rFonts w:cs="Arial"/>
        </w:rPr>
      </w:pPr>
      <w:r w:rsidRPr="007355B1">
        <w:rPr>
          <w:rFonts w:cs="Arial"/>
          <w:noProof/>
          <w:lang w:val="en-US"/>
        </w:rPr>
        <w:drawing>
          <wp:inline distT="0" distB="0" distL="0" distR="0">
            <wp:extent cx="1390650" cy="94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 w:rsidRPr="007355B1">
        <w:rPr>
          <w:rFonts w:cs="Arial"/>
          <w:snapToGrid w:val="0"/>
          <w:lang w:val="en-US"/>
        </w:rPr>
        <w:br w:type="textWrapping" w:clear="all"/>
      </w:r>
    </w:p>
    <w:p w:rsidR="005E64CE" w:rsidRPr="007355B1" w:rsidRDefault="005E64CE" w:rsidP="005E64CE">
      <w:pPr>
        <w:rPr>
          <w:rFonts w:cs="Arial"/>
        </w:rPr>
      </w:pPr>
    </w:p>
    <w:p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:rsidR="002279BD" w:rsidRPr="007355B1" w:rsidRDefault="002279BD" w:rsidP="005E64CE">
      <w:pPr>
        <w:spacing w:before="240"/>
        <w:jc w:val="center"/>
        <w:rPr>
          <w:rFonts w:cs="Arial"/>
          <w:iCs/>
          <w:color w:val="800000"/>
          <w:sz w:val="28"/>
          <w:lang w:val="en-US"/>
        </w:rPr>
      </w:pPr>
    </w:p>
    <w:p w:rsidR="005E64CE" w:rsidRPr="00F06998" w:rsidRDefault="002D2607" w:rsidP="00AF70F7">
      <w:pPr>
        <w:spacing w:before="240" w:after="0" w:line="360" w:lineRule="auto"/>
        <w:jc w:val="center"/>
        <w:rPr>
          <w:rFonts w:eastAsia="Times New Roman" w:cs="Arial"/>
          <w:b/>
          <w:i/>
          <w:color w:val="AC0000"/>
          <w:spacing w:val="40"/>
          <w:sz w:val="32"/>
          <w:szCs w:val="24"/>
          <w:lang w:val="en-US"/>
        </w:rPr>
      </w:pPr>
      <w:r>
        <w:rPr>
          <w:rFonts w:eastAsia="Times New Roman" w:cs="Arial"/>
          <w:b/>
          <w:i/>
          <w:color w:val="AC0000"/>
          <w:spacing w:val="40"/>
          <w:sz w:val="32"/>
          <w:szCs w:val="24"/>
          <w:lang w:val="en-US"/>
        </w:rPr>
        <w:t>Front-End Essentials</w:t>
      </w:r>
    </w:p>
    <w:p w:rsidR="005E64CE" w:rsidRPr="007355B1" w:rsidRDefault="00F06998" w:rsidP="00AF70F7">
      <w:pPr>
        <w:spacing w:before="240" w:after="0" w:line="360" w:lineRule="auto"/>
        <w:jc w:val="center"/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</w:pPr>
      <w:r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>Lab Guides</w:t>
      </w:r>
    </w:p>
    <w:p w:rsidR="005E64CE" w:rsidRPr="007355B1" w:rsidRDefault="005E64CE" w:rsidP="005E64CE">
      <w:pPr>
        <w:rPr>
          <w:rFonts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RPr="007355B1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5E64CE" w:rsidRPr="007355B1" w:rsidRDefault="007355B1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Document </w:t>
            </w:r>
            <w:r w:rsidR="005E64CE" w:rsidRPr="007355B1">
              <w:rPr>
                <w:rFonts w:ascii="Arial" w:hAnsi="Arial" w:cs="Arial"/>
                <w:bCs w:val="0"/>
                <w:color w:val="auto"/>
              </w:rPr>
              <w:t>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color w:val="auto"/>
              </w:rPr>
              <w:t>25e-BM/HR/HDCV/FSOFT</w:t>
            </w:r>
          </w:p>
        </w:tc>
      </w:tr>
      <w:tr w:rsidR="005E64CE" w:rsidRPr="007355B1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5E64CE" w:rsidRPr="007355B1" w:rsidRDefault="00730E39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Cs/>
                <w:color w:val="auto"/>
              </w:rPr>
              <w:t>1.1</w:t>
            </w:r>
          </w:p>
        </w:tc>
      </w:tr>
      <w:tr w:rsidR="005E64CE" w:rsidRPr="007355B1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:rsidR="005E64CE" w:rsidRPr="007355B1" w:rsidRDefault="005E64CE" w:rsidP="00171177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Effective </w:t>
            </w:r>
            <w:r w:rsidR="00171177" w:rsidRPr="007355B1">
              <w:rPr>
                <w:rFonts w:ascii="Arial" w:hAnsi="Arial" w:cs="Arial"/>
                <w:bCs w:val="0"/>
                <w:color w:val="auto"/>
              </w:rPr>
              <w:t>D</w:t>
            </w:r>
            <w:r w:rsidRPr="007355B1">
              <w:rPr>
                <w:rFonts w:ascii="Arial" w:hAnsi="Arial" w:cs="Arial"/>
                <w:bCs w:val="0"/>
                <w:color w:val="auto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/>
                <w:color w:val="auto"/>
              </w:rPr>
              <w:t>20/11/2012</w:t>
            </w:r>
          </w:p>
        </w:tc>
      </w:tr>
    </w:tbl>
    <w:p w:rsidR="005E64CE" w:rsidRPr="007355B1" w:rsidRDefault="005E64CE" w:rsidP="005E64CE">
      <w:pPr>
        <w:pStyle w:val="NormalText"/>
        <w:rPr>
          <w:rFonts w:ascii="Arial" w:hAnsi="Arial" w:cs="Arial"/>
        </w:rPr>
      </w:pPr>
    </w:p>
    <w:p w:rsidR="005E64CE" w:rsidRPr="007355B1" w:rsidRDefault="005E64CE" w:rsidP="005E64CE">
      <w:pPr>
        <w:rPr>
          <w:rFonts w:cs="Arial"/>
          <w:color w:val="000000"/>
        </w:rPr>
      </w:pPr>
    </w:p>
    <w:p w:rsidR="005E64CE" w:rsidRPr="007355B1" w:rsidRDefault="005E64CE" w:rsidP="005E64CE">
      <w:pPr>
        <w:pStyle w:val="CommentText"/>
        <w:rPr>
          <w:rFonts w:ascii="Arial" w:hAnsi="Arial" w:cs="Arial"/>
        </w:rPr>
      </w:pPr>
    </w:p>
    <w:p w:rsidR="005E64CE" w:rsidRPr="007355B1" w:rsidRDefault="005E64CE" w:rsidP="005E64CE">
      <w:pPr>
        <w:jc w:val="center"/>
        <w:rPr>
          <w:rFonts w:cs="Arial"/>
          <w:bCs/>
        </w:rPr>
      </w:pPr>
    </w:p>
    <w:p w:rsidR="005E64CE" w:rsidRPr="007355B1" w:rsidRDefault="005E64CE" w:rsidP="005E64CE">
      <w:pPr>
        <w:jc w:val="center"/>
        <w:rPr>
          <w:rFonts w:cs="Arial"/>
          <w:bCs/>
          <w:lang w:val="en-US"/>
        </w:rPr>
      </w:pPr>
    </w:p>
    <w:p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:rsidR="005E64CE" w:rsidRPr="007355B1" w:rsidRDefault="005E64CE" w:rsidP="002279BD">
      <w:pPr>
        <w:rPr>
          <w:rFonts w:cs="Arial"/>
          <w:bCs/>
          <w:lang w:val="en-US"/>
        </w:rPr>
      </w:pPr>
    </w:p>
    <w:p w:rsidR="005E64CE" w:rsidRPr="007355B1" w:rsidRDefault="005E64CE" w:rsidP="005E64CE">
      <w:pPr>
        <w:jc w:val="center"/>
        <w:rPr>
          <w:rFonts w:cs="Arial"/>
          <w:bCs/>
        </w:rPr>
      </w:pPr>
    </w:p>
    <w:p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:rsidR="00C35833" w:rsidRDefault="00C35833" w:rsidP="005E64CE">
      <w:pPr>
        <w:jc w:val="center"/>
        <w:rPr>
          <w:rFonts w:cs="Arial"/>
          <w:bCs/>
          <w:lang w:val="en-US"/>
        </w:rPr>
      </w:pPr>
    </w:p>
    <w:p w:rsidR="00BF4722" w:rsidRDefault="00BF4722" w:rsidP="005E64CE">
      <w:pPr>
        <w:jc w:val="center"/>
        <w:rPr>
          <w:rFonts w:cs="Arial"/>
          <w:bCs/>
          <w:lang w:val="en-US"/>
        </w:rPr>
      </w:pPr>
    </w:p>
    <w:p w:rsidR="005E64CE" w:rsidRPr="000316A7" w:rsidRDefault="000316A7" w:rsidP="005E64CE">
      <w:pPr>
        <w:jc w:val="center"/>
        <w:rPr>
          <w:rFonts w:cs="Arial"/>
          <w:b/>
          <w:bCs/>
          <w:lang w:val="en-GB"/>
        </w:rPr>
      </w:pPr>
      <w:r>
        <w:rPr>
          <w:rFonts w:cs="Arial"/>
          <w:b/>
          <w:bCs/>
        </w:rPr>
        <w:t>Hanoi, 04</w:t>
      </w:r>
      <w:r w:rsidR="005E64CE" w:rsidRPr="007355B1">
        <w:rPr>
          <w:rFonts w:cs="Arial"/>
          <w:b/>
          <w:bCs/>
        </w:rPr>
        <w:t>/</w:t>
      </w:r>
      <w:r>
        <w:rPr>
          <w:rFonts w:cs="Arial"/>
          <w:b/>
          <w:bCs/>
          <w:lang w:val="en-GB"/>
        </w:rPr>
        <w:t>2019</w:t>
      </w:r>
    </w:p>
    <w:p w:rsidR="005E64CE" w:rsidRPr="007355B1" w:rsidRDefault="005E64CE" w:rsidP="00171177">
      <w:pPr>
        <w:pStyle w:val="NormalH"/>
      </w:pPr>
      <w:r w:rsidRPr="007355B1">
        <w:lastRenderedPageBreak/>
        <w:t>RECORD OF CHANGES</w:t>
      </w:r>
    </w:p>
    <w:p w:rsidR="005E64CE" w:rsidRPr="007355B1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</w:rPr>
      </w:pPr>
    </w:p>
    <w:tbl>
      <w:tblPr>
        <w:tblW w:w="8899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40"/>
        <w:gridCol w:w="1530"/>
        <w:gridCol w:w="2948"/>
        <w:gridCol w:w="1271"/>
        <w:gridCol w:w="1170"/>
        <w:gridCol w:w="1440"/>
      </w:tblGrid>
      <w:tr w:rsidR="007355B1" w:rsidRPr="007355B1" w:rsidTr="00BF4722">
        <w:tc>
          <w:tcPr>
            <w:tcW w:w="540" w:type="dxa"/>
            <w:shd w:val="clear" w:color="auto" w:fill="D9D9D9"/>
          </w:tcPr>
          <w:p w:rsidR="007355B1" w:rsidRPr="007355B1" w:rsidRDefault="007355B1" w:rsidP="007355B1">
            <w:pPr>
              <w:pStyle w:val="Bangheader"/>
              <w:rPr>
                <w:rFonts w:cs="Arial"/>
                <w:color w:val="800000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D9D9D9"/>
          </w:tcPr>
          <w:p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Effective Date</w:t>
            </w:r>
          </w:p>
        </w:tc>
        <w:tc>
          <w:tcPr>
            <w:tcW w:w="2948" w:type="dxa"/>
            <w:shd w:val="clear" w:color="auto" w:fill="D9D9D9"/>
          </w:tcPr>
          <w:p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7355B1">
              <w:rPr>
                <w:rFonts w:cs="Arial"/>
                <w:sz w:val="18"/>
                <w:szCs w:val="18"/>
              </w:rPr>
              <w:t>Change Description</w:t>
            </w:r>
          </w:p>
        </w:tc>
        <w:tc>
          <w:tcPr>
            <w:tcW w:w="1271" w:type="dxa"/>
            <w:shd w:val="clear" w:color="auto" w:fill="D9D9D9"/>
          </w:tcPr>
          <w:p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Reason</w:t>
            </w:r>
          </w:p>
        </w:tc>
        <w:tc>
          <w:tcPr>
            <w:tcW w:w="1170" w:type="dxa"/>
            <w:shd w:val="clear" w:color="auto" w:fill="D9D9D9"/>
          </w:tcPr>
          <w:p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Reviewer</w:t>
            </w:r>
          </w:p>
        </w:tc>
        <w:tc>
          <w:tcPr>
            <w:tcW w:w="1440" w:type="dxa"/>
            <w:shd w:val="clear" w:color="auto" w:fill="D9D9D9"/>
          </w:tcPr>
          <w:p w:rsid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Approver</w:t>
            </w:r>
          </w:p>
        </w:tc>
      </w:tr>
      <w:tr w:rsidR="007355B1" w:rsidRPr="007355B1" w:rsidTr="00BF4722">
        <w:tc>
          <w:tcPr>
            <w:tcW w:w="540" w:type="dxa"/>
          </w:tcPr>
          <w:p w:rsidR="007355B1" w:rsidRPr="007355B1" w:rsidRDefault="007355B1" w:rsidP="00BF4722">
            <w:pPr>
              <w:pStyle w:val="Bang"/>
              <w:numPr>
                <w:ilvl w:val="0"/>
                <w:numId w:val="13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25/Jun/2018</w:t>
            </w:r>
          </w:p>
        </w:tc>
        <w:tc>
          <w:tcPr>
            <w:tcW w:w="2948" w:type="dxa"/>
          </w:tcPr>
          <w:p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 a new Lab</w:t>
            </w:r>
          </w:p>
        </w:tc>
        <w:tc>
          <w:tcPr>
            <w:tcW w:w="1271" w:type="dxa"/>
          </w:tcPr>
          <w:p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 new</w:t>
            </w:r>
          </w:p>
        </w:tc>
        <w:tc>
          <w:tcPr>
            <w:tcW w:w="1170" w:type="dxa"/>
          </w:tcPr>
          <w:p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DieuNT1</w:t>
            </w:r>
          </w:p>
        </w:tc>
        <w:tc>
          <w:tcPr>
            <w:tcW w:w="1440" w:type="dxa"/>
          </w:tcPr>
          <w:p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VinhNV</w:t>
            </w:r>
          </w:p>
        </w:tc>
      </w:tr>
      <w:tr w:rsidR="007355B1" w:rsidRPr="007355B1" w:rsidTr="00BF4722">
        <w:tc>
          <w:tcPr>
            <w:tcW w:w="540" w:type="dxa"/>
          </w:tcPr>
          <w:p w:rsidR="007355B1" w:rsidRPr="007355B1" w:rsidRDefault="007355B1" w:rsidP="00BF4722">
            <w:pPr>
              <w:pStyle w:val="Bang"/>
              <w:numPr>
                <w:ilvl w:val="0"/>
                <w:numId w:val="13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01/May/2019</w:t>
            </w:r>
          </w:p>
        </w:tc>
        <w:tc>
          <w:tcPr>
            <w:tcW w:w="2948" w:type="dxa"/>
          </w:tcPr>
          <w:p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 Fsoft Template</w:t>
            </w:r>
          </w:p>
        </w:tc>
        <w:tc>
          <w:tcPr>
            <w:tcW w:w="1271" w:type="dxa"/>
          </w:tcPr>
          <w:p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</w:t>
            </w:r>
          </w:p>
        </w:tc>
        <w:tc>
          <w:tcPr>
            <w:tcW w:w="1170" w:type="dxa"/>
          </w:tcPr>
          <w:p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DieuNT1</w:t>
            </w:r>
          </w:p>
        </w:tc>
        <w:tc>
          <w:tcPr>
            <w:tcW w:w="1440" w:type="dxa"/>
          </w:tcPr>
          <w:p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VinhNV</w:t>
            </w:r>
          </w:p>
        </w:tc>
      </w:tr>
      <w:tr w:rsidR="007355B1" w:rsidRPr="007355B1" w:rsidTr="00BF4722">
        <w:tc>
          <w:tcPr>
            <w:tcW w:w="5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:rsidTr="00BF4722">
        <w:tc>
          <w:tcPr>
            <w:tcW w:w="5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:rsidTr="00BF4722">
        <w:tc>
          <w:tcPr>
            <w:tcW w:w="5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:rsidTr="00BF4722">
        <w:tc>
          <w:tcPr>
            <w:tcW w:w="5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:rsidTr="00BF4722">
        <w:tc>
          <w:tcPr>
            <w:tcW w:w="5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:rsidTr="00BF4722">
        <w:tc>
          <w:tcPr>
            <w:tcW w:w="5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:rsidTr="00BF4722">
        <w:tc>
          <w:tcPr>
            <w:tcW w:w="5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:rsidTr="00BF4722">
        <w:tc>
          <w:tcPr>
            <w:tcW w:w="5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5E64CE" w:rsidRPr="007355B1" w:rsidRDefault="005E64CE" w:rsidP="005E64CE">
      <w:pPr>
        <w:rPr>
          <w:rFonts w:cs="Arial"/>
          <w:bCs/>
        </w:rPr>
      </w:pPr>
    </w:p>
    <w:p w:rsidR="002F3B39" w:rsidRPr="007355B1" w:rsidRDefault="005E64CE">
      <w:pPr>
        <w:rPr>
          <w:rFonts w:cs="Arial"/>
          <w:lang w:val="en-US"/>
        </w:rPr>
      </w:pPr>
      <w:r w:rsidRPr="007355B1">
        <w:rPr>
          <w:rFonts w:cs="Arial"/>
        </w:rPr>
        <w:br w:type="page"/>
      </w:r>
    </w:p>
    <w:p w:rsidR="002F3B39" w:rsidRPr="007355B1" w:rsidRDefault="002F3B39" w:rsidP="00171177">
      <w:pPr>
        <w:pStyle w:val="TOCHeading"/>
        <w:rPr>
          <w:rFonts w:ascii="Arial" w:hAnsi="Arial" w:cs="Arial"/>
        </w:rPr>
      </w:pPr>
      <w:r w:rsidRPr="007355B1">
        <w:rPr>
          <w:rFonts w:ascii="Arial" w:hAnsi="Arial" w:cs="Arial"/>
        </w:rPr>
        <w:lastRenderedPageBreak/>
        <w:t>Contents</w:t>
      </w:r>
    </w:p>
    <w:bookmarkStart w:id="0" w:name="_GoBack"/>
    <w:bookmarkEnd w:id="0"/>
    <w:p w:rsidR="000875E9" w:rsidRDefault="00B94847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\t "FA_Lev3,3" </w:instrText>
      </w:r>
      <w:r>
        <w:rPr>
          <w:rFonts w:cs="Arial"/>
        </w:rPr>
        <w:fldChar w:fldCharType="separate"/>
      </w:r>
      <w:hyperlink w:anchor="_Toc19520283" w:history="1">
        <w:r w:rsidR="000875E9" w:rsidRPr="00A42888">
          <w:rPr>
            <w:rStyle w:val="Hyperlink"/>
            <w:rFonts w:cs="Arial"/>
            <w:noProof/>
          </w:rPr>
          <w:t>Unit 1 - HTML &amp; CSS</w:t>
        </w:r>
        <w:r w:rsidR="000875E9">
          <w:rPr>
            <w:noProof/>
            <w:webHidden/>
          </w:rPr>
          <w:tab/>
        </w:r>
        <w:r w:rsidR="000875E9">
          <w:rPr>
            <w:noProof/>
            <w:webHidden/>
          </w:rPr>
          <w:fldChar w:fldCharType="begin"/>
        </w:r>
        <w:r w:rsidR="000875E9">
          <w:rPr>
            <w:noProof/>
            <w:webHidden/>
          </w:rPr>
          <w:instrText xml:space="preserve"> PAGEREF _Toc19520283 \h </w:instrText>
        </w:r>
        <w:r w:rsidR="000875E9">
          <w:rPr>
            <w:noProof/>
            <w:webHidden/>
          </w:rPr>
        </w:r>
        <w:r w:rsidR="000875E9">
          <w:rPr>
            <w:noProof/>
            <w:webHidden/>
          </w:rPr>
          <w:fldChar w:fldCharType="separate"/>
        </w:r>
        <w:r w:rsidR="000875E9">
          <w:rPr>
            <w:noProof/>
            <w:webHidden/>
          </w:rPr>
          <w:t>4</w:t>
        </w:r>
        <w:r w:rsidR="000875E9">
          <w:rPr>
            <w:noProof/>
            <w:webHidden/>
          </w:rPr>
          <w:fldChar w:fldCharType="end"/>
        </w:r>
      </w:hyperlink>
    </w:p>
    <w:p w:rsidR="000875E9" w:rsidRDefault="000875E9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9520284" w:history="1">
        <w:r w:rsidRPr="00A42888">
          <w:rPr>
            <w:rStyle w:val="Hyperlink"/>
            <w:rFonts w:cs="Arial"/>
            <w:noProof/>
            <w:lang w:val="en-US"/>
          </w:rPr>
          <w:t>Lab Objectives: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_Toc19520284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875E9" w:rsidRDefault="000875E9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9520285" w:history="1">
        <w:r w:rsidRPr="00A42888">
          <w:rPr>
            <w:rStyle w:val="Hyperlink"/>
            <w:rFonts w:cs="Arial"/>
            <w:noProof/>
            <w:lang w:val="en-US"/>
          </w:rPr>
          <w:t>Problem Descriptions: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_Toc19520285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3B39" w:rsidRPr="007355B1" w:rsidRDefault="00B94847">
      <w:pPr>
        <w:rPr>
          <w:rFonts w:cs="Arial"/>
        </w:rPr>
      </w:pPr>
      <w:r>
        <w:rPr>
          <w:rFonts w:cs="Arial"/>
        </w:rPr>
        <w:fldChar w:fldCharType="end"/>
      </w:r>
    </w:p>
    <w:p w:rsidR="00DA3871" w:rsidRPr="007355B1" w:rsidRDefault="00DA3871">
      <w:pPr>
        <w:rPr>
          <w:rFonts w:cs="Arial"/>
        </w:rPr>
      </w:pPr>
    </w:p>
    <w:p w:rsidR="00DA3871" w:rsidRPr="007355B1" w:rsidRDefault="00DA3871">
      <w:pPr>
        <w:rPr>
          <w:rFonts w:cs="Arial"/>
        </w:rPr>
      </w:pPr>
    </w:p>
    <w:p w:rsidR="00DA3871" w:rsidRPr="007355B1" w:rsidRDefault="00DA3871" w:rsidP="00DA3871">
      <w:pPr>
        <w:tabs>
          <w:tab w:val="left" w:pos="8070"/>
        </w:tabs>
        <w:rPr>
          <w:rFonts w:cs="Arial"/>
        </w:rPr>
      </w:pPr>
      <w:r w:rsidRPr="007355B1">
        <w:rPr>
          <w:rFonts w:cs="Arial"/>
        </w:rPr>
        <w:tab/>
      </w:r>
    </w:p>
    <w:p w:rsidR="009521F1" w:rsidRPr="007355B1" w:rsidRDefault="005940DB" w:rsidP="009521F1">
      <w:pPr>
        <w:rPr>
          <w:rFonts w:cs="Arial"/>
          <w:i/>
          <w:color w:val="0070C0"/>
          <w:lang w:val="en-US"/>
        </w:rPr>
      </w:pPr>
      <w:r w:rsidRPr="007355B1">
        <w:rPr>
          <w:rFonts w:cs="Arial"/>
        </w:rPr>
        <w:br w:type="page"/>
      </w:r>
    </w:p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9521F1" w:rsidRPr="00475B9E" w:rsidTr="00BE773D">
        <w:trPr>
          <w:trHeight w:val="1331"/>
        </w:trPr>
        <w:tc>
          <w:tcPr>
            <w:tcW w:w="3408" w:type="dxa"/>
            <w:vAlign w:val="bottom"/>
          </w:tcPr>
          <w:p w:rsidR="009521F1" w:rsidRPr="0025607C" w:rsidRDefault="009521F1" w:rsidP="00BE773D">
            <w:pPr>
              <w:jc w:val="center"/>
              <w:rPr>
                <w:rFonts w:ascii="Candara" w:hAnsi="Candara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04522CDE" wp14:editId="5F8FE12A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:rsidR="009521F1" w:rsidRPr="00EF3F1B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CODE: 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2C7D8F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FEE.S.L102</w:t>
            </w:r>
          </w:p>
          <w:p w:rsidR="009521F1" w:rsidRPr="009521F1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TYPE: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3848D6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Short</w:t>
            </w:r>
          </w:p>
          <w:p w:rsidR="009521F1" w:rsidRPr="00EF3F1B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LOC: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</w:p>
          <w:p w:rsidR="009521F1" w:rsidRPr="0025607C" w:rsidRDefault="009521F1" w:rsidP="00BE773D">
            <w:pPr>
              <w:spacing w:after="120"/>
              <w:rPr>
                <w:rFonts w:ascii="Candara" w:hAnsi="Candara"/>
                <w:b/>
                <w:sz w:val="32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DURATION: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>60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 MINUTES</w:t>
            </w:r>
          </w:p>
        </w:tc>
      </w:tr>
    </w:tbl>
    <w:p w:rsidR="005940DB" w:rsidRPr="007355B1" w:rsidRDefault="005940DB" w:rsidP="00BA3600">
      <w:pPr>
        <w:rPr>
          <w:rFonts w:cs="Arial"/>
          <w:i/>
          <w:color w:val="0070C0"/>
        </w:rPr>
      </w:pPr>
    </w:p>
    <w:p w:rsidR="00E541BE" w:rsidRPr="007355B1" w:rsidRDefault="009B16A0" w:rsidP="00171177">
      <w:pPr>
        <w:pStyle w:val="Heading1"/>
        <w:rPr>
          <w:rFonts w:ascii="Arial" w:hAnsi="Arial" w:cs="Arial"/>
        </w:rPr>
      </w:pPr>
      <w:bookmarkStart w:id="1" w:name="_Toc19520283"/>
      <w:r>
        <w:rPr>
          <w:rFonts w:ascii="Arial" w:hAnsi="Arial" w:cs="Arial"/>
        </w:rPr>
        <w:t xml:space="preserve">Unit 1 - </w:t>
      </w:r>
      <w:r w:rsidR="0056360F" w:rsidRPr="0056360F">
        <w:rPr>
          <w:rFonts w:ascii="Arial" w:hAnsi="Arial" w:cs="Arial"/>
        </w:rPr>
        <w:t>HTML &amp; CSS</w:t>
      </w:r>
      <w:bookmarkEnd w:id="1"/>
    </w:p>
    <w:p w:rsidR="000C1FE0" w:rsidRPr="00E64EBA" w:rsidRDefault="00E64EBA" w:rsidP="00E64EBA">
      <w:pPr>
        <w:pStyle w:val="Heading2"/>
        <w:rPr>
          <w:rFonts w:ascii="Arial" w:hAnsi="Arial" w:cs="Arial"/>
          <w:color w:val="auto"/>
          <w:lang w:val="en-US"/>
        </w:rPr>
      </w:pPr>
      <w:bookmarkStart w:id="2" w:name="_Toc19520284"/>
      <w:r>
        <w:rPr>
          <w:rFonts w:ascii="Arial" w:hAnsi="Arial" w:cs="Arial"/>
          <w:color w:val="auto"/>
          <w:lang w:val="en-US"/>
        </w:rPr>
        <w:t xml:space="preserve">Lab </w:t>
      </w:r>
      <w:r w:rsidR="000C1FE0" w:rsidRPr="00E64EBA">
        <w:rPr>
          <w:rFonts w:ascii="Arial" w:hAnsi="Arial" w:cs="Arial"/>
          <w:color w:val="auto"/>
          <w:lang w:val="en-US"/>
        </w:rPr>
        <w:t>Objective</w:t>
      </w:r>
      <w:r w:rsidR="00B94847" w:rsidRPr="00E64EBA">
        <w:rPr>
          <w:rFonts w:ascii="Arial" w:hAnsi="Arial" w:cs="Arial"/>
          <w:color w:val="auto"/>
          <w:lang w:val="en-US"/>
        </w:rPr>
        <w:t>s</w:t>
      </w:r>
      <w:r w:rsidR="000C1FE0" w:rsidRPr="00E64EBA">
        <w:rPr>
          <w:rFonts w:ascii="Arial" w:hAnsi="Arial" w:cs="Arial"/>
          <w:color w:val="auto"/>
          <w:lang w:val="en-US"/>
        </w:rPr>
        <w:t>:</w:t>
      </w:r>
      <w:bookmarkEnd w:id="2"/>
      <w:r w:rsidR="000C1FE0" w:rsidRPr="00E64EBA">
        <w:rPr>
          <w:rFonts w:ascii="Arial" w:hAnsi="Arial" w:cs="Arial"/>
          <w:color w:val="auto"/>
          <w:lang w:val="en-US"/>
        </w:rPr>
        <w:t xml:space="preserve"> </w:t>
      </w:r>
    </w:p>
    <w:p w:rsidR="0056360F" w:rsidRPr="0056360F" w:rsidRDefault="0056360F" w:rsidP="0056360F">
      <w:pPr>
        <w:pStyle w:val="ListParagraph"/>
        <w:numPr>
          <w:ilvl w:val="0"/>
          <w:numId w:val="22"/>
        </w:numPr>
        <w:spacing w:before="120"/>
        <w:ind w:left="714" w:hanging="357"/>
        <w:contextualSpacing w:val="0"/>
        <w:jc w:val="both"/>
        <w:rPr>
          <w:rFonts w:cs="Arial"/>
          <w:sz w:val="20"/>
          <w:szCs w:val="20"/>
          <w:lang w:val="en-US"/>
        </w:rPr>
      </w:pPr>
      <w:r w:rsidRPr="0056360F">
        <w:rPr>
          <w:rFonts w:cs="Arial"/>
          <w:sz w:val="20"/>
          <w:szCs w:val="20"/>
          <w:lang w:val="en-US"/>
        </w:rPr>
        <w:t>Understand the basic concepts of Web Design (HTML, CSS, JS)</w:t>
      </w:r>
    </w:p>
    <w:p w:rsidR="0056360F" w:rsidRPr="0056360F" w:rsidRDefault="0056360F" w:rsidP="0056360F">
      <w:pPr>
        <w:pStyle w:val="ListParagraph"/>
        <w:numPr>
          <w:ilvl w:val="0"/>
          <w:numId w:val="22"/>
        </w:numPr>
        <w:spacing w:before="120"/>
        <w:ind w:left="714" w:hanging="357"/>
        <w:contextualSpacing w:val="0"/>
        <w:jc w:val="both"/>
        <w:rPr>
          <w:rFonts w:cs="Arial"/>
          <w:sz w:val="20"/>
          <w:szCs w:val="20"/>
          <w:lang w:val="en-US"/>
        </w:rPr>
      </w:pPr>
      <w:r w:rsidRPr="0056360F">
        <w:rPr>
          <w:rFonts w:cs="Arial"/>
          <w:sz w:val="20"/>
          <w:szCs w:val="20"/>
          <w:lang w:val="en-US"/>
        </w:rPr>
        <w:t>Understand web design guidelines and process which you can apply to real world web projects</w:t>
      </w:r>
    </w:p>
    <w:p w:rsidR="0056360F" w:rsidRPr="0056360F" w:rsidRDefault="0056360F" w:rsidP="0056360F">
      <w:pPr>
        <w:pStyle w:val="ListParagraph"/>
        <w:numPr>
          <w:ilvl w:val="0"/>
          <w:numId w:val="22"/>
        </w:numPr>
        <w:spacing w:before="120"/>
        <w:ind w:left="714" w:hanging="357"/>
        <w:contextualSpacing w:val="0"/>
        <w:jc w:val="both"/>
        <w:rPr>
          <w:rFonts w:cs="Arial"/>
          <w:sz w:val="20"/>
          <w:szCs w:val="20"/>
          <w:lang w:val="en-US"/>
        </w:rPr>
      </w:pPr>
      <w:r w:rsidRPr="0056360F">
        <w:rPr>
          <w:rFonts w:cs="Arial"/>
          <w:sz w:val="20"/>
          <w:szCs w:val="20"/>
          <w:lang w:val="en-US"/>
        </w:rPr>
        <w:t>Understand the syntax of HTML Element</w:t>
      </w:r>
    </w:p>
    <w:p w:rsidR="0056360F" w:rsidRPr="0056360F" w:rsidRDefault="0056360F" w:rsidP="0056360F">
      <w:pPr>
        <w:pStyle w:val="ListParagraph"/>
        <w:numPr>
          <w:ilvl w:val="0"/>
          <w:numId w:val="22"/>
        </w:numPr>
        <w:spacing w:before="120"/>
        <w:ind w:left="714" w:hanging="357"/>
        <w:contextualSpacing w:val="0"/>
        <w:jc w:val="both"/>
        <w:rPr>
          <w:rFonts w:cs="Arial"/>
          <w:sz w:val="20"/>
          <w:szCs w:val="20"/>
          <w:lang w:val="en-US"/>
        </w:rPr>
      </w:pPr>
      <w:r w:rsidRPr="0056360F">
        <w:rPr>
          <w:rFonts w:cs="Arial"/>
          <w:sz w:val="20"/>
          <w:szCs w:val="20"/>
          <w:lang w:val="en-US"/>
        </w:rPr>
        <w:t>Understand important HTML Forms elements such as: form, form group, from control, submit</w:t>
      </w:r>
    </w:p>
    <w:p w:rsidR="0056360F" w:rsidRPr="0056360F" w:rsidRDefault="0056360F" w:rsidP="0056360F">
      <w:pPr>
        <w:pStyle w:val="ListParagraph"/>
        <w:numPr>
          <w:ilvl w:val="0"/>
          <w:numId w:val="22"/>
        </w:numPr>
        <w:spacing w:before="120"/>
        <w:ind w:left="714" w:hanging="357"/>
        <w:contextualSpacing w:val="0"/>
        <w:jc w:val="both"/>
        <w:rPr>
          <w:rFonts w:cs="Arial"/>
          <w:sz w:val="20"/>
          <w:szCs w:val="20"/>
          <w:lang w:val="en-US"/>
        </w:rPr>
      </w:pPr>
      <w:r w:rsidRPr="0056360F">
        <w:rPr>
          <w:rFonts w:cs="Arial"/>
          <w:sz w:val="20"/>
          <w:szCs w:val="20"/>
          <w:lang w:val="en-US"/>
        </w:rPr>
        <w:t>Understand responsive web design by using CSS @media query</w:t>
      </w:r>
    </w:p>
    <w:p w:rsidR="0056360F" w:rsidRDefault="0056360F" w:rsidP="0056360F">
      <w:pPr>
        <w:pStyle w:val="ListParagraph"/>
        <w:numPr>
          <w:ilvl w:val="0"/>
          <w:numId w:val="22"/>
        </w:numPr>
        <w:spacing w:before="120"/>
        <w:ind w:left="714" w:hanging="357"/>
        <w:contextualSpacing w:val="0"/>
        <w:jc w:val="both"/>
        <w:rPr>
          <w:rFonts w:cs="Arial"/>
          <w:sz w:val="20"/>
          <w:szCs w:val="20"/>
          <w:lang w:val="en-US"/>
        </w:rPr>
      </w:pPr>
      <w:r w:rsidRPr="0056360F">
        <w:rPr>
          <w:rFonts w:cs="Arial"/>
          <w:sz w:val="20"/>
          <w:szCs w:val="20"/>
          <w:lang w:val="en-US"/>
        </w:rPr>
        <w:t>Able use HTML and CSS to create a responsive web page</w:t>
      </w:r>
    </w:p>
    <w:p w:rsidR="000C1FE0" w:rsidRPr="00EA4B6A" w:rsidRDefault="000C1FE0" w:rsidP="00EA4B6A">
      <w:pPr>
        <w:pStyle w:val="Heading2"/>
        <w:rPr>
          <w:rFonts w:ascii="Arial" w:hAnsi="Arial" w:cs="Arial"/>
          <w:color w:val="auto"/>
          <w:lang w:val="en-US"/>
        </w:rPr>
      </w:pPr>
      <w:bookmarkStart w:id="3" w:name="_Toc19520285"/>
      <w:r w:rsidRPr="00EA4B6A">
        <w:rPr>
          <w:rFonts w:ascii="Arial" w:hAnsi="Arial" w:cs="Arial"/>
          <w:color w:val="auto"/>
          <w:lang w:val="en-US"/>
        </w:rPr>
        <w:t>Problem Description</w:t>
      </w:r>
      <w:r w:rsidR="00B94847" w:rsidRPr="00EA4B6A">
        <w:rPr>
          <w:rFonts w:ascii="Arial" w:hAnsi="Arial" w:cs="Arial"/>
          <w:color w:val="auto"/>
          <w:lang w:val="en-US"/>
        </w:rPr>
        <w:t>s</w:t>
      </w:r>
      <w:r w:rsidRPr="00EA4B6A">
        <w:rPr>
          <w:rFonts w:ascii="Arial" w:hAnsi="Arial" w:cs="Arial"/>
          <w:color w:val="auto"/>
          <w:lang w:val="en-US"/>
        </w:rPr>
        <w:t>:</w:t>
      </w:r>
      <w:bookmarkEnd w:id="3"/>
      <w:r w:rsidRPr="00EA4B6A">
        <w:rPr>
          <w:rFonts w:ascii="Arial" w:hAnsi="Arial" w:cs="Arial"/>
          <w:color w:val="auto"/>
          <w:lang w:val="en-US"/>
        </w:rPr>
        <w:t xml:space="preserve"> </w:t>
      </w:r>
    </w:p>
    <w:p w:rsidR="00BE773D" w:rsidRDefault="00BE773D" w:rsidP="00BE773D">
      <w:pPr>
        <w:jc w:val="both"/>
        <w:rPr>
          <w:rFonts w:cs="Arial"/>
          <w:sz w:val="20"/>
          <w:szCs w:val="20"/>
        </w:rPr>
      </w:pPr>
      <w:r w:rsidRPr="00BE773D">
        <w:rPr>
          <w:rFonts w:cs="Arial"/>
          <w:sz w:val="20"/>
          <w:szCs w:val="20"/>
        </w:rPr>
        <w:t>Họ</w:t>
      </w:r>
      <w:r w:rsidR="00A07F34">
        <w:rPr>
          <w:rFonts w:cs="Arial"/>
          <w:sz w:val="20"/>
          <w:szCs w:val="20"/>
        </w:rPr>
        <w:t>c viên hoàn thành những yêu cầu được mô tả trong các Link dưới đây:</w:t>
      </w:r>
    </w:p>
    <w:p w:rsidR="00A07F34" w:rsidRPr="00A07F34" w:rsidRDefault="005E3ED5" w:rsidP="00A07F34">
      <w:pPr>
        <w:pStyle w:val="ListParagraph"/>
        <w:numPr>
          <w:ilvl w:val="0"/>
          <w:numId w:val="32"/>
        </w:numPr>
        <w:spacing w:before="120" w:after="120"/>
        <w:ind w:left="714" w:hanging="357"/>
        <w:contextualSpacing w:val="0"/>
        <w:jc w:val="both"/>
        <w:rPr>
          <w:rFonts w:cs="Arial"/>
          <w:sz w:val="20"/>
          <w:szCs w:val="20"/>
          <w:lang w:val="en-GB"/>
        </w:rPr>
      </w:pPr>
      <w:hyperlink r:id="rId10" w:history="1">
        <w:hyperlink r:id="rId11" w:history="1">
          <w:r w:rsidR="00A07F34" w:rsidRPr="00A07F34">
            <w:rPr>
              <w:rStyle w:val="Hyperlink"/>
              <w:rFonts w:cs="Arial"/>
              <w:sz w:val="20"/>
              <w:szCs w:val="20"/>
            </w:rPr>
            <w:t>Add Images to Your Website</w:t>
          </w:r>
        </w:hyperlink>
      </w:hyperlink>
    </w:p>
    <w:p w:rsidR="00A07F34" w:rsidRPr="00A07F34" w:rsidRDefault="005E3ED5" w:rsidP="00A07F34">
      <w:pPr>
        <w:pStyle w:val="ListParagraph"/>
        <w:numPr>
          <w:ilvl w:val="0"/>
          <w:numId w:val="32"/>
        </w:numPr>
        <w:spacing w:before="120" w:after="120"/>
        <w:ind w:left="714" w:hanging="357"/>
        <w:contextualSpacing w:val="0"/>
        <w:jc w:val="both"/>
        <w:rPr>
          <w:rFonts w:cs="Arial"/>
          <w:sz w:val="20"/>
          <w:szCs w:val="20"/>
          <w:lang w:val="en-GB"/>
        </w:rPr>
      </w:pPr>
      <w:hyperlink r:id="rId12" w:history="1">
        <w:r w:rsidR="00A07F34" w:rsidRPr="00A07F34">
          <w:rPr>
            <w:rStyle w:val="Hyperlink"/>
            <w:rFonts w:cs="Arial"/>
            <w:sz w:val="20"/>
            <w:szCs w:val="20"/>
            <w:lang w:val="en-GB"/>
          </w:rPr>
          <w:t>Link to External Pages with Anchor Elements</w:t>
        </w:r>
      </w:hyperlink>
    </w:p>
    <w:p w:rsidR="00A07F34" w:rsidRPr="00A07F34" w:rsidRDefault="005E3ED5" w:rsidP="00A07F34">
      <w:pPr>
        <w:pStyle w:val="ListParagraph"/>
        <w:numPr>
          <w:ilvl w:val="0"/>
          <w:numId w:val="32"/>
        </w:numPr>
        <w:spacing w:before="120" w:after="120"/>
        <w:ind w:left="714" w:hanging="357"/>
        <w:contextualSpacing w:val="0"/>
        <w:rPr>
          <w:rFonts w:cs="Arial"/>
          <w:sz w:val="20"/>
          <w:szCs w:val="20"/>
        </w:rPr>
      </w:pPr>
      <w:hyperlink r:id="rId13" w:history="1">
        <w:r w:rsidR="00A07F34" w:rsidRPr="00A07F34">
          <w:rPr>
            <w:rStyle w:val="Hyperlink"/>
            <w:rFonts w:cs="Arial"/>
            <w:color w:val="001800"/>
            <w:sz w:val="20"/>
            <w:szCs w:val="20"/>
            <w:shd w:val="clear" w:color="auto" w:fill="FFFFFF"/>
          </w:rPr>
          <w:t>Link to Internal Sections of a Page with Anchor Elements</w:t>
        </w:r>
      </w:hyperlink>
    </w:p>
    <w:p w:rsidR="00A07F34" w:rsidRPr="00A07F34" w:rsidRDefault="005E3ED5" w:rsidP="00A07F34">
      <w:pPr>
        <w:pStyle w:val="ListParagraph"/>
        <w:numPr>
          <w:ilvl w:val="0"/>
          <w:numId w:val="32"/>
        </w:numPr>
        <w:spacing w:before="120" w:after="120"/>
        <w:ind w:left="714" w:hanging="357"/>
        <w:contextualSpacing w:val="0"/>
        <w:rPr>
          <w:rFonts w:cs="Arial"/>
          <w:sz w:val="20"/>
          <w:szCs w:val="20"/>
        </w:rPr>
      </w:pPr>
      <w:hyperlink r:id="rId14" w:history="1">
        <w:r w:rsidR="00A07F34" w:rsidRPr="00A07F34">
          <w:rPr>
            <w:rStyle w:val="Hyperlink"/>
            <w:rFonts w:cs="Arial"/>
            <w:color w:val="001800"/>
            <w:sz w:val="20"/>
            <w:szCs w:val="20"/>
            <w:shd w:val="clear" w:color="auto" w:fill="FFFFFF"/>
          </w:rPr>
          <w:t>Create a Bulleted Unordered List</w:t>
        </w:r>
      </w:hyperlink>
    </w:p>
    <w:p w:rsidR="00A07F34" w:rsidRPr="00A07F34" w:rsidRDefault="005E3ED5" w:rsidP="00A07F34">
      <w:pPr>
        <w:pStyle w:val="ListParagraph"/>
        <w:numPr>
          <w:ilvl w:val="0"/>
          <w:numId w:val="32"/>
        </w:numPr>
        <w:spacing w:before="120" w:after="120"/>
        <w:ind w:left="714" w:hanging="357"/>
        <w:contextualSpacing w:val="0"/>
        <w:rPr>
          <w:rFonts w:cs="Arial"/>
          <w:sz w:val="20"/>
          <w:szCs w:val="20"/>
        </w:rPr>
      </w:pPr>
      <w:hyperlink r:id="rId15" w:history="1">
        <w:r w:rsidR="00A07F34" w:rsidRPr="00A07F34">
          <w:rPr>
            <w:rStyle w:val="Hyperlink"/>
            <w:rFonts w:cs="Arial"/>
            <w:color w:val="006400"/>
            <w:sz w:val="20"/>
            <w:szCs w:val="20"/>
            <w:shd w:val="clear" w:color="auto" w:fill="FFFFFF"/>
          </w:rPr>
          <w:t>Create an Ordered List</w:t>
        </w:r>
      </w:hyperlink>
    </w:p>
    <w:p w:rsidR="00A07F34" w:rsidRPr="00A07F34" w:rsidRDefault="005E3ED5" w:rsidP="00A07F34">
      <w:pPr>
        <w:pStyle w:val="ListParagraph"/>
        <w:numPr>
          <w:ilvl w:val="0"/>
          <w:numId w:val="32"/>
        </w:numPr>
        <w:spacing w:before="120" w:after="120"/>
        <w:ind w:left="714" w:hanging="357"/>
        <w:contextualSpacing w:val="0"/>
        <w:rPr>
          <w:rFonts w:cs="Arial"/>
          <w:sz w:val="20"/>
          <w:szCs w:val="20"/>
        </w:rPr>
      </w:pPr>
      <w:hyperlink r:id="rId16" w:history="1">
        <w:r w:rsidR="00A07F34" w:rsidRPr="00A07F34">
          <w:rPr>
            <w:rStyle w:val="Hyperlink"/>
            <w:rFonts w:cs="Arial"/>
            <w:color w:val="006400"/>
            <w:sz w:val="20"/>
            <w:szCs w:val="20"/>
            <w:shd w:val="clear" w:color="auto" w:fill="FFFFFF"/>
          </w:rPr>
          <w:t>Create a Text Field</w:t>
        </w:r>
      </w:hyperlink>
    </w:p>
    <w:p w:rsidR="00A07F34" w:rsidRPr="00A07F34" w:rsidRDefault="005E3ED5" w:rsidP="00A07F34">
      <w:pPr>
        <w:pStyle w:val="ListParagraph"/>
        <w:numPr>
          <w:ilvl w:val="0"/>
          <w:numId w:val="32"/>
        </w:numPr>
        <w:spacing w:before="120" w:after="120"/>
        <w:ind w:left="714" w:hanging="357"/>
        <w:contextualSpacing w:val="0"/>
        <w:rPr>
          <w:rFonts w:cs="Arial"/>
          <w:sz w:val="20"/>
          <w:szCs w:val="20"/>
        </w:rPr>
      </w:pPr>
      <w:hyperlink r:id="rId17" w:history="1">
        <w:r w:rsidR="00A07F34" w:rsidRPr="00A07F34">
          <w:rPr>
            <w:rStyle w:val="Hyperlink"/>
            <w:rFonts w:cs="Arial"/>
            <w:color w:val="001800"/>
            <w:sz w:val="20"/>
            <w:szCs w:val="20"/>
            <w:shd w:val="clear" w:color="auto" w:fill="FFFFFF"/>
          </w:rPr>
          <w:t>Add Placeholder Text to a Text Field</w:t>
        </w:r>
      </w:hyperlink>
    </w:p>
    <w:p w:rsidR="00A07F34" w:rsidRPr="00A07F34" w:rsidRDefault="005E3ED5" w:rsidP="00A07F34">
      <w:pPr>
        <w:pStyle w:val="ListParagraph"/>
        <w:numPr>
          <w:ilvl w:val="0"/>
          <w:numId w:val="32"/>
        </w:numPr>
        <w:spacing w:before="120" w:after="120"/>
        <w:ind w:left="714" w:hanging="357"/>
        <w:contextualSpacing w:val="0"/>
        <w:rPr>
          <w:rFonts w:cs="Arial"/>
          <w:sz w:val="20"/>
          <w:szCs w:val="20"/>
        </w:rPr>
      </w:pPr>
      <w:hyperlink r:id="rId18" w:history="1">
        <w:r w:rsidR="00A07F34" w:rsidRPr="00A07F34">
          <w:rPr>
            <w:rStyle w:val="Hyperlink"/>
            <w:rFonts w:cs="Arial"/>
            <w:color w:val="001800"/>
            <w:sz w:val="20"/>
            <w:szCs w:val="20"/>
            <w:shd w:val="clear" w:color="auto" w:fill="FFFFFF"/>
          </w:rPr>
          <w:t>Create a Form Element</w:t>
        </w:r>
      </w:hyperlink>
    </w:p>
    <w:p w:rsidR="00A07F34" w:rsidRPr="00A07F34" w:rsidRDefault="005E3ED5" w:rsidP="00A07F34">
      <w:pPr>
        <w:pStyle w:val="ListParagraph"/>
        <w:numPr>
          <w:ilvl w:val="0"/>
          <w:numId w:val="32"/>
        </w:numPr>
        <w:spacing w:before="120" w:after="120"/>
        <w:ind w:left="714" w:hanging="357"/>
        <w:contextualSpacing w:val="0"/>
        <w:rPr>
          <w:rFonts w:cs="Arial"/>
          <w:sz w:val="20"/>
          <w:szCs w:val="20"/>
          <w:lang w:val="en-GB"/>
        </w:rPr>
      </w:pPr>
      <w:hyperlink r:id="rId19" w:history="1">
        <w:r w:rsidR="00A07F34" w:rsidRPr="00A07F34">
          <w:rPr>
            <w:rStyle w:val="Hyperlink"/>
            <w:rFonts w:cs="Arial"/>
            <w:color w:val="001800"/>
            <w:sz w:val="20"/>
            <w:szCs w:val="20"/>
            <w:shd w:val="clear" w:color="auto" w:fill="FFFFFF"/>
          </w:rPr>
          <w:t>Add a Submit Button to a Form</w:t>
        </w:r>
      </w:hyperlink>
    </w:p>
    <w:p w:rsidR="00A07F34" w:rsidRPr="00A07F34" w:rsidRDefault="005E3ED5" w:rsidP="00A07F34">
      <w:pPr>
        <w:numPr>
          <w:ilvl w:val="0"/>
          <w:numId w:val="32"/>
        </w:numPr>
        <w:shd w:val="clear" w:color="auto" w:fill="FFFFFF"/>
        <w:spacing w:before="120" w:after="120" w:line="240" w:lineRule="auto"/>
        <w:ind w:left="714" w:hanging="357"/>
        <w:rPr>
          <w:rFonts w:cs="Arial"/>
          <w:color w:val="006400"/>
          <w:sz w:val="20"/>
          <w:szCs w:val="20"/>
          <w:lang w:val="en-US"/>
        </w:rPr>
      </w:pPr>
      <w:hyperlink r:id="rId20" w:history="1">
        <w:r w:rsidR="00A07F34" w:rsidRPr="00A07F34">
          <w:rPr>
            <w:rStyle w:val="Hyperlink"/>
            <w:rFonts w:cs="Arial"/>
            <w:color w:val="006400"/>
            <w:sz w:val="20"/>
            <w:szCs w:val="20"/>
          </w:rPr>
          <w:t>Use HTML5 to Require a Field</w:t>
        </w:r>
      </w:hyperlink>
    </w:p>
    <w:p w:rsidR="00A07F34" w:rsidRPr="00A07F34" w:rsidRDefault="005E3ED5" w:rsidP="00A07F34">
      <w:pPr>
        <w:numPr>
          <w:ilvl w:val="0"/>
          <w:numId w:val="32"/>
        </w:numPr>
        <w:shd w:val="clear" w:color="auto" w:fill="FFFFFF"/>
        <w:spacing w:before="120" w:after="120" w:line="240" w:lineRule="auto"/>
        <w:ind w:left="714" w:hanging="357"/>
        <w:rPr>
          <w:rFonts w:cs="Arial"/>
          <w:color w:val="006400"/>
          <w:sz w:val="20"/>
          <w:szCs w:val="20"/>
        </w:rPr>
      </w:pPr>
      <w:hyperlink r:id="rId21" w:history="1">
        <w:r w:rsidR="00A07F34" w:rsidRPr="00A07F34">
          <w:rPr>
            <w:rStyle w:val="Hyperlink"/>
            <w:rFonts w:cs="Arial"/>
            <w:color w:val="006400"/>
            <w:sz w:val="20"/>
            <w:szCs w:val="20"/>
          </w:rPr>
          <w:t>Create a Set of Radio Buttons</w:t>
        </w:r>
      </w:hyperlink>
    </w:p>
    <w:p w:rsidR="00A07F34" w:rsidRPr="00A07F34" w:rsidRDefault="005E3ED5" w:rsidP="00A07F34">
      <w:pPr>
        <w:numPr>
          <w:ilvl w:val="0"/>
          <w:numId w:val="32"/>
        </w:numPr>
        <w:shd w:val="clear" w:color="auto" w:fill="FFFFFF"/>
        <w:spacing w:before="120" w:after="120" w:line="240" w:lineRule="auto"/>
        <w:ind w:left="714" w:hanging="357"/>
        <w:rPr>
          <w:rFonts w:cs="Arial"/>
          <w:color w:val="006400"/>
          <w:sz w:val="20"/>
          <w:szCs w:val="20"/>
        </w:rPr>
      </w:pPr>
      <w:hyperlink r:id="rId22" w:history="1">
        <w:r w:rsidR="00A07F34" w:rsidRPr="00A07F34">
          <w:rPr>
            <w:rStyle w:val="Hyperlink"/>
            <w:rFonts w:cs="Arial"/>
            <w:color w:val="006400"/>
            <w:sz w:val="20"/>
            <w:szCs w:val="20"/>
          </w:rPr>
          <w:t>Create a Set of Checkboxes</w:t>
        </w:r>
      </w:hyperlink>
    </w:p>
    <w:p w:rsidR="00A07F34" w:rsidRPr="00A07F34" w:rsidRDefault="005E3ED5" w:rsidP="00A07F34">
      <w:pPr>
        <w:numPr>
          <w:ilvl w:val="0"/>
          <w:numId w:val="32"/>
        </w:numPr>
        <w:shd w:val="clear" w:color="auto" w:fill="FFFFFF"/>
        <w:spacing w:before="120" w:after="120" w:line="240" w:lineRule="auto"/>
        <w:ind w:left="714" w:hanging="357"/>
        <w:rPr>
          <w:rFonts w:cs="Arial"/>
          <w:color w:val="006400"/>
          <w:sz w:val="20"/>
          <w:szCs w:val="20"/>
        </w:rPr>
      </w:pPr>
      <w:hyperlink r:id="rId23" w:history="1">
        <w:r w:rsidR="00A07F34" w:rsidRPr="00A07F34">
          <w:rPr>
            <w:rStyle w:val="Hyperlink"/>
            <w:rFonts w:cs="Arial"/>
            <w:color w:val="006400"/>
            <w:sz w:val="20"/>
            <w:szCs w:val="20"/>
          </w:rPr>
          <w:t>Check Radio Buttons and Checkboxes by Default</w:t>
        </w:r>
      </w:hyperlink>
    </w:p>
    <w:p w:rsidR="00A07F34" w:rsidRPr="00A07F34" w:rsidRDefault="005E3ED5" w:rsidP="00A07F34">
      <w:pPr>
        <w:numPr>
          <w:ilvl w:val="0"/>
          <w:numId w:val="32"/>
        </w:numPr>
        <w:shd w:val="clear" w:color="auto" w:fill="FFFFFF"/>
        <w:spacing w:before="120" w:after="120" w:line="240" w:lineRule="auto"/>
        <w:ind w:left="714" w:hanging="357"/>
        <w:rPr>
          <w:rFonts w:cs="Arial"/>
          <w:color w:val="006400"/>
          <w:sz w:val="20"/>
          <w:szCs w:val="20"/>
        </w:rPr>
      </w:pPr>
      <w:hyperlink r:id="rId24" w:history="1">
        <w:r w:rsidR="00A07F34" w:rsidRPr="00A07F34">
          <w:rPr>
            <w:rStyle w:val="Hyperlink"/>
            <w:rFonts w:cs="Arial"/>
            <w:color w:val="006400"/>
            <w:sz w:val="20"/>
            <w:szCs w:val="20"/>
          </w:rPr>
          <w:t>Nest Many Elements within a Single div Element</w:t>
        </w:r>
      </w:hyperlink>
    </w:p>
    <w:p w:rsidR="00A07F34" w:rsidRPr="00A07F34" w:rsidRDefault="005E3ED5" w:rsidP="00A07F34">
      <w:pPr>
        <w:numPr>
          <w:ilvl w:val="0"/>
          <w:numId w:val="32"/>
        </w:numPr>
        <w:shd w:val="clear" w:color="auto" w:fill="FFFFFF"/>
        <w:spacing w:before="120" w:after="120" w:line="240" w:lineRule="auto"/>
        <w:ind w:left="714" w:hanging="357"/>
        <w:rPr>
          <w:rFonts w:cs="Arial"/>
          <w:color w:val="006400"/>
          <w:sz w:val="20"/>
          <w:szCs w:val="20"/>
        </w:rPr>
      </w:pPr>
      <w:hyperlink r:id="rId25" w:history="1">
        <w:r w:rsidR="00A07F34" w:rsidRPr="00A07F34">
          <w:rPr>
            <w:rStyle w:val="Hyperlink"/>
            <w:rFonts w:cs="Arial"/>
            <w:color w:val="006400"/>
            <w:sz w:val="20"/>
            <w:szCs w:val="20"/>
          </w:rPr>
          <w:t>Declare the Doctype of an HTML Document</w:t>
        </w:r>
      </w:hyperlink>
    </w:p>
    <w:p w:rsidR="00A07F34" w:rsidRDefault="005E3ED5" w:rsidP="00A07F34">
      <w:pPr>
        <w:numPr>
          <w:ilvl w:val="0"/>
          <w:numId w:val="32"/>
        </w:numPr>
        <w:shd w:val="clear" w:color="auto" w:fill="FFFFFF"/>
        <w:spacing w:before="120" w:after="120" w:line="240" w:lineRule="auto"/>
        <w:ind w:left="714" w:hanging="357"/>
        <w:rPr>
          <w:rFonts w:cs="Arial"/>
          <w:color w:val="006400"/>
          <w:sz w:val="20"/>
          <w:szCs w:val="20"/>
        </w:rPr>
      </w:pPr>
      <w:hyperlink r:id="rId26" w:history="1">
        <w:r w:rsidR="00A07F34" w:rsidRPr="00A07F34">
          <w:rPr>
            <w:rStyle w:val="Hyperlink"/>
            <w:rFonts w:cs="Arial"/>
            <w:color w:val="006400"/>
            <w:sz w:val="20"/>
            <w:szCs w:val="20"/>
          </w:rPr>
          <w:t>Define the Head and Body of an HTML Document</w:t>
        </w:r>
      </w:hyperlink>
    </w:p>
    <w:p w:rsidR="00A13DC7" w:rsidRPr="00D7711F" w:rsidRDefault="00A13DC7" w:rsidP="00A13DC7">
      <w:pPr>
        <w:shd w:val="clear" w:color="auto" w:fill="FFFFFF"/>
        <w:spacing w:before="120" w:after="120" w:line="240" w:lineRule="auto"/>
        <w:rPr>
          <w:rFonts w:cs="Arial"/>
          <w:color w:val="006400"/>
          <w:sz w:val="8"/>
          <w:szCs w:val="20"/>
        </w:rPr>
      </w:pPr>
    </w:p>
    <w:p w:rsidR="002103AA" w:rsidRDefault="00A13DC7" w:rsidP="00A13DC7">
      <w:pPr>
        <w:shd w:val="clear" w:color="auto" w:fill="FFFFFF"/>
        <w:spacing w:before="120" w:after="120" w:line="240" w:lineRule="auto"/>
        <w:rPr>
          <w:rFonts w:cs="Arial"/>
          <w:color w:val="0D0D0D" w:themeColor="text1" w:themeTint="F2"/>
          <w:sz w:val="20"/>
          <w:szCs w:val="20"/>
          <w:lang w:val="en-GB"/>
        </w:rPr>
      </w:pPr>
      <w:r w:rsidRPr="002929D3">
        <w:rPr>
          <w:rFonts w:cs="Arial"/>
          <w:color w:val="0D0D0D" w:themeColor="text1" w:themeTint="F2"/>
          <w:sz w:val="20"/>
          <w:szCs w:val="20"/>
          <w:lang w:val="en-GB"/>
        </w:rPr>
        <w:t xml:space="preserve">Lưu toàn bộ các file lại theo cú pháp </w:t>
      </w:r>
      <w:r w:rsidRPr="003B6892">
        <w:rPr>
          <w:rFonts w:cs="Arial"/>
          <w:b/>
          <w:color w:val="0D0D0D" w:themeColor="text1" w:themeTint="F2"/>
          <w:sz w:val="20"/>
          <w:szCs w:val="20"/>
          <w:lang w:val="en-GB"/>
        </w:rPr>
        <w:t>&lt;your_account&gt;_fee.s.l102_&lt;index&gt;.html</w:t>
      </w:r>
      <w:r w:rsidR="002929D3" w:rsidRPr="002929D3">
        <w:rPr>
          <w:rFonts w:cs="Arial"/>
          <w:color w:val="0D0D0D" w:themeColor="text1" w:themeTint="F2"/>
          <w:sz w:val="20"/>
          <w:szCs w:val="20"/>
          <w:lang w:val="en-GB"/>
        </w:rPr>
        <w:t>.</w:t>
      </w:r>
      <w:r w:rsidR="002103AA">
        <w:rPr>
          <w:rFonts w:cs="Arial"/>
          <w:color w:val="0D0D0D" w:themeColor="text1" w:themeTint="F2"/>
          <w:sz w:val="20"/>
          <w:szCs w:val="20"/>
          <w:lang w:val="en-GB"/>
        </w:rPr>
        <w:t xml:space="preserve"> </w:t>
      </w:r>
    </w:p>
    <w:p w:rsidR="00A13DC7" w:rsidRPr="006A412E" w:rsidRDefault="002103AA" w:rsidP="00A13DC7">
      <w:pPr>
        <w:shd w:val="clear" w:color="auto" w:fill="FFFFFF"/>
        <w:spacing w:before="120" w:after="120" w:line="240" w:lineRule="auto"/>
        <w:rPr>
          <w:rFonts w:cs="Arial"/>
          <w:color w:val="0D0D0D" w:themeColor="text1" w:themeTint="F2"/>
          <w:sz w:val="20"/>
          <w:szCs w:val="20"/>
          <w:lang w:val="en-GB"/>
        </w:rPr>
      </w:pPr>
      <w:r>
        <w:rPr>
          <w:rFonts w:cs="Arial"/>
          <w:color w:val="0D0D0D" w:themeColor="text1" w:themeTint="F2"/>
          <w:sz w:val="20"/>
          <w:szCs w:val="20"/>
          <w:lang w:val="en-GB"/>
        </w:rPr>
        <w:t xml:space="preserve">Ví dụ: </w:t>
      </w:r>
      <w:r w:rsidRPr="006A412E">
        <w:rPr>
          <w:rFonts w:cs="Arial"/>
          <w:b/>
          <w:color w:val="0D0D0D" w:themeColor="text1" w:themeTint="F2"/>
          <w:sz w:val="20"/>
          <w:szCs w:val="20"/>
          <w:lang w:val="en-GB"/>
        </w:rPr>
        <w:t>anhnq22_</w:t>
      </w:r>
      <w:r w:rsidRPr="006A412E">
        <w:rPr>
          <w:b/>
        </w:rPr>
        <w:t xml:space="preserve"> </w:t>
      </w:r>
      <w:r w:rsidRPr="006A412E">
        <w:rPr>
          <w:rFonts w:cs="Arial"/>
          <w:b/>
          <w:color w:val="0D0D0D" w:themeColor="text1" w:themeTint="F2"/>
          <w:sz w:val="20"/>
          <w:szCs w:val="20"/>
          <w:lang w:val="en-GB"/>
        </w:rPr>
        <w:t>fee.s.l102_1.html</w:t>
      </w:r>
      <w:r w:rsidR="006A412E">
        <w:rPr>
          <w:rFonts w:cs="Arial"/>
          <w:color w:val="0D0D0D" w:themeColor="text1" w:themeTint="F2"/>
          <w:sz w:val="20"/>
          <w:szCs w:val="20"/>
          <w:lang w:val="en-GB"/>
        </w:rPr>
        <w:t>.</w:t>
      </w:r>
    </w:p>
    <w:p w:rsidR="009668B3" w:rsidRPr="00AE15A3" w:rsidRDefault="009668B3" w:rsidP="00714949">
      <w:pPr>
        <w:jc w:val="both"/>
        <w:rPr>
          <w:rFonts w:cs="Arial"/>
          <w:bCs/>
          <w:sz w:val="12"/>
          <w:szCs w:val="20"/>
          <w:lang w:val="en-GB"/>
        </w:rPr>
      </w:pPr>
    </w:p>
    <w:p w:rsidR="00EE02B4" w:rsidRPr="00EE02B4" w:rsidRDefault="00EE02B4" w:rsidP="005E1869">
      <w:pPr>
        <w:jc w:val="center"/>
        <w:rPr>
          <w:rFonts w:cs="Arial"/>
          <w:b/>
          <w:bCs/>
          <w:sz w:val="20"/>
          <w:szCs w:val="20"/>
          <w:lang w:val="en-GB"/>
        </w:rPr>
      </w:pPr>
      <w:r w:rsidRPr="00EE02B4">
        <w:rPr>
          <w:rFonts w:cs="Arial"/>
          <w:b/>
          <w:bCs/>
          <w:sz w:val="20"/>
          <w:szCs w:val="20"/>
          <w:lang w:val="en-GB"/>
        </w:rPr>
        <w:t>-- THE END --</w:t>
      </w:r>
    </w:p>
    <w:sectPr w:rsidR="00EE02B4" w:rsidRPr="00EE02B4" w:rsidSect="00BE773D">
      <w:headerReference w:type="default" r:id="rId27"/>
      <w:footerReference w:type="default" r:id="rId28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3ED5" w:rsidRDefault="005E3ED5" w:rsidP="00697B23">
      <w:pPr>
        <w:pStyle w:val="PB1"/>
      </w:pPr>
      <w:r>
        <w:separator/>
      </w:r>
    </w:p>
  </w:endnote>
  <w:endnote w:type="continuationSeparator" w:id="0">
    <w:p w:rsidR="005E3ED5" w:rsidRDefault="005E3ED5" w:rsidP="00697B23">
      <w:pPr>
        <w:pStyle w:val="PB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54FF" w:rsidRPr="00171177" w:rsidRDefault="00E054FF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7355B1">
      <w:rPr>
        <w:rFonts w:ascii="Arial" w:hAnsi="Arial" w:cs="Arial"/>
        <w:sz w:val="18"/>
        <w:szCs w:val="18"/>
      </w:rPr>
      <w:t>25e-BM/HR/HDCV/FSOFT</w:t>
    </w:r>
    <w:r w:rsidRPr="00171177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v1.1</w:t>
    </w:r>
    <w:r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Pr="00171177">
      <w:rPr>
        <w:rFonts w:ascii="Arial" w:hAnsi="Arial" w:cs="Arial"/>
        <w:sz w:val="18"/>
        <w:szCs w:val="18"/>
      </w:rPr>
      <w:tab/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0875E9">
      <w:rPr>
        <w:rStyle w:val="PageNumber"/>
        <w:rFonts w:ascii="Arial" w:hAnsi="Arial" w:cs="Arial"/>
        <w:noProof/>
        <w:sz w:val="18"/>
        <w:szCs w:val="18"/>
      </w:rPr>
      <w:t>3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  <w:r w:rsidRPr="00171177">
      <w:rPr>
        <w:rStyle w:val="PageNumber"/>
        <w:rFonts w:ascii="Arial" w:hAnsi="Arial" w:cs="Arial"/>
        <w:sz w:val="18"/>
        <w:szCs w:val="18"/>
      </w:rPr>
      <w:t>/</w:t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0875E9">
      <w:rPr>
        <w:rStyle w:val="PageNumber"/>
        <w:rFonts w:ascii="Arial" w:hAnsi="Arial" w:cs="Arial"/>
        <w:noProof/>
        <w:sz w:val="18"/>
        <w:szCs w:val="18"/>
      </w:rPr>
      <w:t>4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3ED5" w:rsidRDefault="005E3ED5" w:rsidP="00697B23">
      <w:pPr>
        <w:pStyle w:val="PB1"/>
      </w:pPr>
      <w:r>
        <w:separator/>
      </w:r>
    </w:p>
  </w:footnote>
  <w:footnote w:type="continuationSeparator" w:id="0">
    <w:p w:rsidR="005E3ED5" w:rsidRDefault="005E3ED5" w:rsidP="00697B23">
      <w:pPr>
        <w:pStyle w:val="PB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54FF" w:rsidRPr="00771EAB" w:rsidRDefault="00E054FF" w:rsidP="00BF4722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4111"/>
        <w:tab w:val="right" w:pos="8931"/>
      </w:tabs>
      <w:rPr>
        <w:sz w:val="20"/>
        <w:lang w:val="en-US"/>
      </w:rPr>
    </w:pPr>
    <w:r>
      <w:rPr>
        <w:sz w:val="20"/>
        <w:lang w:val="en-US"/>
      </w:rPr>
      <w:t>Lab Guides</w:t>
    </w:r>
    <w:r w:rsidRPr="00771EAB">
      <w:rPr>
        <w:sz w:val="20"/>
        <w:lang w:val="en-US"/>
      </w:rPr>
      <w:tab/>
    </w:r>
    <w:r>
      <w:rPr>
        <w:sz w:val="20"/>
      </w:rPr>
      <w:t>Front-End Essential</w:t>
    </w:r>
    <w:r w:rsidRPr="00BF4722">
      <w:rPr>
        <w:sz w:val="20"/>
      </w:rPr>
      <w:t xml:space="preserve">s </w:t>
    </w:r>
    <w:r w:rsidRPr="00771EAB">
      <w:rPr>
        <w:sz w:val="20"/>
      </w:rPr>
      <w:t xml:space="preserve">                   </w:t>
    </w:r>
    <w:r>
      <w:rPr>
        <w:sz w:val="20"/>
      </w:rPr>
      <w:tab/>
    </w:r>
    <w:r w:rsidRPr="00771EAB">
      <w:rPr>
        <w:sz w:val="20"/>
      </w:rPr>
      <w:t>Issue/Revision: x/y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62C1F"/>
    <w:multiLevelType w:val="hybridMultilevel"/>
    <w:tmpl w:val="6700C95C"/>
    <w:lvl w:ilvl="0" w:tplc="C5F288AA">
      <w:numFmt w:val="bullet"/>
      <w:pStyle w:val="ListParagraph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pStyle w:val="P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421BA"/>
    <w:multiLevelType w:val="hybridMultilevel"/>
    <w:tmpl w:val="4E6628B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B6E44"/>
    <w:multiLevelType w:val="hybridMultilevel"/>
    <w:tmpl w:val="8A80D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917C0"/>
    <w:multiLevelType w:val="hybridMultilevel"/>
    <w:tmpl w:val="649E9CD8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44998"/>
    <w:multiLevelType w:val="hybridMultilevel"/>
    <w:tmpl w:val="0E6EF554"/>
    <w:lvl w:ilvl="0" w:tplc="25B4B9C4">
      <w:start w:val="1"/>
      <w:numFmt w:val="decimal"/>
      <w:pStyle w:val="FACode2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D63A1F"/>
    <w:multiLevelType w:val="hybridMultilevel"/>
    <w:tmpl w:val="2A8C81C0"/>
    <w:lvl w:ilvl="0" w:tplc="998C29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8852BE"/>
    <w:multiLevelType w:val="hybridMultilevel"/>
    <w:tmpl w:val="F66EA20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8E7B55"/>
    <w:multiLevelType w:val="hybridMultilevel"/>
    <w:tmpl w:val="9EBAC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AB4065"/>
    <w:multiLevelType w:val="hybridMultilevel"/>
    <w:tmpl w:val="68B44590"/>
    <w:lvl w:ilvl="0" w:tplc="E138D7E0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D050F7"/>
    <w:multiLevelType w:val="hybridMultilevel"/>
    <w:tmpl w:val="BBD699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E279E5"/>
    <w:multiLevelType w:val="hybridMultilevel"/>
    <w:tmpl w:val="24CC032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157022"/>
    <w:multiLevelType w:val="hybridMultilevel"/>
    <w:tmpl w:val="555E73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D59B0"/>
    <w:multiLevelType w:val="hybridMultilevel"/>
    <w:tmpl w:val="F23C79EE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4D6E78"/>
    <w:multiLevelType w:val="hybridMultilevel"/>
    <w:tmpl w:val="6D76C186"/>
    <w:lvl w:ilvl="0" w:tplc="770A169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E578A2"/>
    <w:multiLevelType w:val="hybridMultilevel"/>
    <w:tmpl w:val="5A5001F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388F7E49"/>
    <w:multiLevelType w:val="hybridMultilevel"/>
    <w:tmpl w:val="3AA088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860B66"/>
    <w:multiLevelType w:val="hybridMultilevel"/>
    <w:tmpl w:val="18F861A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4718B9"/>
    <w:multiLevelType w:val="hybridMultilevel"/>
    <w:tmpl w:val="C3DA1FD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1C0542"/>
    <w:multiLevelType w:val="hybridMultilevel"/>
    <w:tmpl w:val="32BCA36C"/>
    <w:lvl w:ilvl="0" w:tplc="0B6C6BB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AC416F"/>
    <w:multiLevelType w:val="hybridMultilevel"/>
    <w:tmpl w:val="FDAEC762"/>
    <w:lvl w:ilvl="0" w:tplc="E66A2982">
      <w:start w:val="1"/>
      <w:numFmt w:val="decimal"/>
      <w:pStyle w:val="FACode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E542248"/>
    <w:multiLevelType w:val="multilevel"/>
    <w:tmpl w:val="B954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0"/>
  </w:num>
  <w:num w:numId="3">
    <w:abstractNumId w:val="18"/>
  </w:num>
  <w:num w:numId="4">
    <w:abstractNumId w:val="7"/>
  </w:num>
  <w:num w:numId="5">
    <w:abstractNumId w:val="5"/>
  </w:num>
  <w:num w:numId="6">
    <w:abstractNumId w:val="9"/>
  </w:num>
  <w:num w:numId="7">
    <w:abstractNumId w:val="5"/>
    <w:lvlOverride w:ilvl="0">
      <w:startOverride w:val="1"/>
    </w:lvlOverride>
  </w:num>
  <w:num w:numId="8">
    <w:abstractNumId w:val="17"/>
  </w:num>
  <w:num w:numId="9">
    <w:abstractNumId w:val="3"/>
  </w:num>
  <w:num w:numId="10">
    <w:abstractNumId w:val="0"/>
  </w:num>
  <w:num w:numId="11">
    <w:abstractNumId w:val="13"/>
  </w:num>
  <w:num w:numId="12">
    <w:abstractNumId w:val="1"/>
  </w:num>
  <w:num w:numId="13">
    <w:abstractNumId w:val="6"/>
  </w:num>
  <w:num w:numId="14">
    <w:abstractNumId w:val="10"/>
  </w:num>
  <w:num w:numId="15">
    <w:abstractNumId w:val="19"/>
  </w:num>
  <w:num w:numId="16">
    <w:abstractNumId w:val="15"/>
  </w:num>
  <w:num w:numId="17">
    <w:abstractNumId w:val="12"/>
  </w:num>
  <w:num w:numId="18">
    <w:abstractNumId w:val="20"/>
  </w:num>
  <w:num w:numId="19">
    <w:abstractNumId w:val="4"/>
  </w:num>
  <w:num w:numId="20">
    <w:abstractNumId w:val="0"/>
  </w:num>
  <w:num w:numId="21">
    <w:abstractNumId w:val="0"/>
  </w:num>
  <w:num w:numId="22">
    <w:abstractNumId w:val="16"/>
  </w:num>
  <w:num w:numId="23">
    <w:abstractNumId w:val="14"/>
  </w:num>
  <w:num w:numId="24">
    <w:abstractNumId w:val="20"/>
    <w:lvlOverride w:ilvl="0">
      <w:startOverride w:val="1"/>
    </w:lvlOverride>
  </w:num>
  <w:num w:numId="25">
    <w:abstractNumId w:val="20"/>
    <w:lvlOverride w:ilvl="0">
      <w:startOverride w:val="1"/>
    </w:lvlOverride>
  </w:num>
  <w:num w:numId="26">
    <w:abstractNumId w:val="20"/>
  </w:num>
  <w:num w:numId="27">
    <w:abstractNumId w:val="20"/>
  </w:num>
  <w:num w:numId="28">
    <w:abstractNumId w:val="20"/>
  </w:num>
  <w:num w:numId="29">
    <w:abstractNumId w:val="20"/>
    <w:lvlOverride w:ilvl="0">
      <w:startOverride w:val="1"/>
    </w:lvlOverride>
  </w:num>
  <w:num w:numId="30">
    <w:abstractNumId w:val="20"/>
  </w:num>
  <w:num w:numId="31">
    <w:abstractNumId w:val="8"/>
  </w:num>
  <w:num w:numId="32">
    <w:abstractNumId w:val="2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998"/>
    <w:rsid w:val="00002332"/>
    <w:rsid w:val="00031534"/>
    <w:rsid w:val="000316A7"/>
    <w:rsid w:val="00051826"/>
    <w:rsid w:val="000875E9"/>
    <w:rsid w:val="00092BB0"/>
    <w:rsid w:val="000A6A32"/>
    <w:rsid w:val="000B548D"/>
    <w:rsid w:val="000C1FE0"/>
    <w:rsid w:val="000C4A66"/>
    <w:rsid w:val="000D26B8"/>
    <w:rsid w:val="000D4B78"/>
    <w:rsid w:val="000E1C62"/>
    <w:rsid w:val="000F0720"/>
    <w:rsid w:val="000F08B6"/>
    <w:rsid w:val="00106B39"/>
    <w:rsid w:val="001178E3"/>
    <w:rsid w:val="001207DB"/>
    <w:rsid w:val="00127B81"/>
    <w:rsid w:val="00141777"/>
    <w:rsid w:val="00151B68"/>
    <w:rsid w:val="0016686B"/>
    <w:rsid w:val="00167DA8"/>
    <w:rsid w:val="00171177"/>
    <w:rsid w:val="001A1720"/>
    <w:rsid w:val="001A412D"/>
    <w:rsid w:val="001A41A7"/>
    <w:rsid w:val="001B73A7"/>
    <w:rsid w:val="001C00CB"/>
    <w:rsid w:val="001C3DE0"/>
    <w:rsid w:val="001E05CE"/>
    <w:rsid w:val="001E217D"/>
    <w:rsid w:val="001F2A0C"/>
    <w:rsid w:val="001F3EED"/>
    <w:rsid w:val="001F455A"/>
    <w:rsid w:val="001F5A02"/>
    <w:rsid w:val="00201C24"/>
    <w:rsid w:val="002103AA"/>
    <w:rsid w:val="002279BD"/>
    <w:rsid w:val="0023326C"/>
    <w:rsid w:val="002353A4"/>
    <w:rsid w:val="00251E83"/>
    <w:rsid w:val="00255B7B"/>
    <w:rsid w:val="00280532"/>
    <w:rsid w:val="002863CD"/>
    <w:rsid w:val="002929D3"/>
    <w:rsid w:val="002A0595"/>
    <w:rsid w:val="002A1B75"/>
    <w:rsid w:val="002B359C"/>
    <w:rsid w:val="002B6010"/>
    <w:rsid w:val="002C5099"/>
    <w:rsid w:val="002C697D"/>
    <w:rsid w:val="002C7D8F"/>
    <w:rsid w:val="002D2607"/>
    <w:rsid w:val="002D2D8F"/>
    <w:rsid w:val="002D70EC"/>
    <w:rsid w:val="002F1A6E"/>
    <w:rsid w:val="002F3B39"/>
    <w:rsid w:val="00300432"/>
    <w:rsid w:val="00301DDE"/>
    <w:rsid w:val="003032F8"/>
    <w:rsid w:val="00305D64"/>
    <w:rsid w:val="00314E3D"/>
    <w:rsid w:val="003171FE"/>
    <w:rsid w:val="00337C73"/>
    <w:rsid w:val="0034245E"/>
    <w:rsid w:val="00345F19"/>
    <w:rsid w:val="0034752C"/>
    <w:rsid w:val="00360613"/>
    <w:rsid w:val="003613A0"/>
    <w:rsid w:val="00361EF1"/>
    <w:rsid w:val="00364177"/>
    <w:rsid w:val="00365484"/>
    <w:rsid w:val="003677A0"/>
    <w:rsid w:val="00382F10"/>
    <w:rsid w:val="003848D6"/>
    <w:rsid w:val="0039032E"/>
    <w:rsid w:val="003A7716"/>
    <w:rsid w:val="003B6892"/>
    <w:rsid w:val="003D552E"/>
    <w:rsid w:val="003E4BA3"/>
    <w:rsid w:val="003F15DC"/>
    <w:rsid w:val="003F19DF"/>
    <w:rsid w:val="004053C9"/>
    <w:rsid w:val="004059E4"/>
    <w:rsid w:val="0045058E"/>
    <w:rsid w:val="004559F0"/>
    <w:rsid w:val="004624B6"/>
    <w:rsid w:val="004756FF"/>
    <w:rsid w:val="004A4B9A"/>
    <w:rsid w:val="004B14CB"/>
    <w:rsid w:val="004B4764"/>
    <w:rsid w:val="004B601A"/>
    <w:rsid w:val="004E11EA"/>
    <w:rsid w:val="004E4D85"/>
    <w:rsid w:val="004E519F"/>
    <w:rsid w:val="0050359B"/>
    <w:rsid w:val="00520DA3"/>
    <w:rsid w:val="0053500E"/>
    <w:rsid w:val="0056236F"/>
    <w:rsid w:val="0056360F"/>
    <w:rsid w:val="00581F03"/>
    <w:rsid w:val="00582855"/>
    <w:rsid w:val="005940DB"/>
    <w:rsid w:val="0059753A"/>
    <w:rsid w:val="005C20E6"/>
    <w:rsid w:val="005C7182"/>
    <w:rsid w:val="005E1869"/>
    <w:rsid w:val="005E1B8E"/>
    <w:rsid w:val="005E3ED5"/>
    <w:rsid w:val="005E64CE"/>
    <w:rsid w:val="006125F9"/>
    <w:rsid w:val="00614108"/>
    <w:rsid w:val="00617469"/>
    <w:rsid w:val="0062004D"/>
    <w:rsid w:val="006304A0"/>
    <w:rsid w:val="00637D67"/>
    <w:rsid w:val="00641013"/>
    <w:rsid w:val="006438DA"/>
    <w:rsid w:val="006531EF"/>
    <w:rsid w:val="0065679C"/>
    <w:rsid w:val="00664378"/>
    <w:rsid w:val="0067293D"/>
    <w:rsid w:val="00674B66"/>
    <w:rsid w:val="00680F7D"/>
    <w:rsid w:val="00687D31"/>
    <w:rsid w:val="00695CF5"/>
    <w:rsid w:val="00697B23"/>
    <w:rsid w:val="006A1262"/>
    <w:rsid w:val="006A412E"/>
    <w:rsid w:val="006B28B1"/>
    <w:rsid w:val="006B2D9C"/>
    <w:rsid w:val="006B3765"/>
    <w:rsid w:val="006E05F7"/>
    <w:rsid w:val="006F2DB5"/>
    <w:rsid w:val="00714949"/>
    <w:rsid w:val="00714A36"/>
    <w:rsid w:val="00721668"/>
    <w:rsid w:val="00727AFF"/>
    <w:rsid w:val="00730E39"/>
    <w:rsid w:val="00732E50"/>
    <w:rsid w:val="007355B1"/>
    <w:rsid w:val="007406D1"/>
    <w:rsid w:val="0075061E"/>
    <w:rsid w:val="00752093"/>
    <w:rsid w:val="00757555"/>
    <w:rsid w:val="00761F5F"/>
    <w:rsid w:val="00771EAB"/>
    <w:rsid w:val="00787511"/>
    <w:rsid w:val="007957CA"/>
    <w:rsid w:val="0079687A"/>
    <w:rsid w:val="00797BB9"/>
    <w:rsid w:val="007A2888"/>
    <w:rsid w:val="007A2FE4"/>
    <w:rsid w:val="007B1B75"/>
    <w:rsid w:val="007C1ACD"/>
    <w:rsid w:val="007D737B"/>
    <w:rsid w:val="007E0DC7"/>
    <w:rsid w:val="007F57CF"/>
    <w:rsid w:val="00801D8C"/>
    <w:rsid w:val="0081480B"/>
    <w:rsid w:val="0081676B"/>
    <w:rsid w:val="00826F93"/>
    <w:rsid w:val="00830147"/>
    <w:rsid w:val="0085458E"/>
    <w:rsid w:val="00856000"/>
    <w:rsid w:val="00860A98"/>
    <w:rsid w:val="00862BE6"/>
    <w:rsid w:val="008838C8"/>
    <w:rsid w:val="00893E3C"/>
    <w:rsid w:val="00896BF3"/>
    <w:rsid w:val="008A4DED"/>
    <w:rsid w:val="008A6098"/>
    <w:rsid w:val="008B5C61"/>
    <w:rsid w:val="008C016E"/>
    <w:rsid w:val="008D27E0"/>
    <w:rsid w:val="00911129"/>
    <w:rsid w:val="00917707"/>
    <w:rsid w:val="00922392"/>
    <w:rsid w:val="009336BD"/>
    <w:rsid w:val="00933C7A"/>
    <w:rsid w:val="00943CFF"/>
    <w:rsid w:val="009470F2"/>
    <w:rsid w:val="009521F1"/>
    <w:rsid w:val="009570A3"/>
    <w:rsid w:val="009623A9"/>
    <w:rsid w:val="00963E52"/>
    <w:rsid w:val="009652F2"/>
    <w:rsid w:val="009668B3"/>
    <w:rsid w:val="009668F0"/>
    <w:rsid w:val="009B16A0"/>
    <w:rsid w:val="009B2DA6"/>
    <w:rsid w:val="00A01B0C"/>
    <w:rsid w:val="00A07F34"/>
    <w:rsid w:val="00A13DC7"/>
    <w:rsid w:val="00A212B4"/>
    <w:rsid w:val="00A256DB"/>
    <w:rsid w:val="00A2732E"/>
    <w:rsid w:val="00A30DBB"/>
    <w:rsid w:val="00A32093"/>
    <w:rsid w:val="00A34B90"/>
    <w:rsid w:val="00A3582F"/>
    <w:rsid w:val="00A4556E"/>
    <w:rsid w:val="00A530F8"/>
    <w:rsid w:val="00A67E69"/>
    <w:rsid w:val="00A759A5"/>
    <w:rsid w:val="00A811D5"/>
    <w:rsid w:val="00A8297B"/>
    <w:rsid w:val="00A948B8"/>
    <w:rsid w:val="00AA02BE"/>
    <w:rsid w:val="00AB4DF6"/>
    <w:rsid w:val="00AB5C3D"/>
    <w:rsid w:val="00AD001A"/>
    <w:rsid w:val="00AE0AE1"/>
    <w:rsid w:val="00AE15A3"/>
    <w:rsid w:val="00AE1EF1"/>
    <w:rsid w:val="00AF0F10"/>
    <w:rsid w:val="00AF70F7"/>
    <w:rsid w:val="00B02EB8"/>
    <w:rsid w:val="00B11EC0"/>
    <w:rsid w:val="00B24529"/>
    <w:rsid w:val="00B2593B"/>
    <w:rsid w:val="00B50DA4"/>
    <w:rsid w:val="00B632B1"/>
    <w:rsid w:val="00B70B62"/>
    <w:rsid w:val="00B80BFA"/>
    <w:rsid w:val="00B92DDF"/>
    <w:rsid w:val="00B94847"/>
    <w:rsid w:val="00B94F74"/>
    <w:rsid w:val="00B96F76"/>
    <w:rsid w:val="00BA0B6B"/>
    <w:rsid w:val="00BA19AD"/>
    <w:rsid w:val="00BA3600"/>
    <w:rsid w:val="00BB237D"/>
    <w:rsid w:val="00BC7AD2"/>
    <w:rsid w:val="00BD5DFB"/>
    <w:rsid w:val="00BE10F7"/>
    <w:rsid w:val="00BE2353"/>
    <w:rsid w:val="00BE773D"/>
    <w:rsid w:val="00BF110E"/>
    <w:rsid w:val="00BF11A4"/>
    <w:rsid w:val="00BF4722"/>
    <w:rsid w:val="00C00526"/>
    <w:rsid w:val="00C35833"/>
    <w:rsid w:val="00C36B0F"/>
    <w:rsid w:val="00C43DDC"/>
    <w:rsid w:val="00C45A55"/>
    <w:rsid w:val="00C511EA"/>
    <w:rsid w:val="00C60DE3"/>
    <w:rsid w:val="00C935FF"/>
    <w:rsid w:val="00CA2687"/>
    <w:rsid w:val="00CC0FCA"/>
    <w:rsid w:val="00CC56D8"/>
    <w:rsid w:val="00CE217D"/>
    <w:rsid w:val="00CE4E63"/>
    <w:rsid w:val="00CE6FF2"/>
    <w:rsid w:val="00CF517A"/>
    <w:rsid w:val="00D1306F"/>
    <w:rsid w:val="00D21A33"/>
    <w:rsid w:val="00D25950"/>
    <w:rsid w:val="00D5289D"/>
    <w:rsid w:val="00D552D4"/>
    <w:rsid w:val="00D7054F"/>
    <w:rsid w:val="00D743AC"/>
    <w:rsid w:val="00D7581F"/>
    <w:rsid w:val="00D7711F"/>
    <w:rsid w:val="00D80731"/>
    <w:rsid w:val="00D84A28"/>
    <w:rsid w:val="00D87F2B"/>
    <w:rsid w:val="00D90B99"/>
    <w:rsid w:val="00DA2862"/>
    <w:rsid w:val="00DA3871"/>
    <w:rsid w:val="00DA6D10"/>
    <w:rsid w:val="00DB3AF7"/>
    <w:rsid w:val="00DC6B8C"/>
    <w:rsid w:val="00DD75D4"/>
    <w:rsid w:val="00DE5AE0"/>
    <w:rsid w:val="00E054FF"/>
    <w:rsid w:val="00E16EB9"/>
    <w:rsid w:val="00E26545"/>
    <w:rsid w:val="00E303C6"/>
    <w:rsid w:val="00E541BE"/>
    <w:rsid w:val="00E606F9"/>
    <w:rsid w:val="00E64C69"/>
    <w:rsid w:val="00E64EBA"/>
    <w:rsid w:val="00E86ACE"/>
    <w:rsid w:val="00EA37CD"/>
    <w:rsid w:val="00EA4B6A"/>
    <w:rsid w:val="00EC0854"/>
    <w:rsid w:val="00ED1E7C"/>
    <w:rsid w:val="00EE02B4"/>
    <w:rsid w:val="00EE54E8"/>
    <w:rsid w:val="00EF124B"/>
    <w:rsid w:val="00EF408D"/>
    <w:rsid w:val="00EF56FC"/>
    <w:rsid w:val="00F04709"/>
    <w:rsid w:val="00F06998"/>
    <w:rsid w:val="00F075E7"/>
    <w:rsid w:val="00F10E0F"/>
    <w:rsid w:val="00F12D2D"/>
    <w:rsid w:val="00F13C0D"/>
    <w:rsid w:val="00F35167"/>
    <w:rsid w:val="00F40D04"/>
    <w:rsid w:val="00F45493"/>
    <w:rsid w:val="00F5261D"/>
    <w:rsid w:val="00F63D36"/>
    <w:rsid w:val="00F7003C"/>
    <w:rsid w:val="00F70F27"/>
    <w:rsid w:val="00F86DA0"/>
    <w:rsid w:val="00F87CA1"/>
    <w:rsid w:val="00F967C3"/>
    <w:rsid w:val="00FA2E2E"/>
    <w:rsid w:val="00FB0FE8"/>
    <w:rsid w:val="00FB256D"/>
    <w:rsid w:val="00FB2BF7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ED7826-79FF-4523-B76E-9E3E87DD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B8E"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7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5940DB"/>
    <w:pPr>
      <w:numPr>
        <w:numId w:val="2"/>
      </w:numPr>
      <w:spacing w:after="6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5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940DB"/>
    <w:rPr>
      <w:sz w:val="22"/>
      <w:szCs w:val="22"/>
      <w:lang w:eastAsia="en-US"/>
    </w:rPr>
  </w:style>
  <w:style w:type="character" w:customStyle="1" w:styleId="DSYeuCauChar">
    <w:name w:val="DS_YeuCau Char"/>
    <w:basedOn w:val="ListParagraphChar"/>
    <w:link w:val="DSYeuCau"/>
    <w:rsid w:val="005940DB"/>
    <w:rPr>
      <w:sz w:val="22"/>
      <w:szCs w:val="22"/>
      <w:lang w:eastAsia="en-US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  <w:jc w:val="both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rsid w:val="00697B23"/>
    <w:rPr>
      <w:sz w:val="22"/>
      <w:szCs w:val="22"/>
      <w:lang w:eastAsia="en-US"/>
    </w:rPr>
  </w:style>
  <w:style w:type="paragraph" w:styleId="CommentText">
    <w:name w:val="annotation text"/>
    <w:basedOn w:val="Normal"/>
    <w:link w:val="CommentTextChar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 w:val="20"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73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vi-VN"/>
    </w:rPr>
  </w:style>
  <w:style w:type="paragraph" w:customStyle="1" w:styleId="FACode">
    <w:name w:val="FA_Code"/>
    <w:basedOn w:val="Normal"/>
    <w:link w:val="FACodeChar"/>
    <w:qFormat/>
    <w:rsid w:val="00933C7A"/>
    <w:pPr>
      <w:numPr>
        <w:numId w:val="18"/>
      </w:numPr>
      <w:shd w:val="clear" w:color="auto" w:fill="1E1E1E"/>
      <w:spacing w:after="0" w:line="285" w:lineRule="atLeast"/>
    </w:pPr>
    <w:rPr>
      <w:rFonts w:ascii="Consolas" w:eastAsia="Times New Roman" w:hAnsi="Consolas"/>
      <w:color w:val="D9D9D9" w:themeColor="background1" w:themeShade="D9"/>
      <w:sz w:val="18"/>
      <w:szCs w:val="21"/>
      <w:lang w:val="en-US"/>
    </w:rPr>
  </w:style>
  <w:style w:type="paragraph" w:customStyle="1" w:styleId="FACode2">
    <w:name w:val="FA_Code2"/>
    <w:basedOn w:val="Normal"/>
    <w:link w:val="FACode2Char"/>
    <w:qFormat/>
    <w:rsid w:val="00714949"/>
    <w:pPr>
      <w:numPr>
        <w:numId w:val="19"/>
      </w:num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262626" w:themeColor="text1" w:themeTint="D9"/>
      <w:sz w:val="18"/>
      <w:szCs w:val="24"/>
      <w:lang w:val="en-US"/>
    </w:rPr>
  </w:style>
  <w:style w:type="character" w:customStyle="1" w:styleId="FACodeChar">
    <w:name w:val="FA_Code Char"/>
    <w:basedOn w:val="DefaultParagraphFont"/>
    <w:link w:val="FACode"/>
    <w:rsid w:val="00933C7A"/>
    <w:rPr>
      <w:rFonts w:ascii="Consolas" w:eastAsia="Times New Roman" w:hAnsi="Consolas"/>
      <w:color w:val="D9D9D9" w:themeColor="background1" w:themeShade="D9"/>
      <w:sz w:val="18"/>
      <w:szCs w:val="21"/>
      <w:shd w:val="clear" w:color="auto" w:fill="1E1E1E"/>
    </w:rPr>
  </w:style>
  <w:style w:type="character" w:styleId="CommentReference">
    <w:name w:val="annotation reference"/>
    <w:basedOn w:val="DefaultParagraphFont"/>
    <w:uiPriority w:val="99"/>
    <w:semiHidden/>
    <w:unhideWhenUsed/>
    <w:rsid w:val="00141777"/>
    <w:rPr>
      <w:sz w:val="16"/>
      <w:szCs w:val="16"/>
    </w:rPr>
  </w:style>
  <w:style w:type="character" w:customStyle="1" w:styleId="FACode2Char">
    <w:name w:val="FA_Code2 Char"/>
    <w:basedOn w:val="DefaultParagraphFont"/>
    <w:link w:val="FACode2"/>
    <w:rsid w:val="00714949"/>
    <w:rPr>
      <w:rFonts w:ascii="Consolas" w:hAnsi="Consolas" w:cs="Consolas"/>
      <w:color w:val="262626" w:themeColor="text1" w:themeTint="D9"/>
      <w:sz w:val="18"/>
      <w:szCs w:val="24"/>
      <w:shd w:val="clear" w:color="auto" w:fill="D9D9D9" w:themeFill="background1" w:themeFillShade="D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1777"/>
    <w:pPr>
      <w:spacing w:before="0" w:after="200" w:line="240" w:lineRule="auto"/>
      <w:ind w:left="0"/>
    </w:pPr>
    <w:rPr>
      <w:rFonts w:ascii="Arial" w:eastAsia="Arial" w:hAnsi="Arial"/>
      <w:b/>
      <w:bCs/>
      <w:lang w:val="vi-V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1777"/>
    <w:rPr>
      <w:rFonts w:ascii="Tahoma" w:eastAsia="MS Mincho" w:hAnsi="Tahoma"/>
      <w:b/>
      <w:bCs/>
      <w:lang w:val="vi-VN" w:eastAsia="en-US"/>
    </w:rPr>
  </w:style>
  <w:style w:type="paragraph" w:customStyle="1" w:styleId="FALev3">
    <w:name w:val="FA_Lev3"/>
    <w:basedOn w:val="Normal"/>
    <w:link w:val="FALev3Char"/>
    <w:qFormat/>
    <w:rsid w:val="00B94847"/>
    <w:rPr>
      <w:rFonts w:cs="Arial"/>
      <w:b/>
      <w:szCs w:val="20"/>
      <w:u w:val="single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94847"/>
    <w:pPr>
      <w:spacing w:after="100"/>
      <w:ind w:left="440"/>
    </w:pPr>
  </w:style>
  <w:style w:type="character" w:customStyle="1" w:styleId="FALev3Char">
    <w:name w:val="FA_Lev3 Char"/>
    <w:basedOn w:val="DefaultParagraphFont"/>
    <w:link w:val="FALev3"/>
    <w:rsid w:val="00B94847"/>
    <w:rPr>
      <w:rFonts w:cs="Arial"/>
      <w:b/>
      <w:sz w:val="22"/>
      <w:u w:val="single"/>
    </w:rPr>
  </w:style>
  <w:style w:type="paragraph" w:styleId="NormalWeb">
    <w:name w:val="Normal (Web)"/>
    <w:basedOn w:val="Normal"/>
    <w:uiPriority w:val="99"/>
    <w:unhideWhenUsed/>
    <w:rsid w:val="007A288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07F34"/>
    <w:rPr>
      <w:color w:val="954F72" w:themeColor="followedHyperlink"/>
      <w:u w:val="single"/>
    </w:rPr>
  </w:style>
  <w:style w:type="character" w:customStyle="1" w:styleId="sr-only">
    <w:name w:val="sr-only"/>
    <w:basedOn w:val="DefaultParagraphFont"/>
    <w:rsid w:val="00A07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1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7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1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arn.freecodecamp.org/responsive-web-design/basic-html-and-html5/link-to-internal-sections-of-a-page-with-anchor-elements" TargetMode="External"/><Relationship Id="rId18" Type="http://schemas.openxmlformats.org/officeDocument/2006/relationships/hyperlink" Target="https://learn.freecodecamp.org/responsive-web-design/basic-html-and-html5/create-a-form-element" TargetMode="External"/><Relationship Id="rId26" Type="http://schemas.openxmlformats.org/officeDocument/2006/relationships/hyperlink" Target="https://learn.freecodecamp.org/responsive-web-design/basic-html-and-html5/define-the-head-and-body-of-an-html-document" TargetMode="External"/><Relationship Id="rId3" Type="http://schemas.openxmlformats.org/officeDocument/2006/relationships/styles" Target="styles.xml"/><Relationship Id="rId21" Type="http://schemas.openxmlformats.org/officeDocument/2006/relationships/hyperlink" Target="https://learn.freecodecamp.org/responsive-web-design/basic-html-and-html5/create-a-set-of-radio-button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learn.freecodecamp.org/responsive-web-design/basic-html-and-html5/link-to-external-pages-with-anchor-elements" TargetMode="External"/><Relationship Id="rId17" Type="http://schemas.openxmlformats.org/officeDocument/2006/relationships/hyperlink" Target="https://learn.freecodecamp.org/responsive-web-design/basic-html-and-html5/add-placeholder-text-to-a-text-field" TargetMode="External"/><Relationship Id="rId25" Type="http://schemas.openxmlformats.org/officeDocument/2006/relationships/hyperlink" Target="https://learn.freecodecamp.org/responsive-web-design/basic-html-and-html5/declare-the-doctype-of-an-html-documen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arn.freecodecamp.org/responsive-web-design/basic-html-and-html5/create-a-text-field" TargetMode="External"/><Relationship Id="rId20" Type="http://schemas.openxmlformats.org/officeDocument/2006/relationships/hyperlink" Target="https://learn.freecodecamp.org/responsive-web-design/basic-html-and-html5/use-html5-to-require-a-field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freecodecamp.org/responsive-web-design/basic-html-and-html5/add-images-to-your-website" TargetMode="External"/><Relationship Id="rId24" Type="http://schemas.openxmlformats.org/officeDocument/2006/relationships/hyperlink" Target="https://learn.freecodecamp.org/responsive-web-design/basic-html-and-html5/nest-many-elements-within-a-single-div-elemen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arn.freecodecamp.org/responsive-web-design/basic-html-and-html5/create-an-ordered-list" TargetMode="External"/><Relationship Id="rId23" Type="http://schemas.openxmlformats.org/officeDocument/2006/relationships/hyperlink" Target="https://learn.freecodecamp.org/responsive-web-design/basic-html-and-html5/check-radio-buttons-and-checkboxes-by-default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learn.freecodecamp.org/responsive-web-design/basic-html-and-html5/add-images-to-your-website" TargetMode="External"/><Relationship Id="rId19" Type="http://schemas.openxmlformats.org/officeDocument/2006/relationships/hyperlink" Target="https://learn.freecodecamp.org/responsive-web-design/basic-html-and-html5/add-a-submit-button-to-a-for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earn.freecodecamp.org/responsive-web-design/basic-html-and-html5/create-a-bulleted-unordered-list" TargetMode="External"/><Relationship Id="rId22" Type="http://schemas.openxmlformats.org/officeDocument/2006/relationships/hyperlink" Target="https://learn.freecodecamp.org/responsive-web-design/basic-html-and-html5/create-a-set-of-checkboxes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SOFT\SERVER%20GST\86.WIP\2.Template\2.Content\Template_Training%20Assign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6DC259-E0C5-4C66-B976-15F7C694F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Assignments.dotx</Template>
  <TotalTime>279</TotalTime>
  <Pages>4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4088</CharactersWithSpaces>
  <SharedDoc>false</SharedDoc>
  <HLinks>
    <vt:vector size="24" baseType="variant"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_Toc277935143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_Toc277935142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_Toc277935141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_Toc277935140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(FA.TOD)</dc:creator>
  <cp:keywords>Training, Assignments</cp:keywords>
  <dc:description>Thêm hướng dẫn soạn tài liệu.
Map assignment với lesson, cho phép chọn bài tập từ các bài có sẵn
Lý do:
Thêm mới hướng dẫn bằng tiếng Việt giúp cho người soạn tài liệu hiểu đúng nội dung tài liệu &amp; phục vụ cho nhu cầu thực tế.</dc:description>
  <cp:lastModifiedBy>Nguyen Thi Dieu (FA.TOD)</cp:lastModifiedBy>
  <cp:revision>117</cp:revision>
  <cp:lastPrinted>2010-11-26T02:45:00Z</cp:lastPrinted>
  <dcterms:created xsi:type="dcterms:W3CDTF">2019-06-26T16:09:00Z</dcterms:created>
  <dcterms:modified xsi:type="dcterms:W3CDTF">2019-09-16T02:57:00Z</dcterms:modified>
  <cp:category>Template</cp:category>
  <cp:contentStatus>20/11/2012</cp:contentStatus>
</cp:coreProperties>
</file>