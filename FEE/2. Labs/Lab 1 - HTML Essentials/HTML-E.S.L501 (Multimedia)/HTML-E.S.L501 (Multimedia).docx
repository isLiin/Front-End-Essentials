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3D57E31A" w:rsidR="005E64CE" w:rsidRPr="00F06998" w:rsidRDefault="006C3A4F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HTML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7777777"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3D055D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4F5EA439" w14:textId="7DFFEC3E" w:rsidR="00ED2AAD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38658337" w:history="1">
        <w:r w:rsidR="00ED2AAD" w:rsidRPr="00B16FB6">
          <w:rPr>
            <w:rStyle w:val="Hyperlink"/>
            <w:rFonts w:cs="Arial"/>
            <w:noProof/>
          </w:rPr>
          <w:t>Unit 4 – Hyperlinks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_Toc38658337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4</w:t>
        </w:r>
        <w:r w:rsidR="00ED2AAD">
          <w:rPr>
            <w:noProof/>
            <w:webHidden/>
          </w:rPr>
          <w:fldChar w:fldCharType="end"/>
        </w:r>
      </w:hyperlink>
    </w:p>
    <w:p w14:paraId="7CCF0F19" w14:textId="5FB679EB" w:rsidR="00ED2AAD" w:rsidRDefault="003D05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38" w:history="1">
        <w:r w:rsidR="00ED2AAD" w:rsidRPr="00B16FB6">
          <w:rPr>
            <w:rStyle w:val="Hyperlink"/>
            <w:rFonts w:cs="Arial"/>
            <w:noProof/>
            <w:lang w:val="en-US"/>
          </w:rPr>
          <w:t>Lab Objectives: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_Toc38658338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4</w:t>
        </w:r>
        <w:r w:rsidR="00ED2AAD">
          <w:rPr>
            <w:noProof/>
            <w:webHidden/>
          </w:rPr>
          <w:fldChar w:fldCharType="end"/>
        </w:r>
      </w:hyperlink>
    </w:p>
    <w:p w14:paraId="2E831D9B" w14:textId="0B41ADC2" w:rsidR="00ED2AAD" w:rsidRDefault="003D05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39" w:history="1">
        <w:r w:rsidR="00ED2AAD" w:rsidRPr="00B16FB6">
          <w:rPr>
            <w:rStyle w:val="Hyperlink"/>
            <w:rFonts w:cs="Arial"/>
            <w:noProof/>
            <w:lang w:val="en-US"/>
          </w:rPr>
          <w:t>Problem Descriptions: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_Toc38658339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4</w:t>
        </w:r>
        <w:r w:rsidR="00ED2AAD">
          <w:rPr>
            <w:noProof/>
            <w:webHidden/>
          </w:rPr>
          <w:fldChar w:fldCharType="end"/>
        </w:r>
      </w:hyperlink>
    </w:p>
    <w:p w14:paraId="77138FF5" w14:textId="5EB926FA" w:rsidR="00ED2AAD" w:rsidRDefault="003D055D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0" w:history="1">
        <w:r w:rsidR="00ED2AAD" w:rsidRPr="00B16FB6">
          <w:rPr>
            <w:rStyle w:val="Hyperlink"/>
            <w:rFonts w:cs="Arial"/>
            <w:noProof/>
            <w:lang w:val="en-US"/>
          </w:rPr>
          <w:t>Guidelines: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_Toc38658340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5</w:t>
        </w:r>
        <w:r w:rsidR="00ED2AAD">
          <w:rPr>
            <w:noProof/>
            <w:webHidden/>
          </w:rPr>
          <w:fldChar w:fldCharType="end"/>
        </w:r>
      </w:hyperlink>
    </w:p>
    <w:p w14:paraId="4486A33D" w14:textId="663EC0AC" w:rsidR="00ED2AAD" w:rsidRDefault="003D05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1" w:history="1">
        <w:r w:rsidR="00ED2AAD" w:rsidRPr="00B16FB6">
          <w:rPr>
            <w:rStyle w:val="Hyperlink"/>
            <w:noProof/>
          </w:rPr>
          <w:t>Step 1: Analyze Requirements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_Toc38658341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5</w:t>
        </w:r>
        <w:r w:rsidR="00ED2AAD">
          <w:rPr>
            <w:noProof/>
            <w:webHidden/>
          </w:rPr>
          <w:fldChar w:fldCharType="end"/>
        </w:r>
      </w:hyperlink>
    </w:p>
    <w:p w14:paraId="7C313119" w14:textId="1357F63F" w:rsidR="00ED2AAD" w:rsidRDefault="003D05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2" w:history="1">
        <w:r w:rsidR="00ED2AAD" w:rsidRPr="00B16FB6">
          <w:rPr>
            <w:rStyle w:val="Hyperlink"/>
            <w:noProof/>
          </w:rPr>
          <w:t>Step 2: Build the structure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_Toc38658342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5</w:t>
        </w:r>
        <w:r w:rsidR="00ED2AAD">
          <w:rPr>
            <w:noProof/>
            <w:webHidden/>
          </w:rPr>
          <w:fldChar w:fldCharType="end"/>
        </w:r>
      </w:hyperlink>
    </w:p>
    <w:p w14:paraId="06359967" w14:textId="68F1F248" w:rsidR="00ED2AAD" w:rsidRDefault="003D05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3" w:history="1">
        <w:r w:rsidR="00ED2AAD" w:rsidRPr="00B16FB6">
          <w:rPr>
            <w:rStyle w:val="Hyperlink"/>
            <w:noProof/>
          </w:rPr>
          <w:t>Step 3: Add more details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_Toc38658343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5</w:t>
        </w:r>
        <w:r w:rsidR="00ED2AAD">
          <w:rPr>
            <w:noProof/>
            <w:webHidden/>
          </w:rPr>
          <w:fldChar w:fldCharType="end"/>
        </w:r>
      </w:hyperlink>
    </w:p>
    <w:p w14:paraId="514AA7B5" w14:textId="3C6091CF" w:rsidR="00ED2AAD" w:rsidRDefault="003D05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4" w:history="1">
        <w:r w:rsidR="00ED2AAD" w:rsidRPr="00B16FB6">
          <w:rPr>
            <w:rStyle w:val="Hyperlink"/>
            <w:noProof/>
          </w:rPr>
          <w:t>Step 4: Code HTML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_Toc38658344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6</w:t>
        </w:r>
        <w:r w:rsidR="00ED2AAD">
          <w:rPr>
            <w:noProof/>
            <w:webHidden/>
          </w:rPr>
          <w:fldChar w:fldCharType="end"/>
        </w:r>
      </w:hyperlink>
    </w:p>
    <w:p w14:paraId="3810B9CC" w14:textId="5FC90599" w:rsidR="00ED2AAD" w:rsidRDefault="003D055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38658345" w:history="1">
        <w:r w:rsidR="00ED2AAD" w:rsidRPr="00B16FB6">
          <w:rPr>
            <w:rStyle w:val="Hyperlink"/>
            <w:noProof/>
          </w:rPr>
          <w:t>Step 5: Verify Output</w:t>
        </w:r>
        <w:r w:rsidR="00ED2AAD">
          <w:rPr>
            <w:noProof/>
            <w:webHidden/>
          </w:rPr>
          <w:tab/>
        </w:r>
        <w:r w:rsidR="00ED2AAD">
          <w:rPr>
            <w:noProof/>
            <w:webHidden/>
          </w:rPr>
          <w:fldChar w:fldCharType="begin"/>
        </w:r>
        <w:r w:rsidR="00ED2AAD">
          <w:rPr>
            <w:noProof/>
            <w:webHidden/>
          </w:rPr>
          <w:instrText xml:space="preserve"> PAGEREF _Toc38658345 \h </w:instrText>
        </w:r>
        <w:r w:rsidR="00ED2AAD">
          <w:rPr>
            <w:noProof/>
            <w:webHidden/>
          </w:rPr>
        </w:r>
        <w:r w:rsidR="00ED2AAD">
          <w:rPr>
            <w:noProof/>
            <w:webHidden/>
          </w:rPr>
          <w:fldChar w:fldCharType="separate"/>
        </w:r>
        <w:r w:rsidR="00ED2AAD">
          <w:rPr>
            <w:noProof/>
            <w:webHidden/>
          </w:rPr>
          <w:t>6</w:t>
        </w:r>
        <w:r w:rsidR="00ED2AAD">
          <w:rPr>
            <w:noProof/>
            <w:webHidden/>
          </w:rPr>
          <w:fldChar w:fldCharType="end"/>
        </w:r>
      </w:hyperlink>
    </w:p>
    <w:p w14:paraId="1DBF5485" w14:textId="254B2888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638BC6F4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HTML-E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.S.L</w:t>
            </w:r>
            <w:r w:rsidR="0007460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4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A17B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77777777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4A5F45AC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C2C7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3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7A54E509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38658337"/>
      <w:r>
        <w:rPr>
          <w:rFonts w:ascii="Arial" w:hAnsi="Arial" w:cs="Arial"/>
        </w:rPr>
        <w:t xml:space="preserve">Unit </w:t>
      </w:r>
      <w:r w:rsidR="00E6007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56DC9">
        <w:rPr>
          <w:rFonts w:ascii="Arial" w:hAnsi="Arial" w:cs="Arial"/>
        </w:rPr>
        <w:t>–</w:t>
      </w:r>
      <w:r w:rsidR="0078398D">
        <w:rPr>
          <w:rFonts w:ascii="Arial" w:hAnsi="Arial" w:cs="Arial"/>
        </w:rPr>
        <w:t xml:space="preserve"> </w:t>
      </w:r>
      <w:bookmarkEnd w:id="0"/>
      <w:r w:rsidR="00F8410A">
        <w:rPr>
          <w:rFonts w:ascii="Arial" w:hAnsi="Arial" w:cs="Arial"/>
        </w:rPr>
        <w:t>Multimedia</w:t>
      </w:r>
    </w:p>
    <w:p w14:paraId="7E47D830" w14:textId="77777777" w:rsidR="000C1FE0" w:rsidRPr="00E64EBA" w:rsidRDefault="00E64EBA" w:rsidP="00E64EBA">
      <w:pPr>
        <w:pStyle w:val="Heading2"/>
        <w:rPr>
          <w:rFonts w:ascii="Arial" w:hAnsi="Arial" w:cs="Arial"/>
          <w:color w:val="auto"/>
          <w:lang w:val="en-US"/>
        </w:rPr>
      </w:pPr>
      <w:bookmarkStart w:id="1" w:name="_Toc38658338"/>
      <w:r>
        <w:rPr>
          <w:rFonts w:ascii="Arial" w:hAnsi="Arial" w:cs="Arial"/>
          <w:color w:val="auto"/>
          <w:lang w:val="en-US"/>
        </w:rPr>
        <w:t xml:space="preserve">Lab </w:t>
      </w:r>
      <w:r w:rsidR="000C1FE0" w:rsidRPr="00E64EBA">
        <w:rPr>
          <w:rFonts w:ascii="Arial" w:hAnsi="Arial" w:cs="Arial"/>
          <w:color w:val="auto"/>
          <w:lang w:val="en-US"/>
        </w:rPr>
        <w:t>Objective</w:t>
      </w:r>
      <w:r w:rsidR="00B94847" w:rsidRPr="00E64EBA">
        <w:rPr>
          <w:rFonts w:ascii="Arial" w:hAnsi="Arial" w:cs="Arial"/>
          <w:color w:val="auto"/>
          <w:lang w:val="en-US"/>
        </w:rPr>
        <w:t>s</w:t>
      </w:r>
      <w:r w:rsidR="000C1FE0" w:rsidRPr="00E64EBA">
        <w:rPr>
          <w:rFonts w:ascii="Arial" w:hAnsi="Arial" w:cs="Arial"/>
          <w:color w:val="auto"/>
          <w:lang w:val="en-US"/>
        </w:rPr>
        <w:t>:</w:t>
      </w:r>
      <w:bookmarkEnd w:id="1"/>
      <w:r w:rsidR="000C1FE0" w:rsidRPr="00E64EBA">
        <w:rPr>
          <w:rFonts w:ascii="Arial" w:hAnsi="Arial" w:cs="Arial"/>
          <w:color w:val="auto"/>
          <w:lang w:val="en-US"/>
        </w:rPr>
        <w:t xml:space="preserve"> </w:t>
      </w:r>
    </w:p>
    <w:p w14:paraId="58AAE3A3" w14:textId="23A1C37F" w:rsidR="00163AAA" w:rsidRDefault="00163AAA" w:rsidP="003D055D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Able to use </w:t>
      </w:r>
      <w:r w:rsidR="002D41A3">
        <w:rPr>
          <w:rFonts w:cs="Arial"/>
          <w:sz w:val="20"/>
          <w:szCs w:val="20"/>
          <w:lang w:val="en-US"/>
        </w:rPr>
        <w:t>Multimedia tag to display audio, video</w:t>
      </w:r>
    </w:p>
    <w:p w14:paraId="02A30414" w14:textId="0F658CFD" w:rsidR="000C1FE0" w:rsidRDefault="000C1FE0" w:rsidP="00EA4B6A">
      <w:pPr>
        <w:pStyle w:val="Heading2"/>
        <w:rPr>
          <w:rFonts w:ascii="Arial" w:hAnsi="Arial" w:cs="Arial"/>
          <w:color w:val="auto"/>
          <w:lang w:val="en-US"/>
        </w:rPr>
      </w:pPr>
      <w:bookmarkStart w:id="2" w:name="_Toc38658339"/>
      <w:r w:rsidRPr="00EA4B6A">
        <w:rPr>
          <w:rFonts w:ascii="Arial" w:hAnsi="Arial" w:cs="Arial"/>
          <w:color w:val="auto"/>
          <w:lang w:val="en-US"/>
        </w:rPr>
        <w:t>Problem Description</w:t>
      </w:r>
      <w:r w:rsidR="00B94847" w:rsidRPr="00EA4B6A">
        <w:rPr>
          <w:rFonts w:ascii="Arial" w:hAnsi="Arial" w:cs="Arial"/>
          <w:color w:val="auto"/>
          <w:lang w:val="en-US"/>
        </w:rPr>
        <w:t>s</w:t>
      </w:r>
      <w:r w:rsidRPr="00EA4B6A">
        <w:rPr>
          <w:rFonts w:ascii="Arial" w:hAnsi="Arial" w:cs="Arial"/>
          <w:color w:val="auto"/>
          <w:lang w:val="en-US"/>
        </w:rPr>
        <w:t>:</w:t>
      </w:r>
      <w:bookmarkEnd w:id="2"/>
      <w:r w:rsidRPr="00EA4B6A">
        <w:rPr>
          <w:rFonts w:ascii="Arial" w:hAnsi="Arial" w:cs="Arial"/>
          <w:color w:val="auto"/>
          <w:lang w:val="en-US"/>
        </w:rPr>
        <w:t xml:space="preserve"> </w:t>
      </w:r>
    </w:p>
    <w:p w14:paraId="362F0769" w14:textId="2FA9DC29" w:rsidR="00DC79F9" w:rsidRDefault="00CC6BD6" w:rsidP="00F65471">
      <w:pPr>
        <w:rPr>
          <w:lang w:val="en-US"/>
        </w:rPr>
      </w:pPr>
      <w:r>
        <w:rPr>
          <w:lang w:val="en-US"/>
        </w:rPr>
        <w:t xml:space="preserve">In this </w:t>
      </w:r>
      <w:r w:rsidR="004C645E">
        <w:rPr>
          <w:lang w:val="en-US"/>
        </w:rPr>
        <w:t>problem, we going to build a News app</w:t>
      </w:r>
      <w:r w:rsidR="001C6FC3">
        <w:rPr>
          <w:lang w:val="en-US"/>
        </w:rPr>
        <w:t xml:space="preserve"> which will display News in multiple format such as audio, video</w:t>
      </w:r>
      <w:r w:rsidR="00E7075A">
        <w:rPr>
          <w:lang w:val="en-US"/>
        </w:rPr>
        <w:t>. The app looks like figure below:</w:t>
      </w:r>
    </w:p>
    <w:p w14:paraId="226FCF8A" w14:textId="69ECE5A6" w:rsidR="00E7075A" w:rsidRDefault="00294A64" w:rsidP="00745C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2FEED" wp14:editId="356E826E">
            <wp:extent cx="4526055" cy="5858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-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85" cy="58653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D936A" w14:textId="77777777" w:rsidR="00241F72" w:rsidRDefault="00241F72" w:rsidP="00F65471">
      <w:pPr>
        <w:rPr>
          <w:lang w:val="en-US"/>
        </w:rPr>
      </w:pPr>
    </w:p>
    <w:p w14:paraId="7C4E4790" w14:textId="3F46BE8C" w:rsidR="006844F6" w:rsidRDefault="009F4470" w:rsidP="006844F6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8658340"/>
      <w:r>
        <w:rPr>
          <w:rFonts w:ascii="Arial" w:hAnsi="Arial" w:cs="Arial"/>
          <w:color w:val="auto"/>
          <w:lang w:val="en-US"/>
        </w:rPr>
        <w:lastRenderedPageBreak/>
        <w:t>Guidelines</w:t>
      </w:r>
      <w:r w:rsidR="006844F6" w:rsidRPr="00EA4B6A">
        <w:rPr>
          <w:rFonts w:ascii="Arial" w:hAnsi="Arial" w:cs="Arial"/>
          <w:color w:val="auto"/>
          <w:lang w:val="en-US"/>
        </w:rPr>
        <w:t>:</w:t>
      </w:r>
      <w:bookmarkEnd w:id="3"/>
      <w:r w:rsidR="006844F6" w:rsidRPr="00EA4B6A">
        <w:rPr>
          <w:rFonts w:ascii="Arial" w:hAnsi="Arial" w:cs="Arial"/>
          <w:color w:val="auto"/>
          <w:lang w:val="en-US"/>
        </w:rPr>
        <w:t xml:space="preserve"> </w:t>
      </w:r>
    </w:p>
    <w:p w14:paraId="1808E4F7" w14:textId="721B5F8B" w:rsidR="00C9223A" w:rsidRDefault="00C9223A" w:rsidP="00C9223A">
      <w:pPr>
        <w:rPr>
          <w:lang w:val="en-US"/>
        </w:rPr>
      </w:pPr>
    </w:p>
    <w:p w14:paraId="1F2D3D1A" w14:textId="5BD2478C" w:rsidR="0061431A" w:rsidRDefault="001C7939" w:rsidP="004A4D9C">
      <w:pPr>
        <w:pStyle w:val="FALev3"/>
      </w:pPr>
      <w:bookmarkStart w:id="4" w:name="_Toc38658341"/>
      <w:r>
        <w:t>Step 1: Analyze Requirements</w:t>
      </w:r>
      <w:bookmarkEnd w:id="4"/>
    </w:p>
    <w:p w14:paraId="2D0FA3F9" w14:textId="1DD9881E" w:rsidR="00EC54ED" w:rsidRDefault="009D1007" w:rsidP="005E1612">
      <w:pPr>
        <w:rPr>
          <w:lang w:val="en-US"/>
        </w:rPr>
      </w:pPr>
      <w:r>
        <w:rPr>
          <w:lang w:val="en-US"/>
        </w:rPr>
        <w:t xml:space="preserve">Firstly, we must analyze </w:t>
      </w:r>
      <w:r w:rsidR="004B214B">
        <w:rPr>
          <w:lang w:val="en-US"/>
        </w:rPr>
        <w:t>the output</w:t>
      </w:r>
      <w:r w:rsidR="001D03E1">
        <w:rPr>
          <w:lang w:val="en-US"/>
        </w:rPr>
        <w:t xml:space="preserve"> and identify </w:t>
      </w:r>
      <w:r w:rsidR="008C7C80">
        <w:rPr>
          <w:lang w:val="en-US"/>
        </w:rPr>
        <w:t>as much</w:t>
      </w:r>
      <w:r w:rsidR="00243FCC">
        <w:rPr>
          <w:lang w:val="en-US"/>
        </w:rPr>
        <w:t xml:space="preserve"> elements</w:t>
      </w:r>
      <w:r w:rsidR="008C7C80">
        <w:rPr>
          <w:lang w:val="en-US"/>
        </w:rPr>
        <w:t xml:space="preserve"> as possible</w:t>
      </w:r>
      <w:r w:rsidR="00301C09">
        <w:rPr>
          <w:lang w:val="en-US"/>
        </w:rPr>
        <w:t xml:space="preserve">. By going from top to bottom, we check each </w:t>
      </w:r>
      <w:r w:rsidR="001D35DE">
        <w:rPr>
          <w:lang w:val="en-US"/>
        </w:rPr>
        <w:t>block</w:t>
      </w:r>
      <w:r w:rsidR="00720DE5">
        <w:rPr>
          <w:lang w:val="en-US"/>
        </w:rPr>
        <w:t xml:space="preserve"> and have the result below:</w:t>
      </w:r>
    </w:p>
    <w:p w14:paraId="571404B7" w14:textId="38EFF4FE" w:rsidR="00243FCC" w:rsidRPr="009D1007" w:rsidRDefault="00E54A0A" w:rsidP="00E54A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67BD4" wp14:editId="634A0570">
            <wp:extent cx="5023281" cy="5156200"/>
            <wp:effectExtent l="0" t="0" r="952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-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75" cy="51629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83DD9" w14:textId="632AB5B1" w:rsidR="00EC54ED" w:rsidRDefault="009524A6" w:rsidP="004A4D9C">
      <w:pPr>
        <w:pStyle w:val="FALev3"/>
      </w:pPr>
      <w:bookmarkStart w:id="5" w:name="_Toc38658342"/>
      <w:r>
        <w:t xml:space="preserve">Step 2: </w:t>
      </w:r>
      <w:r w:rsidR="00ED2A49">
        <w:t>Build the structure</w:t>
      </w:r>
      <w:bookmarkEnd w:id="5"/>
    </w:p>
    <w:p w14:paraId="788927E1" w14:textId="71E57DBD" w:rsidR="00D90992" w:rsidRDefault="00562223" w:rsidP="00C22AC6">
      <w:pPr>
        <w:rPr>
          <w:lang w:val="en-US"/>
        </w:rPr>
      </w:pPr>
      <w:r>
        <w:rPr>
          <w:lang w:val="en-US"/>
        </w:rPr>
        <w:t>Next</w:t>
      </w:r>
      <w:r w:rsidR="001D3A9C">
        <w:rPr>
          <w:lang w:val="en-US"/>
        </w:rPr>
        <w:t xml:space="preserve">, </w:t>
      </w:r>
      <w:r>
        <w:rPr>
          <w:lang w:val="en-US"/>
        </w:rPr>
        <w:t xml:space="preserve">we will transform each </w:t>
      </w:r>
      <w:r w:rsidR="005E71C1">
        <w:rPr>
          <w:lang w:val="en-US"/>
        </w:rPr>
        <w:t>element identified above to HTML elements</w:t>
      </w:r>
      <w:r w:rsidR="002620F1">
        <w:rPr>
          <w:lang w:val="en-US"/>
        </w:rPr>
        <w:t>.</w:t>
      </w:r>
    </w:p>
    <w:p w14:paraId="3285E5E6" w14:textId="286E1E5D" w:rsidR="00D8382B" w:rsidRDefault="00E9632D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Heading 1 </w:t>
      </w:r>
      <w:r w:rsidR="00316050">
        <w:rPr>
          <w:lang w:val="en-US"/>
        </w:rPr>
        <w:t>will be &lt;h1&gt;</w:t>
      </w:r>
      <w:r w:rsidR="0084687C">
        <w:rPr>
          <w:lang w:val="en-US"/>
        </w:rPr>
        <w:t>…&lt;/h1&gt;</w:t>
      </w:r>
    </w:p>
    <w:p w14:paraId="238F9540" w14:textId="1C5BFB47" w:rsidR="0084687C" w:rsidRDefault="0084687C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Heading 2 will be &lt;h2&gt; (or &lt;h3&gt; but never be &lt;h1&gt;)</w:t>
      </w:r>
    </w:p>
    <w:p w14:paraId="0FC39269" w14:textId="115949FC" w:rsidR="006A298C" w:rsidRDefault="006A298C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Audio with controls will be: &lt;audio controls&gt;&lt;/audio&gt;</w:t>
      </w:r>
    </w:p>
    <w:p w14:paraId="29780A1C" w14:textId="4D9325B4" w:rsidR="006B74EE" w:rsidRPr="006B74EE" w:rsidRDefault="006B74EE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Heading 3 is the same as Heading 2 (but different content)</w:t>
      </w:r>
    </w:p>
    <w:p w14:paraId="77B384B3" w14:textId="6EA88A2A" w:rsidR="00B244EF" w:rsidRDefault="00743C8F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 with controls will be: &lt;video controls&gt;&lt;source</w:t>
      </w:r>
      <w:r w:rsidR="00315446">
        <w:rPr>
          <w:lang w:val="en-US"/>
        </w:rPr>
        <w:t>&gt;&lt;/video&gt;</w:t>
      </w:r>
    </w:p>
    <w:p w14:paraId="52C9637E" w14:textId="0B9B31D7" w:rsidR="00DF551D" w:rsidRPr="00DF551D" w:rsidRDefault="00DF551D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Heading 4 is the same as Heading 2</w:t>
      </w:r>
    </w:p>
    <w:p w14:paraId="257AA65A" w14:textId="71FF2513" w:rsidR="00F00C62" w:rsidRPr="00F00C62" w:rsidRDefault="00F00C62" w:rsidP="003D05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Last item is an embedded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video: &lt;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r w:rsidR="00202545">
        <w:rPr>
          <w:lang w:val="en-US"/>
        </w:rPr>
        <w:t>https://youtube.com/</w:t>
      </w:r>
      <w:proofErr w:type="spellStart"/>
      <w:r w:rsidR="00202545">
        <w:rPr>
          <w:lang w:val="en-US"/>
        </w:rPr>
        <w:t>embeded</w:t>
      </w:r>
      <w:proofErr w:type="spellEnd"/>
      <w:r w:rsidR="00202545">
        <w:rPr>
          <w:lang w:val="en-US"/>
        </w:rPr>
        <w:t>/</w:t>
      </w:r>
      <w:proofErr w:type="gramEnd"/>
      <w:r>
        <w:rPr>
          <w:lang w:val="en-US"/>
        </w:rPr>
        <w:t>”&gt;</w:t>
      </w:r>
    </w:p>
    <w:p w14:paraId="22207B2B" w14:textId="0C995F70" w:rsidR="001534AD" w:rsidRDefault="001534AD" w:rsidP="00EF7335">
      <w:pPr>
        <w:pStyle w:val="FALev3"/>
      </w:pPr>
      <w:bookmarkStart w:id="6" w:name="_Toc38658343"/>
      <w:r w:rsidRPr="00500613">
        <w:t xml:space="preserve">Step </w:t>
      </w:r>
      <w:r w:rsidR="00FC194D">
        <w:t>3</w:t>
      </w:r>
      <w:r w:rsidRPr="00500613">
        <w:t xml:space="preserve">: </w:t>
      </w:r>
      <w:r w:rsidR="00DC506A">
        <w:t>Add more details</w:t>
      </w:r>
      <w:bookmarkEnd w:id="6"/>
    </w:p>
    <w:p w14:paraId="79724D38" w14:textId="19697DFA" w:rsidR="009B7D16" w:rsidRDefault="00737695" w:rsidP="00A338BB">
      <w:pPr>
        <w:rPr>
          <w:lang w:val="en-US"/>
        </w:rPr>
      </w:pPr>
      <w:r>
        <w:rPr>
          <w:lang w:val="en-US"/>
        </w:rPr>
        <w:lastRenderedPageBreak/>
        <w:t xml:space="preserve">After </w:t>
      </w:r>
      <w:r w:rsidR="00562338">
        <w:rPr>
          <w:lang w:val="en-US"/>
        </w:rPr>
        <w:t>come up</w:t>
      </w:r>
      <w:r>
        <w:rPr>
          <w:lang w:val="en-US"/>
        </w:rPr>
        <w:t xml:space="preserve"> with the HTML elements, we must fill </w:t>
      </w:r>
      <w:r w:rsidR="00461097">
        <w:rPr>
          <w:lang w:val="en-US"/>
        </w:rPr>
        <w:t xml:space="preserve">now the </w:t>
      </w:r>
      <w:r>
        <w:rPr>
          <w:lang w:val="en-US"/>
        </w:rPr>
        <w:t>content</w:t>
      </w:r>
      <w:r w:rsidR="00461097">
        <w:rPr>
          <w:lang w:val="en-US"/>
        </w:rPr>
        <w:t xml:space="preserve"> and </w:t>
      </w:r>
      <w:r>
        <w:rPr>
          <w:lang w:val="en-US"/>
        </w:rPr>
        <w:t>details</w:t>
      </w:r>
      <w:r w:rsidR="00C55260">
        <w:rPr>
          <w:lang w:val="en-US"/>
        </w:rPr>
        <w:t xml:space="preserve"> else we can’t see anything</w:t>
      </w:r>
    </w:p>
    <w:p w14:paraId="4FE42E0A" w14:textId="7504D6BB" w:rsidR="00983D00" w:rsidRDefault="00983D00" w:rsidP="00A338BB">
      <w:pPr>
        <w:rPr>
          <w:lang w:val="en-US"/>
        </w:rPr>
      </w:pPr>
      <w:r>
        <w:rPr>
          <w:lang w:val="en-US"/>
        </w:rPr>
        <w:t>Heading 1</w:t>
      </w:r>
      <w:r w:rsidR="00583E55">
        <w:rPr>
          <w:lang w:val="en-US"/>
        </w:rPr>
        <w:t xml:space="preserve"> is simply:</w:t>
      </w:r>
    </w:p>
    <w:p w14:paraId="22B739BE" w14:textId="77777777" w:rsidR="008C362A" w:rsidRPr="008C362A" w:rsidRDefault="008C362A" w:rsidP="008C362A">
      <w:pPr>
        <w:pStyle w:val="FACode2"/>
      </w:pPr>
      <w:r w:rsidRPr="008C362A">
        <w:t xml:space="preserve">    </w:t>
      </w:r>
      <w:r w:rsidRPr="008C362A">
        <w:rPr>
          <w:color w:val="800000"/>
        </w:rPr>
        <w:t>&lt;h1&gt;</w:t>
      </w:r>
      <w:r w:rsidRPr="008C362A">
        <w:t>Welcome to VOFA</w:t>
      </w:r>
      <w:r w:rsidRPr="008C362A">
        <w:rPr>
          <w:color w:val="800000"/>
        </w:rPr>
        <w:t>&lt;/h1&gt;</w:t>
      </w:r>
    </w:p>
    <w:p w14:paraId="488BC4D6" w14:textId="77777777" w:rsidR="00A460EF" w:rsidRDefault="00A460EF" w:rsidP="00A338BB">
      <w:pPr>
        <w:rPr>
          <w:rFonts w:ascii="Consolas" w:hAnsi="Consolas" w:cs="Consolas"/>
          <w:color w:val="800000"/>
          <w:sz w:val="18"/>
          <w:szCs w:val="24"/>
          <w:lang w:val="en-US"/>
        </w:rPr>
      </w:pPr>
    </w:p>
    <w:p w14:paraId="445A17B7" w14:textId="17293BFA" w:rsidR="004451D5" w:rsidRDefault="004451D5" w:rsidP="00A338BB">
      <w:pPr>
        <w:rPr>
          <w:lang w:val="en-US"/>
        </w:rPr>
      </w:pPr>
      <w:r>
        <w:rPr>
          <w:lang w:val="en-US"/>
        </w:rPr>
        <w:t>Heading 2 is:</w:t>
      </w:r>
    </w:p>
    <w:p w14:paraId="7334C885" w14:textId="77777777" w:rsidR="00B80250" w:rsidRPr="00B80250" w:rsidRDefault="00B80250" w:rsidP="003D055D">
      <w:pPr>
        <w:pStyle w:val="FACode2"/>
        <w:numPr>
          <w:ilvl w:val="0"/>
          <w:numId w:val="9"/>
        </w:numPr>
      </w:pPr>
      <w:r w:rsidRPr="00B80250">
        <w:t xml:space="preserve">    </w:t>
      </w:r>
      <w:r w:rsidRPr="00B80250">
        <w:rPr>
          <w:color w:val="800000"/>
        </w:rPr>
        <w:t>&lt;h2&gt;</w:t>
      </w:r>
      <w:r w:rsidRPr="00B80250">
        <w:t>News from Audio</w:t>
      </w:r>
      <w:r w:rsidRPr="00B80250">
        <w:rPr>
          <w:color w:val="800000"/>
        </w:rPr>
        <w:t>&lt;/h2&gt;</w:t>
      </w:r>
    </w:p>
    <w:p w14:paraId="7E6A637D" w14:textId="77777777" w:rsidR="00012E83" w:rsidRDefault="00012E83" w:rsidP="00A338BB">
      <w:pPr>
        <w:rPr>
          <w:lang w:val="en-US"/>
        </w:rPr>
      </w:pPr>
    </w:p>
    <w:p w14:paraId="412DC24F" w14:textId="6A447980" w:rsidR="005D383F" w:rsidRDefault="008A1A55" w:rsidP="00A338BB">
      <w:pPr>
        <w:rPr>
          <w:lang w:val="en-US"/>
        </w:rPr>
      </w:pPr>
      <w:r>
        <w:rPr>
          <w:lang w:val="en-US"/>
        </w:rPr>
        <w:t xml:space="preserve">For the </w:t>
      </w:r>
      <w:r w:rsidR="00360B4F">
        <w:rPr>
          <w:lang w:val="en-US"/>
        </w:rPr>
        <w:t>audio</w:t>
      </w:r>
      <w:r>
        <w:rPr>
          <w:lang w:val="en-US"/>
        </w:rPr>
        <w:t>, we</w:t>
      </w:r>
      <w:r w:rsidR="00360B4F">
        <w:rPr>
          <w:lang w:val="en-US"/>
        </w:rPr>
        <w:t xml:space="preserve"> just give a relative URL path to </w:t>
      </w:r>
      <w:proofErr w:type="spellStart"/>
      <w:r w:rsidR="00360B4F" w:rsidRPr="00360B4F">
        <w:rPr>
          <w:b/>
          <w:lang w:val="en-US"/>
        </w:rPr>
        <w:t>src</w:t>
      </w:r>
      <w:proofErr w:type="spellEnd"/>
      <w:r w:rsidR="00360B4F">
        <w:rPr>
          <w:lang w:val="en-US"/>
        </w:rPr>
        <w:t xml:space="preserve"> attribute</w:t>
      </w:r>
      <w:r>
        <w:rPr>
          <w:lang w:val="en-US"/>
        </w:rPr>
        <w:t>:</w:t>
      </w:r>
    </w:p>
    <w:p w14:paraId="6961138A" w14:textId="77777777" w:rsidR="00FA700A" w:rsidRPr="00FA700A" w:rsidRDefault="00FA700A" w:rsidP="003D055D">
      <w:pPr>
        <w:pStyle w:val="FACode2"/>
        <w:numPr>
          <w:ilvl w:val="0"/>
          <w:numId w:val="10"/>
        </w:numPr>
        <w:rPr>
          <w:color w:val="000000"/>
        </w:rPr>
      </w:pPr>
      <w:r w:rsidRPr="00FA700A">
        <w:rPr>
          <w:color w:val="000000"/>
        </w:rPr>
        <w:t xml:space="preserve">    </w:t>
      </w:r>
      <w:r w:rsidRPr="00FA700A">
        <w:t>&lt;audio</w:t>
      </w:r>
      <w:r w:rsidRPr="00FA700A">
        <w:rPr>
          <w:color w:val="000000"/>
        </w:rPr>
        <w:t xml:space="preserve"> </w:t>
      </w:r>
      <w:proofErr w:type="spellStart"/>
      <w:r w:rsidRPr="00FA700A">
        <w:rPr>
          <w:color w:val="FF0000"/>
        </w:rPr>
        <w:t>src</w:t>
      </w:r>
      <w:proofErr w:type="spellEnd"/>
      <w:r w:rsidRPr="00FA700A">
        <w:rPr>
          <w:color w:val="000000"/>
        </w:rPr>
        <w:t>=</w:t>
      </w:r>
      <w:r w:rsidRPr="00FA700A">
        <w:rPr>
          <w:color w:val="0000FF"/>
        </w:rPr>
        <w:t>"audio.mp3"</w:t>
      </w:r>
      <w:r w:rsidRPr="00FA700A">
        <w:rPr>
          <w:color w:val="000000"/>
        </w:rPr>
        <w:t xml:space="preserve"> </w:t>
      </w:r>
      <w:r w:rsidRPr="00FA700A">
        <w:rPr>
          <w:color w:val="FF0000"/>
        </w:rPr>
        <w:t>controls</w:t>
      </w:r>
      <w:r w:rsidRPr="00FA700A">
        <w:t>&gt;&lt;/audio&gt;</w:t>
      </w:r>
    </w:p>
    <w:p w14:paraId="3B6C4F7E" w14:textId="7BC59443" w:rsidR="00FA700A" w:rsidRDefault="00FA700A" w:rsidP="00A338BB">
      <w:pPr>
        <w:rPr>
          <w:lang w:val="en-US"/>
        </w:rPr>
      </w:pPr>
    </w:p>
    <w:p w14:paraId="65D5C27A" w14:textId="4269D8A8" w:rsidR="008F1602" w:rsidRDefault="005642A9" w:rsidP="00A338BB">
      <w:pPr>
        <w:rPr>
          <w:lang w:val="en-US"/>
        </w:rPr>
      </w:pPr>
      <w:r>
        <w:rPr>
          <w:lang w:val="en-US"/>
        </w:rPr>
        <w:t>Heading 3 is:</w:t>
      </w:r>
    </w:p>
    <w:p w14:paraId="4184B279" w14:textId="77777777" w:rsidR="00C95ED8" w:rsidRPr="00C95ED8" w:rsidRDefault="00C95ED8" w:rsidP="003D055D">
      <w:pPr>
        <w:pStyle w:val="FACode2"/>
        <w:numPr>
          <w:ilvl w:val="0"/>
          <w:numId w:val="11"/>
        </w:numPr>
      </w:pPr>
      <w:r w:rsidRPr="00C95ED8">
        <w:t xml:space="preserve">    </w:t>
      </w:r>
      <w:r w:rsidRPr="00C95ED8">
        <w:rPr>
          <w:color w:val="800000"/>
        </w:rPr>
        <w:t>&lt;h2&gt;</w:t>
      </w:r>
      <w:r w:rsidRPr="00C95ED8">
        <w:t>News from Video</w:t>
      </w:r>
      <w:r w:rsidRPr="00C95ED8">
        <w:rPr>
          <w:color w:val="800000"/>
        </w:rPr>
        <w:t>&lt;/h2&gt;</w:t>
      </w:r>
    </w:p>
    <w:p w14:paraId="71A9822A" w14:textId="3AFF1ABE" w:rsidR="005642A9" w:rsidRDefault="005642A9" w:rsidP="00A338BB">
      <w:pPr>
        <w:rPr>
          <w:lang w:val="en-US"/>
        </w:rPr>
      </w:pPr>
    </w:p>
    <w:p w14:paraId="67B1CBC1" w14:textId="1B4BC3BF" w:rsidR="00C95ED8" w:rsidRDefault="00C95ED8" w:rsidP="00A338BB">
      <w:pPr>
        <w:rPr>
          <w:lang w:val="en-US"/>
        </w:rPr>
      </w:pPr>
      <w:r>
        <w:rPr>
          <w:lang w:val="en-US"/>
        </w:rPr>
        <w:t>Then come the video</w:t>
      </w:r>
      <w:r w:rsidR="0048482C">
        <w:rPr>
          <w:lang w:val="en-US"/>
        </w:rPr>
        <w:t xml:space="preserve"> (notice the &lt;source&gt; tag inside, as we might want to add more video format to support older browsers)</w:t>
      </w:r>
    </w:p>
    <w:p w14:paraId="07776651" w14:textId="77777777" w:rsidR="00C95ED8" w:rsidRPr="00C95ED8" w:rsidRDefault="00C95ED8" w:rsidP="003D055D">
      <w:pPr>
        <w:pStyle w:val="FACode2"/>
        <w:numPr>
          <w:ilvl w:val="0"/>
          <w:numId w:val="12"/>
        </w:numPr>
        <w:rPr>
          <w:color w:val="000000"/>
        </w:rPr>
      </w:pPr>
      <w:r w:rsidRPr="00C95ED8">
        <w:rPr>
          <w:color w:val="000000"/>
        </w:rPr>
        <w:t xml:space="preserve">    </w:t>
      </w:r>
      <w:r w:rsidRPr="00C95ED8">
        <w:rPr>
          <w:color w:val="800000"/>
        </w:rPr>
        <w:t>&lt;video</w:t>
      </w:r>
      <w:r w:rsidRPr="00C95ED8">
        <w:rPr>
          <w:color w:val="000000"/>
        </w:rPr>
        <w:t xml:space="preserve"> </w:t>
      </w:r>
      <w:r w:rsidRPr="00C95ED8">
        <w:t>controls</w:t>
      </w:r>
      <w:r w:rsidRPr="00C95ED8">
        <w:rPr>
          <w:color w:val="000000"/>
        </w:rPr>
        <w:t xml:space="preserve"> </w:t>
      </w:r>
      <w:r w:rsidRPr="00C95ED8">
        <w:t>width</w:t>
      </w:r>
      <w:r w:rsidRPr="00C95ED8">
        <w:rPr>
          <w:color w:val="000000"/>
        </w:rPr>
        <w:t>=</w:t>
      </w:r>
      <w:r w:rsidRPr="00C95ED8">
        <w:rPr>
          <w:color w:val="0000FF"/>
        </w:rPr>
        <w:t>"200"</w:t>
      </w:r>
      <w:r w:rsidRPr="00C95ED8">
        <w:rPr>
          <w:color w:val="000000"/>
        </w:rPr>
        <w:t xml:space="preserve"> </w:t>
      </w:r>
      <w:r w:rsidRPr="00C95ED8">
        <w:t>height</w:t>
      </w:r>
      <w:r w:rsidRPr="00C95ED8">
        <w:rPr>
          <w:color w:val="000000"/>
        </w:rPr>
        <w:t>=</w:t>
      </w:r>
      <w:r w:rsidRPr="00C95ED8">
        <w:rPr>
          <w:color w:val="0000FF"/>
        </w:rPr>
        <w:t>"200"</w:t>
      </w:r>
      <w:r w:rsidRPr="00C95ED8">
        <w:rPr>
          <w:color w:val="800000"/>
        </w:rPr>
        <w:t>&gt;</w:t>
      </w:r>
    </w:p>
    <w:p w14:paraId="0A9CE13C" w14:textId="77777777" w:rsidR="00C95ED8" w:rsidRPr="00C95ED8" w:rsidRDefault="00C95ED8" w:rsidP="003D055D">
      <w:pPr>
        <w:pStyle w:val="FACode2"/>
        <w:numPr>
          <w:ilvl w:val="0"/>
          <w:numId w:val="12"/>
        </w:numPr>
        <w:rPr>
          <w:color w:val="000000"/>
        </w:rPr>
      </w:pPr>
      <w:r w:rsidRPr="00C95ED8">
        <w:rPr>
          <w:color w:val="000000"/>
        </w:rPr>
        <w:t xml:space="preserve">      </w:t>
      </w:r>
      <w:r w:rsidRPr="00C95ED8">
        <w:rPr>
          <w:color w:val="800000"/>
        </w:rPr>
        <w:t>&lt;source</w:t>
      </w:r>
      <w:r w:rsidRPr="00C95ED8">
        <w:rPr>
          <w:color w:val="000000"/>
        </w:rPr>
        <w:t xml:space="preserve"> </w:t>
      </w:r>
      <w:proofErr w:type="spellStart"/>
      <w:r w:rsidRPr="00C95ED8">
        <w:t>src</w:t>
      </w:r>
      <w:proofErr w:type="spellEnd"/>
      <w:r w:rsidRPr="00C95ED8">
        <w:rPr>
          <w:color w:val="000000"/>
        </w:rPr>
        <w:t>=</w:t>
      </w:r>
      <w:r w:rsidRPr="00C95ED8">
        <w:rPr>
          <w:color w:val="0000FF"/>
        </w:rPr>
        <w:t>"video.mp4"</w:t>
      </w:r>
      <w:r w:rsidRPr="00C95ED8">
        <w:rPr>
          <w:color w:val="000000"/>
        </w:rPr>
        <w:t xml:space="preserve"> </w:t>
      </w:r>
      <w:r w:rsidRPr="00C95ED8">
        <w:rPr>
          <w:color w:val="800000"/>
        </w:rPr>
        <w:t>/&gt;</w:t>
      </w:r>
    </w:p>
    <w:p w14:paraId="3F7969ED" w14:textId="77777777" w:rsidR="00C95ED8" w:rsidRPr="00C95ED8" w:rsidRDefault="00C95ED8" w:rsidP="003D055D">
      <w:pPr>
        <w:pStyle w:val="FACode2"/>
        <w:numPr>
          <w:ilvl w:val="0"/>
          <w:numId w:val="12"/>
        </w:numPr>
        <w:rPr>
          <w:color w:val="000000"/>
        </w:rPr>
      </w:pPr>
      <w:r w:rsidRPr="00C95ED8">
        <w:rPr>
          <w:color w:val="000000"/>
        </w:rPr>
        <w:t xml:space="preserve">    </w:t>
      </w:r>
      <w:r w:rsidRPr="00C95ED8">
        <w:rPr>
          <w:color w:val="800000"/>
        </w:rPr>
        <w:t>&lt;/video&gt;</w:t>
      </w:r>
    </w:p>
    <w:p w14:paraId="13865542" w14:textId="4466A903" w:rsidR="00FA700A" w:rsidRDefault="00FA700A" w:rsidP="00A338BB">
      <w:pPr>
        <w:rPr>
          <w:lang w:val="en-US"/>
        </w:rPr>
      </w:pPr>
    </w:p>
    <w:p w14:paraId="316EABDC" w14:textId="118205F5" w:rsidR="004C498D" w:rsidRDefault="004C498D" w:rsidP="00A338BB">
      <w:pPr>
        <w:rPr>
          <w:lang w:val="en-US"/>
        </w:rPr>
      </w:pPr>
      <w:r>
        <w:rPr>
          <w:lang w:val="en-US"/>
        </w:rPr>
        <w:t>Heading 4 is</w:t>
      </w:r>
      <w:r w:rsidR="008628BB">
        <w:rPr>
          <w:lang w:val="en-US"/>
        </w:rPr>
        <w:t xml:space="preserve"> trivial</w:t>
      </w:r>
      <w:r>
        <w:rPr>
          <w:lang w:val="en-US"/>
        </w:rPr>
        <w:t>:</w:t>
      </w:r>
    </w:p>
    <w:p w14:paraId="388527ED" w14:textId="77777777" w:rsidR="00D3526B" w:rsidRPr="00D3526B" w:rsidRDefault="00D3526B" w:rsidP="003D055D">
      <w:pPr>
        <w:pStyle w:val="FACode2"/>
        <w:numPr>
          <w:ilvl w:val="0"/>
          <w:numId w:val="13"/>
        </w:numPr>
      </w:pPr>
      <w:r w:rsidRPr="00D3526B">
        <w:t xml:space="preserve">    </w:t>
      </w:r>
      <w:r w:rsidRPr="00D3526B">
        <w:rPr>
          <w:color w:val="800000"/>
        </w:rPr>
        <w:t>&lt;h2&gt;</w:t>
      </w:r>
      <w:r w:rsidRPr="00D3526B">
        <w:t xml:space="preserve">News from </w:t>
      </w:r>
      <w:proofErr w:type="spellStart"/>
      <w:r w:rsidRPr="00D3526B">
        <w:t>Youtube</w:t>
      </w:r>
      <w:proofErr w:type="spellEnd"/>
      <w:r w:rsidRPr="00D3526B">
        <w:rPr>
          <w:color w:val="800000"/>
        </w:rPr>
        <w:t>&lt;/h2&gt;</w:t>
      </w:r>
    </w:p>
    <w:p w14:paraId="4D0E9B3F" w14:textId="77777777" w:rsidR="004C498D" w:rsidRDefault="004C498D" w:rsidP="00A338BB">
      <w:pPr>
        <w:rPr>
          <w:lang w:val="en-US"/>
        </w:rPr>
      </w:pPr>
    </w:p>
    <w:p w14:paraId="0AD8CA6E" w14:textId="37B920EB" w:rsidR="00E501D2" w:rsidRPr="00F05671" w:rsidRDefault="005D383F" w:rsidP="00E501D2">
      <w:pPr>
        <w:rPr>
          <w:lang w:val="en-US"/>
        </w:rPr>
      </w:pPr>
      <w:r>
        <w:rPr>
          <w:lang w:val="en-US"/>
        </w:rPr>
        <w:t>Lastly</w:t>
      </w:r>
      <w:r w:rsidR="008F7800">
        <w:rPr>
          <w:lang w:val="en-US"/>
        </w:rPr>
        <w:t>,</w:t>
      </w:r>
      <w:r>
        <w:rPr>
          <w:lang w:val="en-US"/>
        </w:rPr>
        <w:t xml:space="preserve"> we</w:t>
      </w:r>
      <w:r w:rsidR="00EE091F">
        <w:rPr>
          <w:lang w:val="en-US"/>
        </w:rPr>
        <w:t xml:space="preserve"> add an </w:t>
      </w:r>
      <w:r w:rsidR="004E14A3">
        <w:rPr>
          <w:lang w:val="en-US"/>
        </w:rPr>
        <w:t>&lt;</w:t>
      </w:r>
      <w:proofErr w:type="spellStart"/>
      <w:r w:rsidR="00EE091F">
        <w:rPr>
          <w:lang w:val="en-US"/>
        </w:rPr>
        <w:t>iframe</w:t>
      </w:r>
      <w:proofErr w:type="spellEnd"/>
      <w:r w:rsidR="004E14A3">
        <w:rPr>
          <w:lang w:val="en-US"/>
        </w:rPr>
        <w:t>&gt;</w:t>
      </w:r>
      <w:r w:rsidR="00EE091F">
        <w:rPr>
          <w:lang w:val="en-US"/>
        </w:rPr>
        <w:t xml:space="preserve"> to embed </w:t>
      </w:r>
      <w:proofErr w:type="spellStart"/>
      <w:r w:rsidR="00EE091F">
        <w:rPr>
          <w:lang w:val="en-US"/>
        </w:rPr>
        <w:t>Youtube</w:t>
      </w:r>
      <w:proofErr w:type="spellEnd"/>
      <w:r w:rsidR="00EE091F">
        <w:rPr>
          <w:lang w:val="en-US"/>
        </w:rPr>
        <w:t xml:space="preserve"> video</w:t>
      </w:r>
      <w:bookmarkStart w:id="7" w:name="_Toc13494765"/>
      <w:bookmarkStart w:id="8" w:name="_Toc38658344"/>
      <w:r w:rsidR="00F05671">
        <w:rPr>
          <w:lang w:val="en-US"/>
        </w:rPr>
        <w:t xml:space="preserve">. </w:t>
      </w:r>
      <w:r w:rsidR="00F05671" w:rsidRPr="00F05671">
        <w:rPr>
          <w:b/>
          <w:lang w:val="en-US"/>
        </w:rPr>
        <w:t>Note:</w:t>
      </w:r>
      <w:r w:rsidR="00F05671">
        <w:rPr>
          <w:lang w:val="en-US"/>
        </w:rPr>
        <w:t xml:space="preserve"> only </w:t>
      </w:r>
      <w:proofErr w:type="spellStart"/>
      <w:r w:rsidR="00F05671">
        <w:rPr>
          <w:lang w:val="en-US"/>
        </w:rPr>
        <w:t>src</w:t>
      </w:r>
      <w:proofErr w:type="spellEnd"/>
      <w:r w:rsidR="00F05671">
        <w:rPr>
          <w:lang w:val="en-US"/>
        </w:rPr>
        <w:t xml:space="preserve"> attribute is required</w:t>
      </w:r>
      <w:r w:rsidR="00077206">
        <w:rPr>
          <w:lang w:val="en-US"/>
        </w:rPr>
        <w:t xml:space="preserve"> all other attributes are optional.</w:t>
      </w:r>
    </w:p>
    <w:p w14:paraId="701E6BFF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</w:t>
      </w:r>
      <w:r w:rsidRPr="00BF21F5">
        <w:t>&lt;</w:t>
      </w:r>
      <w:proofErr w:type="spellStart"/>
      <w:r w:rsidRPr="00BF21F5">
        <w:t>iframe</w:t>
      </w:r>
      <w:proofErr w:type="spellEnd"/>
    </w:p>
    <w:p w14:paraId="5A220F78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r w:rsidRPr="0015475E">
        <w:rPr>
          <w:color w:val="FF0000"/>
        </w:rPr>
        <w:t>width</w:t>
      </w:r>
      <w:r w:rsidRPr="0015475E">
        <w:rPr>
          <w:color w:val="000000"/>
        </w:rPr>
        <w:t>=</w:t>
      </w:r>
      <w:r w:rsidRPr="0015475E">
        <w:rPr>
          <w:color w:val="0000FF"/>
        </w:rPr>
        <w:t>"400"</w:t>
      </w:r>
    </w:p>
    <w:p w14:paraId="67B855EB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r w:rsidRPr="0015475E">
        <w:rPr>
          <w:color w:val="FF0000"/>
        </w:rPr>
        <w:t>height</w:t>
      </w:r>
      <w:r w:rsidRPr="0015475E">
        <w:rPr>
          <w:color w:val="000000"/>
        </w:rPr>
        <w:t>=</w:t>
      </w:r>
      <w:r w:rsidRPr="0015475E">
        <w:rPr>
          <w:color w:val="0000FF"/>
        </w:rPr>
        <w:t>"400"</w:t>
      </w:r>
    </w:p>
    <w:p w14:paraId="25C504B8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proofErr w:type="spellStart"/>
      <w:r w:rsidRPr="0015475E">
        <w:rPr>
          <w:color w:val="FF0000"/>
        </w:rPr>
        <w:t>src</w:t>
      </w:r>
      <w:proofErr w:type="spellEnd"/>
      <w:r w:rsidRPr="0015475E">
        <w:rPr>
          <w:color w:val="000000"/>
        </w:rPr>
        <w:t>=</w:t>
      </w:r>
      <w:r w:rsidRPr="0015475E">
        <w:rPr>
          <w:color w:val="0000FF"/>
        </w:rPr>
        <w:t>"https://www.youtube.com/embed/TPpoJGYlW54"</w:t>
      </w:r>
    </w:p>
    <w:p w14:paraId="1252D359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r w:rsidRPr="0015475E">
        <w:rPr>
          <w:color w:val="FF0000"/>
        </w:rPr>
        <w:t>frameborder</w:t>
      </w:r>
      <w:r w:rsidRPr="0015475E">
        <w:rPr>
          <w:color w:val="000000"/>
        </w:rPr>
        <w:t>=</w:t>
      </w:r>
      <w:r w:rsidRPr="0015475E">
        <w:rPr>
          <w:color w:val="0000FF"/>
        </w:rPr>
        <w:t>"0"</w:t>
      </w:r>
    </w:p>
    <w:p w14:paraId="0E82C245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r w:rsidRPr="0015475E">
        <w:rPr>
          <w:color w:val="FF0000"/>
        </w:rPr>
        <w:t>allow</w:t>
      </w:r>
      <w:r w:rsidRPr="0015475E">
        <w:rPr>
          <w:color w:val="000000"/>
        </w:rPr>
        <w:t>=</w:t>
      </w:r>
      <w:r w:rsidRPr="0015475E">
        <w:rPr>
          <w:color w:val="0000FF"/>
        </w:rPr>
        <w:t xml:space="preserve">"accelerometer; </w:t>
      </w:r>
      <w:proofErr w:type="spellStart"/>
      <w:r w:rsidRPr="0015475E">
        <w:rPr>
          <w:color w:val="0000FF"/>
        </w:rPr>
        <w:t>autoplay</w:t>
      </w:r>
      <w:proofErr w:type="spellEnd"/>
      <w:r w:rsidRPr="0015475E">
        <w:rPr>
          <w:color w:val="0000FF"/>
        </w:rPr>
        <w:t>; encrypted-media; gyroscope; picture-in-picture"</w:t>
      </w:r>
    </w:p>
    <w:p w14:paraId="496388BD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  </w:t>
      </w:r>
      <w:proofErr w:type="spellStart"/>
      <w:r w:rsidRPr="0015475E">
        <w:rPr>
          <w:color w:val="FF0000"/>
        </w:rPr>
        <w:t>allowfullscreen</w:t>
      </w:r>
      <w:proofErr w:type="spellEnd"/>
    </w:p>
    <w:p w14:paraId="0A8192EE" w14:textId="77777777" w:rsidR="00BF21F5" w:rsidRPr="0015475E" w:rsidRDefault="00BF21F5" w:rsidP="003D055D">
      <w:pPr>
        <w:pStyle w:val="FACode2"/>
        <w:numPr>
          <w:ilvl w:val="0"/>
          <w:numId w:val="14"/>
        </w:numPr>
        <w:rPr>
          <w:color w:val="000000"/>
        </w:rPr>
      </w:pPr>
      <w:r w:rsidRPr="0015475E">
        <w:rPr>
          <w:color w:val="000000"/>
        </w:rPr>
        <w:t xml:space="preserve">    </w:t>
      </w:r>
      <w:r w:rsidRPr="00BF21F5">
        <w:t>&gt;&lt;/</w:t>
      </w:r>
      <w:proofErr w:type="spellStart"/>
      <w:r w:rsidRPr="00BF21F5">
        <w:t>iframe</w:t>
      </w:r>
      <w:proofErr w:type="spellEnd"/>
      <w:r w:rsidRPr="00BF21F5">
        <w:t>&gt;</w:t>
      </w:r>
    </w:p>
    <w:p w14:paraId="60C4F60E" w14:textId="77777777" w:rsidR="00E501D2" w:rsidRPr="00E501D2" w:rsidRDefault="00E501D2" w:rsidP="00E501D2">
      <w:pPr>
        <w:rPr>
          <w:lang w:val="en-US"/>
        </w:rPr>
      </w:pPr>
    </w:p>
    <w:p w14:paraId="54A5E726" w14:textId="23F8621D" w:rsidR="00043838" w:rsidRDefault="007B136D" w:rsidP="00F6684A">
      <w:pPr>
        <w:pStyle w:val="FALev3"/>
      </w:pPr>
      <w:r w:rsidRPr="00500613">
        <w:t xml:space="preserve">Step </w:t>
      </w:r>
      <w:r w:rsidR="00FC194D">
        <w:t>4</w:t>
      </w:r>
      <w:r w:rsidRPr="00500613">
        <w:t xml:space="preserve">: </w:t>
      </w:r>
      <w:bookmarkEnd w:id="7"/>
      <w:r w:rsidR="00B178CA">
        <w:t>Code HTML</w:t>
      </w:r>
      <w:bookmarkEnd w:id="8"/>
    </w:p>
    <w:p w14:paraId="59E98AAE" w14:textId="61DF1D2A" w:rsidR="00BC54B8" w:rsidRPr="00F61421" w:rsidRDefault="00F61421" w:rsidP="008B4CE0">
      <w:pPr>
        <w:rPr>
          <w:lang w:val="en-US"/>
        </w:rPr>
      </w:pPr>
      <w:r>
        <w:rPr>
          <w:lang w:val="en-US"/>
        </w:rPr>
        <w:t xml:space="preserve">Finally, we put every </w:t>
      </w:r>
      <w:r w:rsidR="003901D6">
        <w:rPr>
          <w:lang w:val="en-US"/>
        </w:rPr>
        <w:t>piece</w:t>
      </w:r>
      <w:r>
        <w:rPr>
          <w:lang w:val="en-US"/>
        </w:rPr>
        <w:t xml:space="preserve"> together</w:t>
      </w:r>
      <w:r w:rsidR="00E539B1">
        <w:rPr>
          <w:lang w:val="en-US"/>
        </w:rPr>
        <w:t xml:space="preserve"> and come up with </w:t>
      </w:r>
      <w:r w:rsidR="00192759">
        <w:rPr>
          <w:lang w:val="en-US"/>
        </w:rPr>
        <w:t xml:space="preserve">fully working </w:t>
      </w:r>
      <w:r w:rsidR="0073683B">
        <w:rPr>
          <w:lang w:val="en-US"/>
        </w:rPr>
        <w:t>co</w:t>
      </w:r>
      <w:r w:rsidR="00FF5715">
        <w:rPr>
          <w:lang w:val="en-US"/>
        </w:rPr>
        <w:t>de</w:t>
      </w:r>
      <w:r w:rsidR="00B07E9E">
        <w:rPr>
          <w:lang w:val="en-US"/>
        </w:rPr>
        <w:t xml:space="preserve">. </w:t>
      </w:r>
    </w:p>
    <w:p w14:paraId="64D9FA7B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bookmarkStart w:id="9" w:name="_Toc38658345"/>
      <w:r w:rsidRPr="001170BA">
        <w:t>&lt;!DOCTYPE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html</w:t>
      </w:r>
      <w:r w:rsidRPr="001170BA">
        <w:t>&gt;</w:t>
      </w:r>
    </w:p>
    <w:p w14:paraId="196B1CEC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t>&lt;html</w:t>
      </w:r>
      <w:r w:rsidRPr="001170BA">
        <w:rPr>
          <w:color w:val="000000"/>
        </w:rPr>
        <w:t xml:space="preserve"> </w:t>
      </w:r>
      <w:proofErr w:type="spellStart"/>
      <w:r w:rsidRPr="001170BA">
        <w:rPr>
          <w:color w:val="FF0000"/>
        </w:rPr>
        <w:t>lang</w:t>
      </w:r>
      <w:proofErr w:type="spellEnd"/>
      <w:r w:rsidRPr="001170BA">
        <w:rPr>
          <w:color w:val="000000"/>
        </w:rPr>
        <w:t>=</w:t>
      </w:r>
      <w:r w:rsidRPr="001170BA">
        <w:rPr>
          <w:color w:val="0000FF"/>
        </w:rPr>
        <w:t>"</w:t>
      </w:r>
      <w:proofErr w:type="spellStart"/>
      <w:r w:rsidRPr="001170BA">
        <w:rPr>
          <w:color w:val="0000FF"/>
        </w:rPr>
        <w:t>en</w:t>
      </w:r>
      <w:proofErr w:type="spellEnd"/>
      <w:r w:rsidRPr="001170BA">
        <w:rPr>
          <w:color w:val="0000FF"/>
        </w:rPr>
        <w:t>"</w:t>
      </w:r>
      <w:r w:rsidRPr="001170BA">
        <w:t>&gt;</w:t>
      </w:r>
    </w:p>
    <w:p w14:paraId="3D415437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</w:t>
      </w:r>
      <w:r w:rsidRPr="001170BA">
        <w:t>&lt;head&gt;</w:t>
      </w:r>
    </w:p>
    <w:p w14:paraId="0E488A97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&lt;meta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charset</w:t>
      </w:r>
      <w:r w:rsidRPr="001170BA">
        <w:rPr>
          <w:color w:val="000000"/>
        </w:rPr>
        <w:t>=</w:t>
      </w:r>
      <w:r w:rsidRPr="001170BA">
        <w:rPr>
          <w:color w:val="0000FF"/>
        </w:rPr>
        <w:t>"UTF-8"</w:t>
      </w:r>
      <w:r w:rsidRPr="001170BA">
        <w:rPr>
          <w:color w:val="000000"/>
        </w:rPr>
        <w:t xml:space="preserve"> </w:t>
      </w:r>
      <w:r w:rsidRPr="001170BA">
        <w:t>/&gt;</w:t>
      </w:r>
    </w:p>
    <w:p w14:paraId="0FF976B6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&lt;meta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name</w:t>
      </w:r>
      <w:r w:rsidRPr="001170BA">
        <w:rPr>
          <w:color w:val="000000"/>
        </w:rPr>
        <w:t>=</w:t>
      </w:r>
      <w:r w:rsidRPr="001170BA">
        <w:rPr>
          <w:color w:val="0000FF"/>
        </w:rPr>
        <w:t>"viewport"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content</w:t>
      </w:r>
      <w:r w:rsidRPr="001170BA">
        <w:rPr>
          <w:color w:val="000000"/>
        </w:rPr>
        <w:t>=</w:t>
      </w:r>
      <w:r w:rsidRPr="001170BA">
        <w:rPr>
          <w:color w:val="0000FF"/>
        </w:rPr>
        <w:t>"width=device-width, initial-scale=1.0"</w:t>
      </w:r>
      <w:r w:rsidRPr="001170BA">
        <w:rPr>
          <w:color w:val="000000"/>
        </w:rPr>
        <w:t xml:space="preserve"> </w:t>
      </w:r>
      <w:r w:rsidRPr="001170BA">
        <w:t>/&gt;</w:t>
      </w:r>
    </w:p>
    <w:p w14:paraId="704BCBE7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&lt;title&gt;</w:t>
      </w:r>
      <w:r w:rsidRPr="001170BA">
        <w:rPr>
          <w:color w:val="000000"/>
        </w:rPr>
        <w:t>Document</w:t>
      </w:r>
      <w:r w:rsidRPr="001170BA">
        <w:t>&lt;/title&gt;</w:t>
      </w:r>
    </w:p>
    <w:p w14:paraId="26DA4811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</w:t>
      </w:r>
      <w:r w:rsidRPr="001170BA">
        <w:t>&lt;/head&gt;</w:t>
      </w:r>
    </w:p>
    <w:p w14:paraId="1F0B846D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</w:t>
      </w:r>
      <w:r w:rsidRPr="001170BA">
        <w:t>&lt;body&gt;</w:t>
      </w:r>
    </w:p>
    <w:p w14:paraId="17E411AE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&lt;h1&gt;</w:t>
      </w:r>
      <w:r w:rsidRPr="001170BA">
        <w:rPr>
          <w:color w:val="000000"/>
        </w:rPr>
        <w:t>Welcome to VOFA</w:t>
      </w:r>
      <w:r w:rsidRPr="001170BA">
        <w:t>&lt;/h1&gt;</w:t>
      </w:r>
    </w:p>
    <w:p w14:paraId="23871003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</w:p>
    <w:p w14:paraId="0F7E07BA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&lt;h2&gt;</w:t>
      </w:r>
      <w:r w:rsidRPr="001170BA">
        <w:rPr>
          <w:color w:val="000000"/>
        </w:rPr>
        <w:t>News from Audio</w:t>
      </w:r>
      <w:r w:rsidRPr="001170BA">
        <w:t>&lt;/h2&gt;</w:t>
      </w:r>
    </w:p>
    <w:p w14:paraId="70FB2CBB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&lt;audio</w:t>
      </w:r>
      <w:r w:rsidRPr="001170BA">
        <w:rPr>
          <w:color w:val="000000"/>
        </w:rPr>
        <w:t xml:space="preserve"> </w:t>
      </w:r>
      <w:proofErr w:type="spellStart"/>
      <w:r w:rsidRPr="001170BA">
        <w:rPr>
          <w:color w:val="FF0000"/>
        </w:rPr>
        <w:t>src</w:t>
      </w:r>
      <w:proofErr w:type="spellEnd"/>
      <w:r w:rsidRPr="001170BA">
        <w:rPr>
          <w:color w:val="000000"/>
        </w:rPr>
        <w:t>=</w:t>
      </w:r>
      <w:r w:rsidRPr="001170BA">
        <w:rPr>
          <w:color w:val="0000FF"/>
        </w:rPr>
        <w:t>"audio.mp3"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controls</w:t>
      </w:r>
      <w:r w:rsidRPr="001170BA">
        <w:t>&gt;&lt;/audio&gt;</w:t>
      </w:r>
    </w:p>
    <w:p w14:paraId="6EEFEAAE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</w:p>
    <w:p w14:paraId="050B1305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&lt;h2&gt;</w:t>
      </w:r>
      <w:r w:rsidRPr="001170BA">
        <w:rPr>
          <w:color w:val="000000"/>
        </w:rPr>
        <w:t>News from Video</w:t>
      </w:r>
      <w:r w:rsidRPr="001170BA">
        <w:t>&lt;/h2&gt;</w:t>
      </w:r>
    </w:p>
    <w:p w14:paraId="14E55965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&lt;video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controls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width</w:t>
      </w:r>
      <w:r w:rsidRPr="001170BA">
        <w:rPr>
          <w:color w:val="000000"/>
        </w:rPr>
        <w:t>=</w:t>
      </w:r>
      <w:r w:rsidRPr="001170BA">
        <w:rPr>
          <w:color w:val="0000FF"/>
        </w:rPr>
        <w:t>"200"</w:t>
      </w:r>
      <w:r w:rsidRPr="001170BA">
        <w:rPr>
          <w:color w:val="000000"/>
        </w:rPr>
        <w:t xml:space="preserve"> </w:t>
      </w:r>
      <w:r w:rsidRPr="001170BA">
        <w:rPr>
          <w:color w:val="FF0000"/>
        </w:rPr>
        <w:t>height</w:t>
      </w:r>
      <w:r w:rsidRPr="001170BA">
        <w:rPr>
          <w:color w:val="000000"/>
        </w:rPr>
        <w:t>=</w:t>
      </w:r>
      <w:r w:rsidRPr="001170BA">
        <w:rPr>
          <w:color w:val="0000FF"/>
        </w:rPr>
        <w:t>"200"</w:t>
      </w:r>
      <w:r w:rsidRPr="001170BA">
        <w:t>&gt;</w:t>
      </w:r>
    </w:p>
    <w:p w14:paraId="3DA34278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r w:rsidRPr="001170BA">
        <w:t>&lt;source</w:t>
      </w:r>
      <w:r w:rsidRPr="001170BA">
        <w:rPr>
          <w:color w:val="000000"/>
        </w:rPr>
        <w:t xml:space="preserve"> </w:t>
      </w:r>
      <w:proofErr w:type="spellStart"/>
      <w:r w:rsidRPr="001170BA">
        <w:rPr>
          <w:color w:val="FF0000"/>
        </w:rPr>
        <w:t>src</w:t>
      </w:r>
      <w:proofErr w:type="spellEnd"/>
      <w:r w:rsidRPr="001170BA">
        <w:rPr>
          <w:color w:val="000000"/>
        </w:rPr>
        <w:t>=</w:t>
      </w:r>
      <w:r w:rsidRPr="001170BA">
        <w:rPr>
          <w:color w:val="0000FF"/>
        </w:rPr>
        <w:t>"video.mp4"</w:t>
      </w:r>
      <w:r w:rsidRPr="001170BA">
        <w:rPr>
          <w:color w:val="000000"/>
        </w:rPr>
        <w:t xml:space="preserve"> </w:t>
      </w:r>
      <w:r w:rsidRPr="001170BA">
        <w:t>/&gt;</w:t>
      </w:r>
    </w:p>
    <w:p w14:paraId="3B39DA13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&lt;/video&gt;</w:t>
      </w:r>
    </w:p>
    <w:p w14:paraId="356FD4A2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</w:p>
    <w:p w14:paraId="1E3D1A81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&lt;h2&gt;</w:t>
      </w:r>
      <w:r w:rsidRPr="001170BA">
        <w:rPr>
          <w:color w:val="000000"/>
        </w:rPr>
        <w:t xml:space="preserve">News from </w:t>
      </w:r>
      <w:proofErr w:type="spellStart"/>
      <w:r w:rsidRPr="001170BA">
        <w:rPr>
          <w:color w:val="000000"/>
        </w:rPr>
        <w:t>Youtube</w:t>
      </w:r>
      <w:proofErr w:type="spellEnd"/>
      <w:r w:rsidRPr="001170BA">
        <w:t>&lt;/h2&gt;</w:t>
      </w:r>
    </w:p>
    <w:p w14:paraId="292E7D90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&lt;</w:t>
      </w:r>
      <w:proofErr w:type="spellStart"/>
      <w:r w:rsidRPr="001170BA">
        <w:t>iframe</w:t>
      </w:r>
      <w:proofErr w:type="spellEnd"/>
    </w:p>
    <w:p w14:paraId="7793C7B7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r w:rsidRPr="001170BA">
        <w:rPr>
          <w:color w:val="FF0000"/>
        </w:rPr>
        <w:t>width</w:t>
      </w:r>
      <w:r w:rsidRPr="001170BA">
        <w:rPr>
          <w:color w:val="000000"/>
        </w:rPr>
        <w:t>=</w:t>
      </w:r>
      <w:r w:rsidRPr="001170BA">
        <w:rPr>
          <w:color w:val="0000FF"/>
        </w:rPr>
        <w:t>"400"</w:t>
      </w:r>
    </w:p>
    <w:p w14:paraId="7B619F7A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r w:rsidRPr="001170BA">
        <w:rPr>
          <w:color w:val="FF0000"/>
        </w:rPr>
        <w:t>height</w:t>
      </w:r>
      <w:r w:rsidRPr="001170BA">
        <w:rPr>
          <w:color w:val="000000"/>
        </w:rPr>
        <w:t>=</w:t>
      </w:r>
      <w:r w:rsidRPr="001170BA">
        <w:rPr>
          <w:color w:val="0000FF"/>
        </w:rPr>
        <w:t>"400"</w:t>
      </w:r>
    </w:p>
    <w:p w14:paraId="6B301004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proofErr w:type="spellStart"/>
      <w:r w:rsidRPr="001170BA">
        <w:rPr>
          <w:color w:val="FF0000"/>
        </w:rPr>
        <w:t>src</w:t>
      </w:r>
      <w:proofErr w:type="spellEnd"/>
      <w:r w:rsidRPr="001170BA">
        <w:rPr>
          <w:color w:val="000000"/>
        </w:rPr>
        <w:t>=</w:t>
      </w:r>
      <w:r w:rsidRPr="001170BA">
        <w:rPr>
          <w:color w:val="0000FF"/>
        </w:rPr>
        <w:t>"https://www.youtube.com/embed/TPpoJGYlW54"</w:t>
      </w:r>
    </w:p>
    <w:p w14:paraId="2DE35DAB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r w:rsidRPr="001170BA">
        <w:rPr>
          <w:color w:val="FF0000"/>
        </w:rPr>
        <w:t>frameborder</w:t>
      </w:r>
      <w:r w:rsidRPr="001170BA">
        <w:rPr>
          <w:color w:val="000000"/>
        </w:rPr>
        <w:t>=</w:t>
      </w:r>
      <w:r w:rsidRPr="001170BA">
        <w:rPr>
          <w:color w:val="0000FF"/>
        </w:rPr>
        <w:t>"0"</w:t>
      </w:r>
    </w:p>
    <w:p w14:paraId="068D3879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r w:rsidRPr="001170BA">
        <w:rPr>
          <w:color w:val="FF0000"/>
        </w:rPr>
        <w:t>allow</w:t>
      </w:r>
      <w:r w:rsidRPr="001170BA">
        <w:rPr>
          <w:color w:val="000000"/>
        </w:rPr>
        <w:t>=</w:t>
      </w:r>
      <w:r w:rsidRPr="001170BA">
        <w:rPr>
          <w:color w:val="0000FF"/>
        </w:rPr>
        <w:t xml:space="preserve">"accelerometer; </w:t>
      </w:r>
      <w:proofErr w:type="spellStart"/>
      <w:r w:rsidRPr="001170BA">
        <w:rPr>
          <w:color w:val="0000FF"/>
        </w:rPr>
        <w:t>autoplay</w:t>
      </w:r>
      <w:proofErr w:type="spellEnd"/>
      <w:r w:rsidRPr="001170BA">
        <w:rPr>
          <w:color w:val="0000FF"/>
        </w:rPr>
        <w:t>; encrypted-media; gyroscope; picture-in-picture"</w:t>
      </w:r>
    </w:p>
    <w:p w14:paraId="72BC3B24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  </w:t>
      </w:r>
      <w:proofErr w:type="spellStart"/>
      <w:r w:rsidRPr="001170BA">
        <w:rPr>
          <w:color w:val="FF0000"/>
        </w:rPr>
        <w:t>allowfullscreen</w:t>
      </w:r>
      <w:proofErr w:type="spellEnd"/>
    </w:p>
    <w:p w14:paraId="3A35D555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  </w:t>
      </w:r>
      <w:r w:rsidRPr="001170BA">
        <w:t>&gt;&lt;/</w:t>
      </w:r>
      <w:proofErr w:type="spellStart"/>
      <w:r w:rsidRPr="001170BA">
        <w:t>iframe</w:t>
      </w:r>
      <w:proofErr w:type="spellEnd"/>
      <w:r w:rsidRPr="001170BA">
        <w:t>&gt;</w:t>
      </w:r>
    </w:p>
    <w:p w14:paraId="3E45DE18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rPr>
          <w:color w:val="000000"/>
        </w:rPr>
        <w:t xml:space="preserve">  </w:t>
      </w:r>
      <w:r w:rsidRPr="001170BA">
        <w:t>&lt;/body&gt;</w:t>
      </w:r>
    </w:p>
    <w:p w14:paraId="19660BBF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  <w:r w:rsidRPr="001170BA">
        <w:t>&lt;/html&gt;</w:t>
      </w:r>
    </w:p>
    <w:p w14:paraId="7ADD6DBC" w14:textId="77777777" w:rsidR="001170BA" w:rsidRPr="001170BA" w:rsidRDefault="001170BA" w:rsidP="003D055D">
      <w:pPr>
        <w:pStyle w:val="FACode2"/>
        <w:numPr>
          <w:ilvl w:val="0"/>
          <w:numId w:val="15"/>
        </w:numPr>
        <w:rPr>
          <w:color w:val="000000"/>
        </w:rPr>
      </w:pPr>
    </w:p>
    <w:p w14:paraId="51B62017" w14:textId="55EB3FB8" w:rsidR="0064695B" w:rsidRDefault="0064695B" w:rsidP="00F6684A">
      <w:pPr>
        <w:pStyle w:val="FALev3"/>
      </w:pPr>
      <w:bookmarkStart w:id="10" w:name="_GoBack"/>
      <w:bookmarkEnd w:id="10"/>
      <w:r>
        <w:t xml:space="preserve">Step </w:t>
      </w:r>
      <w:r w:rsidR="00E70FF0">
        <w:t>5</w:t>
      </w:r>
      <w:r>
        <w:t xml:space="preserve">: </w:t>
      </w:r>
      <w:r w:rsidR="009E6BE5">
        <w:t>Verify</w:t>
      </w:r>
      <w:r w:rsidR="008267DB">
        <w:t xml:space="preserve"> Output</w:t>
      </w:r>
      <w:bookmarkEnd w:id="9"/>
    </w:p>
    <w:p w14:paraId="05488ECB" w14:textId="25073F84" w:rsidR="009E6BE5" w:rsidRDefault="00193FC7" w:rsidP="003D05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Save the HTML code from Step 4 into </w:t>
      </w:r>
      <w:r w:rsidRPr="00193FC7">
        <w:rPr>
          <w:b/>
          <w:lang w:val="en-US"/>
        </w:rPr>
        <w:t>index.html</w:t>
      </w:r>
      <w:r>
        <w:rPr>
          <w:b/>
          <w:lang w:val="en-US"/>
        </w:rPr>
        <w:t xml:space="preserve"> </w:t>
      </w:r>
      <w:r>
        <w:rPr>
          <w:lang w:val="en-US"/>
        </w:rPr>
        <w:t>file</w:t>
      </w:r>
    </w:p>
    <w:p w14:paraId="221C6566" w14:textId="7767F074" w:rsidR="00A315AC" w:rsidRPr="00A315AC" w:rsidRDefault="00A315AC" w:rsidP="003D05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it with Live Server and verify the output</w:t>
      </w:r>
    </w:p>
    <w:p w14:paraId="39C347C4" w14:textId="1AFF0E2C" w:rsidR="0027036B" w:rsidRDefault="0027036B" w:rsidP="00714949">
      <w:pPr>
        <w:jc w:val="both"/>
        <w:rPr>
          <w:rFonts w:cs="Arial"/>
          <w:bCs/>
          <w:lang w:val="en-US"/>
        </w:rPr>
      </w:pPr>
    </w:p>
    <w:p w14:paraId="160EFD48" w14:textId="77777777" w:rsidR="009D697C" w:rsidRDefault="009D697C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3B1A9CDE" w14:textId="77777777" w:rsidR="0027036B" w:rsidRPr="00AE15A3" w:rsidRDefault="0027036B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14:paraId="2B82E4D1" w14:textId="7777777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33D1" w14:textId="77777777" w:rsidR="003D055D" w:rsidRDefault="003D055D" w:rsidP="00697B23">
      <w:pPr>
        <w:pStyle w:val="PB1"/>
      </w:pPr>
      <w:r>
        <w:separator/>
      </w:r>
    </w:p>
  </w:endnote>
  <w:endnote w:type="continuationSeparator" w:id="0">
    <w:p w14:paraId="021C3C6F" w14:textId="77777777" w:rsidR="003D055D" w:rsidRDefault="003D055D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324F" w14:textId="77777777"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4A09" w14:textId="77777777" w:rsidR="003D055D" w:rsidRDefault="003D055D" w:rsidP="00697B23">
      <w:pPr>
        <w:pStyle w:val="PB1"/>
      </w:pPr>
      <w:r>
        <w:separator/>
      </w:r>
    </w:p>
  </w:footnote>
  <w:footnote w:type="continuationSeparator" w:id="0">
    <w:p w14:paraId="4D270893" w14:textId="77777777" w:rsidR="003D055D" w:rsidRDefault="003D055D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F7A8" w14:textId="21F8B2FE" w:rsidR="00E054FF" w:rsidRPr="00771EAB" w:rsidRDefault="00E054F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 w:rsidR="00062FC5">
      <w:rPr>
        <w:sz w:val="20"/>
        <w:lang w:val="en-US"/>
      </w:rPr>
      <w:t>HTML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0C1E"/>
    <w:multiLevelType w:val="hybridMultilevel"/>
    <w:tmpl w:val="106A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06F5E"/>
    <w:multiLevelType w:val="hybridMultilevel"/>
    <w:tmpl w:val="7B3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0261"/>
    <w:rsid w:val="00002332"/>
    <w:rsid w:val="00012E83"/>
    <w:rsid w:val="000170CE"/>
    <w:rsid w:val="00027B88"/>
    <w:rsid w:val="00031534"/>
    <w:rsid w:val="000316A7"/>
    <w:rsid w:val="00035C39"/>
    <w:rsid w:val="000372E1"/>
    <w:rsid w:val="00043838"/>
    <w:rsid w:val="00045AA6"/>
    <w:rsid w:val="00046E90"/>
    <w:rsid w:val="00051826"/>
    <w:rsid w:val="00052706"/>
    <w:rsid w:val="00060D67"/>
    <w:rsid w:val="00062FC5"/>
    <w:rsid w:val="00074608"/>
    <w:rsid w:val="00075520"/>
    <w:rsid w:val="00077206"/>
    <w:rsid w:val="000875E9"/>
    <w:rsid w:val="00090F44"/>
    <w:rsid w:val="00092BB0"/>
    <w:rsid w:val="000A6A32"/>
    <w:rsid w:val="000B155A"/>
    <w:rsid w:val="000B548D"/>
    <w:rsid w:val="000C1FE0"/>
    <w:rsid w:val="000C491E"/>
    <w:rsid w:val="000C4A66"/>
    <w:rsid w:val="000D122C"/>
    <w:rsid w:val="000D26B8"/>
    <w:rsid w:val="000D34FC"/>
    <w:rsid w:val="000D4B78"/>
    <w:rsid w:val="000E1C62"/>
    <w:rsid w:val="000E586C"/>
    <w:rsid w:val="000F0720"/>
    <w:rsid w:val="000F08B6"/>
    <w:rsid w:val="000F237C"/>
    <w:rsid w:val="00106B39"/>
    <w:rsid w:val="001170BA"/>
    <w:rsid w:val="001178E3"/>
    <w:rsid w:val="001207DB"/>
    <w:rsid w:val="00127B81"/>
    <w:rsid w:val="001342D4"/>
    <w:rsid w:val="00136BFC"/>
    <w:rsid w:val="00141777"/>
    <w:rsid w:val="00145120"/>
    <w:rsid w:val="00151B68"/>
    <w:rsid w:val="001534AD"/>
    <w:rsid w:val="0015475E"/>
    <w:rsid w:val="00163370"/>
    <w:rsid w:val="00163AAA"/>
    <w:rsid w:val="0016446C"/>
    <w:rsid w:val="0016686B"/>
    <w:rsid w:val="00167DA8"/>
    <w:rsid w:val="00171177"/>
    <w:rsid w:val="00192759"/>
    <w:rsid w:val="00193FC7"/>
    <w:rsid w:val="00195C5A"/>
    <w:rsid w:val="001A1720"/>
    <w:rsid w:val="001A412D"/>
    <w:rsid w:val="001A41A7"/>
    <w:rsid w:val="001B73A7"/>
    <w:rsid w:val="001C00CB"/>
    <w:rsid w:val="001C3DE0"/>
    <w:rsid w:val="001C6389"/>
    <w:rsid w:val="001C6FC3"/>
    <w:rsid w:val="001C7939"/>
    <w:rsid w:val="001D03E1"/>
    <w:rsid w:val="001D35DE"/>
    <w:rsid w:val="001D3A9C"/>
    <w:rsid w:val="001E05CE"/>
    <w:rsid w:val="001E217D"/>
    <w:rsid w:val="001F2A0C"/>
    <w:rsid w:val="001F3EED"/>
    <w:rsid w:val="001F455A"/>
    <w:rsid w:val="001F5A02"/>
    <w:rsid w:val="00201C24"/>
    <w:rsid w:val="00202545"/>
    <w:rsid w:val="002103AA"/>
    <w:rsid w:val="0022046A"/>
    <w:rsid w:val="002244A9"/>
    <w:rsid w:val="0022453F"/>
    <w:rsid w:val="00225D91"/>
    <w:rsid w:val="002279BD"/>
    <w:rsid w:val="0023326C"/>
    <w:rsid w:val="002353A4"/>
    <w:rsid w:val="00235A1D"/>
    <w:rsid w:val="00241F72"/>
    <w:rsid w:val="00243FCC"/>
    <w:rsid w:val="002451C4"/>
    <w:rsid w:val="00250917"/>
    <w:rsid w:val="00251E83"/>
    <w:rsid w:val="00255B7B"/>
    <w:rsid w:val="0026160E"/>
    <w:rsid w:val="002620F1"/>
    <w:rsid w:val="0027036B"/>
    <w:rsid w:val="00271B3E"/>
    <w:rsid w:val="00273AEE"/>
    <w:rsid w:val="00280532"/>
    <w:rsid w:val="002814FF"/>
    <w:rsid w:val="002863CD"/>
    <w:rsid w:val="002929D3"/>
    <w:rsid w:val="00294A64"/>
    <w:rsid w:val="002A0595"/>
    <w:rsid w:val="002A1B75"/>
    <w:rsid w:val="002A2583"/>
    <w:rsid w:val="002B1067"/>
    <w:rsid w:val="002B1B05"/>
    <w:rsid w:val="002B359C"/>
    <w:rsid w:val="002B6010"/>
    <w:rsid w:val="002C3766"/>
    <w:rsid w:val="002C5099"/>
    <w:rsid w:val="002C697D"/>
    <w:rsid w:val="002C7D8F"/>
    <w:rsid w:val="002D2607"/>
    <w:rsid w:val="002D2D8F"/>
    <w:rsid w:val="002D41A3"/>
    <w:rsid w:val="002D70EC"/>
    <w:rsid w:val="002E19C0"/>
    <w:rsid w:val="002E1DD9"/>
    <w:rsid w:val="002E41FA"/>
    <w:rsid w:val="002F0559"/>
    <w:rsid w:val="002F14F6"/>
    <w:rsid w:val="002F1A6E"/>
    <w:rsid w:val="002F3B39"/>
    <w:rsid w:val="00300432"/>
    <w:rsid w:val="00301C09"/>
    <w:rsid w:val="00301DDE"/>
    <w:rsid w:val="003032F8"/>
    <w:rsid w:val="00305D64"/>
    <w:rsid w:val="003078E8"/>
    <w:rsid w:val="00314E3D"/>
    <w:rsid w:val="00315446"/>
    <w:rsid w:val="00316050"/>
    <w:rsid w:val="003171FE"/>
    <w:rsid w:val="00321566"/>
    <w:rsid w:val="00337C73"/>
    <w:rsid w:val="0034245E"/>
    <w:rsid w:val="00345F19"/>
    <w:rsid w:val="0034752C"/>
    <w:rsid w:val="00360613"/>
    <w:rsid w:val="00360B4F"/>
    <w:rsid w:val="003613A0"/>
    <w:rsid w:val="00361EF1"/>
    <w:rsid w:val="0036330A"/>
    <w:rsid w:val="00364177"/>
    <w:rsid w:val="00365484"/>
    <w:rsid w:val="003677A0"/>
    <w:rsid w:val="003754E7"/>
    <w:rsid w:val="00382F10"/>
    <w:rsid w:val="003848D6"/>
    <w:rsid w:val="00385446"/>
    <w:rsid w:val="003901D6"/>
    <w:rsid w:val="0039032E"/>
    <w:rsid w:val="003A0B7F"/>
    <w:rsid w:val="003A7716"/>
    <w:rsid w:val="003B402F"/>
    <w:rsid w:val="003B6892"/>
    <w:rsid w:val="003D055D"/>
    <w:rsid w:val="003D552E"/>
    <w:rsid w:val="003E4BA3"/>
    <w:rsid w:val="003E74B0"/>
    <w:rsid w:val="003F15DC"/>
    <w:rsid w:val="003F19DF"/>
    <w:rsid w:val="004053C9"/>
    <w:rsid w:val="004059E4"/>
    <w:rsid w:val="004140ED"/>
    <w:rsid w:val="004207B6"/>
    <w:rsid w:val="004222BB"/>
    <w:rsid w:val="0044080C"/>
    <w:rsid w:val="00444DFA"/>
    <w:rsid w:val="004451D5"/>
    <w:rsid w:val="0044666B"/>
    <w:rsid w:val="0045058E"/>
    <w:rsid w:val="00450F54"/>
    <w:rsid w:val="004559F0"/>
    <w:rsid w:val="00456DC9"/>
    <w:rsid w:val="00461097"/>
    <w:rsid w:val="004624B6"/>
    <w:rsid w:val="00466C95"/>
    <w:rsid w:val="00466CF3"/>
    <w:rsid w:val="004756FF"/>
    <w:rsid w:val="00480950"/>
    <w:rsid w:val="0048482C"/>
    <w:rsid w:val="004A4B9A"/>
    <w:rsid w:val="004A4D9C"/>
    <w:rsid w:val="004B14CB"/>
    <w:rsid w:val="004B214B"/>
    <w:rsid w:val="004B4764"/>
    <w:rsid w:val="004B601A"/>
    <w:rsid w:val="004C498D"/>
    <w:rsid w:val="004C645E"/>
    <w:rsid w:val="004D13D4"/>
    <w:rsid w:val="004D287D"/>
    <w:rsid w:val="004D37E0"/>
    <w:rsid w:val="004D3A18"/>
    <w:rsid w:val="004E11EA"/>
    <w:rsid w:val="004E14A3"/>
    <w:rsid w:val="004E4C77"/>
    <w:rsid w:val="004E4D85"/>
    <w:rsid w:val="004E519F"/>
    <w:rsid w:val="00500613"/>
    <w:rsid w:val="0050359B"/>
    <w:rsid w:val="005117A9"/>
    <w:rsid w:val="005128DD"/>
    <w:rsid w:val="00516628"/>
    <w:rsid w:val="00520DA3"/>
    <w:rsid w:val="005250DD"/>
    <w:rsid w:val="0053500E"/>
    <w:rsid w:val="0053721B"/>
    <w:rsid w:val="00550427"/>
    <w:rsid w:val="00562223"/>
    <w:rsid w:val="00562338"/>
    <w:rsid w:val="0056236F"/>
    <w:rsid w:val="0056360F"/>
    <w:rsid w:val="005642A9"/>
    <w:rsid w:val="00581F03"/>
    <w:rsid w:val="00582855"/>
    <w:rsid w:val="00583E55"/>
    <w:rsid w:val="005858A4"/>
    <w:rsid w:val="005940DB"/>
    <w:rsid w:val="0059753A"/>
    <w:rsid w:val="005B763F"/>
    <w:rsid w:val="005C20E6"/>
    <w:rsid w:val="005C7182"/>
    <w:rsid w:val="005D383F"/>
    <w:rsid w:val="005E1612"/>
    <w:rsid w:val="005E1869"/>
    <w:rsid w:val="005E1B8E"/>
    <w:rsid w:val="005E3ED5"/>
    <w:rsid w:val="005E64CE"/>
    <w:rsid w:val="005E71C1"/>
    <w:rsid w:val="006125F9"/>
    <w:rsid w:val="00614108"/>
    <w:rsid w:val="0061431A"/>
    <w:rsid w:val="00617469"/>
    <w:rsid w:val="0062004D"/>
    <w:rsid w:val="006304A0"/>
    <w:rsid w:val="00637D67"/>
    <w:rsid w:val="00641013"/>
    <w:rsid w:val="006438DA"/>
    <w:rsid w:val="006450C7"/>
    <w:rsid w:val="0064695B"/>
    <w:rsid w:val="006531EF"/>
    <w:rsid w:val="0065679C"/>
    <w:rsid w:val="006608E6"/>
    <w:rsid w:val="00664378"/>
    <w:rsid w:val="006717F1"/>
    <w:rsid w:val="0067293D"/>
    <w:rsid w:val="00674B66"/>
    <w:rsid w:val="006770A5"/>
    <w:rsid w:val="00677E23"/>
    <w:rsid w:val="00680F7D"/>
    <w:rsid w:val="006844F6"/>
    <w:rsid w:val="00687D31"/>
    <w:rsid w:val="00695CF5"/>
    <w:rsid w:val="00697B23"/>
    <w:rsid w:val="006A1262"/>
    <w:rsid w:val="006A298C"/>
    <w:rsid w:val="006A412E"/>
    <w:rsid w:val="006B28B1"/>
    <w:rsid w:val="006B2D9C"/>
    <w:rsid w:val="006B3765"/>
    <w:rsid w:val="006B74EE"/>
    <w:rsid w:val="006C0C62"/>
    <w:rsid w:val="006C3A4F"/>
    <w:rsid w:val="006C5C0C"/>
    <w:rsid w:val="006D1785"/>
    <w:rsid w:val="006E05F7"/>
    <w:rsid w:val="006E1A25"/>
    <w:rsid w:val="006F2228"/>
    <w:rsid w:val="006F22B1"/>
    <w:rsid w:val="006F2DB5"/>
    <w:rsid w:val="006F54DD"/>
    <w:rsid w:val="00706069"/>
    <w:rsid w:val="007116BF"/>
    <w:rsid w:val="00714949"/>
    <w:rsid w:val="00714A36"/>
    <w:rsid w:val="00720DE5"/>
    <w:rsid w:val="00721668"/>
    <w:rsid w:val="007226C0"/>
    <w:rsid w:val="00727AFF"/>
    <w:rsid w:val="00730E39"/>
    <w:rsid w:val="00732E50"/>
    <w:rsid w:val="007355B1"/>
    <w:rsid w:val="00735B07"/>
    <w:rsid w:val="0073683B"/>
    <w:rsid w:val="00737695"/>
    <w:rsid w:val="007406D1"/>
    <w:rsid w:val="00743C8F"/>
    <w:rsid w:val="00744D92"/>
    <w:rsid w:val="00745CED"/>
    <w:rsid w:val="0075061E"/>
    <w:rsid w:val="00752093"/>
    <w:rsid w:val="0075610E"/>
    <w:rsid w:val="00757555"/>
    <w:rsid w:val="00761F5F"/>
    <w:rsid w:val="00771B36"/>
    <w:rsid w:val="00771EAB"/>
    <w:rsid w:val="0078398D"/>
    <w:rsid w:val="00787511"/>
    <w:rsid w:val="007953BD"/>
    <w:rsid w:val="007957CA"/>
    <w:rsid w:val="0079687A"/>
    <w:rsid w:val="00797BB9"/>
    <w:rsid w:val="007A27B9"/>
    <w:rsid w:val="007A2888"/>
    <w:rsid w:val="007A2FE4"/>
    <w:rsid w:val="007B136D"/>
    <w:rsid w:val="007B1B75"/>
    <w:rsid w:val="007C1ACD"/>
    <w:rsid w:val="007C1D7D"/>
    <w:rsid w:val="007C2C7A"/>
    <w:rsid w:val="007C5BA9"/>
    <w:rsid w:val="007C76B3"/>
    <w:rsid w:val="007D5E72"/>
    <w:rsid w:val="007D737B"/>
    <w:rsid w:val="007D7F50"/>
    <w:rsid w:val="007E0DC7"/>
    <w:rsid w:val="007E10BE"/>
    <w:rsid w:val="007F1CAE"/>
    <w:rsid w:val="007F3EE0"/>
    <w:rsid w:val="007F57CF"/>
    <w:rsid w:val="00801D8C"/>
    <w:rsid w:val="008037D5"/>
    <w:rsid w:val="00806ECA"/>
    <w:rsid w:val="00807442"/>
    <w:rsid w:val="0081480B"/>
    <w:rsid w:val="0081676B"/>
    <w:rsid w:val="00822C05"/>
    <w:rsid w:val="00823544"/>
    <w:rsid w:val="008267DB"/>
    <w:rsid w:val="00826F93"/>
    <w:rsid w:val="00830147"/>
    <w:rsid w:val="00834CAB"/>
    <w:rsid w:val="008350A5"/>
    <w:rsid w:val="00844E52"/>
    <w:rsid w:val="00844EB4"/>
    <w:rsid w:val="0084687C"/>
    <w:rsid w:val="0085458E"/>
    <w:rsid w:val="00856000"/>
    <w:rsid w:val="00857284"/>
    <w:rsid w:val="00860A98"/>
    <w:rsid w:val="00860FE4"/>
    <w:rsid w:val="008628BB"/>
    <w:rsid w:val="00862BE6"/>
    <w:rsid w:val="008838C8"/>
    <w:rsid w:val="00893E3C"/>
    <w:rsid w:val="00896BF3"/>
    <w:rsid w:val="008A1A55"/>
    <w:rsid w:val="008A4DED"/>
    <w:rsid w:val="008A6098"/>
    <w:rsid w:val="008A6A33"/>
    <w:rsid w:val="008B36AE"/>
    <w:rsid w:val="008B4CE0"/>
    <w:rsid w:val="008B5C61"/>
    <w:rsid w:val="008C016E"/>
    <w:rsid w:val="008C0793"/>
    <w:rsid w:val="008C362A"/>
    <w:rsid w:val="008C7C80"/>
    <w:rsid w:val="008D27E0"/>
    <w:rsid w:val="008D55D8"/>
    <w:rsid w:val="008E03DE"/>
    <w:rsid w:val="008F0EB6"/>
    <w:rsid w:val="008F1602"/>
    <w:rsid w:val="008F7800"/>
    <w:rsid w:val="00911129"/>
    <w:rsid w:val="00917707"/>
    <w:rsid w:val="009202F8"/>
    <w:rsid w:val="0092067B"/>
    <w:rsid w:val="00922392"/>
    <w:rsid w:val="00925777"/>
    <w:rsid w:val="009336BD"/>
    <w:rsid w:val="00933C7A"/>
    <w:rsid w:val="00943CFF"/>
    <w:rsid w:val="00945284"/>
    <w:rsid w:val="00946A05"/>
    <w:rsid w:val="009470F2"/>
    <w:rsid w:val="009521F1"/>
    <w:rsid w:val="009524A6"/>
    <w:rsid w:val="009570A3"/>
    <w:rsid w:val="00961FC2"/>
    <w:rsid w:val="009623A9"/>
    <w:rsid w:val="00963E52"/>
    <w:rsid w:val="009652F2"/>
    <w:rsid w:val="009668B3"/>
    <w:rsid w:val="009668F0"/>
    <w:rsid w:val="00966938"/>
    <w:rsid w:val="00966E10"/>
    <w:rsid w:val="00971CB0"/>
    <w:rsid w:val="00983D00"/>
    <w:rsid w:val="009A49AD"/>
    <w:rsid w:val="009B16A0"/>
    <w:rsid w:val="009B2DA6"/>
    <w:rsid w:val="009B7D16"/>
    <w:rsid w:val="009D1007"/>
    <w:rsid w:val="009D4E35"/>
    <w:rsid w:val="009D697C"/>
    <w:rsid w:val="009E6BE5"/>
    <w:rsid w:val="009F4470"/>
    <w:rsid w:val="00A01B0C"/>
    <w:rsid w:val="00A0705D"/>
    <w:rsid w:val="00A07F34"/>
    <w:rsid w:val="00A13DC7"/>
    <w:rsid w:val="00A212B4"/>
    <w:rsid w:val="00A256DB"/>
    <w:rsid w:val="00A27156"/>
    <w:rsid w:val="00A2732E"/>
    <w:rsid w:val="00A30DBB"/>
    <w:rsid w:val="00A315AC"/>
    <w:rsid w:val="00A32093"/>
    <w:rsid w:val="00A338BB"/>
    <w:rsid w:val="00A3499E"/>
    <w:rsid w:val="00A34B90"/>
    <w:rsid w:val="00A3582F"/>
    <w:rsid w:val="00A44870"/>
    <w:rsid w:val="00A4556E"/>
    <w:rsid w:val="00A460EF"/>
    <w:rsid w:val="00A5287F"/>
    <w:rsid w:val="00A530F8"/>
    <w:rsid w:val="00A53AC8"/>
    <w:rsid w:val="00A54A89"/>
    <w:rsid w:val="00A57530"/>
    <w:rsid w:val="00A67E69"/>
    <w:rsid w:val="00A70F07"/>
    <w:rsid w:val="00A759A5"/>
    <w:rsid w:val="00A77D14"/>
    <w:rsid w:val="00A811D5"/>
    <w:rsid w:val="00A8228C"/>
    <w:rsid w:val="00A8297B"/>
    <w:rsid w:val="00A90EE8"/>
    <w:rsid w:val="00A948B8"/>
    <w:rsid w:val="00A97C50"/>
    <w:rsid w:val="00AA02BE"/>
    <w:rsid w:val="00AA17FD"/>
    <w:rsid w:val="00AB258B"/>
    <w:rsid w:val="00AB34AD"/>
    <w:rsid w:val="00AB4DF6"/>
    <w:rsid w:val="00AB5C3D"/>
    <w:rsid w:val="00AC23BA"/>
    <w:rsid w:val="00AD001A"/>
    <w:rsid w:val="00AE0AE1"/>
    <w:rsid w:val="00AE15A3"/>
    <w:rsid w:val="00AE1EF1"/>
    <w:rsid w:val="00AE2DD5"/>
    <w:rsid w:val="00AE63EB"/>
    <w:rsid w:val="00AF0F10"/>
    <w:rsid w:val="00AF70F7"/>
    <w:rsid w:val="00B00EFD"/>
    <w:rsid w:val="00B02EB8"/>
    <w:rsid w:val="00B03FB5"/>
    <w:rsid w:val="00B07E9E"/>
    <w:rsid w:val="00B11EC0"/>
    <w:rsid w:val="00B12334"/>
    <w:rsid w:val="00B178CA"/>
    <w:rsid w:val="00B244EF"/>
    <w:rsid w:val="00B24529"/>
    <w:rsid w:val="00B2593B"/>
    <w:rsid w:val="00B34E26"/>
    <w:rsid w:val="00B356B5"/>
    <w:rsid w:val="00B50DA4"/>
    <w:rsid w:val="00B6052A"/>
    <w:rsid w:val="00B632B1"/>
    <w:rsid w:val="00B646AA"/>
    <w:rsid w:val="00B7003A"/>
    <w:rsid w:val="00B70B62"/>
    <w:rsid w:val="00B7193A"/>
    <w:rsid w:val="00B74F6F"/>
    <w:rsid w:val="00B80250"/>
    <w:rsid w:val="00B80BFA"/>
    <w:rsid w:val="00B92DDF"/>
    <w:rsid w:val="00B94847"/>
    <w:rsid w:val="00B94F74"/>
    <w:rsid w:val="00B96F76"/>
    <w:rsid w:val="00BA0B6B"/>
    <w:rsid w:val="00BA15C1"/>
    <w:rsid w:val="00BA19AD"/>
    <w:rsid w:val="00BA241D"/>
    <w:rsid w:val="00BA3600"/>
    <w:rsid w:val="00BB237D"/>
    <w:rsid w:val="00BB2D5F"/>
    <w:rsid w:val="00BC54B8"/>
    <w:rsid w:val="00BC7752"/>
    <w:rsid w:val="00BC7AD2"/>
    <w:rsid w:val="00BD5DFB"/>
    <w:rsid w:val="00BE10F7"/>
    <w:rsid w:val="00BE2353"/>
    <w:rsid w:val="00BE7025"/>
    <w:rsid w:val="00BE773D"/>
    <w:rsid w:val="00BF107E"/>
    <w:rsid w:val="00BF110E"/>
    <w:rsid w:val="00BF11A4"/>
    <w:rsid w:val="00BF21F5"/>
    <w:rsid w:val="00BF4722"/>
    <w:rsid w:val="00C00526"/>
    <w:rsid w:val="00C2103D"/>
    <w:rsid w:val="00C22AC6"/>
    <w:rsid w:val="00C23DCA"/>
    <w:rsid w:val="00C27F4D"/>
    <w:rsid w:val="00C35833"/>
    <w:rsid w:val="00C36B0F"/>
    <w:rsid w:val="00C43DDC"/>
    <w:rsid w:val="00C45A55"/>
    <w:rsid w:val="00C507F7"/>
    <w:rsid w:val="00C511EA"/>
    <w:rsid w:val="00C51778"/>
    <w:rsid w:val="00C55260"/>
    <w:rsid w:val="00C60DE3"/>
    <w:rsid w:val="00C71797"/>
    <w:rsid w:val="00C81475"/>
    <w:rsid w:val="00C90C62"/>
    <w:rsid w:val="00C9223A"/>
    <w:rsid w:val="00C935FF"/>
    <w:rsid w:val="00C95ED8"/>
    <w:rsid w:val="00CA2687"/>
    <w:rsid w:val="00CB11FF"/>
    <w:rsid w:val="00CC02FD"/>
    <w:rsid w:val="00CC068C"/>
    <w:rsid w:val="00CC09A7"/>
    <w:rsid w:val="00CC0FCA"/>
    <w:rsid w:val="00CC1192"/>
    <w:rsid w:val="00CC56D8"/>
    <w:rsid w:val="00CC6BD6"/>
    <w:rsid w:val="00CD2150"/>
    <w:rsid w:val="00CD60F3"/>
    <w:rsid w:val="00CE217D"/>
    <w:rsid w:val="00CE4E63"/>
    <w:rsid w:val="00CE6FF2"/>
    <w:rsid w:val="00CF517A"/>
    <w:rsid w:val="00CF7888"/>
    <w:rsid w:val="00D11200"/>
    <w:rsid w:val="00D1306F"/>
    <w:rsid w:val="00D21A33"/>
    <w:rsid w:val="00D23BC0"/>
    <w:rsid w:val="00D25950"/>
    <w:rsid w:val="00D30754"/>
    <w:rsid w:val="00D3239B"/>
    <w:rsid w:val="00D3526B"/>
    <w:rsid w:val="00D5289D"/>
    <w:rsid w:val="00D552D4"/>
    <w:rsid w:val="00D63BB9"/>
    <w:rsid w:val="00D7054F"/>
    <w:rsid w:val="00D73848"/>
    <w:rsid w:val="00D743AC"/>
    <w:rsid w:val="00D7581F"/>
    <w:rsid w:val="00D7711F"/>
    <w:rsid w:val="00D774B5"/>
    <w:rsid w:val="00D8001B"/>
    <w:rsid w:val="00D80731"/>
    <w:rsid w:val="00D8382B"/>
    <w:rsid w:val="00D84A28"/>
    <w:rsid w:val="00D87F2B"/>
    <w:rsid w:val="00D90992"/>
    <w:rsid w:val="00D90B99"/>
    <w:rsid w:val="00DA2862"/>
    <w:rsid w:val="00DA3871"/>
    <w:rsid w:val="00DA6D10"/>
    <w:rsid w:val="00DB3AF7"/>
    <w:rsid w:val="00DC506A"/>
    <w:rsid w:val="00DC6B8C"/>
    <w:rsid w:val="00DC79F9"/>
    <w:rsid w:val="00DD4523"/>
    <w:rsid w:val="00DD75D4"/>
    <w:rsid w:val="00DE5AE0"/>
    <w:rsid w:val="00DF551D"/>
    <w:rsid w:val="00E0050D"/>
    <w:rsid w:val="00E054FF"/>
    <w:rsid w:val="00E07C36"/>
    <w:rsid w:val="00E16EB9"/>
    <w:rsid w:val="00E17077"/>
    <w:rsid w:val="00E26545"/>
    <w:rsid w:val="00E303C6"/>
    <w:rsid w:val="00E501D2"/>
    <w:rsid w:val="00E539B1"/>
    <w:rsid w:val="00E541BE"/>
    <w:rsid w:val="00E54A0A"/>
    <w:rsid w:val="00E57E7D"/>
    <w:rsid w:val="00E6007B"/>
    <w:rsid w:val="00E606F9"/>
    <w:rsid w:val="00E64C69"/>
    <w:rsid w:val="00E64EBA"/>
    <w:rsid w:val="00E65CD0"/>
    <w:rsid w:val="00E67452"/>
    <w:rsid w:val="00E7075A"/>
    <w:rsid w:val="00E70FF0"/>
    <w:rsid w:val="00E86ACE"/>
    <w:rsid w:val="00E9632D"/>
    <w:rsid w:val="00EA35BB"/>
    <w:rsid w:val="00EA37CD"/>
    <w:rsid w:val="00EA4B6A"/>
    <w:rsid w:val="00EB050E"/>
    <w:rsid w:val="00EB3A76"/>
    <w:rsid w:val="00EB736B"/>
    <w:rsid w:val="00EC0854"/>
    <w:rsid w:val="00EC54ED"/>
    <w:rsid w:val="00EC6D3C"/>
    <w:rsid w:val="00ED017D"/>
    <w:rsid w:val="00ED1E7C"/>
    <w:rsid w:val="00ED2A49"/>
    <w:rsid w:val="00ED2AAD"/>
    <w:rsid w:val="00ED501B"/>
    <w:rsid w:val="00ED5E26"/>
    <w:rsid w:val="00EE02B4"/>
    <w:rsid w:val="00EE091F"/>
    <w:rsid w:val="00EE54E8"/>
    <w:rsid w:val="00EF124B"/>
    <w:rsid w:val="00EF408D"/>
    <w:rsid w:val="00EF56FC"/>
    <w:rsid w:val="00EF7335"/>
    <w:rsid w:val="00F00C62"/>
    <w:rsid w:val="00F04709"/>
    <w:rsid w:val="00F05671"/>
    <w:rsid w:val="00F06998"/>
    <w:rsid w:val="00F075E7"/>
    <w:rsid w:val="00F10E0F"/>
    <w:rsid w:val="00F127D7"/>
    <w:rsid w:val="00F12D2D"/>
    <w:rsid w:val="00F13C0D"/>
    <w:rsid w:val="00F35167"/>
    <w:rsid w:val="00F36467"/>
    <w:rsid w:val="00F40D04"/>
    <w:rsid w:val="00F45493"/>
    <w:rsid w:val="00F5261D"/>
    <w:rsid w:val="00F54B3B"/>
    <w:rsid w:val="00F61421"/>
    <w:rsid w:val="00F62194"/>
    <w:rsid w:val="00F63D36"/>
    <w:rsid w:val="00F65471"/>
    <w:rsid w:val="00F654FB"/>
    <w:rsid w:val="00F6684A"/>
    <w:rsid w:val="00F7003C"/>
    <w:rsid w:val="00F70F27"/>
    <w:rsid w:val="00F8410A"/>
    <w:rsid w:val="00F86DA0"/>
    <w:rsid w:val="00F87CA1"/>
    <w:rsid w:val="00F95694"/>
    <w:rsid w:val="00F967C3"/>
    <w:rsid w:val="00F968CF"/>
    <w:rsid w:val="00FA17B3"/>
    <w:rsid w:val="00FA2E2E"/>
    <w:rsid w:val="00FA700A"/>
    <w:rsid w:val="00FB0FE8"/>
    <w:rsid w:val="00FB1D28"/>
    <w:rsid w:val="00FB256D"/>
    <w:rsid w:val="00FB2BF7"/>
    <w:rsid w:val="00FC194D"/>
    <w:rsid w:val="00FC66AE"/>
    <w:rsid w:val="00FD0159"/>
    <w:rsid w:val="00FD6324"/>
    <w:rsid w:val="00FF080E"/>
    <w:rsid w:val="00FF3C05"/>
    <w:rsid w:val="00FF5715"/>
    <w:rsid w:val="00FF66CD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styleId="UnresolvedMention">
    <w:name w:val="Unresolved Mention"/>
    <w:basedOn w:val="DefaultParagraphFont"/>
    <w:uiPriority w:val="99"/>
    <w:semiHidden/>
    <w:unhideWhenUsed/>
    <w:rsid w:val="002B1B0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D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3C8D-6B62-C541-BBA3-A1039027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338</TotalTime>
  <Pages>7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4180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496</cp:revision>
  <cp:lastPrinted>2010-11-26T02:45:00Z</cp:lastPrinted>
  <dcterms:created xsi:type="dcterms:W3CDTF">2019-06-26T16:09:00Z</dcterms:created>
  <dcterms:modified xsi:type="dcterms:W3CDTF">2020-04-25T03:30:00Z</dcterms:modified>
  <cp:category>Template</cp:category>
  <cp:contentStatus>20/11/2012</cp:contentStatus>
</cp:coreProperties>
</file>