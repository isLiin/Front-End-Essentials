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484" w:rsidRPr="007355B1" w:rsidRDefault="007355B1" w:rsidP="00365484">
      <w:pPr>
        <w:jc w:val="center"/>
        <w:rPr>
          <w:rFonts w:cs="Arial"/>
        </w:rPr>
      </w:pPr>
      <w:r w:rsidRPr="007355B1">
        <w:rPr>
          <w:rFonts w:cs="Arial"/>
          <w:noProof/>
          <w:lang w:val="en-US"/>
        </w:rPr>
        <w:drawing>
          <wp:inline distT="0" distB="0" distL="0" distR="0">
            <wp:extent cx="1390650" cy="94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484" w:rsidRPr="007355B1">
        <w:rPr>
          <w:rFonts w:cs="Arial"/>
          <w:snapToGrid w:val="0"/>
          <w:lang w:val="en-US"/>
        </w:rPr>
        <w:br w:type="textWrapping" w:clear="all"/>
      </w:r>
    </w:p>
    <w:p w:rsidR="005E64CE" w:rsidRPr="007355B1" w:rsidRDefault="005E64CE" w:rsidP="005E64CE">
      <w:pPr>
        <w:rPr>
          <w:rFonts w:cs="Arial"/>
        </w:rPr>
      </w:pPr>
    </w:p>
    <w:p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:rsidR="002279BD" w:rsidRPr="007355B1" w:rsidRDefault="002279BD" w:rsidP="005E64CE">
      <w:pPr>
        <w:spacing w:before="240"/>
        <w:jc w:val="center"/>
        <w:rPr>
          <w:rFonts w:cs="Arial"/>
          <w:iCs/>
          <w:color w:val="800000"/>
          <w:sz w:val="28"/>
          <w:lang w:val="en-US"/>
        </w:rPr>
      </w:pPr>
    </w:p>
    <w:p w:rsidR="005E64CE" w:rsidRPr="00F06998" w:rsidRDefault="002D2607" w:rsidP="00AF70F7">
      <w:pPr>
        <w:spacing w:before="240" w:after="0" w:line="360" w:lineRule="auto"/>
        <w:jc w:val="center"/>
        <w:rPr>
          <w:rFonts w:eastAsia="Times New Roman" w:cs="Arial"/>
          <w:b/>
          <w:i/>
          <w:color w:val="AC0000"/>
          <w:spacing w:val="40"/>
          <w:sz w:val="32"/>
          <w:szCs w:val="24"/>
          <w:lang w:val="en-US"/>
        </w:rPr>
      </w:pPr>
      <w:r>
        <w:rPr>
          <w:rFonts w:eastAsia="Times New Roman" w:cs="Arial"/>
          <w:b/>
          <w:i/>
          <w:color w:val="AC0000"/>
          <w:spacing w:val="40"/>
          <w:sz w:val="32"/>
          <w:szCs w:val="24"/>
          <w:lang w:val="en-US"/>
        </w:rPr>
        <w:t>Front-End Essentials</w:t>
      </w:r>
    </w:p>
    <w:p w:rsidR="005E64CE" w:rsidRPr="007355B1" w:rsidRDefault="00F06998" w:rsidP="00AF70F7">
      <w:pPr>
        <w:spacing w:before="240" w:after="0" w:line="360" w:lineRule="auto"/>
        <w:jc w:val="center"/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</w:pPr>
      <w:r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>Lab Guides</w:t>
      </w:r>
    </w:p>
    <w:p w:rsidR="005E64CE" w:rsidRPr="007355B1" w:rsidRDefault="005E64CE" w:rsidP="005E64CE">
      <w:pPr>
        <w:rPr>
          <w:rFonts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119"/>
        <w:gridCol w:w="3324"/>
      </w:tblGrid>
      <w:tr w:rsidR="005E64CE" w:rsidRPr="007355B1" w:rsidTr="00C35833">
        <w:trPr>
          <w:jc w:val="center"/>
        </w:trPr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5E64CE" w:rsidRPr="007355B1" w:rsidRDefault="007355B1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Document </w:t>
            </w:r>
            <w:r w:rsidR="005E64CE" w:rsidRPr="007355B1">
              <w:rPr>
                <w:rFonts w:ascii="Arial" w:hAnsi="Arial" w:cs="Arial"/>
                <w:bCs w:val="0"/>
                <w:color w:val="auto"/>
              </w:rPr>
              <w:t>Code</w:t>
            </w:r>
          </w:p>
        </w:tc>
        <w:tc>
          <w:tcPr>
            <w:tcW w:w="33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color w:val="auto"/>
              </w:rPr>
              <w:t>25e-BM/HR/HDCV/FSOFT</w:t>
            </w:r>
          </w:p>
        </w:tc>
      </w:tr>
      <w:tr w:rsidR="005E64CE" w:rsidRPr="007355B1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5E64CE" w:rsidRPr="007355B1" w:rsidRDefault="00730E39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>Version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Cs/>
                <w:color w:val="auto"/>
              </w:rPr>
              <w:t>1.1</w:t>
            </w:r>
          </w:p>
        </w:tc>
      </w:tr>
      <w:tr w:rsidR="005E64CE" w:rsidRPr="007355B1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:rsidR="005E64CE" w:rsidRPr="007355B1" w:rsidRDefault="005E64CE" w:rsidP="00171177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Effective </w:t>
            </w:r>
            <w:r w:rsidR="00171177" w:rsidRPr="007355B1">
              <w:rPr>
                <w:rFonts w:ascii="Arial" w:hAnsi="Arial" w:cs="Arial"/>
                <w:bCs w:val="0"/>
                <w:color w:val="auto"/>
              </w:rPr>
              <w:t>D</w:t>
            </w:r>
            <w:r w:rsidRPr="007355B1">
              <w:rPr>
                <w:rFonts w:ascii="Arial" w:hAnsi="Arial" w:cs="Arial"/>
                <w:bCs w:val="0"/>
                <w:color w:val="auto"/>
              </w:rPr>
              <w:t>ate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/>
                <w:color w:val="auto"/>
              </w:rPr>
              <w:t>20/11/2012</w:t>
            </w:r>
          </w:p>
        </w:tc>
      </w:tr>
    </w:tbl>
    <w:p w:rsidR="005E64CE" w:rsidRPr="007355B1" w:rsidRDefault="005E64CE" w:rsidP="005E64CE">
      <w:pPr>
        <w:pStyle w:val="NormalText"/>
        <w:rPr>
          <w:rFonts w:ascii="Arial" w:hAnsi="Arial" w:cs="Arial"/>
        </w:rPr>
      </w:pPr>
    </w:p>
    <w:p w:rsidR="005E64CE" w:rsidRPr="007355B1" w:rsidRDefault="005E64CE" w:rsidP="005E64CE">
      <w:pPr>
        <w:rPr>
          <w:rFonts w:cs="Arial"/>
          <w:color w:val="000000"/>
        </w:rPr>
      </w:pPr>
    </w:p>
    <w:p w:rsidR="005E64CE" w:rsidRPr="007355B1" w:rsidRDefault="005E64CE" w:rsidP="005E64CE">
      <w:pPr>
        <w:pStyle w:val="CommentText"/>
        <w:rPr>
          <w:rFonts w:ascii="Arial" w:hAnsi="Arial" w:cs="Arial"/>
        </w:rPr>
      </w:pPr>
    </w:p>
    <w:p w:rsidR="005E64CE" w:rsidRPr="007355B1" w:rsidRDefault="005E64CE" w:rsidP="005E64CE">
      <w:pPr>
        <w:jc w:val="center"/>
        <w:rPr>
          <w:rFonts w:cs="Arial"/>
          <w:bCs/>
        </w:rPr>
      </w:pPr>
    </w:p>
    <w:p w:rsidR="005E64CE" w:rsidRPr="007355B1" w:rsidRDefault="005E64CE" w:rsidP="005E64CE">
      <w:pPr>
        <w:jc w:val="center"/>
        <w:rPr>
          <w:rFonts w:cs="Arial"/>
          <w:bCs/>
          <w:lang w:val="en-US"/>
        </w:rPr>
      </w:pPr>
    </w:p>
    <w:p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:rsidR="005E64CE" w:rsidRPr="007355B1" w:rsidRDefault="005E64CE" w:rsidP="002279BD">
      <w:pPr>
        <w:rPr>
          <w:rFonts w:cs="Arial"/>
          <w:bCs/>
          <w:lang w:val="en-US"/>
        </w:rPr>
      </w:pPr>
    </w:p>
    <w:p w:rsidR="005E64CE" w:rsidRPr="007355B1" w:rsidRDefault="005E64CE" w:rsidP="005E64CE">
      <w:pPr>
        <w:jc w:val="center"/>
        <w:rPr>
          <w:rFonts w:cs="Arial"/>
          <w:bCs/>
        </w:rPr>
      </w:pPr>
    </w:p>
    <w:p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:rsidR="00C35833" w:rsidRDefault="00C35833" w:rsidP="005E64CE">
      <w:pPr>
        <w:jc w:val="center"/>
        <w:rPr>
          <w:rFonts w:cs="Arial"/>
          <w:bCs/>
          <w:lang w:val="en-US"/>
        </w:rPr>
      </w:pPr>
    </w:p>
    <w:p w:rsidR="00BF4722" w:rsidRDefault="00BF4722" w:rsidP="005E64CE">
      <w:pPr>
        <w:jc w:val="center"/>
        <w:rPr>
          <w:rFonts w:cs="Arial"/>
          <w:bCs/>
          <w:lang w:val="en-US"/>
        </w:rPr>
      </w:pPr>
    </w:p>
    <w:p w:rsidR="005E64CE" w:rsidRPr="000316A7" w:rsidRDefault="000316A7" w:rsidP="005E64CE">
      <w:pPr>
        <w:jc w:val="center"/>
        <w:rPr>
          <w:rFonts w:cs="Arial"/>
          <w:b/>
          <w:bCs/>
          <w:lang w:val="en-GB"/>
        </w:rPr>
      </w:pPr>
      <w:r>
        <w:rPr>
          <w:rFonts w:cs="Arial"/>
          <w:b/>
          <w:bCs/>
        </w:rPr>
        <w:t>Hanoi, 04</w:t>
      </w:r>
      <w:r w:rsidR="005E64CE" w:rsidRPr="007355B1">
        <w:rPr>
          <w:rFonts w:cs="Arial"/>
          <w:b/>
          <w:bCs/>
        </w:rPr>
        <w:t>/</w:t>
      </w:r>
      <w:r>
        <w:rPr>
          <w:rFonts w:cs="Arial"/>
          <w:b/>
          <w:bCs/>
          <w:lang w:val="en-GB"/>
        </w:rPr>
        <w:t>2019</w:t>
      </w:r>
    </w:p>
    <w:p w:rsidR="005E64CE" w:rsidRPr="007355B1" w:rsidRDefault="005E64CE" w:rsidP="00171177">
      <w:pPr>
        <w:pStyle w:val="NormalH"/>
      </w:pPr>
      <w:r w:rsidRPr="007355B1">
        <w:lastRenderedPageBreak/>
        <w:t>RECORD OF CHANGES</w:t>
      </w:r>
    </w:p>
    <w:p w:rsidR="005E64CE" w:rsidRPr="007355B1" w:rsidRDefault="005E64CE" w:rsidP="00AF70F7">
      <w:pPr>
        <w:pStyle w:val="Footer"/>
        <w:keepLines/>
        <w:ind w:left="0"/>
        <w:jc w:val="both"/>
        <w:rPr>
          <w:rFonts w:ascii="Arial" w:eastAsia="Times New Roman" w:hAnsi="Arial" w:cs="Arial"/>
        </w:rPr>
      </w:pPr>
    </w:p>
    <w:tbl>
      <w:tblPr>
        <w:tblW w:w="8899" w:type="dxa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540"/>
        <w:gridCol w:w="1530"/>
        <w:gridCol w:w="2948"/>
        <w:gridCol w:w="1271"/>
        <w:gridCol w:w="1170"/>
        <w:gridCol w:w="1440"/>
      </w:tblGrid>
      <w:tr w:rsidR="007355B1" w:rsidRPr="007355B1" w:rsidTr="00BF4722">
        <w:tc>
          <w:tcPr>
            <w:tcW w:w="540" w:type="dxa"/>
            <w:shd w:val="clear" w:color="auto" w:fill="D9D9D9"/>
          </w:tcPr>
          <w:p w:rsidR="007355B1" w:rsidRPr="007355B1" w:rsidRDefault="007355B1" w:rsidP="007355B1">
            <w:pPr>
              <w:pStyle w:val="Bangheader"/>
              <w:rPr>
                <w:rFonts w:cs="Arial"/>
                <w:color w:val="800000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D9D9D9"/>
          </w:tcPr>
          <w:p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Effective Date</w:t>
            </w:r>
          </w:p>
        </w:tc>
        <w:tc>
          <w:tcPr>
            <w:tcW w:w="2948" w:type="dxa"/>
            <w:shd w:val="clear" w:color="auto" w:fill="D9D9D9"/>
          </w:tcPr>
          <w:p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7355B1">
              <w:rPr>
                <w:rFonts w:cs="Arial"/>
                <w:sz w:val="18"/>
                <w:szCs w:val="18"/>
              </w:rPr>
              <w:t>Change Description</w:t>
            </w:r>
          </w:p>
        </w:tc>
        <w:tc>
          <w:tcPr>
            <w:tcW w:w="1271" w:type="dxa"/>
            <w:shd w:val="clear" w:color="auto" w:fill="D9D9D9"/>
          </w:tcPr>
          <w:p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Reason</w:t>
            </w:r>
          </w:p>
        </w:tc>
        <w:tc>
          <w:tcPr>
            <w:tcW w:w="1170" w:type="dxa"/>
            <w:shd w:val="clear" w:color="auto" w:fill="D9D9D9"/>
          </w:tcPr>
          <w:p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Reviewer</w:t>
            </w:r>
          </w:p>
        </w:tc>
        <w:tc>
          <w:tcPr>
            <w:tcW w:w="1440" w:type="dxa"/>
            <w:shd w:val="clear" w:color="auto" w:fill="D9D9D9"/>
          </w:tcPr>
          <w:p w:rsid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Approver</w:t>
            </w:r>
          </w:p>
        </w:tc>
      </w:tr>
      <w:tr w:rsidR="007355B1" w:rsidRPr="007355B1" w:rsidTr="00BF4722">
        <w:tc>
          <w:tcPr>
            <w:tcW w:w="540" w:type="dxa"/>
          </w:tcPr>
          <w:p w:rsidR="007355B1" w:rsidRPr="007355B1" w:rsidRDefault="007355B1" w:rsidP="00BF4722">
            <w:pPr>
              <w:pStyle w:val="Bang"/>
              <w:numPr>
                <w:ilvl w:val="0"/>
                <w:numId w:val="13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25/Jun/2018</w:t>
            </w:r>
          </w:p>
        </w:tc>
        <w:tc>
          <w:tcPr>
            <w:tcW w:w="2948" w:type="dxa"/>
          </w:tcPr>
          <w:p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 a new Lab</w:t>
            </w:r>
          </w:p>
        </w:tc>
        <w:tc>
          <w:tcPr>
            <w:tcW w:w="1271" w:type="dxa"/>
          </w:tcPr>
          <w:p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 new</w:t>
            </w:r>
          </w:p>
        </w:tc>
        <w:tc>
          <w:tcPr>
            <w:tcW w:w="1170" w:type="dxa"/>
          </w:tcPr>
          <w:p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DieuNT1</w:t>
            </w:r>
          </w:p>
        </w:tc>
        <w:tc>
          <w:tcPr>
            <w:tcW w:w="1440" w:type="dxa"/>
          </w:tcPr>
          <w:p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VinhNV</w:t>
            </w:r>
          </w:p>
        </w:tc>
      </w:tr>
      <w:tr w:rsidR="007355B1" w:rsidRPr="007355B1" w:rsidTr="00BF4722">
        <w:tc>
          <w:tcPr>
            <w:tcW w:w="540" w:type="dxa"/>
          </w:tcPr>
          <w:p w:rsidR="007355B1" w:rsidRPr="007355B1" w:rsidRDefault="007355B1" w:rsidP="00BF4722">
            <w:pPr>
              <w:pStyle w:val="Bang"/>
              <w:numPr>
                <w:ilvl w:val="0"/>
                <w:numId w:val="13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01/May/2019</w:t>
            </w:r>
          </w:p>
        </w:tc>
        <w:tc>
          <w:tcPr>
            <w:tcW w:w="2948" w:type="dxa"/>
          </w:tcPr>
          <w:p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 Fsoft Template</w:t>
            </w:r>
          </w:p>
        </w:tc>
        <w:tc>
          <w:tcPr>
            <w:tcW w:w="1271" w:type="dxa"/>
          </w:tcPr>
          <w:p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</w:t>
            </w:r>
          </w:p>
        </w:tc>
        <w:tc>
          <w:tcPr>
            <w:tcW w:w="1170" w:type="dxa"/>
          </w:tcPr>
          <w:p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DieuNT1</w:t>
            </w:r>
          </w:p>
        </w:tc>
        <w:tc>
          <w:tcPr>
            <w:tcW w:w="1440" w:type="dxa"/>
          </w:tcPr>
          <w:p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VinhNV</w:t>
            </w:r>
          </w:p>
        </w:tc>
      </w:tr>
      <w:tr w:rsidR="007355B1" w:rsidRPr="007355B1" w:rsidTr="00BF4722">
        <w:tc>
          <w:tcPr>
            <w:tcW w:w="5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:rsidTr="00BF4722">
        <w:tc>
          <w:tcPr>
            <w:tcW w:w="5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:rsidTr="00BF4722">
        <w:tc>
          <w:tcPr>
            <w:tcW w:w="5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:rsidTr="00BF4722">
        <w:tc>
          <w:tcPr>
            <w:tcW w:w="5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:rsidTr="00BF4722">
        <w:tc>
          <w:tcPr>
            <w:tcW w:w="5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:rsidTr="00BF4722">
        <w:tc>
          <w:tcPr>
            <w:tcW w:w="5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:rsidTr="00BF4722">
        <w:tc>
          <w:tcPr>
            <w:tcW w:w="5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:rsidTr="00BF4722">
        <w:tc>
          <w:tcPr>
            <w:tcW w:w="5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5E64CE" w:rsidRPr="007355B1" w:rsidRDefault="005E64CE" w:rsidP="005E64CE">
      <w:pPr>
        <w:rPr>
          <w:rFonts w:cs="Arial"/>
          <w:bCs/>
        </w:rPr>
      </w:pPr>
    </w:p>
    <w:p w:rsidR="002F3B39" w:rsidRPr="007355B1" w:rsidRDefault="005E64CE">
      <w:pPr>
        <w:rPr>
          <w:rFonts w:cs="Arial"/>
          <w:lang w:val="en-US"/>
        </w:rPr>
      </w:pPr>
      <w:r w:rsidRPr="007355B1">
        <w:rPr>
          <w:rFonts w:cs="Arial"/>
        </w:rPr>
        <w:br w:type="page"/>
      </w:r>
    </w:p>
    <w:p w:rsidR="002F3B39" w:rsidRPr="007355B1" w:rsidRDefault="002F3B39" w:rsidP="00171177">
      <w:pPr>
        <w:pStyle w:val="TOCHeading"/>
        <w:rPr>
          <w:rFonts w:ascii="Arial" w:hAnsi="Arial" w:cs="Arial"/>
        </w:rPr>
      </w:pPr>
      <w:r w:rsidRPr="007355B1">
        <w:rPr>
          <w:rFonts w:ascii="Arial" w:hAnsi="Arial" w:cs="Arial"/>
        </w:rPr>
        <w:lastRenderedPageBreak/>
        <w:t>Contents</w:t>
      </w:r>
    </w:p>
    <w:bookmarkStart w:id="0" w:name="_GoBack"/>
    <w:bookmarkEnd w:id="0"/>
    <w:p w:rsidR="008101AF" w:rsidRDefault="00B94847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\t "FA_Lev3,3" </w:instrText>
      </w:r>
      <w:r>
        <w:rPr>
          <w:rFonts w:cs="Arial"/>
        </w:rPr>
        <w:fldChar w:fldCharType="separate"/>
      </w:r>
      <w:hyperlink w:anchor="_Toc19520131" w:history="1">
        <w:r w:rsidR="008101AF" w:rsidRPr="000D4D52">
          <w:rPr>
            <w:rStyle w:val="Hyperlink"/>
            <w:rFonts w:cs="Arial"/>
            <w:noProof/>
          </w:rPr>
          <w:t>Unit 1 - HTML &amp; CSS</w:t>
        </w:r>
        <w:r w:rsidR="008101AF">
          <w:rPr>
            <w:noProof/>
            <w:webHidden/>
          </w:rPr>
          <w:tab/>
        </w:r>
        <w:r w:rsidR="008101AF">
          <w:rPr>
            <w:noProof/>
            <w:webHidden/>
          </w:rPr>
          <w:fldChar w:fldCharType="begin"/>
        </w:r>
        <w:r w:rsidR="008101AF">
          <w:rPr>
            <w:noProof/>
            <w:webHidden/>
          </w:rPr>
          <w:instrText xml:space="preserve"> PAGEREF _Toc19520131 \h </w:instrText>
        </w:r>
        <w:r w:rsidR="008101AF">
          <w:rPr>
            <w:noProof/>
            <w:webHidden/>
          </w:rPr>
        </w:r>
        <w:r w:rsidR="008101AF">
          <w:rPr>
            <w:noProof/>
            <w:webHidden/>
          </w:rPr>
          <w:fldChar w:fldCharType="separate"/>
        </w:r>
        <w:r w:rsidR="008101AF">
          <w:rPr>
            <w:noProof/>
            <w:webHidden/>
          </w:rPr>
          <w:t>4</w:t>
        </w:r>
        <w:r w:rsidR="008101AF">
          <w:rPr>
            <w:noProof/>
            <w:webHidden/>
          </w:rPr>
          <w:fldChar w:fldCharType="end"/>
        </w:r>
      </w:hyperlink>
    </w:p>
    <w:p w:rsidR="008101AF" w:rsidRDefault="008101AF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9520132" w:history="1">
        <w:r w:rsidRPr="000D4D52">
          <w:rPr>
            <w:rStyle w:val="Hyperlink"/>
            <w:noProof/>
          </w:rPr>
          <w:t>Objectives: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_Toc19520132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101AF" w:rsidRDefault="008101AF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9520133" w:history="1">
        <w:r w:rsidRPr="000D4D52">
          <w:rPr>
            <w:rStyle w:val="Hyperlink"/>
            <w:noProof/>
          </w:rPr>
          <w:t>Problem Descriptions: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_Toc19520133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F3B39" w:rsidRPr="007355B1" w:rsidRDefault="00B94847">
      <w:pPr>
        <w:rPr>
          <w:rFonts w:cs="Arial"/>
        </w:rPr>
      </w:pPr>
      <w:r>
        <w:rPr>
          <w:rFonts w:cs="Arial"/>
        </w:rPr>
        <w:fldChar w:fldCharType="end"/>
      </w:r>
    </w:p>
    <w:p w:rsidR="00DA3871" w:rsidRPr="007355B1" w:rsidRDefault="00DA3871">
      <w:pPr>
        <w:rPr>
          <w:rFonts w:cs="Arial"/>
        </w:rPr>
      </w:pPr>
    </w:p>
    <w:p w:rsidR="00DA3871" w:rsidRPr="007355B1" w:rsidRDefault="00DA3871">
      <w:pPr>
        <w:rPr>
          <w:rFonts w:cs="Arial"/>
        </w:rPr>
      </w:pPr>
    </w:p>
    <w:p w:rsidR="00DA3871" w:rsidRPr="007355B1" w:rsidRDefault="00DA3871" w:rsidP="00DA3871">
      <w:pPr>
        <w:tabs>
          <w:tab w:val="left" w:pos="8070"/>
        </w:tabs>
        <w:rPr>
          <w:rFonts w:cs="Arial"/>
        </w:rPr>
      </w:pPr>
      <w:r w:rsidRPr="007355B1">
        <w:rPr>
          <w:rFonts w:cs="Arial"/>
        </w:rPr>
        <w:tab/>
      </w:r>
    </w:p>
    <w:p w:rsidR="009521F1" w:rsidRPr="007355B1" w:rsidRDefault="005940DB" w:rsidP="009521F1">
      <w:pPr>
        <w:rPr>
          <w:rFonts w:cs="Arial"/>
          <w:i/>
          <w:color w:val="0070C0"/>
          <w:lang w:val="en-US"/>
        </w:rPr>
      </w:pPr>
      <w:r w:rsidRPr="007355B1">
        <w:rPr>
          <w:rFonts w:cs="Arial"/>
        </w:rPr>
        <w:br w:type="page"/>
      </w:r>
    </w:p>
    <w:tbl>
      <w:tblPr>
        <w:tblW w:w="9776" w:type="dxa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3408"/>
        <w:gridCol w:w="6368"/>
      </w:tblGrid>
      <w:tr w:rsidR="009521F1" w:rsidRPr="00475B9E" w:rsidTr="00BE773D">
        <w:trPr>
          <w:trHeight w:val="1331"/>
        </w:trPr>
        <w:tc>
          <w:tcPr>
            <w:tcW w:w="3408" w:type="dxa"/>
            <w:vAlign w:val="bottom"/>
          </w:tcPr>
          <w:p w:rsidR="009521F1" w:rsidRPr="0025607C" w:rsidRDefault="009521F1" w:rsidP="00BE773D">
            <w:pPr>
              <w:jc w:val="center"/>
              <w:rPr>
                <w:rFonts w:ascii="Candara" w:hAnsi="Candara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04522CDE" wp14:editId="5F8FE12A">
                  <wp:extent cx="1733798" cy="889129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Fresher Academy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55" b="26762"/>
                          <a:stretch/>
                        </pic:blipFill>
                        <pic:spPr bwMode="auto">
                          <a:xfrm>
                            <a:off x="0" y="0"/>
                            <a:ext cx="1733798" cy="889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8" w:type="dxa"/>
            <w:shd w:val="clear" w:color="auto" w:fill="2F5496" w:themeFill="accent5" w:themeFillShade="BF"/>
            <w:vAlign w:val="center"/>
          </w:tcPr>
          <w:p w:rsidR="009521F1" w:rsidRPr="00EF3F1B" w:rsidRDefault="009521F1" w:rsidP="00BE773D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CODE: 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3848D6" w:rsidRPr="003848D6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FEE.S.L101</w:t>
            </w:r>
          </w:p>
          <w:p w:rsidR="009521F1" w:rsidRPr="009521F1" w:rsidRDefault="009521F1" w:rsidP="00BE773D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TYPE: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3848D6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Short</w:t>
            </w:r>
          </w:p>
          <w:p w:rsidR="009521F1" w:rsidRPr="00EF3F1B" w:rsidRDefault="009521F1" w:rsidP="00BE773D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LOC: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</w:p>
          <w:p w:rsidR="009521F1" w:rsidRPr="0025607C" w:rsidRDefault="009521F1" w:rsidP="00BE773D">
            <w:pPr>
              <w:spacing w:after="120"/>
              <w:rPr>
                <w:rFonts w:ascii="Candara" w:hAnsi="Candara"/>
                <w:b/>
                <w:sz w:val="32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DURATION: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>60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 MINUTES</w:t>
            </w:r>
          </w:p>
        </w:tc>
      </w:tr>
    </w:tbl>
    <w:p w:rsidR="005940DB" w:rsidRPr="007355B1" w:rsidRDefault="005940DB" w:rsidP="00BA3600">
      <w:pPr>
        <w:rPr>
          <w:rFonts w:cs="Arial"/>
          <w:i/>
          <w:color w:val="0070C0"/>
        </w:rPr>
      </w:pPr>
    </w:p>
    <w:p w:rsidR="00E541BE" w:rsidRPr="007355B1" w:rsidRDefault="009B16A0" w:rsidP="00171177">
      <w:pPr>
        <w:pStyle w:val="Heading1"/>
        <w:rPr>
          <w:rFonts w:ascii="Arial" w:hAnsi="Arial" w:cs="Arial"/>
        </w:rPr>
      </w:pPr>
      <w:bookmarkStart w:id="1" w:name="_Toc19520131"/>
      <w:r>
        <w:rPr>
          <w:rFonts w:ascii="Arial" w:hAnsi="Arial" w:cs="Arial"/>
        </w:rPr>
        <w:t xml:space="preserve">Unit 1 - </w:t>
      </w:r>
      <w:r w:rsidR="0056360F" w:rsidRPr="0056360F">
        <w:rPr>
          <w:rFonts w:ascii="Arial" w:hAnsi="Arial" w:cs="Arial"/>
        </w:rPr>
        <w:t>HTML &amp; CSS</w:t>
      </w:r>
      <w:bookmarkEnd w:id="1"/>
    </w:p>
    <w:p w:rsidR="000C1FE0" w:rsidRPr="00E64EBA" w:rsidRDefault="000C1FE0" w:rsidP="00545659">
      <w:pPr>
        <w:pStyle w:val="FALev3"/>
        <w:spacing w:before="120" w:after="120"/>
      </w:pPr>
      <w:bookmarkStart w:id="2" w:name="_Toc19520132"/>
      <w:r w:rsidRPr="00E64EBA">
        <w:t>Objective</w:t>
      </w:r>
      <w:r w:rsidR="00B94847" w:rsidRPr="00E64EBA">
        <w:t>s</w:t>
      </w:r>
      <w:r w:rsidRPr="00E64EBA">
        <w:t>:</w:t>
      </w:r>
      <w:bookmarkEnd w:id="2"/>
      <w:r w:rsidRPr="00E64EBA">
        <w:t xml:space="preserve"> </w:t>
      </w:r>
    </w:p>
    <w:p w:rsidR="0056360F" w:rsidRPr="0056360F" w:rsidRDefault="0056360F" w:rsidP="0056360F">
      <w:pPr>
        <w:pStyle w:val="ListParagraph"/>
        <w:numPr>
          <w:ilvl w:val="0"/>
          <w:numId w:val="22"/>
        </w:numPr>
        <w:spacing w:before="120"/>
        <w:ind w:left="714" w:hanging="357"/>
        <w:contextualSpacing w:val="0"/>
        <w:jc w:val="both"/>
        <w:rPr>
          <w:rFonts w:cs="Arial"/>
          <w:sz w:val="20"/>
          <w:szCs w:val="20"/>
          <w:lang w:val="en-US"/>
        </w:rPr>
      </w:pPr>
      <w:r w:rsidRPr="0056360F">
        <w:rPr>
          <w:rFonts w:cs="Arial"/>
          <w:sz w:val="20"/>
          <w:szCs w:val="20"/>
          <w:lang w:val="en-US"/>
        </w:rPr>
        <w:t>Understand the basic concepts of Web Design (HTML, CSS, JS)</w:t>
      </w:r>
    </w:p>
    <w:p w:rsidR="0056360F" w:rsidRPr="0056360F" w:rsidRDefault="0056360F" w:rsidP="0056360F">
      <w:pPr>
        <w:pStyle w:val="ListParagraph"/>
        <w:numPr>
          <w:ilvl w:val="0"/>
          <w:numId w:val="22"/>
        </w:numPr>
        <w:spacing w:before="120"/>
        <w:ind w:left="714" w:hanging="357"/>
        <w:contextualSpacing w:val="0"/>
        <w:jc w:val="both"/>
        <w:rPr>
          <w:rFonts w:cs="Arial"/>
          <w:sz w:val="20"/>
          <w:szCs w:val="20"/>
          <w:lang w:val="en-US"/>
        </w:rPr>
      </w:pPr>
      <w:r w:rsidRPr="0056360F">
        <w:rPr>
          <w:rFonts w:cs="Arial"/>
          <w:sz w:val="20"/>
          <w:szCs w:val="20"/>
          <w:lang w:val="en-US"/>
        </w:rPr>
        <w:t>Understand web design guidelines and process which you can apply to real world web projects</w:t>
      </w:r>
    </w:p>
    <w:p w:rsidR="0056360F" w:rsidRPr="0056360F" w:rsidRDefault="0056360F" w:rsidP="0056360F">
      <w:pPr>
        <w:pStyle w:val="ListParagraph"/>
        <w:numPr>
          <w:ilvl w:val="0"/>
          <w:numId w:val="22"/>
        </w:numPr>
        <w:spacing w:before="120"/>
        <w:ind w:left="714" w:hanging="357"/>
        <w:contextualSpacing w:val="0"/>
        <w:jc w:val="both"/>
        <w:rPr>
          <w:rFonts w:cs="Arial"/>
          <w:sz w:val="20"/>
          <w:szCs w:val="20"/>
          <w:lang w:val="en-US"/>
        </w:rPr>
      </w:pPr>
      <w:r w:rsidRPr="0056360F">
        <w:rPr>
          <w:rFonts w:cs="Arial"/>
          <w:sz w:val="20"/>
          <w:szCs w:val="20"/>
          <w:lang w:val="en-US"/>
        </w:rPr>
        <w:t>Understand the syntax of HTML Element</w:t>
      </w:r>
    </w:p>
    <w:p w:rsidR="0056360F" w:rsidRPr="0056360F" w:rsidRDefault="0056360F" w:rsidP="0056360F">
      <w:pPr>
        <w:pStyle w:val="ListParagraph"/>
        <w:numPr>
          <w:ilvl w:val="0"/>
          <w:numId w:val="22"/>
        </w:numPr>
        <w:spacing w:before="120"/>
        <w:ind w:left="714" w:hanging="357"/>
        <w:contextualSpacing w:val="0"/>
        <w:jc w:val="both"/>
        <w:rPr>
          <w:rFonts w:cs="Arial"/>
          <w:sz w:val="20"/>
          <w:szCs w:val="20"/>
          <w:lang w:val="en-US"/>
        </w:rPr>
      </w:pPr>
      <w:r w:rsidRPr="0056360F">
        <w:rPr>
          <w:rFonts w:cs="Arial"/>
          <w:sz w:val="20"/>
          <w:szCs w:val="20"/>
          <w:lang w:val="en-US"/>
        </w:rPr>
        <w:t>Understand important HTML Forms elements such as: form, form group, from control, submit</w:t>
      </w:r>
    </w:p>
    <w:p w:rsidR="0056360F" w:rsidRPr="0056360F" w:rsidRDefault="0056360F" w:rsidP="0056360F">
      <w:pPr>
        <w:pStyle w:val="ListParagraph"/>
        <w:numPr>
          <w:ilvl w:val="0"/>
          <w:numId w:val="22"/>
        </w:numPr>
        <w:spacing w:before="120"/>
        <w:ind w:left="714" w:hanging="357"/>
        <w:contextualSpacing w:val="0"/>
        <w:jc w:val="both"/>
        <w:rPr>
          <w:rFonts w:cs="Arial"/>
          <w:sz w:val="20"/>
          <w:szCs w:val="20"/>
          <w:lang w:val="en-US"/>
        </w:rPr>
      </w:pPr>
      <w:r w:rsidRPr="0056360F">
        <w:rPr>
          <w:rFonts w:cs="Arial"/>
          <w:sz w:val="20"/>
          <w:szCs w:val="20"/>
          <w:lang w:val="en-US"/>
        </w:rPr>
        <w:t>Understand responsive web design by using CSS @media query</w:t>
      </w:r>
    </w:p>
    <w:p w:rsidR="0056360F" w:rsidRDefault="0056360F" w:rsidP="0056360F">
      <w:pPr>
        <w:pStyle w:val="ListParagraph"/>
        <w:numPr>
          <w:ilvl w:val="0"/>
          <w:numId w:val="22"/>
        </w:numPr>
        <w:spacing w:before="120"/>
        <w:ind w:left="714" w:hanging="357"/>
        <w:contextualSpacing w:val="0"/>
        <w:jc w:val="both"/>
        <w:rPr>
          <w:rFonts w:cs="Arial"/>
          <w:sz w:val="20"/>
          <w:szCs w:val="20"/>
          <w:lang w:val="en-US"/>
        </w:rPr>
      </w:pPr>
      <w:r w:rsidRPr="0056360F">
        <w:rPr>
          <w:rFonts w:cs="Arial"/>
          <w:sz w:val="20"/>
          <w:szCs w:val="20"/>
          <w:lang w:val="en-US"/>
        </w:rPr>
        <w:t>Able use HTML and CSS to create a responsive web page</w:t>
      </w:r>
    </w:p>
    <w:p w:rsidR="0011453F" w:rsidRDefault="0011453F" w:rsidP="002D70EC">
      <w:pPr>
        <w:pStyle w:val="Heading2"/>
        <w:spacing w:before="120" w:after="120"/>
        <w:rPr>
          <w:rFonts w:ascii="Arial" w:hAnsi="Arial" w:cs="Arial"/>
          <w:color w:val="auto"/>
          <w:lang w:val="en-US"/>
        </w:rPr>
      </w:pPr>
    </w:p>
    <w:p w:rsidR="000C1FE0" w:rsidRDefault="000C1FE0" w:rsidP="002D70EC">
      <w:pPr>
        <w:pStyle w:val="FALev3"/>
        <w:spacing w:before="120" w:after="120"/>
      </w:pPr>
      <w:bookmarkStart w:id="3" w:name="_Toc19520133"/>
      <w:r w:rsidRPr="007355B1">
        <w:t>Problem Description</w:t>
      </w:r>
      <w:r w:rsidR="00B94847">
        <w:t>s</w:t>
      </w:r>
      <w:r w:rsidRPr="007355B1">
        <w:t>:</w:t>
      </w:r>
      <w:bookmarkEnd w:id="3"/>
      <w:r w:rsidRPr="007355B1">
        <w:t xml:space="preserve"> </w:t>
      </w:r>
    </w:p>
    <w:p w:rsidR="00BE773D" w:rsidRDefault="00BE773D" w:rsidP="00BE773D">
      <w:pPr>
        <w:jc w:val="both"/>
        <w:rPr>
          <w:rFonts w:cs="Arial"/>
          <w:sz w:val="20"/>
          <w:szCs w:val="20"/>
        </w:rPr>
      </w:pPr>
      <w:r w:rsidRPr="00BE773D">
        <w:rPr>
          <w:rFonts w:cs="Arial"/>
          <w:sz w:val="20"/>
          <w:szCs w:val="20"/>
        </w:rPr>
        <w:t>Học viên được yêu cầu tạo 1</w:t>
      </w:r>
      <w:r w:rsidR="00A811D5">
        <w:rPr>
          <w:rFonts w:cs="Arial"/>
          <w:sz w:val="20"/>
          <w:szCs w:val="20"/>
          <w:lang w:val="en-GB"/>
        </w:rPr>
        <w:t xml:space="preserve"> .jsp</w:t>
      </w:r>
      <w:r w:rsidRPr="00BE773D">
        <w:rPr>
          <w:rFonts w:cs="Arial"/>
          <w:sz w:val="20"/>
          <w:szCs w:val="20"/>
        </w:rPr>
        <w:t xml:space="preserve"> trang đơn giản vớ</w:t>
      </w:r>
      <w:r w:rsidR="007A2888">
        <w:rPr>
          <w:rFonts w:cs="Arial"/>
          <w:sz w:val="20"/>
          <w:szCs w:val="20"/>
        </w:rPr>
        <w:t>i HTML, CSS</w:t>
      </w:r>
      <w:r w:rsidRPr="00BE773D">
        <w:rPr>
          <w:rFonts w:cs="Arial"/>
          <w:sz w:val="20"/>
          <w:szCs w:val="20"/>
        </w:rPr>
        <w:t>. Nội dung của trang được miêu tả như hình dưới đây:</w:t>
      </w:r>
    </w:p>
    <w:p w:rsidR="00A811D5" w:rsidRPr="00A811D5" w:rsidRDefault="00A811D5" w:rsidP="00A811D5">
      <w:pPr>
        <w:pStyle w:val="ListParagraph"/>
        <w:numPr>
          <w:ilvl w:val="0"/>
          <w:numId w:val="17"/>
        </w:numPr>
        <w:jc w:val="both"/>
        <w:rPr>
          <w:rFonts w:cs="Arial"/>
          <w:i/>
          <w:sz w:val="20"/>
          <w:szCs w:val="20"/>
          <w:lang w:val="en-GB"/>
        </w:rPr>
      </w:pPr>
      <w:r>
        <w:rPr>
          <w:rFonts w:cs="Arial"/>
          <w:i/>
          <w:sz w:val="20"/>
          <w:szCs w:val="20"/>
          <w:lang w:val="en-GB"/>
        </w:rPr>
        <w:t>r</w:t>
      </w:r>
      <w:r w:rsidRPr="00A811D5">
        <w:rPr>
          <w:rFonts w:cs="Arial"/>
          <w:i/>
          <w:sz w:val="20"/>
          <w:szCs w:val="20"/>
          <w:lang w:val="en-GB"/>
        </w:rPr>
        <w:t>egister</w:t>
      </w:r>
      <w:r>
        <w:rPr>
          <w:rFonts w:cs="Arial"/>
          <w:i/>
          <w:sz w:val="20"/>
          <w:szCs w:val="20"/>
          <w:lang w:val="en-GB"/>
        </w:rPr>
        <w:t>-</w:t>
      </w:r>
      <w:r w:rsidR="00345F19">
        <w:rPr>
          <w:rFonts w:cs="Arial"/>
          <w:i/>
          <w:sz w:val="20"/>
          <w:szCs w:val="20"/>
          <w:lang w:val="en-GB"/>
        </w:rPr>
        <w:t>user.html</w:t>
      </w:r>
    </w:p>
    <w:p w:rsidR="00BE773D" w:rsidRDefault="00A811D5" w:rsidP="00BE773D">
      <w:pPr>
        <w:jc w:val="center"/>
        <w:rPr>
          <w:rFonts w:cs="Arial"/>
          <w:sz w:val="20"/>
          <w:szCs w:val="20"/>
          <w:lang w:val="en-US"/>
        </w:rPr>
      </w:pPr>
      <w:r>
        <w:rPr>
          <w:rFonts w:cs="Arial"/>
          <w:noProof/>
          <w:sz w:val="20"/>
          <w:szCs w:val="20"/>
          <w:lang w:val="en-US"/>
        </w:rPr>
        <w:drawing>
          <wp:inline distT="0" distB="0" distL="0" distR="0">
            <wp:extent cx="3651250" cy="3179225"/>
            <wp:effectExtent l="38100" t="38100" r="101600" b="9779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332" cy="3184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D4B78" w:rsidRPr="000D4B78" w:rsidRDefault="000D4B78" w:rsidP="000D4B78">
      <w:pPr>
        <w:spacing w:before="240"/>
        <w:jc w:val="center"/>
        <w:rPr>
          <w:rFonts w:cs="Arial"/>
          <w:i/>
          <w:sz w:val="20"/>
          <w:lang w:val="en-GB"/>
        </w:rPr>
      </w:pPr>
    </w:p>
    <w:p w:rsidR="000E1C62" w:rsidRDefault="000E1C62" w:rsidP="00BE773D">
      <w:pPr>
        <w:rPr>
          <w:rFonts w:cs="Arial"/>
          <w:sz w:val="20"/>
          <w:szCs w:val="20"/>
        </w:rPr>
      </w:pPr>
    </w:p>
    <w:p w:rsidR="007A2888" w:rsidRDefault="007A2888" w:rsidP="00BE773D">
      <w:pPr>
        <w:rPr>
          <w:rFonts w:cs="Arial"/>
          <w:sz w:val="20"/>
          <w:szCs w:val="20"/>
        </w:rPr>
      </w:pPr>
    </w:p>
    <w:p w:rsidR="007A2888" w:rsidRPr="007A2888" w:rsidRDefault="007A2888" w:rsidP="007A2888">
      <w:pPr>
        <w:rPr>
          <w:rFonts w:cs="Arial"/>
          <w:b/>
          <w:bCs/>
          <w:sz w:val="20"/>
          <w:szCs w:val="20"/>
          <w:lang w:val="en-GB"/>
        </w:rPr>
      </w:pPr>
      <w:r>
        <w:rPr>
          <w:rFonts w:cs="Arial"/>
          <w:b/>
          <w:bCs/>
          <w:sz w:val="20"/>
          <w:szCs w:val="20"/>
          <w:lang w:val="en-GB"/>
        </w:rPr>
        <w:t xml:space="preserve">Step 1: </w:t>
      </w:r>
      <w:r w:rsidRPr="007A2888">
        <w:rPr>
          <w:rFonts w:cs="Arial"/>
          <w:b/>
          <w:bCs/>
          <w:sz w:val="20"/>
          <w:szCs w:val="20"/>
          <w:lang w:val="en-GB"/>
        </w:rPr>
        <w:t>Tạo cấu trúc thư mục</w:t>
      </w:r>
    </w:p>
    <w:p w:rsidR="007A2888" w:rsidRDefault="007A2888" w:rsidP="007A2888">
      <w:pPr>
        <w:spacing w:before="120" w:after="0" w:line="240" w:lineRule="auto"/>
        <w:jc w:val="both"/>
        <w:rPr>
          <w:rFonts w:ascii="Candara" w:hAnsi="Candara" w:cs="Arial"/>
        </w:rPr>
      </w:pPr>
      <w:r>
        <w:rPr>
          <w:rFonts w:ascii="Candara" w:hAnsi="Candara"/>
        </w:rPr>
        <w:lastRenderedPageBreak/>
        <w:t>Đầu tiên, học viên tạo cấu trúc thư mục như sau:</w:t>
      </w:r>
    </w:p>
    <w:p w:rsidR="007A2888" w:rsidRPr="00E97018" w:rsidRDefault="007A2888" w:rsidP="007A2888">
      <w:pPr>
        <w:spacing w:before="120" w:after="0" w:line="240" w:lineRule="auto"/>
        <w:jc w:val="center"/>
        <w:rPr>
          <w:rFonts w:ascii="Candara" w:hAnsi="Candara" w:cs="Arial"/>
        </w:rPr>
      </w:pPr>
      <w:r>
        <w:rPr>
          <w:noProof/>
          <w:lang w:val="en-US"/>
        </w:rPr>
        <w:drawing>
          <wp:inline distT="0" distB="0" distL="0" distR="0" wp14:anchorId="530C9F82" wp14:editId="26500EB4">
            <wp:extent cx="1752600" cy="123825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238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A2888" w:rsidRPr="007A2888" w:rsidRDefault="007A2888" w:rsidP="007A2888">
      <w:pPr>
        <w:spacing w:before="120" w:after="120" w:line="288" w:lineRule="auto"/>
        <w:rPr>
          <w:rFonts w:cs="Arial"/>
          <w:b/>
          <w:bCs/>
          <w:sz w:val="20"/>
          <w:szCs w:val="20"/>
          <w:lang w:val="en-GB"/>
        </w:rPr>
      </w:pPr>
      <w:r w:rsidRPr="007A2888">
        <w:rPr>
          <w:rFonts w:cs="Arial"/>
          <w:b/>
          <w:bCs/>
          <w:sz w:val="20"/>
          <w:szCs w:val="20"/>
          <w:lang w:val="en-GB"/>
        </w:rPr>
        <w:t>Step</w:t>
      </w:r>
      <w:r w:rsidR="0045058E">
        <w:rPr>
          <w:rFonts w:cs="Arial"/>
          <w:b/>
          <w:bCs/>
          <w:sz w:val="20"/>
          <w:szCs w:val="20"/>
          <w:lang w:val="en-GB"/>
        </w:rPr>
        <w:t xml:space="preserve"> </w:t>
      </w:r>
      <w:r w:rsidRPr="007A2888">
        <w:rPr>
          <w:rFonts w:cs="Arial"/>
          <w:b/>
          <w:bCs/>
          <w:sz w:val="20"/>
          <w:szCs w:val="20"/>
          <w:lang w:val="en-GB"/>
        </w:rPr>
        <w:t>2: Tạo trang HTML</w:t>
      </w:r>
    </w:p>
    <w:p w:rsidR="007A2888" w:rsidRPr="007A2888" w:rsidRDefault="007A2888" w:rsidP="007A2888">
      <w:pPr>
        <w:pStyle w:val="NormalWeb"/>
        <w:shd w:val="clear" w:color="auto" w:fill="FFFFFF"/>
        <w:spacing w:before="120" w:beforeAutospacing="0" w:after="120" w:afterAutospacing="0" w:line="288" w:lineRule="auto"/>
        <w:jc w:val="both"/>
        <w:rPr>
          <w:rFonts w:ascii="Arial" w:hAnsi="Arial" w:cs="Arial"/>
          <w:b/>
          <w:color w:val="252525"/>
          <w:sz w:val="20"/>
          <w:szCs w:val="22"/>
          <w:lang w:val="vi-VN"/>
        </w:rPr>
      </w:pPr>
      <w:r w:rsidRPr="007A2888">
        <w:rPr>
          <w:rFonts w:ascii="Arial" w:hAnsi="Arial" w:cs="Arial"/>
          <w:color w:val="252525"/>
          <w:sz w:val="20"/>
          <w:szCs w:val="22"/>
          <w:lang w:val="vi-VN"/>
        </w:rPr>
        <w:t xml:space="preserve">Học viên tạo 1 trang HTML, đặt tên là </w:t>
      </w:r>
      <w:r w:rsidRPr="007A2888">
        <w:rPr>
          <w:rFonts w:ascii="Arial" w:hAnsi="Arial" w:cs="Arial"/>
          <w:b/>
          <w:color w:val="252525"/>
          <w:sz w:val="20"/>
          <w:szCs w:val="22"/>
          <w:lang w:val="vi-VN"/>
        </w:rPr>
        <w:t>register-user.html</w:t>
      </w:r>
    </w:p>
    <w:p w:rsidR="007A2888" w:rsidRDefault="007A2888" w:rsidP="007A2888">
      <w:pPr>
        <w:pStyle w:val="NormalWeb"/>
        <w:shd w:val="clear" w:color="auto" w:fill="FFFFFF"/>
        <w:spacing w:before="120" w:beforeAutospacing="0" w:after="120" w:afterAutospacing="0" w:line="288" w:lineRule="auto"/>
        <w:jc w:val="both"/>
        <w:rPr>
          <w:rFonts w:ascii="Candara" w:hAnsi="Candara" w:cs="Arial"/>
          <w:b/>
          <w:color w:val="252525"/>
          <w:sz w:val="22"/>
          <w:szCs w:val="22"/>
          <w:lang w:val="vi-VN"/>
        </w:rPr>
      </w:pPr>
      <w:r>
        <w:rPr>
          <w:rFonts w:ascii="Candara" w:hAnsi="Candara" w:cs="Arial"/>
          <w:b/>
          <w:color w:val="252525"/>
          <w:sz w:val="22"/>
          <w:szCs w:val="22"/>
          <w:lang w:val="vi-VN"/>
        </w:rPr>
        <w:t>Lưu ý:</w:t>
      </w:r>
    </w:p>
    <w:p w:rsidR="007A2888" w:rsidRPr="007A2888" w:rsidRDefault="007A2888" w:rsidP="007A2888">
      <w:pPr>
        <w:pStyle w:val="NormalWeb"/>
        <w:shd w:val="clear" w:color="auto" w:fill="FFFFFF"/>
        <w:spacing w:before="120" w:beforeAutospacing="0" w:after="120" w:afterAutospacing="0" w:line="288" w:lineRule="auto"/>
        <w:jc w:val="both"/>
        <w:rPr>
          <w:rFonts w:ascii="Arial" w:hAnsi="Arial" w:cs="Arial"/>
          <w:color w:val="252525"/>
          <w:sz w:val="20"/>
          <w:szCs w:val="20"/>
          <w:lang w:val="vi-VN"/>
        </w:rPr>
      </w:pPr>
      <w:r w:rsidRPr="007A2888">
        <w:rPr>
          <w:rFonts w:ascii="Arial" w:hAnsi="Arial" w:cs="Arial"/>
          <w:color w:val="252525"/>
          <w:sz w:val="20"/>
          <w:szCs w:val="20"/>
          <w:lang w:val="vi-VN"/>
        </w:rPr>
        <w:t>Form register được hiển thị dưới dạng bảng. Sau khi người dùng click button “Register”, dữ liệu sẽ được thêm vào bảng User List bên dưới.</w:t>
      </w:r>
    </w:p>
    <w:p w:rsidR="007A2888" w:rsidRDefault="007A2888" w:rsidP="007A2888">
      <w:pPr>
        <w:pStyle w:val="NormalWeb"/>
        <w:shd w:val="clear" w:color="auto" w:fill="FFFFFF"/>
        <w:spacing w:before="120" w:beforeAutospacing="0" w:after="0" w:afterAutospacing="0"/>
        <w:jc w:val="center"/>
        <w:rPr>
          <w:rFonts w:ascii="Candara" w:hAnsi="Candara" w:cs="Arial"/>
          <w:color w:val="252525"/>
          <w:sz w:val="22"/>
          <w:szCs w:val="22"/>
        </w:rPr>
      </w:pPr>
      <w:r>
        <w:rPr>
          <w:noProof/>
        </w:rPr>
        <w:drawing>
          <wp:inline distT="0" distB="0" distL="0" distR="0" wp14:anchorId="5C68AD43" wp14:editId="36CBC978">
            <wp:extent cx="4406900" cy="2951587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6466" cy="295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888" w:rsidRPr="007A2888" w:rsidRDefault="007A2888" w:rsidP="007A2888">
      <w:pPr>
        <w:pStyle w:val="NormalWeb"/>
        <w:shd w:val="clear" w:color="auto" w:fill="FFFFFF"/>
        <w:spacing w:before="120" w:after="0"/>
        <w:jc w:val="center"/>
        <w:rPr>
          <w:rFonts w:ascii="Candara" w:hAnsi="Candara" w:cs="Arial"/>
          <w:i/>
          <w:color w:val="252525"/>
          <w:sz w:val="22"/>
          <w:szCs w:val="22"/>
        </w:rPr>
      </w:pPr>
      <w:r w:rsidRPr="007A2888">
        <w:rPr>
          <w:rFonts w:ascii="Candara" w:hAnsi="Candara" w:cs="Arial"/>
          <w:i/>
          <w:color w:val="252525"/>
          <w:sz w:val="22"/>
          <w:szCs w:val="22"/>
        </w:rPr>
        <w:t>Screen 01_Layout 01</w:t>
      </w:r>
    </w:p>
    <w:p w:rsidR="007A2888" w:rsidRDefault="007A2888" w:rsidP="007A2888">
      <w:pPr>
        <w:pStyle w:val="NormalWeb"/>
        <w:shd w:val="clear" w:color="auto" w:fill="FFFFFF"/>
        <w:spacing w:before="120" w:beforeAutospacing="0" w:after="0" w:afterAutospacing="0"/>
        <w:rPr>
          <w:rFonts w:ascii="Arial" w:hAnsi="Arial" w:cs="Arial"/>
          <w:color w:val="252525"/>
          <w:sz w:val="20"/>
          <w:szCs w:val="20"/>
          <w:lang w:val="vi-VN"/>
        </w:rPr>
      </w:pPr>
      <w:r w:rsidRPr="007A2888">
        <w:rPr>
          <w:rFonts w:ascii="Arial" w:hAnsi="Arial" w:cs="Arial"/>
          <w:color w:val="252525"/>
          <w:sz w:val="20"/>
          <w:szCs w:val="20"/>
          <w:lang w:val="vi-VN"/>
        </w:rPr>
        <w:t>Trang HTML này sẽ chứa một số items như sau:</w:t>
      </w:r>
    </w:p>
    <w:p w:rsidR="007A2888" w:rsidRPr="007A2888" w:rsidRDefault="007A2888" w:rsidP="007A2888">
      <w:pPr>
        <w:pStyle w:val="NormalWeb"/>
        <w:shd w:val="clear" w:color="auto" w:fill="FFFFFF"/>
        <w:spacing w:before="120" w:beforeAutospacing="0" w:after="0" w:afterAutospacing="0"/>
        <w:rPr>
          <w:rFonts w:ascii="Arial" w:hAnsi="Arial" w:cs="Arial"/>
          <w:color w:val="252525"/>
          <w:sz w:val="20"/>
          <w:szCs w:val="20"/>
        </w:rPr>
      </w:pPr>
    </w:p>
    <w:tbl>
      <w:tblPr>
        <w:tblStyle w:val="TableGrid"/>
        <w:tblW w:w="9639" w:type="dxa"/>
        <w:tblInd w:w="250" w:type="dxa"/>
        <w:tblLook w:val="04A0" w:firstRow="1" w:lastRow="0" w:firstColumn="1" w:lastColumn="0" w:noHBand="0" w:noVBand="1"/>
      </w:tblPr>
      <w:tblGrid>
        <w:gridCol w:w="832"/>
        <w:gridCol w:w="1976"/>
        <w:gridCol w:w="2787"/>
        <w:gridCol w:w="4044"/>
      </w:tblGrid>
      <w:tr w:rsidR="007A2888" w:rsidRPr="007A2888" w:rsidTr="007A2888">
        <w:trPr>
          <w:trHeight w:val="332"/>
        </w:trPr>
        <w:tc>
          <w:tcPr>
            <w:tcW w:w="832" w:type="dxa"/>
            <w:shd w:val="clear" w:color="auto" w:fill="D9D9D9" w:themeFill="background1" w:themeFillShade="D9"/>
          </w:tcPr>
          <w:p w:rsidR="007A2888" w:rsidRPr="007A2888" w:rsidRDefault="007A2888" w:rsidP="007A2888">
            <w:pPr>
              <w:pStyle w:val="NormalWeb"/>
              <w:spacing w:before="120" w:beforeAutospacing="0" w:after="0" w:afterAutospacing="0"/>
              <w:jc w:val="center"/>
              <w:rPr>
                <w:rFonts w:ascii="Arial" w:hAnsi="Arial" w:cs="Arial"/>
                <w:b/>
                <w:color w:val="252525"/>
                <w:sz w:val="20"/>
                <w:szCs w:val="20"/>
                <w:lang w:val="vi-VN"/>
              </w:rPr>
            </w:pPr>
            <w:r w:rsidRPr="007A2888">
              <w:rPr>
                <w:rFonts w:ascii="Arial" w:hAnsi="Arial" w:cs="Arial"/>
                <w:b/>
                <w:color w:val="252525"/>
                <w:sz w:val="20"/>
                <w:szCs w:val="20"/>
                <w:lang w:val="vi-VN"/>
              </w:rPr>
              <w:t>STT</w:t>
            </w:r>
          </w:p>
        </w:tc>
        <w:tc>
          <w:tcPr>
            <w:tcW w:w="1976" w:type="dxa"/>
            <w:shd w:val="clear" w:color="auto" w:fill="D9D9D9" w:themeFill="background1" w:themeFillShade="D9"/>
          </w:tcPr>
          <w:p w:rsidR="007A2888" w:rsidRPr="007A2888" w:rsidRDefault="007A2888" w:rsidP="007A2888">
            <w:pPr>
              <w:pStyle w:val="NormalWeb"/>
              <w:spacing w:before="120" w:beforeAutospacing="0" w:after="0" w:afterAutospacing="0"/>
              <w:jc w:val="center"/>
              <w:rPr>
                <w:rFonts w:ascii="Arial" w:hAnsi="Arial" w:cs="Arial"/>
                <w:b/>
                <w:color w:val="252525"/>
                <w:sz w:val="20"/>
                <w:szCs w:val="20"/>
                <w:lang w:val="vi-VN"/>
              </w:rPr>
            </w:pPr>
            <w:r w:rsidRPr="007A2888">
              <w:rPr>
                <w:rFonts w:ascii="Arial" w:hAnsi="Arial" w:cs="Arial"/>
                <w:b/>
                <w:color w:val="252525"/>
                <w:sz w:val="20"/>
                <w:szCs w:val="20"/>
                <w:lang w:val="vi-VN"/>
              </w:rPr>
              <w:t>Tên hạng mục</w:t>
            </w:r>
          </w:p>
        </w:tc>
        <w:tc>
          <w:tcPr>
            <w:tcW w:w="2787" w:type="dxa"/>
            <w:shd w:val="clear" w:color="auto" w:fill="D9D9D9" w:themeFill="background1" w:themeFillShade="D9"/>
          </w:tcPr>
          <w:p w:rsidR="007A2888" w:rsidRPr="007A2888" w:rsidRDefault="007A2888" w:rsidP="007A2888">
            <w:pPr>
              <w:pStyle w:val="NormalWeb"/>
              <w:spacing w:before="120" w:beforeAutospacing="0" w:after="0" w:afterAutospacing="0"/>
              <w:jc w:val="center"/>
              <w:rPr>
                <w:rFonts w:ascii="Arial" w:hAnsi="Arial" w:cs="Arial"/>
                <w:b/>
                <w:color w:val="252525"/>
                <w:sz w:val="20"/>
                <w:szCs w:val="20"/>
                <w:lang w:val="vi-VN"/>
              </w:rPr>
            </w:pPr>
            <w:r w:rsidRPr="007A2888">
              <w:rPr>
                <w:rFonts w:ascii="Arial" w:hAnsi="Arial" w:cs="Arial"/>
                <w:b/>
                <w:color w:val="252525"/>
                <w:sz w:val="20"/>
                <w:szCs w:val="20"/>
                <w:lang w:val="vi-VN"/>
              </w:rPr>
              <w:t>Kiểu giá trị cho hạng mục</w:t>
            </w:r>
          </w:p>
        </w:tc>
        <w:tc>
          <w:tcPr>
            <w:tcW w:w="4044" w:type="dxa"/>
            <w:shd w:val="clear" w:color="auto" w:fill="D9D9D9" w:themeFill="background1" w:themeFillShade="D9"/>
          </w:tcPr>
          <w:p w:rsidR="007A2888" w:rsidRPr="007A2888" w:rsidRDefault="007A2888" w:rsidP="007A2888">
            <w:pPr>
              <w:pStyle w:val="NormalWeb"/>
              <w:spacing w:before="120" w:beforeAutospacing="0" w:after="0" w:afterAutospacing="0"/>
              <w:jc w:val="center"/>
              <w:rPr>
                <w:rFonts w:ascii="Arial" w:hAnsi="Arial" w:cs="Arial"/>
                <w:b/>
                <w:color w:val="252525"/>
                <w:sz w:val="20"/>
                <w:szCs w:val="20"/>
                <w:lang w:val="vi-VN"/>
              </w:rPr>
            </w:pPr>
            <w:r w:rsidRPr="007A2888">
              <w:rPr>
                <w:rFonts w:ascii="Arial" w:hAnsi="Arial" w:cs="Arial"/>
                <w:b/>
                <w:color w:val="252525"/>
                <w:sz w:val="20"/>
                <w:szCs w:val="20"/>
                <w:lang w:val="vi-VN"/>
              </w:rPr>
              <w:t>Mô tả</w:t>
            </w:r>
          </w:p>
        </w:tc>
      </w:tr>
      <w:tr w:rsidR="007A2888" w:rsidRPr="007A2888" w:rsidTr="007A2888">
        <w:trPr>
          <w:trHeight w:val="382"/>
        </w:trPr>
        <w:tc>
          <w:tcPr>
            <w:tcW w:w="832" w:type="dxa"/>
          </w:tcPr>
          <w:p w:rsidR="007A2888" w:rsidRPr="007A2888" w:rsidRDefault="007A2888" w:rsidP="007A2888">
            <w:pPr>
              <w:pStyle w:val="NormalWeb"/>
              <w:spacing w:before="120" w:after="0"/>
              <w:jc w:val="center"/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</w:pPr>
            <w:r w:rsidRPr="007A2888"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  <w:t>1</w:t>
            </w:r>
          </w:p>
        </w:tc>
        <w:tc>
          <w:tcPr>
            <w:tcW w:w="1976" w:type="dxa"/>
          </w:tcPr>
          <w:p w:rsidR="007A2888" w:rsidRPr="007A2888" w:rsidRDefault="007A2888" w:rsidP="007A2888">
            <w:pPr>
              <w:pStyle w:val="NormalWeb"/>
              <w:spacing w:before="120" w:beforeAutospacing="0" w:after="0" w:afterAutospacing="0"/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</w:pPr>
            <w:r w:rsidRPr="007A2888"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  <w:t>USER DETAIL</w:t>
            </w:r>
          </w:p>
        </w:tc>
        <w:tc>
          <w:tcPr>
            <w:tcW w:w="2787" w:type="dxa"/>
          </w:tcPr>
          <w:p w:rsidR="007A2888" w:rsidRPr="007A2888" w:rsidRDefault="007A2888" w:rsidP="007A2888">
            <w:pPr>
              <w:pStyle w:val="NormalWeb"/>
              <w:spacing w:before="120" w:beforeAutospacing="0" w:after="0" w:afterAutospacing="0"/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</w:pPr>
            <w:r w:rsidRPr="007A2888"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  <w:t>Text</w:t>
            </w:r>
          </w:p>
        </w:tc>
        <w:tc>
          <w:tcPr>
            <w:tcW w:w="4044" w:type="dxa"/>
          </w:tcPr>
          <w:p w:rsidR="007A2888" w:rsidRPr="007A2888" w:rsidRDefault="007A2888" w:rsidP="007A2888">
            <w:pPr>
              <w:pStyle w:val="NormalWeb"/>
              <w:spacing w:before="120" w:beforeAutospacing="0" w:after="0" w:afterAutospacing="0"/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</w:pPr>
            <w:r w:rsidRPr="007A2888"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  <w:t>Tiêu đề của trang</w:t>
            </w:r>
          </w:p>
        </w:tc>
      </w:tr>
      <w:tr w:rsidR="007A2888" w:rsidRPr="007A2888" w:rsidTr="007A2888">
        <w:trPr>
          <w:trHeight w:val="382"/>
        </w:trPr>
        <w:tc>
          <w:tcPr>
            <w:tcW w:w="832" w:type="dxa"/>
          </w:tcPr>
          <w:p w:rsidR="007A2888" w:rsidRPr="007A2888" w:rsidRDefault="007A2888" w:rsidP="007A2888">
            <w:pPr>
              <w:pStyle w:val="NormalWeb"/>
              <w:spacing w:before="120" w:after="0"/>
              <w:jc w:val="center"/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</w:pPr>
            <w:r w:rsidRPr="007A2888"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  <w:t>2</w:t>
            </w:r>
          </w:p>
        </w:tc>
        <w:tc>
          <w:tcPr>
            <w:tcW w:w="1976" w:type="dxa"/>
          </w:tcPr>
          <w:p w:rsidR="007A2888" w:rsidRPr="007A2888" w:rsidRDefault="007A2888" w:rsidP="007A2888">
            <w:pPr>
              <w:pStyle w:val="NormalWeb"/>
              <w:spacing w:before="120" w:beforeAutospacing="0" w:after="0" w:afterAutospacing="0"/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</w:pPr>
            <w:r w:rsidRPr="007A2888"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  <w:t>First Name</w:t>
            </w:r>
          </w:p>
        </w:tc>
        <w:tc>
          <w:tcPr>
            <w:tcW w:w="2787" w:type="dxa"/>
          </w:tcPr>
          <w:p w:rsidR="007A2888" w:rsidRPr="007A2888" w:rsidRDefault="007A2888" w:rsidP="007A2888">
            <w:pPr>
              <w:pStyle w:val="NormalWeb"/>
              <w:spacing w:before="120" w:beforeAutospacing="0" w:after="0" w:afterAutospacing="0"/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</w:pPr>
            <w:r w:rsidRPr="007A2888"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  <w:t>Input [type = text]</w:t>
            </w:r>
          </w:p>
        </w:tc>
        <w:tc>
          <w:tcPr>
            <w:tcW w:w="4044" w:type="dxa"/>
          </w:tcPr>
          <w:p w:rsidR="007A2888" w:rsidRPr="007A2888" w:rsidRDefault="007A2888" w:rsidP="007A2888">
            <w:pPr>
              <w:pStyle w:val="NormalWeb"/>
              <w:spacing w:before="120" w:beforeAutospacing="0" w:after="0" w:afterAutospacing="0"/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</w:pPr>
            <w:r w:rsidRPr="007A2888"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  <w:t>Vùng nhập First Name</w:t>
            </w:r>
          </w:p>
        </w:tc>
      </w:tr>
      <w:tr w:rsidR="007A2888" w:rsidRPr="007A2888" w:rsidTr="007A2888">
        <w:trPr>
          <w:trHeight w:val="382"/>
        </w:trPr>
        <w:tc>
          <w:tcPr>
            <w:tcW w:w="832" w:type="dxa"/>
          </w:tcPr>
          <w:p w:rsidR="007A2888" w:rsidRPr="007A2888" w:rsidRDefault="007A2888" w:rsidP="007A2888">
            <w:pPr>
              <w:pStyle w:val="NormalWeb"/>
              <w:spacing w:before="120" w:after="0"/>
              <w:jc w:val="center"/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</w:pPr>
            <w:r w:rsidRPr="007A2888"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  <w:t>3</w:t>
            </w:r>
          </w:p>
        </w:tc>
        <w:tc>
          <w:tcPr>
            <w:tcW w:w="1976" w:type="dxa"/>
          </w:tcPr>
          <w:p w:rsidR="007A2888" w:rsidRPr="007A2888" w:rsidRDefault="007A2888" w:rsidP="007A2888">
            <w:pPr>
              <w:pStyle w:val="NormalWeb"/>
              <w:spacing w:before="120" w:beforeAutospacing="0" w:after="0" w:afterAutospacing="0"/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</w:pPr>
            <w:r w:rsidRPr="007A2888"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  <w:t>Last Name</w:t>
            </w:r>
          </w:p>
        </w:tc>
        <w:tc>
          <w:tcPr>
            <w:tcW w:w="2787" w:type="dxa"/>
          </w:tcPr>
          <w:p w:rsidR="007A2888" w:rsidRPr="007A2888" w:rsidRDefault="007A2888" w:rsidP="007A2888">
            <w:pPr>
              <w:pStyle w:val="NormalWeb"/>
              <w:spacing w:before="120" w:beforeAutospacing="0" w:after="0" w:afterAutospacing="0"/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</w:pPr>
            <w:r w:rsidRPr="007A2888"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  <w:t>Input [type = text]</w:t>
            </w:r>
          </w:p>
        </w:tc>
        <w:tc>
          <w:tcPr>
            <w:tcW w:w="4044" w:type="dxa"/>
          </w:tcPr>
          <w:p w:rsidR="007A2888" w:rsidRPr="007A2888" w:rsidRDefault="007A2888" w:rsidP="007A2888">
            <w:pPr>
              <w:pStyle w:val="NormalWeb"/>
              <w:spacing w:before="120" w:beforeAutospacing="0" w:after="0" w:afterAutospacing="0"/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</w:pPr>
            <w:r w:rsidRPr="007A2888"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  <w:t>Vùng nhập Last Name</w:t>
            </w:r>
          </w:p>
        </w:tc>
      </w:tr>
      <w:tr w:rsidR="007A2888" w:rsidRPr="007A2888" w:rsidTr="007A2888">
        <w:trPr>
          <w:trHeight w:val="382"/>
        </w:trPr>
        <w:tc>
          <w:tcPr>
            <w:tcW w:w="832" w:type="dxa"/>
          </w:tcPr>
          <w:p w:rsidR="007A2888" w:rsidRPr="007A2888" w:rsidRDefault="007A2888" w:rsidP="007A2888">
            <w:pPr>
              <w:pStyle w:val="NormalWeb"/>
              <w:spacing w:before="120" w:after="0"/>
              <w:jc w:val="center"/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</w:pPr>
            <w:r w:rsidRPr="007A2888"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  <w:t>4</w:t>
            </w:r>
          </w:p>
        </w:tc>
        <w:tc>
          <w:tcPr>
            <w:tcW w:w="1976" w:type="dxa"/>
          </w:tcPr>
          <w:p w:rsidR="007A2888" w:rsidRPr="007A2888" w:rsidRDefault="007A2888" w:rsidP="007A2888">
            <w:pPr>
              <w:pStyle w:val="NormalWeb"/>
              <w:spacing w:before="120" w:beforeAutospacing="0" w:after="0" w:afterAutospacing="0"/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</w:pPr>
            <w:r w:rsidRPr="007A2888"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  <w:t>User name</w:t>
            </w:r>
          </w:p>
        </w:tc>
        <w:tc>
          <w:tcPr>
            <w:tcW w:w="2787" w:type="dxa"/>
          </w:tcPr>
          <w:p w:rsidR="007A2888" w:rsidRPr="007A2888" w:rsidRDefault="007A2888" w:rsidP="007A2888">
            <w:pPr>
              <w:pStyle w:val="NormalWeb"/>
              <w:spacing w:before="120" w:beforeAutospacing="0" w:after="0" w:afterAutospacing="0"/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</w:pPr>
            <w:r w:rsidRPr="007A2888"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  <w:t>Input [type = text]</w:t>
            </w:r>
          </w:p>
        </w:tc>
        <w:tc>
          <w:tcPr>
            <w:tcW w:w="4044" w:type="dxa"/>
          </w:tcPr>
          <w:p w:rsidR="007A2888" w:rsidRPr="007A2888" w:rsidRDefault="007A2888" w:rsidP="007A2888">
            <w:pPr>
              <w:pStyle w:val="NormalWeb"/>
              <w:spacing w:before="120" w:beforeAutospacing="0" w:after="0" w:afterAutospacing="0"/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</w:pPr>
            <w:r w:rsidRPr="007A2888"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  <w:t>Vùng nhập User Name</w:t>
            </w:r>
          </w:p>
        </w:tc>
      </w:tr>
      <w:tr w:rsidR="007A2888" w:rsidRPr="007A2888" w:rsidTr="007A2888">
        <w:trPr>
          <w:trHeight w:val="382"/>
        </w:trPr>
        <w:tc>
          <w:tcPr>
            <w:tcW w:w="832" w:type="dxa"/>
          </w:tcPr>
          <w:p w:rsidR="007A2888" w:rsidRPr="007A2888" w:rsidRDefault="007A2888" w:rsidP="007A2888">
            <w:pPr>
              <w:pStyle w:val="NormalWeb"/>
              <w:spacing w:before="120" w:after="0"/>
              <w:jc w:val="center"/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</w:pPr>
            <w:r w:rsidRPr="007A2888"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  <w:t>5</w:t>
            </w:r>
          </w:p>
        </w:tc>
        <w:tc>
          <w:tcPr>
            <w:tcW w:w="1976" w:type="dxa"/>
          </w:tcPr>
          <w:p w:rsidR="007A2888" w:rsidRPr="007A2888" w:rsidRDefault="007A2888" w:rsidP="007A2888">
            <w:pPr>
              <w:pStyle w:val="NormalWeb"/>
              <w:spacing w:before="120" w:beforeAutospacing="0" w:after="0" w:afterAutospacing="0"/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</w:pPr>
            <w:r w:rsidRPr="007A2888"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  <w:t>Password</w:t>
            </w:r>
          </w:p>
        </w:tc>
        <w:tc>
          <w:tcPr>
            <w:tcW w:w="2787" w:type="dxa"/>
          </w:tcPr>
          <w:p w:rsidR="007A2888" w:rsidRPr="007A2888" w:rsidRDefault="007A2888" w:rsidP="007A2888">
            <w:pPr>
              <w:pStyle w:val="NormalWeb"/>
              <w:spacing w:before="120" w:beforeAutospacing="0" w:after="0" w:afterAutospacing="0"/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</w:pPr>
            <w:r w:rsidRPr="007A2888"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  <w:t>Input [type = password]</w:t>
            </w:r>
          </w:p>
        </w:tc>
        <w:tc>
          <w:tcPr>
            <w:tcW w:w="4044" w:type="dxa"/>
          </w:tcPr>
          <w:p w:rsidR="007A2888" w:rsidRPr="007A2888" w:rsidRDefault="007A2888" w:rsidP="007A2888">
            <w:pPr>
              <w:pStyle w:val="NormalWeb"/>
              <w:spacing w:before="120" w:beforeAutospacing="0" w:after="0" w:afterAutospacing="0"/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</w:pPr>
            <w:r w:rsidRPr="007A2888"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  <w:t>Vùng nhập password</w:t>
            </w:r>
          </w:p>
        </w:tc>
      </w:tr>
      <w:tr w:rsidR="007A2888" w:rsidRPr="007A2888" w:rsidTr="007A2888">
        <w:trPr>
          <w:trHeight w:val="382"/>
        </w:trPr>
        <w:tc>
          <w:tcPr>
            <w:tcW w:w="832" w:type="dxa"/>
          </w:tcPr>
          <w:p w:rsidR="007A2888" w:rsidRPr="007A2888" w:rsidRDefault="007A2888" w:rsidP="007A2888">
            <w:pPr>
              <w:pStyle w:val="NormalWeb"/>
              <w:spacing w:before="120" w:after="0"/>
              <w:jc w:val="center"/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</w:pPr>
            <w:r w:rsidRPr="007A2888"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  <w:t>6</w:t>
            </w:r>
          </w:p>
        </w:tc>
        <w:tc>
          <w:tcPr>
            <w:tcW w:w="1976" w:type="dxa"/>
          </w:tcPr>
          <w:p w:rsidR="007A2888" w:rsidRPr="007A2888" w:rsidRDefault="007A2888" w:rsidP="007A2888">
            <w:pPr>
              <w:pStyle w:val="NormalWeb"/>
              <w:spacing w:before="120" w:beforeAutospacing="0" w:after="0" w:afterAutospacing="0"/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</w:pPr>
            <w:r w:rsidRPr="007A2888"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  <w:t>Confirm password</w:t>
            </w:r>
          </w:p>
        </w:tc>
        <w:tc>
          <w:tcPr>
            <w:tcW w:w="2787" w:type="dxa"/>
          </w:tcPr>
          <w:p w:rsidR="007A2888" w:rsidRPr="007A2888" w:rsidRDefault="007A2888" w:rsidP="007A2888">
            <w:pPr>
              <w:pStyle w:val="NormalWeb"/>
              <w:spacing w:before="120" w:beforeAutospacing="0" w:after="0" w:afterAutospacing="0"/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</w:pPr>
            <w:r w:rsidRPr="007A2888"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  <w:t>Input [type = password]</w:t>
            </w:r>
          </w:p>
        </w:tc>
        <w:tc>
          <w:tcPr>
            <w:tcW w:w="4044" w:type="dxa"/>
          </w:tcPr>
          <w:p w:rsidR="007A2888" w:rsidRPr="007A2888" w:rsidRDefault="007A2888" w:rsidP="007A2888">
            <w:pPr>
              <w:pStyle w:val="NormalWeb"/>
              <w:spacing w:before="120" w:beforeAutospacing="0" w:after="0" w:afterAutospacing="0"/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</w:pPr>
            <w:r w:rsidRPr="007A2888"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  <w:t>Xác nhận lại password</w:t>
            </w:r>
          </w:p>
        </w:tc>
      </w:tr>
      <w:tr w:rsidR="007A2888" w:rsidRPr="007A2888" w:rsidTr="007A2888">
        <w:trPr>
          <w:trHeight w:val="382"/>
        </w:trPr>
        <w:tc>
          <w:tcPr>
            <w:tcW w:w="832" w:type="dxa"/>
          </w:tcPr>
          <w:p w:rsidR="007A2888" w:rsidRPr="007A2888" w:rsidRDefault="007A2888" w:rsidP="007A2888">
            <w:pPr>
              <w:pStyle w:val="NormalWeb"/>
              <w:spacing w:before="120" w:after="0"/>
              <w:jc w:val="center"/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</w:pPr>
            <w:r w:rsidRPr="007A2888"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  <w:t>7</w:t>
            </w:r>
          </w:p>
        </w:tc>
        <w:tc>
          <w:tcPr>
            <w:tcW w:w="1976" w:type="dxa"/>
          </w:tcPr>
          <w:p w:rsidR="007A2888" w:rsidRPr="007A2888" w:rsidRDefault="007A2888" w:rsidP="007A2888">
            <w:pPr>
              <w:pStyle w:val="NormalWeb"/>
              <w:spacing w:before="120" w:beforeAutospacing="0" w:after="0" w:afterAutospacing="0"/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</w:pPr>
            <w:r w:rsidRPr="007A2888"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  <w:t>Register</w:t>
            </w:r>
          </w:p>
        </w:tc>
        <w:tc>
          <w:tcPr>
            <w:tcW w:w="2787" w:type="dxa"/>
          </w:tcPr>
          <w:p w:rsidR="007A2888" w:rsidRPr="007A2888" w:rsidRDefault="007A2888" w:rsidP="007A2888">
            <w:pPr>
              <w:pStyle w:val="NormalWeb"/>
              <w:spacing w:before="120" w:beforeAutospacing="0" w:after="0" w:afterAutospacing="0"/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</w:pPr>
            <w:r w:rsidRPr="007A2888"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  <w:t>Button</w:t>
            </w:r>
          </w:p>
        </w:tc>
        <w:tc>
          <w:tcPr>
            <w:tcW w:w="4044" w:type="dxa"/>
          </w:tcPr>
          <w:p w:rsidR="007A2888" w:rsidRPr="007A2888" w:rsidRDefault="007A2888" w:rsidP="007A2888">
            <w:pPr>
              <w:pStyle w:val="NormalWeb"/>
              <w:spacing w:before="120" w:beforeAutospacing="0" w:after="0" w:afterAutospacing="0"/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</w:pPr>
            <w:r w:rsidRPr="007A2888"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  <w:t>Button đăng ký</w:t>
            </w:r>
          </w:p>
        </w:tc>
      </w:tr>
      <w:tr w:rsidR="007A2888" w:rsidRPr="007A2888" w:rsidTr="007A2888">
        <w:trPr>
          <w:trHeight w:val="382"/>
        </w:trPr>
        <w:tc>
          <w:tcPr>
            <w:tcW w:w="832" w:type="dxa"/>
          </w:tcPr>
          <w:p w:rsidR="007A2888" w:rsidRPr="007A2888" w:rsidRDefault="007A2888" w:rsidP="007A2888">
            <w:pPr>
              <w:pStyle w:val="NormalWeb"/>
              <w:spacing w:before="120" w:after="0"/>
              <w:jc w:val="center"/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</w:pPr>
            <w:r w:rsidRPr="007A2888"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  <w:t>8</w:t>
            </w:r>
          </w:p>
        </w:tc>
        <w:tc>
          <w:tcPr>
            <w:tcW w:w="1976" w:type="dxa"/>
          </w:tcPr>
          <w:p w:rsidR="007A2888" w:rsidRPr="007A2888" w:rsidRDefault="007A2888" w:rsidP="007A2888">
            <w:pPr>
              <w:pStyle w:val="NormalWeb"/>
              <w:spacing w:before="120" w:beforeAutospacing="0" w:after="0" w:afterAutospacing="0"/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</w:pPr>
            <w:r w:rsidRPr="007A2888"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  <w:t>User List</w:t>
            </w:r>
          </w:p>
        </w:tc>
        <w:tc>
          <w:tcPr>
            <w:tcW w:w="2787" w:type="dxa"/>
          </w:tcPr>
          <w:p w:rsidR="007A2888" w:rsidRPr="007A2888" w:rsidRDefault="007A2888" w:rsidP="007A2888">
            <w:pPr>
              <w:pStyle w:val="NormalWeb"/>
              <w:spacing w:before="120" w:beforeAutospacing="0" w:after="0" w:afterAutospacing="0"/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</w:pPr>
            <w:r w:rsidRPr="007A2888"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  <w:t>Table</w:t>
            </w:r>
          </w:p>
        </w:tc>
        <w:tc>
          <w:tcPr>
            <w:tcW w:w="4044" w:type="dxa"/>
          </w:tcPr>
          <w:p w:rsidR="007A2888" w:rsidRPr="007A2888" w:rsidRDefault="007A2888" w:rsidP="007A2888">
            <w:pPr>
              <w:pStyle w:val="NormalWeb"/>
              <w:spacing w:before="120" w:beforeAutospacing="0" w:after="0" w:afterAutospacing="0"/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</w:pPr>
            <w:r w:rsidRPr="007A2888"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  <w:t>Hiển thị thông tin vừa nhập</w:t>
            </w:r>
          </w:p>
        </w:tc>
      </w:tr>
    </w:tbl>
    <w:p w:rsidR="007A2888" w:rsidRDefault="007A2888" w:rsidP="007A2888">
      <w:pPr>
        <w:pStyle w:val="NormalWeb"/>
        <w:shd w:val="clear" w:color="auto" w:fill="FFFFFF"/>
        <w:spacing w:before="120" w:beforeAutospacing="0" w:after="0" w:afterAutospacing="0"/>
        <w:rPr>
          <w:rFonts w:ascii="Arial" w:hAnsi="Arial" w:cs="Arial"/>
          <w:color w:val="252525"/>
          <w:sz w:val="20"/>
          <w:szCs w:val="22"/>
          <w:lang w:val="vi-VN"/>
        </w:rPr>
      </w:pPr>
      <w:r w:rsidRPr="00382F10">
        <w:rPr>
          <w:rFonts w:ascii="Arial" w:hAnsi="Arial" w:cs="Arial"/>
          <w:color w:val="252525"/>
          <w:sz w:val="20"/>
          <w:szCs w:val="22"/>
          <w:lang w:val="vi-VN"/>
        </w:rPr>
        <w:t xml:space="preserve">Code của </w:t>
      </w:r>
      <w:r w:rsidRPr="00382F10">
        <w:rPr>
          <w:rFonts w:ascii="Arial" w:hAnsi="Arial" w:cs="Arial"/>
          <w:b/>
          <w:color w:val="252525"/>
          <w:sz w:val="20"/>
          <w:szCs w:val="22"/>
          <w:lang w:val="vi-VN"/>
        </w:rPr>
        <w:t>register-user.html</w:t>
      </w:r>
      <w:r w:rsidRPr="00382F10">
        <w:rPr>
          <w:rFonts w:ascii="Arial" w:hAnsi="Arial" w:cs="Arial"/>
          <w:color w:val="252525"/>
          <w:sz w:val="20"/>
          <w:szCs w:val="22"/>
          <w:lang w:val="vi-VN"/>
        </w:rPr>
        <w:t>:</w:t>
      </w:r>
    </w:p>
    <w:p w:rsidR="00382F10" w:rsidRPr="00382F10" w:rsidRDefault="00382F10" w:rsidP="00382F10">
      <w:pPr>
        <w:pStyle w:val="FACode"/>
        <w:rPr>
          <w:color w:val="D4D4D4"/>
        </w:rPr>
      </w:pPr>
      <w:r w:rsidRPr="00382F10">
        <w:rPr>
          <w:color w:val="808080"/>
        </w:rPr>
        <w:lastRenderedPageBreak/>
        <w:t>&lt;!</w:t>
      </w:r>
      <w:r w:rsidRPr="00382F10">
        <w:t>DOCTYPE</w:t>
      </w:r>
      <w:r w:rsidRPr="00382F10">
        <w:rPr>
          <w:color w:val="D4D4D4"/>
        </w:rPr>
        <w:t xml:space="preserve"> </w:t>
      </w:r>
      <w:r w:rsidRPr="00382F10">
        <w:rPr>
          <w:color w:val="9CDCFE"/>
        </w:rPr>
        <w:t>html</w:t>
      </w:r>
      <w:r w:rsidRPr="00382F10">
        <w:rPr>
          <w:color w:val="808080"/>
        </w:rPr>
        <w:t>&gt;</w:t>
      </w:r>
    </w:p>
    <w:p w:rsidR="00382F10" w:rsidRPr="00382F10" w:rsidRDefault="00382F10" w:rsidP="00382F10">
      <w:pPr>
        <w:pStyle w:val="FACode"/>
        <w:rPr>
          <w:color w:val="D4D4D4"/>
        </w:rPr>
      </w:pPr>
      <w:r w:rsidRPr="00382F10">
        <w:rPr>
          <w:color w:val="808080"/>
        </w:rPr>
        <w:t>&lt;</w:t>
      </w:r>
      <w:r w:rsidRPr="00382F10">
        <w:t>html</w:t>
      </w:r>
      <w:r w:rsidRPr="00382F10">
        <w:rPr>
          <w:color w:val="D4D4D4"/>
        </w:rPr>
        <w:t xml:space="preserve"> </w:t>
      </w:r>
      <w:r w:rsidRPr="00382F10">
        <w:rPr>
          <w:color w:val="9CDCFE"/>
        </w:rPr>
        <w:t>lang</w:t>
      </w:r>
      <w:r w:rsidRPr="00382F10">
        <w:rPr>
          <w:color w:val="D4D4D4"/>
        </w:rPr>
        <w:t>=</w:t>
      </w:r>
      <w:r w:rsidRPr="00382F10">
        <w:rPr>
          <w:color w:val="CE9178"/>
        </w:rPr>
        <w:t>"en"</w:t>
      </w:r>
      <w:r w:rsidRPr="00382F10">
        <w:rPr>
          <w:color w:val="808080"/>
        </w:rPr>
        <w:t>&gt;</w:t>
      </w:r>
    </w:p>
    <w:p w:rsidR="00382F10" w:rsidRPr="00382F10" w:rsidRDefault="00382F10" w:rsidP="00382F10">
      <w:pPr>
        <w:pStyle w:val="FACode"/>
        <w:rPr>
          <w:color w:val="D4D4D4"/>
        </w:rPr>
      </w:pPr>
    </w:p>
    <w:p w:rsidR="00382F10" w:rsidRPr="00382F10" w:rsidRDefault="00382F10" w:rsidP="00382F10">
      <w:pPr>
        <w:pStyle w:val="FACode"/>
        <w:rPr>
          <w:color w:val="D4D4D4"/>
        </w:rPr>
      </w:pPr>
      <w:r w:rsidRPr="00382F10">
        <w:rPr>
          <w:color w:val="808080"/>
        </w:rPr>
        <w:t>&lt;</w:t>
      </w:r>
      <w:r w:rsidRPr="00382F10">
        <w:t>head</w:t>
      </w:r>
      <w:r w:rsidRPr="00382F10">
        <w:rPr>
          <w:color w:val="808080"/>
        </w:rPr>
        <w:t>&gt;</w:t>
      </w:r>
    </w:p>
    <w:p w:rsidR="00382F10" w:rsidRPr="00382F10" w:rsidRDefault="00382F10" w:rsidP="00382F10">
      <w:pPr>
        <w:pStyle w:val="FACode"/>
        <w:rPr>
          <w:color w:val="D4D4D4"/>
        </w:rPr>
      </w:pPr>
      <w:r w:rsidRPr="00382F10">
        <w:rPr>
          <w:color w:val="D4D4D4"/>
        </w:rPr>
        <w:t xml:space="preserve">    </w:t>
      </w:r>
      <w:r w:rsidRPr="00382F10">
        <w:rPr>
          <w:color w:val="808080"/>
        </w:rPr>
        <w:t>&lt;</w:t>
      </w:r>
      <w:r w:rsidRPr="00382F10">
        <w:t>meta</w:t>
      </w:r>
      <w:r w:rsidRPr="00382F10">
        <w:rPr>
          <w:color w:val="D4D4D4"/>
        </w:rPr>
        <w:t xml:space="preserve"> </w:t>
      </w:r>
      <w:r w:rsidRPr="00382F10">
        <w:rPr>
          <w:color w:val="9CDCFE"/>
        </w:rPr>
        <w:t>charset</w:t>
      </w:r>
      <w:r w:rsidRPr="00382F10">
        <w:rPr>
          <w:color w:val="D4D4D4"/>
        </w:rPr>
        <w:t>=</w:t>
      </w:r>
      <w:r w:rsidRPr="00382F10">
        <w:rPr>
          <w:color w:val="CE9178"/>
        </w:rPr>
        <w:t>"utf-8"</w:t>
      </w:r>
      <w:r w:rsidRPr="00382F10">
        <w:rPr>
          <w:color w:val="808080"/>
        </w:rPr>
        <w:t>&gt;</w:t>
      </w:r>
    </w:p>
    <w:p w:rsidR="00382F10" w:rsidRPr="00382F10" w:rsidRDefault="00382F10" w:rsidP="00382F10">
      <w:pPr>
        <w:pStyle w:val="FACode"/>
        <w:rPr>
          <w:color w:val="D4D4D4"/>
        </w:rPr>
      </w:pPr>
      <w:r w:rsidRPr="00382F10">
        <w:rPr>
          <w:color w:val="D4D4D4"/>
        </w:rPr>
        <w:t xml:space="preserve">    </w:t>
      </w:r>
      <w:r w:rsidRPr="00382F10">
        <w:rPr>
          <w:color w:val="808080"/>
        </w:rPr>
        <w:t>&lt;</w:t>
      </w:r>
      <w:r w:rsidRPr="00382F10">
        <w:t>meta</w:t>
      </w:r>
      <w:r w:rsidRPr="00382F10">
        <w:rPr>
          <w:color w:val="D4D4D4"/>
        </w:rPr>
        <w:t xml:space="preserve"> </w:t>
      </w:r>
      <w:r w:rsidRPr="00382F10">
        <w:rPr>
          <w:color w:val="9CDCFE"/>
        </w:rPr>
        <w:t>name</w:t>
      </w:r>
      <w:r w:rsidRPr="00382F10">
        <w:rPr>
          <w:color w:val="D4D4D4"/>
        </w:rPr>
        <w:t>=</w:t>
      </w:r>
      <w:r w:rsidRPr="00382F10">
        <w:rPr>
          <w:color w:val="CE9178"/>
        </w:rPr>
        <w:t>"viewport"</w:t>
      </w:r>
      <w:r w:rsidRPr="00382F10">
        <w:rPr>
          <w:color w:val="D4D4D4"/>
        </w:rPr>
        <w:t xml:space="preserve"> </w:t>
      </w:r>
      <w:r w:rsidRPr="00382F10">
        <w:rPr>
          <w:color w:val="9CDCFE"/>
        </w:rPr>
        <w:t>content</w:t>
      </w:r>
      <w:r w:rsidRPr="00382F10">
        <w:rPr>
          <w:color w:val="D4D4D4"/>
        </w:rPr>
        <w:t>=</w:t>
      </w:r>
      <w:r w:rsidRPr="00382F10">
        <w:rPr>
          <w:color w:val="CE9178"/>
        </w:rPr>
        <w:t>"width=device-width, initial-scale=1, shrink-to-fit=no"</w:t>
      </w:r>
      <w:r w:rsidRPr="00382F10">
        <w:rPr>
          <w:color w:val="808080"/>
        </w:rPr>
        <w:t>&gt;</w:t>
      </w:r>
    </w:p>
    <w:p w:rsidR="00382F10" w:rsidRPr="00382F10" w:rsidRDefault="00382F10" w:rsidP="00382F10">
      <w:pPr>
        <w:pStyle w:val="FACode"/>
        <w:rPr>
          <w:color w:val="D4D4D4"/>
        </w:rPr>
      </w:pPr>
      <w:r w:rsidRPr="00382F10">
        <w:rPr>
          <w:color w:val="D4D4D4"/>
        </w:rPr>
        <w:t xml:space="preserve">    </w:t>
      </w:r>
      <w:r w:rsidRPr="00382F10">
        <w:rPr>
          <w:color w:val="808080"/>
        </w:rPr>
        <w:t>&lt;</w:t>
      </w:r>
      <w:r w:rsidRPr="00382F10">
        <w:t>title</w:t>
      </w:r>
      <w:r w:rsidRPr="00382F10">
        <w:rPr>
          <w:color w:val="808080"/>
        </w:rPr>
        <w:t>&gt;</w:t>
      </w:r>
      <w:r w:rsidRPr="00382F10">
        <w:rPr>
          <w:color w:val="D4D4D4"/>
        </w:rPr>
        <w:t>Register User</w:t>
      </w:r>
      <w:r w:rsidRPr="00382F10">
        <w:rPr>
          <w:color w:val="808080"/>
        </w:rPr>
        <w:t>&lt;/</w:t>
      </w:r>
      <w:r w:rsidRPr="00382F10">
        <w:t>title</w:t>
      </w:r>
      <w:r w:rsidRPr="00382F10">
        <w:rPr>
          <w:color w:val="808080"/>
        </w:rPr>
        <w:t>&gt;</w:t>
      </w:r>
    </w:p>
    <w:p w:rsidR="00382F10" w:rsidRPr="00382F10" w:rsidRDefault="00382F10" w:rsidP="00382F10">
      <w:pPr>
        <w:pStyle w:val="FACode"/>
        <w:rPr>
          <w:color w:val="D4D4D4"/>
        </w:rPr>
      </w:pPr>
      <w:r w:rsidRPr="00382F10">
        <w:rPr>
          <w:color w:val="D4D4D4"/>
        </w:rPr>
        <w:t xml:space="preserve">    </w:t>
      </w:r>
      <w:r w:rsidRPr="00382F10">
        <w:rPr>
          <w:color w:val="808080"/>
        </w:rPr>
        <w:t>&lt;</w:t>
      </w:r>
      <w:r w:rsidRPr="00382F10">
        <w:t>link</w:t>
      </w:r>
      <w:r w:rsidRPr="00382F10">
        <w:rPr>
          <w:color w:val="D4D4D4"/>
        </w:rPr>
        <w:t xml:space="preserve"> </w:t>
      </w:r>
      <w:r w:rsidRPr="00382F10">
        <w:rPr>
          <w:color w:val="9CDCFE"/>
        </w:rPr>
        <w:t>href</w:t>
      </w:r>
      <w:r w:rsidRPr="00382F10">
        <w:rPr>
          <w:color w:val="D4D4D4"/>
        </w:rPr>
        <w:t>=</w:t>
      </w:r>
      <w:r w:rsidRPr="00382F10">
        <w:rPr>
          <w:color w:val="CE9178"/>
        </w:rPr>
        <w:t>"../css/register-user.css"</w:t>
      </w:r>
      <w:r w:rsidRPr="00382F10">
        <w:rPr>
          <w:color w:val="D4D4D4"/>
        </w:rPr>
        <w:t xml:space="preserve"> </w:t>
      </w:r>
      <w:r w:rsidRPr="00382F10">
        <w:rPr>
          <w:color w:val="9CDCFE"/>
        </w:rPr>
        <w:t>rel</w:t>
      </w:r>
      <w:r w:rsidRPr="00382F10">
        <w:rPr>
          <w:color w:val="D4D4D4"/>
        </w:rPr>
        <w:t>=</w:t>
      </w:r>
      <w:r w:rsidRPr="00382F10">
        <w:rPr>
          <w:color w:val="CE9178"/>
        </w:rPr>
        <w:t>"stylesheet"</w:t>
      </w:r>
      <w:r w:rsidRPr="00382F10">
        <w:rPr>
          <w:color w:val="D4D4D4"/>
        </w:rPr>
        <w:t xml:space="preserve"> </w:t>
      </w:r>
      <w:r w:rsidRPr="00382F10">
        <w:rPr>
          <w:color w:val="9CDCFE"/>
        </w:rPr>
        <w:t>type</w:t>
      </w:r>
      <w:r w:rsidRPr="00382F10">
        <w:rPr>
          <w:color w:val="D4D4D4"/>
        </w:rPr>
        <w:t>=</w:t>
      </w:r>
      <w:r w:rsidRPr="00382F10">
        <w:rPr>
          <w:color w:val="CE9178"/>
        </w:rPr>
        <w:t>"text/css"</w:t>
      </w:r>
      <w:r w:rsidRPr="00382F10">
        <w:rPr>
          <w:color w:val="808080"/>
        </w:rPr>
        <w:t>&gt;</w:t>
      </w:r>
    </w:p>
    <w:p w:rsidR="00382F10" w:rsidRPr="00382F10" w:rsidRDefault="00382F10" w:rsidP="00382F10">
      <w:pPr>
        <w:pStyle w:val="FACode"/>
        <w:rPr>
          <w:color w:val="D4D4D4"/>
        </w:rPr>
      </w:pPr>
      <w:r w:rsidRPr="00382F10">
        <w:rPr>
          <w:color w:val="808080"/>
        </w:rPr>
        <w:t>&lt;/</w:t>
      </w:r>
      <w:r w:rsidRPr="00382F10">
        <w:t>head</w:t>
      </w:r>
      <w:r w:rsidRPr="00382F10">
        <w:rPr>
          <w:color w:val="808080"/>
        </w:rPr>
        <w:t>&gt;</w:t>
      </w:r>
    </w:p>
    <w:p w:rsidR="00382F10" w:rsidRPr="00382F10" w:rsidRDefault="00382F10" w:rsidP="00382F10">
      <w:pPr>
        <w:pStyle w:val="FACode"/>
        <w:rPr>
          <w:color w:val="D4D4D4"/>
        </w:rPr>
      </w:pPr>
    </w:p>
    <w:p w:rsidR="00382F10" w:rsidRPr="00382F10" w:rsidRDefault="00382F10" w:rsidP="00382F10">
      <w:pPr>
        <w:pStyle w:val="FACode"/>
        <w:rPr>
          <w:color w:val="D4D4D4"/>
        </w:rPr>
      </w:pPr>
      <w:r w:rsidRPr="00382F10">
        <w:rPr>
          <w:color w:val="808080"/>
        </w:rPr>
        <w:t>&lt;</w:t>
      </w:r>
      <w:r w:rsidRPr="00382F10">
        <w:t>body</w:t>
      </w:r>
      <w:r w:rsidRPr="00382F10">
        <w:rPr>
          <w:color w:val="808080"/>
        </w:rPr>
        <w:t>&gt;</w:t>
      </w:r>
    </w:p>
    <w:p w:rsidR="00382F10" w:rsidRPr="00382F10" w:rsidRDefault="00382F10" w:rsidP="00382F10">
      <w:pPr>
        <w:pStyle w:val="FACode"/>
        <w:rPr>
          <w:color w:val="D4D4D4"/>
        </w:rPr>
      </w:pPr>
      <w:r w:rsidRPr="00382F10">
        <w:rPr>
          <w:color w:val="D4D4D4"/>
        </w:rPr>
        <w:t xml:space="preserve">    </w:t>
      </w:r>
      <w:r w:rsidRPr="00382F10">
        <w:rPr>
          <w:color w:val="808080"/>
        </w:rPr>
        <w:t>&lt;</w:t>
      </w:r>
      <w:r w:rsidRPr="00382F10">
        <w:t>div</w:t>
      </w:r>
      <w:r w:rsidRPr="00382F10">
        <w:rPr>
          <w:color w:val="D4D4D4"/>
        </w:rPr>
        <w:t xml:space="preserve"> </w:t>
      </w:r>
      <w:r w:rsidRPr="00382F10">
        <w:rPr>
          <w:color w:val="9CDCFE"/>
        </w:rPr>
        <w:t>class</w:t>
      </w:r>
      <w:r w:rsidRPr="00382F10">
        <w:rPr>
          <w:color w:val="D4D4D4"/>
        </w:rPr>
        <w:t>=</w:t>
      </w:r>
      <w:r w:rsidRPr="00382F10">
        <w:rPr>
          <w:color w:val="CE9178"/>
        </w:rPr>
        <w:t>"wrapper"</w:t>
      </w:r>
      <w:r w:rsidRPr="00382F10">
        <w:rPr>
          <w:color w:val="808080"/>
        </w:rPr>
        <w:t>&gt;</w:t>
      </w:r>
    </w:p>
    <w:p w:rsidR="00382F10" w:rsidRPr="00382F10" w:rsidRDefault="00382F10" w:rsidP="00382F10">
      <w:pPr>
        <w:pStyle w:val="FACode"/>
        <w:rPr>
          <w:color w:val="D4D4D4"/>
        </w:rPr>
      </w:pPr>
      <w:r w:rsidRPr="00382F10">
        <w:rPr>
          <w:color w:val="D4D4D4"/>
        </w:rPr>
        <w:t xml:space="preserve">        </w:t>
      </w:r>
      <w:r w:rsidRPr="00382F10">
        <w:rPr>
          <w:color w:val="808080"/>
        </w:rPr>
        <w:t>&lt;</w:t>
      </w:r>
      <w:r w:rsidRPr="00382F10">
        <w:t>div</w:t>
      </w:r>
      <w:r w:rsidRPr="00382F10">
        <w:rPr>
          <w:color w:val="D4D4D4"/>
        </w:rPr>
        <w:t xml:space="preserve"> </w:t>
      </w:r>
      <w:r w:rsidRPr="00382F10">
        <w:rPr>
          <w:color w:val="9CDCFE"/>
        </w:rPr>
        <w:t>class</w:t>
      </w:r>
      <w:r w:rsidRPr="00382F10">
        <w:rPr>
          <w:color w:val="D4D4D4"/>
        </w:rPr>
        <w:t>=</w:t>
      </w:r>
      <w:r w:rsidRPr="00382F10">
        <w:rPr>
          <w:color w:val="CE9178"/>
        </w:rPr>
        <w:t>"label-register"</w:t>
      </w:r>
      <w:r w:rsidRPr="00382F10">
        <w:rPr>
          <w:color w:val="808080"/>
        </w:rPr>
        <w:t>&gt;</w:t>
      </w:r>
    </w:p>
    <w:p w:rsidR="00382F10" w:rsidRPr="00382F10" w:rsidRDefault="00382F10" w:rsidP="00382F10">
      <w:pPr>
        <w:pStyle w:val="FACode"/>
        <w:rPr>
          <w:color w:val="D4D4D4"/>
        </w:rPr>
      </w:pPr>
      <w:r w:rsidRPr="00382F10">
        <w:rPr>
          <w:color w:val="D4D4D4"/>
        </w:rPr>
        <w:t xml:space="preserve">            </w:t>
      </w:r>
      <w:r w:rsidRPr="00382F10">
        <w:rPr>
          <w:color w:val="808080"/>
        </w:rPr>
        <w:t>&lt;</w:t>
      </w:r>
      <w:r w:rsidRPr="00382F10">
        <w:t>p</w:t>
      </w:r>
      <w:r w:rsidRPr="00382F10">
        <w:rPr>
          <w:color w:val="808080"/>
        </w:rPr>
        <w:t>&gt;</w:t>
      </w:r>
      <w:r w:rsidRPr="00382F10">
        <w:rPr>
          <w:color w:val="D4D4D4"/>
        </w:rPr>
        <w:t>USER DETAIL</w:t>
      </w:r>
      <w:r w:rsidRPr="00382F10">
        <w:rPr>
          <w:color w:val="808080"/>
        </w:rPr>
        <w:t>&lt;/</w:t>
      </w:r>
      <w:r w:rsidRPr="00382F10">
        <w:t>p</w:t>
      </w:r>
      <w:r w:rsidRPr="00382F10">
        <w:rPr>
          <w:color w:val="808080"/>
        </w:rPr>
        <w:t>&gt;</w:t>
      </w:r>
    </w:p>
    <w:p w:rsidR="00382F10" w:rsidRPr="00382F10" w:rsidRDefault="00382F10" w:rsidP="00382F10">
      <w:pPr>
        <w:pStyle w:val="FACode"/>
        <w:rPr>
          <w:color w:val="D4D4D4"/>
        </w:rPr>
      </w:pPr>
      <w:r w:rsidRPr="00382F10">
        <w:rPr>
          <w:color w:val="D4D4D4"/>
        </w:rPr>
        <w:t xml:space="preserve">        </w:t>
      </w:r>
      <w:r w:rsidRPr="00382F10">
        <w:rPr>
          <w:color w:val="808080"/>
        </w:rPr>
        <w:t>&lt;/</w:t>
      </w:r>
      <w:r w:rsidRPr="00382F10">
        <w:t>div</w:t>
      </w:r>
      <w:r w:rsidRPr="00382F10">
        <w:rPr>
          <w:color w:val="808080"/>
        </w:rPr>
        <w:t>&gt;</w:t>
      </w:r>
    </w:p>
    <w:p w:rsidR="00382F10" w:rsidRPr="00382F10" w:rsidRDefault="00382F10" w:rsidP="00382F10">
      <w:pPr>
        <w:pStyle w:val="FACode"/>
        <w:rPr>
          <w:color w:val="D4D4D4"/>
        </w:rPr>
      </w:pPr>
      <w:r w:rsidRPr="00382F10">
        <w:rPr>
          <w:color w:val="D4D4D4"/>
        </w:rPr>
        <w:t xml:space="preserve">        </w:t>
      </w:r>
      <w:r w:rsidRPr="00382F10">
        <w:rPr>
          <w:color w:val="808080"/>
        </w:rPr>
        <w:t>&lt;</w:t>
      </w:r>
      <w:r w:rsidRPr="00382F10">
        <w:t>p</w:t>
      </w:r>
      <w:r w:rsidRPr="00382F10">
        <w:rPr>
          <w:color w:val="D4D4D4"/>
        </w:rPr>
        <w:t xml:space="preserve"> </w:t>
      </w:r>
      <w:r w:rsidRPr="00382F10">
        <w:rPr>
          <w:color w:val="9CDCFE"/>
        </w:rPr>
        <w:t>id</w:t>
      </w:r>
      <w:r w:rsidRPr="00382F10">
        <w:rPr>
          <w:color w:val="D4D4D4"/>
        </w:rPr>
        <w:t>=</w:t>
      </w:r>
      <w:r w:rsidRPr="00382F10">
        <w:rPr>
          <w:color w:val="CE9178"/>
        </w:rPr>
        <w:t>"error"</w:t>
      </w:r>
      <w:r w:rsidRPr="00382F10">
        <w:rPr>
          <w:color w:val="808080"/>
        </w:rPr>
        <w:t>&gt;&lt;/</w:t>
      </w:r>
      <w:r w:rsidRPr="00382F10">
        <w:t>p</w:t>
      </w:r>
      <w:r w:rsidRPr="00382F10">
        <w:rPr>
          <w:color w:val="808080"/>
        </w:rPr>
        <w:t>&gt;</w:t>
      </w:r>
    </w:p>
    <w:p w:rsidR="00382F10" w:rsidRPr="00382F10" w:rsidRDefault="00382F10" w:rsidP="00382F10">
      <w:pPr>
        <w:pStyle w:val="FACode"/>
        <w:rPr>
          <w:color w:val="D4D4D4"/>
        </w:rPr>
      </w:pPr>
      <w:r w:rsidRPr="00382F10">
        <w:rPr>
          <w:color w:val="D4D4D4"/>
        </w:rPr>
        <w:t xml:space="preserve">        </w:t>
      </w:r>
      <w:r w:rsidRPr="00382F10">
        <w:rPr>
          <w:color w:val="808080"/>
        </w:rPr>
        <w:t>&lt;</w:t>
      </w:r>
      <w:r w:rsidRPr="00382F10">
        <w:t>div</w:t>
      </w:r>
      <w:r w:rsidRPr="00382F10">
        <w:rPr>
          <w:color w:val="D4D4D4"/>
        </w:rPr>
        <w:t xml:space="preserve"> </w:t>
      </w:r>
      <w:r w:rsidRPr="00382F10">
        <w:rPr>
          <w:color w:val="9CDCFE"/>
        </w:rPr>
        <w:t>class</w:t>
      </w:r>
      <w:r w:rsidRPr="00382F10">
        <w:rPr>
          <w:color w:val="D4D4D4"/>
        </w:rPr>
        <w:t>=</w:t>
      </w:r>
      <w:r w:rsidRPr="00382F10">
        <w:rPr>
          <w:color w:val="CE9178"/>
        </w:rPr>
        <w:t>"div-register"</w:t>
      </w:r>
      <w:r w:rsidRPr="00382F10">
        <w:rPr>
          <w:color w:val="808080"/>
        </w:rPr>
        <w:t>&gt;</w:t>
      </w:r>
    </w:p>
    <w:p w:rsidR="00382F10" w:rsidRPr="00382F10" w:rsidRDefault="00382F10" w:rsidP="00382F10">
      <w:pPr>
        <w:pStyle w:val="FACode"/>
        <w:rPr>
          <w:color w:val="D4D4D4"/>
        </w:rPr>
      </w:pPr>
      <w:r w:rsidRPr="00382F10">
        <w:rPr>
          <w:color w:val="D4D4D4"/>
        </w:rPr>
        <w:t xml:space="preserve">            </w:t>
      </w:r>
      <w:r w:rsidRPr="00382F10">
        <w:rPr>
          <w:color w:val="808080"/>
        </w:rPr>
        <w:t>&lt;</w:t>
      </w:r>
      <w:r w:rsidRPr="00382F10">
        <w:t>form</w:t>
      </w:r>
      <w:r w:rsidRPr="00382F10">
        <w:rPr>
          <w:color w:val="D4D4D4"/>
        </w:rPr>
        <w:t xml:space="preserve"> </w:t>
      </w:r>
      <w:r w:rsidRPr="00382F10">
        <w:rPr>
          <w:color w:val="9CDCFE"/>
        </w:rPr>
        <w:t>action</w:t>
      </w:r>
      <w:r w:rsidRPr="00382F10">
        <w:rPr>
          <w:color w:val="D4D4D4"/>
        </w:rPr>
        <w:t>=</w:t>
      </w:r>
      <w:r w:rsidRPr="00382F10">
        <w:rPr>
          <w:color w:val="CE9178"/>
        </w:rPr>
        <w:t>"#"</w:t>
      </w:r>
      <w:r w:rsidRPr="00382F10">
        <w:rPr>
          <w:color w:val="D4D4D4"/>
        </w:rPr>
        <w:t xml:space="preserve"> </w:t>
      </w:r>
      <w:r w:rsidRPr="00382F10">
        <w:rPr>
          <w:color w:val="9CDCFE"/>
        </w:rPr>
        <w:t>method</w:t>
      </w:r>
      <w:r w:rsidRPr="00382F10">
        <w:rPr>
          <w:color w:val="D4D4D4"/>
        </w:rPr>
        <w:t>=</w:t>
      </w:r>
      <w:r w:rsidRPr="00382F10">
        <w:rPr>
          <w:color w:val="CE9178"/>
        </w:rPr>
        <w:t>"post"</w:t>
      </w:r>
      <w:r w:rsidRPr="00382F10">
        <w:rPr>
          <w:color w:val="D4D4D4"/>
        </w:rPr>
        <w:t xml:space="preserve"> </w:t>
      </w:r>
      <w:r w:rsidRPr="00382F10">
        <w:rPr>
          <w:color w:val="9CDCFE"/>
        </w:rPr>
        <w:t>name</w:t>
      </w:r>
      <w:r w:rsidRPr="00382F10">
        <w:rPr>
          <w:color w:val="D4D4D4"/>
        </w:rPr>
        <w:t>=</w:t>
      </w:r>
      <w:r w:rsidRPr="00382F10">
        <w:rPr>
          <w:color w:val="CE9178"/>
        </w:rPr>
        <w:t>"frm-register"</w:t>
      </w:r>
      <w:r w:rsidRPr="00382F10">
        <w:rPr>
          <w:color w:val="808080"/>
        </w:rPr>
        <w:t>&gt;</w:t>
      </w:r>
    </w:p>
    <w:p w:rsidR="00382F10" w:rsidRPr="00382F10" w:rsidRDefault="00382F10" w:rsidP="00382F10">
      <w:pPr>
        <w:pStyle w:val="FACode"/>
        <w:rPr>
          <w:color w:val="D4D4D4"/>
        </w:rPr>
      </w:pPr>
      <w:r w:rsidRPr="00382F10">
        <w:rPr>
          <w:color w:val="D4D4D4"/>
        </w:rPr>
        <w:t xml:space="preserve">                </w:t>
      </w:r>
      <w:r w:rsidRPr="00382F10">
        <w:rPr>
          <w:color w:val="808080"/>
        </w:rPr>
        <w:t>&lt;</w:t>
      </w:r>
      <w:r w:rsidRPr="00382F10">
        <w:t>table</w:t>
      </w:r>
      <w:r w:rsidRPr="00382F10">
        <w:rPr>
          <w:color w:val="D4D4D4"/>
        </w:rPr>
        <w:t xml:space="preserve"> </w:t>
      </w:r>
      <w:r w:rsidRPr="00382F10">
        <w:rPr>
          <w:color w:val="9CDCFE"/>
        </w:rPr>
        <w:t>id</w:t>
      </w:r>
      <w:r w:rsidRPr="00382F10">
        <w:rPr>
          <w:color w:val="D4D4D4"/>
        </w:rPr>
        <w:t>=</w:t>
      </w:r>
      <w:r w:rsidRPr="00382F10">
        <w:rPr>
          <w:color w:val="CE9178"/>
        </w:rPr>
        <w:t>"tbl-register"</w:t>
      </w:r>
      <w:r w:rsidRPr="00382F10">
        <w:rPr>
          <w:color w:val="808080"/>
        </w:rPr>
        <w:t>&gt;</w:t>
      </w:r>
    </w:p>
    <w:p w:rsidR="00382F10" w:rsidRPr="00382F10" w:rsidRDefault="00382F10" w:rsidP="00382F10">
      <w:pPr>
        <w:pStyle w:val="FACode"/>
        <w:rPr>
          <w:color w:val="D4D4D4"/>
        </w:rPr>
      </w:pPr>
      <w:r w:rsidRPr="00382F10">
        <w:rPr>
          <w:color w:val="D4D4D4"/>
        </w:rPr>
        <w:t xml:space="preserve">                    </w:t>
      </w:r>
      <w:r w:rsidRPr="00382F10">
        <w:rPr>
          <w:color w:val="808080"/>
        </w:rPr>
        <w:t>&lt;</w:t>
      </w:r>
      <w:r w:rsidRPr="00382F10">
        <w:t>tr</w:t>
      </w:r>
      <w:r w:rsidRPr="00382F10">
        <w:rPr>
          <w:color w:val="808080"/>
        </w:rPr>
        <w:t>&gt;</w:t>
      </w:r>
    </w:p>
    <w:p w:rsidR="00382F10" w:rsidRPr="00382F10" w:rsidRDefault="00382F10" w:rsidP="00382F10">
      <w:pPr>
        <w:pStyle w:val="FACode"/>
        <w:rPr>
          <w:color w:val="D4D4D4"/>
        </w:rPr>
      </w:pPr>
      <w:r w:rsidRPr="00382F10">
        <w:rPr>
          <w:color w:val="D4D4D4"/>
        </w:rPr>
        <w:t xml:space="preserve">                        </w:t>
      </w:r>
      <w:r w:rsidRPr="00382F10">
        <w:rPr>
          <w:color w:val="808080"/>
        </w:rPr>
        <w:t>&lt;</w:t>
      </w:r>
      <w:r w:rsidRPr="00382F10">
        <w:t>td</w:t>
      </w:r>
      <w:r w:rsidRPr="00382F10">
        <w:rPr>
          <w:color w:val="808080"/>
        </w:rPr>
        <w:t>&gt;</w:t>
      </w:r>
      <w:r w:rsidRPr="00382F10">
        <w:rPr>
          <w:color w:val="D4D4D4"/>
        </w:rPr>
        <w:t xml:space="preserve">First Name </w:t>
      </w:r>
      <w:r w:rsidRPr="00382F10">
        <w:rPr>
          <w:color w:val="808080"/>
        </w:rPr>
        <w:t>&lt;</w:t>
      </w:r>
      <w:r w:rsidRPr="00382F10">
        <w:t>span</w:t>
      </w:r>
      <w:r w:rsidRPr="00382F10">
        <w:rPr>
          <w:color w:val="808080"/>
        </w:rPr>
        <w:t>&gt;</w:t>
      </w:r>
      <w:r w:rsidRPr="00382F10">
        <w:rPr>
          <w:color w:val="D4D4D4"/>
        </w:rPr>
        <w:t>*</w:t>
      </w:r>
      <w:r w:rsidRPr="00382F10">
        <w:rPr>
          <w:color w:val="808080"/>
        </w:rPr>
        <w:t>&lt;/</w:t>
      </w:r>
      <w:r w:rsidRPr="00382F10">
        <w:t>span</w:t>
      </w:r>
      <w:r w:rsidRPr="00382F10">
        <w:rPr>
          <w:color w:val="808080"/>
        </w:rPr>
        <w:t>&gt;&lt;/</w:t>
      </w:r>
      <w:r w:rsidRPr="00382F10">
        <w:t>td</w:t>
      </w:r>
      <w:r w:rsidRPr="00382F10">
        <w:rPr>
          <w:color w:val="808080"/>
        </w:rPr>
        <w:t>&gt;</w:t>
      </w:r>
    </w:p>
    <w:p w:rsidR="00382F10" w:rsidRPr="00382F10" w:rsidRDefault="00382F10" w:rsidP="00382F10">
      <w:pPr>
        <w:pStyle w:val="FACode"/>
        <w:rPr>
          <w:color w:val="D4D4D4"/>
        </w:rPr>
      </w:pPr>
      <w:r w:rsidRPr="00382F10">
        <w:rPr>
          <w:color w:val="D4D4D4"/>
        </w:rPr>
        <w:t xml:space="preserve">                        </w:t>
      </w:r>
      <w:r w:rsidRPr="00382F10">
        <w:rPr>
          <w:color w:val="808080"/>
        </w:rPr>
        <w:t>&lt;</w:t>
      </w:r>
      <w:r w:rsidRPr="00382F10">
        <w:t>td</w:t>
      </w:r>
      <w:r w:rsidRPr="00382F10">
        <w:rPr>
          <w:color w:val="808080"/>
        </w:rPr>
        <w:t>&gt;</w:t>
      </w:r>
    </w:p>
    <w:p w:rsidR="00382F10" w:rsidRDefault="00382F10" w:rsidP="00382F10">
      <w:pPr>
        <w:pStyle w:val="FACode"/>
        <w:rPr>
          <w:color w:val="D4D4D4"/>
        </w:rPr>
      </w:pPr>
      <w:r w:rsidRPr="00382F10">
        <w:rPr>
          <w:color w:val="D4D4D4"/>
        </w:rPr>
        <w:t xml:space="preserve">                            </w:t>
      </w:r>
      <w:r w:rsidRPr="00382F10">
        <w:rPr>
          <w:color w:val="808080"/>
        </w:rPr>
        <w:t>&lt;</w:t>
      </w:r>
      <w:r w:rsidRPr="00382F10">
        <w:t>input</w:t>
      </w:r>
      <w:r w:rsidRPr="00382F10">
        <w:rPr>
          <w:color w:val="D4D4D4"/>
        </w:rPr>
        <w:t xml:space="preserve"> </w:t>
      </w:r>
      <w:r w:rsidRPr="00382F10">
        <w:rPr>
          <w:color w:val="9CDCFE"/>
        </w:rPr>
        <w:t>type</w:t>
      </w:r>
      <w:r w:rsidRPr="00382F10">
        <w:rPr>
          <w:color w:val="D4D4D4"/>
        </w:rPr>
        <w:t>=</w:t>
      </w:r>
      <w:r w:rsidRPr="00382F10">
        <w:rPr>
          <w:color w:val="CE9178"/>
        </w:rPr>
        <w:t>"text"</w:t>
      </w:r>
      <w:r w:rsidRPr="00382F10">
        <w:rPr>
          <w:color w:val="D4D4D4"/>
        </w:rPr>
        <w:t xml:space="preserve"> </w:t>
      </w:r>
      <w:r w:rsidRPr="00382F10">
        <w:rPr>
          <w:color w:val="9CDCFE"/>
        </w:rPr>
        <w:t>name</w:t>
      </w:r>
      <w:r w:rsidRPr="00382F10">
        <w:rPr>
          <w:color w:val="D4D4D4"/>
        </w:rPr>
        <w:t>=</w:t>
      </w:r>
      <w:r w:rsidRPr="00382F10">
        <w:rPr>
          <w:color w:val="CE9178"/>
        </w:rPr>
        <w:t>"firstName"</w:t>
      </w:r>
      <w:r w:rsidRPr="00382F10">
        <w:rPr>
          <w:color w:val="D4D4D4"/>
        </w:rPr>
        <w:t xml:space="preserve"> </w:t>
      </w:r>
      <w:r w:rsidRPr="00382F10">
        <w:rPr>
          <w:color w:val="9CDCFE"/>
        </w:rPr>
        <w:t>id</w:t>
      </w:r>
      <w:r w:rsidRPr="00382F10">
        <w:rPr>
          <w:color w:val="D4D4D4"/>
        </w:rPr>
        <w:t>=</w:t>
      </w:r>
      <w:r w:rsidRPr="00382F10">
        <w:rPr>
          <w:color w:val="CE9178"/>
        </w:rPr>
        <w:t>"firstName"</w:t>
      </w:r>
      <w:r w:rsidRPr="00382F10">
        <w:rPr>
          <w:color w:val="D4D4D4"/>
        </w:rPr>
        <w:t xml:space="preserve"> </w:t>
      </w:r>
    </w:p>
    <w:p w:rsidR="00382F10" w:rsidRPr="00382F10" w:rsidRDefault="00382F10" w:rsidP="00382F10">
      <w:pPr>
        <w:pStyle w:val="FACode"/>
        <w:rPr>
          <w:color w:val="D4D4D4"/>
        </w:rPr>
      </w:pPr>
      <w:r>
        <w:rPr>
          <w:color w:val="D4D4D4"/>
        </w:rPr>
        <w:tab/>
      </w:r>
      <w:r>
        <w:rPr>
          <w:color w:val="D4D4D4"/>
        </w:rPr>
        <w:tab/>
      </w:r>
      <w:r>
        <w:rPr>
          <w:color w:val="D4D4D4"/>
        </w:rPr>
        <w:tab/>
      </w:r>
      <w:r>
        <w:rPr>
          <w:color w:val="D4D4D4"/>
        </w:rPr>
        <w:tab/>
      </w:r>
      <w:r>
        <w:rPr>
          <w:color w:val="D4D4D4"/>
        </w:rPr>
        <w:tab/>
      </w:r>
      <w:r>
        <w:rPr>
          <w:color w:val="D4D4D4"/>
        </w:rPr>
        <w:tab/>
      </w:r>
      <w:r>
        <w:rPr>
          <w:color w:val="D4D4D4"/>
        </w:rPr>
        <w:tab/>
      </w:r>
      <w:r>
        <w:rPr>
          <w:color w:val="D4D4D4"/>
        </w:rPr>
        <w:tab/>
      </w:r>
      <w:r w:rsidRPr="00382F10">
        <w:rPr>
          <w:color w:val="9CDCFE"/>
        </w:rPr>
        <w:t>placeholder</w:t>
      </w:r>
      <w:r w:rsidRPr="00382F10">
        <w:rPr>
          <w:color w:val="D4D4D4"/>
        </w:rPr>
        <w:t>=</w:t>
      </w:r>
      <w:r w:rsidRPr="00382F10">
        <w:rPr>
          <w:color w:val="CE9178"/>
        </w:rPr>
        <w:t>"Enter first name"</w:t>
      </w:r>
      <w:r w:rsidRPr="00382F10">
        <w:rPr>
          <w:color w:val="D4D4D4"/>
        </w:rPr>
        <w:t xml:space="preserve"> </w:t>
      </w:r>
      <w:r w:rsidRPr="00382F10">
        <w:rPr>
          <w:color w:val="808080"/>
        </w:rPr>
        <w:t>/&gt;</w:t>
      </w:r>
    </w:p>
    <w:p w:rsidR="00382F10" w:rsidRPr="00382F10" w:rsidRDefault="00382F10" w:rsidP="00382F10">
      <w:pPr>
        <w:pStyle w:val="FACode"/>
        <w:rPr>
          <w:color w:val="D4D4D4"/>
        </w:rPr>
      </w:pPr>
      <w:r w:rsidRPr="00382F10">
        <w:rPr>
          <w:color w:val="D4D4D4"/>
        </w:rPr>
        <w:t xml:space="preserve">                        </w:t>
      </w:r>
      <w:r w:rsidRPr="00382F10">
        <w:rPr>
          <w:color w:val="808080"/>
        </w:rPr>
        <w:t>&lt;/</w:t>
      </w:r>
      <w:r w:rsidRPr="00382F10">
        <w:t>td</w:t>
      </w:r>
      <w:r w:rsidRPr="00382F10">
        <w:rPr>
          <w:color w:val="808080"/>
        </w:rPr>
        <w:t>&gt;</w:t>
      </w:r>
    </w:p>
    <w:p w:rsidR="00382F10" w:rsidRPr="00382F10" w:rsidRDefault="00382F10" w:rsidP="00382F10">
      <w:pPr>
        <w:pStyle w:val="FACode"/>
        <w:rPr>
          <w:color w:val="D4D4D4"/>
        </w:rPr>
      </w:pPr>
      <w:r w:rsidRPr="00382F10">
        <w:rPr>
          <w:color w:val="D4D4D4"/>
        </w:rPr>
        <w:t xml:space="preserve">                    </w:t>
      </w:r>
      <w:r w:rsidRPr="00382F10">
        <w:rPr>
          <w:color w:val="808080"/>
        </w:rPr>
        <w:t>&lt;/</w:t>
      </w:r>
      <w:r w:rsidRPr="00382F10">
        <w:t>tr</w:t>
      </w:r>
      <w:r w:rsidRPr="00382F10">
        <w:rPr>
          <w:color w:val="808080"/>
        </w:rPr>
        <w:t>&gt;</w:t>
      </w:r>
    </w:p>
    <w:p w:rsidR="00382F10" w:rsidRPr="00382F10" w:rsidRDefault="00382F10" w:rsidP="00382F10">
      <w:pPr>
        <w:pStyle w:val="FACode"/>
        <w:rPr>
          <w:color w:val="D4D4D4"/>
        </w:rPr>
      </w:pPr>
      <w:r w:rsidRPr="00382F10">
        <w:rPr>
          <w:color w:val="D4D4D4"/>
        </w:rPr>
        <w:t xml:space="preserve">                    </w:t>
      </w:r>
      <w:r w:rsidRPr="00382F10">
        <w:rPr>
          <w:color w:val="808080"/>
        </w:rPr>
        <w:t>&lt;</w:t>
      </w:r>
      <w:r w:rsidRPr="00382F10">
        <w:t>tr</w:t>
      </w:r>
      <w:r w:rsidRPr="00382F10">
        <w:rPr>
          <w:color w:val="808080"/>
        </w:rPr>
        <w:t>&gt;</w:t>
      </w:r>
    </w:p>
    <w:p w:rsidR="00382F10" w:rsidRPr="00382F10" w:rsidRDefault="00382F10" w:rsidP="00382F10">
      <w:pPr>
        <w:pStyle w:val="FACode"/>
        <w:rPr>
          <w:color w:val="D4D4D4"/>
        </w:rPr>
      </w:pPr>
      <w:r w:rsidRPr="00382F10">
        <w:rPr>
          <w:color w:val="D4D4D4"/>
        </w:rPr>
        <w:t xml:space="preserve">                        </w:t>
      </w:r>
      <w:r w:rsidRPr="00382F10">
        <w:rPr>
          <w:color w:val="808080"/>
        </w:rPr>
        <w:t>&lt;</w:t>
      </w:r>
      <w:r w:rsidRPr="00382F10">
        <w:t>td</w:t>
      </w:r>
      <w:r w:rsidRPr="00382F10">
        <w:rPr>
          <w:color w:val="808080"/>
        </w:rPr>
        <w:t>&gt;</w:t>
      </w:r>
      <w:r w:rsidRPr="00382F10">
        <w:rPr>
          <w:color w:val="D4D4D4"/>
        </w:rPr>
        <w:t xml:space="preserve">Last Name </w:t>
      </w:r>
      <w:r w:rsidRPr="00382F10">
        <w:rPr>
          <w:color w:val="808080"/>
        </w:rPr>
        <w:t>&lt;</w:t>
      </w:r>
      <w:r w:rsidRPr="00382F10">
        <w:t>span</w:t>
      </w:r>
      <w:r w:rsidRPr="00382F10">
        <w:rPr>
          <w:color w:val="808080"/>
        </w:rPr>
        <w:t>&gt;</w:t>
      </w:r>
      <w:r w:rsidRPr="00382F10">
        <w:rPr>
          <w:color w:val="D4D4D4"/>
        </w:rPr>
        <w:t>*</w:t>
      </w:r>
      <w:r w:rsidRPr="00382F10">
        <w:rPr>
          <w:color w:val="808080"/>
        </w:rPr>
        <w:t>&lt;/</w:t>
      </w:r>
      <w:r w:rsidRPr="00382F10">
        <w:t>span</w:t>
      </w:r>
      <w:r w:rsidRPr="00382F10">
        <w:rPr>
          <w:color w:val="808080"/>
        </w:rPr>
        <w:t>&gt;&lt;/</w:t>
      </w:r>
      <w:r w:rsidRPr="00382F10">
        <w:t>td</w:t>
      </w:r>
      <w:r w:rsidRPr="00382F10">
        <w:rPr>
          <w:color w:val="808080"/>
        </w:rPr>
        <w:t>&gt;</w:t>
      </w:r>
    </w:p>
    <w:p w:rsidR="00382F10" w:rsidRPr="00382F10" w:rsidRDefault="00382F10" w:rsidP="00382F10">
      <w:pPr>
        <w:pStyle w:val="FACode"/>
        <w:rPr>
          <w:color w:val="D4D4D4"/>
        </w:rPr>
      </w:pPr>
      <w:r w:rsidRPr="00382F10">
        <w:rPr>
          <w:color w:val="D4D4D4"/>
        </w:rPr>
        <w:t xml:space="preserve">                        </w:t>
      </w:r>
      <w:r w:rsidRPr="00382F10">
        <w:rPr>
          <w:color w:val="808080"/>
        </w:rPr>
        <w:t>&lt;</w:t>
      </w:r>
      <w:r w:rsidRPr="00382F10">
        <w:t>td</w:t>
      </w:r>
      <w:r w:rsidRPr="00382F10">
        <w:rPr>
          <w:color w:val="808080"/>
        </w:rPr>
        <w:t>&gt;</w:t>
      </w:r>
    </w:p>
    <w:p w:rsidR="00382F10" w:rsidRPr="00382F10" w:rsidRDefault="00382F10" w:rsidP="00382F10">
      <w:pPr>
        <w:pStyle w:val="FACode"/>
        <w:rPr>
          <w:color w:val="D4D4D4"/>
        </w:rPr>
      </w:pPr>
      <w:r w:rsidRPr="00382F10">
        <w:rPr>
          <w:color w:val="D4D4D4"/>
        </w:rPr>
        <w:t xml:space="preserve">                            </w:t>
      </w:r>
      <w:r w:rsidRPr="00382F10">
        <w:rPr>
          <w:color w:val="808080"/>
        </w:rPr>
        <w:t>&lt;</w:t>
      </w:r>
      <w:r w:rsidRPr="00382F10">
        <w:t>input</w:t>
      </w:r>
      <w:r w:rsidRPr="00382F10">
        <w:rPr>
          <w:color w:val="D4D4D4"/>
        </w:rPr>
        <w:t xml:space="preserve"> </w:t>
      </w:r>
      <w:r w:rsidRPr="00382F10">
        <w:rPr>
          <w:color w:val="9CDCFE"/>
        </w:rPr>
        <w:t>type</w:t>
      </w:r>
      <w:r w:rsidRPr="00382F10">
        <w:rPr>
          <w:color w:val="D4D4D4"/>
        </w:rPr>
        <w:t>=</w:t>
      </w:r>
      <w:r w:rsidRPr="00382F10">
        <w:rPr>
          <w:color w:val="CE9178"/>
        </w:rPr>
        <w:t>"text"</w:t>
      </w:r>
      <w:r w:rsidRPr="00382F10">
        <w:rPr>
          <w:color w:val="D4D4D4"/>
        </w:rPr>
        <w:t xml:space="preserve"> </w:t>
      </w:r>
      <w:r w:rsidRPr="00382F10">
        <w:rPr>
          <w:color w:val="9CDCFE"/>
        </w:rPr>
        <w:t>name</w:t>
      </w:r>
      <w:r w:rsidRPr="00382F10">
        <w:rPr>
          <w:color w:val="D4D4D4"/>
        </w:rPr>
        <w:t>=</w:t>
      </w:r>
      <w:r w:rsidRPr="00382F10">
        <w:rPr>
          <w:color w:val="CE9178"/>
        </w:rPr>
        <w:t>"lastName"</w:t>
      </w:r>
      <w:r w:rsidRPr="00382F10">
        <w:rPr>
          <w:color w:val="D4D4D4"/>
        </w:rPr>
        <w:t xml:space="preserve"> </w:t>
      </w:r>
      <w:r w:rsidRPr="00382F10">
        <w:rPr>
          <w:color w:val="9CDCFE"/>
        </w:rPr>
        <w:t>class</w:t>
      </w:r>
      <w:r w:rsidRPr="00382F10">
        <w:rPr>
          <w:color w:val="D4D4D4"/>
        </w:rPr>
        <w:t>=</w:t>
      </w:r>
      <w:r w:rsidRPr="00382F10">
        <w:rPr>
          <w:color w:val="CE9178"/>
        </w:rPr>
        <w:t>"lastName"</w:t>
      </w:r>
      <w:r w:rsidRPr="00382F10">
        <w:rPr>
          <w:color w:val="D4D4D4"/>
        </w:rPr>
        <w:t xml:space="preserve"> </w:t>
      </w:r>
      <w:r w:rsidRPr="00382F10">
        <w:rPr>
          <w:color w:val="9CDCFE"/>
        </w:rPr>
        <w:t>id</w:t>
      </w:r>
      <w:r w:rsidRPr="00382F10">
        <w:rPr>
          <w:color w:val="D4D4D4"/>
        </w:rPr>
        <w:t>=</w:t>
      </w:r>
      <w:r w:rsidRPr="00382F10">
        <w:rPr>
          <w:color w:val="CE9178"/>
        </w:rPr>
        <w:t>"lastName"</w:t>
      </w:r>
    </w:p>
    <w:p w:rsidR="00382F10" w:rsidRPr="00382F10" w:rsidRDefault="00382F10" w:rsidP="00382F10">
      <w:pPr>
        <w:pStyle w:val="FACode"/>
        <w:rPr>
          <w:color w:val="D4D4D4"/>
        </w:rPr>
      </w:pPr>
      <w:r w:rsidRPr="00382F10">
        <w:rPr>
          <w:color w:val="D4D4D4"/>
        </w:rPr>
        <w:t xml:space="preserve">                                </w:t>
      </w:r>
      <w:r>
        <w:rPr>
          <w:color w:val="D4D4D4"/>
        </w:rPr>
        <w:tab/>
      </w:r>
      <w:r>
        <w:rPr>
          <w:color w:val="D4D4D4"/>
        </w:rPr>
        <w:tab/>
      </w:r>
      <w:r>
        <w:rPr>
          <w:color w:val="D4D4D4"/>
        </w:rPr>
        <w:tab/>
      </w:r>
      <w:r>
        <w:rPr>
          <w:color w:val="D4D4D4"/>
        </w:rPr>
        <w:tab/>
      </w:r>
      <w:r w:rsidRPr="00382F10">
        <w:rPr>
          <w:color w:val="9CDCFE"/>
        </w:rPr>
        <w:t>placeholder</w:t>
      </w:r>
      <w:r w:rsidRPr="00382F10">
        <w:rPr>
          <w:color w:val="D4D4D4"/>
        </w:rPr>
        <w:t>=</w:t>
      </w:r>
      <w:r w:rsidRPr="00382F10">
        <w:rPr>
          <w:color w:val="CE9178"/>
        </w:rPr>
        <w:t>"Enter last name"</w:t>
      </w:r>
      <w:r w:rsidRPr="00382F10">
        <w:rPr>
          <w:color w:val="D4D4D4"/>
        </w:rPr>
        <w:t xml:space="preserve"> </w:t>
      </w:r>
      <w:r w:rsidRPr="00382F10">
        <w:rPr>
          <w:color w:val="808080"/>
        </w:rPr>
        <w:t>/&gt;</w:t>
      </w:r>
    </w:p>
    <w:p w:rsidR="00382F10" w:rsidRPr="00382F10" w:rsidRDefault="00382F10" w:rsidP="00382F10">
      <w:pPr>
        <w:pStyle w:val="FACode"/>
        <w:rPr>
          <w:color w:val="D4D4D4"/>
        </w:rPr>
      </w:pPr>
      <w:r w:rsidRPr="00382F10">
        <w:rPr>
          <w:color w:val="D4D4D4"/>
        </w:rPr>
        <w:t xml:space="preserve">                        </w:t>
      </w:r>
      <w:r w:rsidRPr="00382F10">
        <w:rPr>
          <w:color w:val="808080"/>
        </w:rPr>
        <w:t>&lt;/</w:t>
      </w:r>
      <w:r w:rsidRPr="00382F10">
        <w:t>td</w:t>
      </w:r>
      <w:r w:rsidRPr="00382F10">
        <w:rPr>
          <w:color w:val="808080"/>
        </w:rPr>
        <w:t>&gt;</w:t>
      </w:r>
    </w:p>
    <w:p w:rsidR="00382F10" w:rsidRPr="00382F10" w:rsidRDefault="00382F10" w:rsidP="00382F10">
      <w:pPr>
        <w:pStyle w:val="FACode"/>
        <w:rPr>
          <w:color w:val="D4D4D4"/>
        </w:rPr>
      </w:pPr>
      <w:r w:rsidRPr="00382F10">
        <w:rPr>
          <w:color w:val="D4D4D4"/>
        </w:rPr>
        <w:t xml:space="preserve">                    </w:t>
      </w:r>
      <w:r w:rsidRPr="00382F10">
        <w:rPr>
          <w:color w:val="808080"/>
        </w:rPr>
        <w:t>&lt;/</w:t>
      </w:r>
      <w:r w:rsidRPr="00382F10">
        <w:t>tr</w:t>
      </w:r>
      <w:r w:rsidRPr="00382F10">
        <w:rPr>
          <w:color w:val="808080"/>
        </w:rPr>
        <w:t>&gt;</w:t>
      </w:r>
    </w:p>
    <w:p w:rsidR="00382F10" w:rsidRPr="00382F10" w:rsidRDefault="00382F10" w:rsidP="00382F10">
      <w:pPr>
        <w:pStyle w:val="FACode"/>
        <w:rPr>
          <w:color w:val="D4D4D4"/>
        </w:rPr>
      </w:pPr>
      <w:r w:rsidRPr="00382F10">
        <w:rPr>
          <w:color w:val="D4D4D4"/>
        </w:rPr>
        <w:t xml:space="preserve">                    </w:t>
      </w:r>
      <w:r w:rsidRPr="00382F10">
        <w:rPr>
          <w:color w:val="808080"/>
        </w:rPr>
        <w:t>&lt;</w:t>
      </w:r>
      <w:r w:rsidRPr="00382F10">
        <w:t>tr</w:t>
      </w:r>
      <w:r w:rsidRPr="00382F10">
        <w:rPr>
          <w:color w:val="808080"/>
        </w:rPr>
        <w:t>&gt;</w:t>
      </w:r>
    </w:p>
    <w:p w:rsidR="00382F10" w:rsidRPr="00382F10" w:rsidRDefault="00382F10" w:rsidP="00382F10">
      <w:pPr>
        <w:pStyle w:val="FACode"/>
        <w:rPr>
          <w:color w:val="D4D4D4"/>
        </w:rPr>
      </w:pPr>
      <w:r w:rsidRPr="00382F10">
        <w:rPr>
          <w:color w:val="D4D4D4"/>
        </w:rPr>
        <w:t xml:space="preserve">                        </w:t>
      </w:r>
      <w:r w:rsidRPr="00382F10">
        <w:rPr>
          <w:color w:val="808080"/>
        </w:rPr>
        <w:t>&lt;</w:t>
      </w:r>
      <w:r w:rsidRPr="00382F10">
        <w:t>td</w:t>
      </w:r>
      <w:r w:rsidRPr="00382F10">
        <w:rPr>
          <w:color w:val="808080"/>
        </w:rPr>
        <w:t>&gt;</w:t>
      </w:r>
      <w:r w:rsidRPr="00382F10">
        <w:rPr>
          <w:color w:val="D4D4D4"/>
        </w:rPr>
        <w:t xml:space="preserve">Email </w:t>
      </w:r>
      <w:r w:rsidRPr="00382F10">
        <w:rPr>
          <w:color w:val="808080"/>
        </w:rPr>
        <w:t>&lt;</w:t>
      </w:r>
      <w:r w:rsidRPr="00382F10">
        <w:t>span</w:t>
      </w:r>
      <w:r w:rsidRPr="00382F10">
        <w:rPr>
          <w:color w:val="808080"/>
        </w:rPr>
        <w:t>&gt;</w:t>
      </w:r>
      <w:r w:rsidRPr="00382F10">
        <w:rPr>
          <w:color w:val="D4D4D4"/>
        </w:rPr>
        <w:t>*</w:t>
      </w:r>
      <w:r w:rsidRPr="00382F10">
        <w:rPr>
          <w:color w:val="808080"/>
        </w:rPr>
        <w:t>&lt;/</w:t>
      </w:r>
      <w:r w:rsidRPr="00382F10">
        <w:t>span</w:t>
      </w:r>
      <w:r w:rsidRPr="00382F10">
        <w:rPr>
          <w:color w:val="808080"/>
        </w:rPr>
        <w:t>&gt;&lt;/</w:t>
      </w:r>
      <w:r w:rsidRPr="00382F10">
        <w:t>td</w:t>
      </w:r>
      <w:r w:rsidRPr="00382F10">
        <w:rPr>
          <w:color w:val="808080"/>
        </w:rPr>
        <w:t>&gt;</w:t>
      </w:r>
    </w:p>
    <w:p w:rsidR="00382F10" w:rsidRPr="00382F10" w:rsidRDefault="00382F10" w:rsidP="00382F10">
      <w:pPr>
        <w:pStyle w:val="FACode"/>
        <w:rPr>
          <w:color w:val="D4D4D4"/>
        </w:rPr>
      </w:pPr>
      <w:r w:rsidRPr="00382F10">
        <w:rPr>
          <w:color w:val="D4D4D4"/>
        </w:rPr>
        <w:t xml:space="preserve">                        </w:t>
      </w:r>
      <w:r w:rsidRPr="00382F10">
        <w:rPr>
          <w:color w:val="808080"/>
        </w:rPr>
        <w:t>&lt;</w:t>
      </w:r>
      <w:r w:rsidRPr="00382F10">
        <w:t>td</w:t>
      </w:r>
      <w:r w:rsidRPr="00382F10">
        <w:rPr>
          <w:color w:val="808080"/>
        </w:rPr>
        <w:t>&gt;</w:t>
      </w:r>
    </w:p>
    <w:p w:rsidR="00382F10" w:rsidRDefault="00382F10" w:rsidP="00382F10">
      <w:pPr>
        <w:pStyle w:val="FACode"/>
        <w:rPr>
          <w:color w:val="D4D4D4"/>
        </w:rPr>
      </w:pPr>
      <w:r w:rsidRPr="00382F10">
        <w:rPr>
          <w:color w:val="D4D4D4"/>
        </w:rPr>
        <w:t xml:space="preserve">                            </w:t>
      </w:r>
      <w:r w:rsidRPr="00382F10">
        <w:rPr>
          <w:color w:val="808080"/>
        </w:rPr>
        <w:t>&lt;</w:t>
      </w:r>
      <w:r w:rsidRPr="00382F10">
        <w:t>input</w:t>
      </w:r>
      <w:r w:rsidRPr="00382F10">
        <w:rPr>
          <w:color w:val="D4D4D4"/>
        </w:rPr>
        <w:t xml:space="preserve"> </w:t>
      </w:r>
      <w:r w:rsidRPr="00382F10">
        <w:rPr>
          <w:color w:val="9CDCFE"/>
        </w:rPr>
        <w:t>type</w:t>
      </w:r>
      <w:r w:rsidRPr="00382F10">
        <w:rPr>
          <w:color w:val="D4D4D4"/>
        </w:rPr>
        <w:t>=</w:t>
      </w:r>
      <w:r w:rsidRPr="00382F10">
        <w:rPr>
          <w:color w:val="CE9178"/>
        </w:rPr>
        <w:t>"email"</w:t>
      </w:r>
      <w:r w:rsidRPr="00382F10">
        <w:rPr>
          <w:color w:val="D4D4D4"/>
        </w:rPr>
        <w:t xml:space="preserve"> </w:t>
      </w:r>
      <w:r w:rsidRPr="00382F10">
        <w:rPr>
          <w:color w:val="9CDCFE"/>
        </w:rPr>
        <w:t>name</w:t>
      </w:r>
      <w:r w:rsidRPr="00382F10">
        <w:rPr>
          <w:color w:val="D4D4D4"/>
        </w:rPr>
        <w:t>=</w:t>
      </w:r>
      <w:r w:rsidRPr="00382F10">
        <w:rPr>
          <w:color w:val="CE9178"/>
        </w:rPr>
        <w:t>"email"</w:t>
      </w:r>
      <w:r w:rsidRPr="00382F10">
        <w:rPr>
          <w:color w:val="D4D4D4"/>
        </w:rPr>
        <w:t xml:space="preserve"> </w:t>
      </w:r>
      <w:r w:rsidRPr="00382F10">
        <w:rPr>
          <w:color w:val="9CDCFE"/>
        </w:rPr>
        <w:t>id</w:t>
      </w:r>
      <w:r w:rsidRPr="00382F10">
        <w:rPr>
          <w:color w:val="D4D4D4"/>
        </w:rPr>
        <w:t>=</w:t>
      </w:r>
      <w:r w:rsidRPr="00382F10">
        <w:rPr>
          <w:color w:val="CE9178"/>
        </w:rPr>
        <w:t>"email"</w:t>
      </w:r>
      <w:r w:rsidRPr="00382F10">
        <w:rPr>
          <w:color w:val="D4D4D4"/>
        </w:rPr>
        <w:t xml:space="preserve"> </w:t>
      </w:r>
    </w:p>
    <w:p w:rsidR="00382F10" w:rsidRPr="00382F10" w:rsidRDefault="00382F10" w:rsidP="00382F10">
      <w:pPr>
        <w:pStyle w:val="FACode"/>
        <w:rPr>
          <w:color w:val="D4D4D4"/>
        </w:rPr>
      </w:pPr>
      <w:r>
        <w:rPr>
          <w:color w:val="D4D4D4"/>
        </w:rPr>
        <w:tab/>
      </w:r>
      <w:r>
        <w:rPr>
          <w:color w:val="D4D4D4"/>
        </w:rPr>
        <w:tab/>
      </w:r>
      <w:r>
        <w:rPr>
          <w:color w:val="D4D4D4"/>
        </w:rPr>
        <w:tab/>
      </w:r>
      <w:r>
        <w:rPr>
          <w:color w:val="D4D4D4"/>
        </w:rPr>
        <w:tab/>
      </w:r>
      <w:r>
        <w:rPr>
          <w:color w:val="D4D4D4"/>
        </w:rPr>
        <w:tab/>
      </w:r>
      <w:r>
        <w:rPr>
          <w:color w:val="D4D4D4"/>
        </w:rPr>
        <w:tab/>
      </w:r>
      <w:r>
        <w:rPr>
          <w:color w:val="D4D4D4"/>
        </w:rPr>
        <w:tab/>
      </w:r>
      <w:r>
        <w:rPr>
          <w:color w:val="D4D4D4"/>
        </w:rPr>
        <w:tab/>
      </w:r>
      <w:r w:rsidRPr="00382F10">
        <w:rPr>
          <w:color w:val="9CDCFE"/>
        </w:rPr>
        <w:t>placeholder</w:t>
      </w:r>
      <w:r w:rsidRPr="00382F10">
        <w:rPr>
          <w:color w:val="D4D4D4"/>
        </w:rPr>
        <w:t>=</w:t>
      </w:r>
      <w:r w:rsidRPr="00382F10">
        <w:rPr>
          <w:color w:val="CE9178"/>
        </w:rPr>
        <w:t>"Enter email"</w:t>
      </w:r>
      <w:r w:rsidRPr="00382F10">
        <w:rPr>
          <w:color w:val="D4D4D4"/>
        </w:rPr>
        <w:t xml:space="preserve"> </w:t>
      </w:r>
      <w:r w:rsidRPr="00382F10">
        <w:rPr>
          <w:color w:val="808080"/>
        </w:rPr>
        <w:t>/&gt;</w:t>
      </w:r>
    </w:p>
    <w:p w:rsidR="00382F10" w:rsidRPr="00382F10" w:rsidRDefault="00382F10" w:rsidP="00382F10">
      <w:pPr>
        <w:pStyle w:val="FACode"/>
        <w:rPr>
          <w:color w:val="D4D4D4"/>
        </w:rPr>
      </w:pPr>
      <w:r w:rsidRPr="00382F10">
        <w:rPr>
          <w:color w:val="D4D4D4"/>
        </w:rPr>
        <w:t xml:space="preserve">                        </w:t>
      </w:r>
      <w:r w:rsidRPr="00382F10">
        <w:rPr>
          <w:color w:val="808080"/>
        </w:rPr>
        <w:t>&lt;/</w:t>
      </w:r>
      <w:r w:rsidRPr="00382F10">
        <w:t>td</w:t>
      </w:r>
      <w:r w:rsidRPr="00382F10">
        <w:rPr>
          <w:color w:val="808080"/>
        </w:rPr>
        <w:t>&gt;</w:t>
      </w:r>
    </w:p>
    <w:p w:rsidR="00382F10" w:rsidRPr="00382F10" w:rsidRDefault="00382F10" w:rsidP="00382F10">
      <w:pPr>
        <w:pStyle w:val="FACode"/>
        <w:rPr>
          <w:color w:val="D4D4D4"/>
        </w:rPr>
      </w:pPr>
      <w:r w:rsidRPr="00382F10">
        <w:rPr>
          <w:color w:val="D4D4D4"/>
        </w:rPr>
        <w:t xml:space="preserve">                    </w:t>
      </w:r>
      <w:r w:rsidRPr="00382F10">
        <w:rPr>
          <w:color w:val="808080"/>
        </w:rPr>
        <w:t>&lt;/</w:t>
      </w:r>
      <w:r w:rsidRPr="00382F10">
        <w:t>tr</w:t>
      </w:r>
      <w:r w:rsidRPr="00382F10">
        <w:rPr>
          <w:color w:val="808080"/>
        </w:rPr>
        <w:t>&gt;</w:t>
      </w:r>
    </w:p>
    <w:p w:rsidR="00382F10" w:rsidRPr="00382F10" w:rsidRDefault="00382F10" w:rsidP="00382F10">
      <w:pPr>
        <w:pStyle w:val="FACode"/>
        <w:rPr>
          <w:color w:val="D4D4D4"/>
        </w:rPr>
      </w:pPr>
      <w:r w:rsidRPr="00382F10">
        <w:rPr>
          <w:color w:val="D4D4D4"/>
        </w:rPr>
        <w:t xml:space="preserve">                    </w:t>
      </w:r>
      <w:r w:rsidRPr="00382F10">
        <w:rPr>
          <w:color w:val="808080"/>
        </w:rPr>
        <w:t>&lt;</w:t>
      </w:r>
      <w:r w:rsidRPr="00382F10">
        <w:t>tr</w:t>
      </w:r>
      <w:r w:rsidRPr="00382F10">
        <w:rPr>
          <w:color w:val="808080"/>
        </w:rPr>
        <w:t>&gt;</w:t>
      </w:r>
    </w:p>
    <w:p w:rsidR="00382F10" w:rsidRPr="00382F10" w:rsidRDefault="00382F10" w:rsidP="00382F10">
      <w:pPr>
        <w:pStyle w:val="FACode"/>
        <w:rPr>
          <w:color w:val="D4D4D4"/>
        </w:rPr>
      </w:pPr>
      <w:r w:rsidRPr="00382F10">
        <w:rPr>
          <w:color w:val="D4D4D4"/>
        </w:rPr>
        <w:t xml:space="preserve">                        </w:t>
      </w:r>
      <w:r w:rsidRPr="00382F10">
        <w:rPr>
          <w:color w:val="808080"/>
        </w:rPr>
        <w:t>&lt;</w:t>
      </w:r>
      <w:r w:rsidRPr="00382F10">
        <w:t>td</w:t>
      </w:r>
      <w:r w:rsidRPr="00382F10">
        <w:rPr>
          <w:color w:val="808080"/>
        </w:rPr>
        <w:t>&gt;</w:t>
      </w:r>
      <w:r w:rsidRPr="00382F10">
        <w:rPr>
          <w:color w:val="D4D4D4"/>
        </w:rPr>
        <w:t xml:space="preserve">User Name </w:t>
      </w:r>
      <w:r w:rsidRPr="00382F10">
        <w:rPr>
          <w:color w:val="808080"/>
        </w:rPr>
        <w:t>&lt;</w:t>
      </w:r>
      <w:r w:rsidRPr="00382F10">
        <w:t>span</w:t>
      </w:r>
      <w:r w:rsidRPr="00382F10">
        <w:rPr>
          <w:color w:val="808080"/>
        </w:rPr>
        <w:t>&gt;</w:t>
      </w:r>
      <w:r w:rsidRPr="00382F10">
        <w:rPr>
          <w:color w:val="D4D4D4"/>
        </w:rPr>
        <w:t>*</w:t>
      </w:r>
      <w:r w:rsidRPr="00382F10">
        <w:rPr>
          <w:color w:val="808080"/>
        </w:rPr>
        <w:t>&lt;/</w:t>
      </w:r>
      <w:r w:rsidRPr="00382F10">
        <w:t>span</w:t>
      </w:r>
      <w:r w:rsidRPr="00382F10">
        <w:rPr>
          <w:color w:val="808080"/>
        </w:rPr>
        <w:t>&gt;&lt;/</w:t>
      </w:r>
      <w:r w:rsidRPr="00382F10">
        <w:t>td</w:t>
      </w:r>
      <w:r w:rsidRPr="00382F10">
        <w:rPr>
          <w:color w:val="808080"/>
        </w:rPr>
        <w:t>&gt;</w:t>
      </w:r>
    </w:p>
    <w:p w:rsidR="00382F10" w:rsidRDefault="00382F10" w:rsidP="00382F10">
      <w:pPr>
        <w:pStyle w:val="FACode"/>
        <w:rPr>
          <w:color w:val="D4D4D4"/>
        </w:rPr>
      </w:pPr>
      <w:r w:rsidRPr="00382F10">
        <w:rPr>
          <w:color w:val="D4D4D4"/>
        </w:rPr>
        <w:t xml:space="preserve">                        </w:t>
      </w:r>
      <w:r w:rsidRPr="00382F10">
        <w:rPr>
          <w:color w:val="808080"/>
        </w:rPr>
        <w:t>&lt;</w:t>
      </w:r>
      <w:r w:rsidRPr="00382F10">
        <w:t>td</w:t>
      </w:r>
      <w:r w:rsidRPr="00382F10">
        <w:rPr>
          <w:color w:val="808080"/>
        </w:rPr>
        <w:t>&gt;&lt;</w:t>
      </w:r>
      <w:r w:rsidRPr="00382F10">
        <w:t>input</w:t>
      </w:r>
      <w:r w:rsidRPr="00382F10">
        <w:rPr>
          <w:color w:val="D4D4D4"/>
        </w:rPr>
        <w:t xml:space="preserve"> </w:t>
      </w:r>
      <w:r w:rsidRPr="00382F10">
        <w:rPr>
          <w:color w:val="9CDCFE"/>
        </w:rPr>
        <w:t>type</w:t>
      </w:r>
      <w:r w:rsidRPr="00382F10">
        <w:rPr>
          <w:color w:val="D4D4D4"/>
        </w:rPr>
        <w:t>=</w:t>
      </w:r>
      <w:r w:rsidRPr="00382F10">
        <w:rPr>
          <w:color w:val="CE9178"/>
        </w:rPr>
        <w:t>"text"</w:t>
      </w:r>
      <w:r w:rsidRPr="00382F10">
        <w:rPr>
          <w:color w:val="D4D4D4"/>
        </w:rPr>
        <w:t xml:space="preserve"> </w:t>
      </w:r>
      <w:r w:rsidRPr="00382F10">
        <w:rPr>
          <w:color w:val="9CDCFE"/>
        </w:rPr>
        <w:t>name</w:t>
      </w:r>
      <w:r w:rsidRPr="00382F10">
        <w:rPr>
          <w:color w:val="D4D4D4"/>
        </w:rPr>
        <w:t>=</w:t>
      </w:r>
      <w:r w:rsidRPr="00382F10">
        <w:rPr>
          <w:color w:val="CE9178"/>
        </w:rPr>
        <w:t>"userName"</w:t>
      </w:r>
      <w:r w:rsidRPr="00382F10">
        <w:rPr>
          <w:color w:val="D4D4D4"/>
        </w:rPr>
        <w:t xml:space="preserve"> </w:t>
      </w:r>
      <w:r w:rsidRPr="00382F10">
        <w:rPr>
          <w:color w:val="9CDCFE"/>
        </w:rPr>
        <w:t>id</w:t>
      </w:r>
      <w:r w:rsidRPr="00382F10">
        <w:rPr>
          <w:color w:val="D4D4D4"/>
        </w:rPr>
        <w:t>=</w:t>
      </w:r>
      <w:r w:rsidRPr="00382F10">
        <w:rPr>
          <w:color w:val="CE9178"/>
        </w:rPr>
        <w:t>"userName"</w:t>
      </w:r>
      <w:r w:rsidRPr="00382F10">
        <w:rPr>
          <w:color w:val="D4D4D4"/>
        </w:rPr>
        <w:t xml:space="preserve"> </w:t>
      </w:r>
    </w:p>
    <w:p w:rsidR="00382F10" w:rsidRPr="00382F10" w:rsidRDefault="00382F10" w:rsidP="00382F10">
      <w:pPr>
        <w:pStyle w:val="FACode"/>
        <w:rPr>
          <w:color w:val="D4D4D4"/>
        </w:rPr>
      </w:pPr>
      <w:r>
        <w:rPr>
          <w:color w:val="D4D4D4"/>
        </w:rPr>
        <w:tab/>
      </w:r>
      <w:r>
        <w:rPr>
          <w:color w:val="D4D4D4"/>
        </w:rPr>
        <w:tab/>
      </w:r>
      <w:r>
        <w:rPr>
          <w:color w:val="D4D4D4"/>
        </w:rPr>
        <w:tab/>
      </w:r>
      <w:r>
        <w:rPr>
          <w:color w:val="D4D4D4"/>
        </w:rPr>
        <w:tab/>
      </w:r>
      <w:r>
        <w:rPr>
          <w:color w:val="D4D4D4"/>
        </w:rPr>
        <w:tab/>
      </w:r>
      <w:r>
        <w:rPr>
          <w:color w:val="D4D4D4"/>
        </w:rPr>
        <w:tab/>
      </w:r>
      <w:r>
        <w:rPr>
          <w:color w:val="D4D4D4"/>
        </w:rPr>
        <w:tab/>
      </w:r>
      <w:r>
        <w:rPr>
          <w:color w:val="D4D4D4"/>
        </w:rPr>
        <w:tab/>
      </w:r>
      <w:r w:rsidRPr="00382F10">
        <w:rPr>
          <w:color w:val="9CDCFE"/>
        </w:rPr>
        <w:t>placeholder</w:t>
      </w:r>
      <w:r w:rsidRPr="00382F10">
        <w:rPr>
          <w:color w:val="D4D4D4"/>
        </w:rPr>
        <w:t>=</w:t>
      </w:r>
      <w:r w:rsidRPr="00382F10">
        <w:rPr>
          <w:color w:val="CE9178"/>
        </w:rPr>
        <w:t>"Enter user name"</w:t>
      </w:r>
      <w:r w:rsidRPr="00382F10">
        <w:rPr>
          <w:color w:val="D4D4D4"/>
        </w:rPr>
        <w:t xml:space="preserve"> </w:t>
      </w:r>
      <w:r w:rsidRPr="00382F10">
        <w:rPr>
          <w:color w:val="808080"/>
        </w:rPr>
        <w:t>/&gt;</w:t>
      </w:r>
    </w:p>
    <w:p w:rsidR="00382F10" w:rsidRPr="00382F10" w:rsidRDefault="00382F10" w:rsidP="00382F10">
      <w:pPr>
        <w:pStyle w:val="FACode"/>
        <w:rPr>
          <w:color w:val="D4D4D4"/>
        </w:rPr>
      </w:pPr>
      <w:r>
        <w:rPr>
          <w:color w:val="D4D4D4"/>
        </w:rPr>
        <w:tab/>
      </w:r>
      <w:r>
        <w:rPr>
          <w:color w:val="D4D4D4"/>
        </w:rPr>
        <w:tab/>
      </w:r>
      <w:r>
        <w:rPr>
          <w:color w:val="D4D4D4"/>
        </w:rPr>
        <w:tab/>
      </w:r>
      <w:r>
        <w:rPr>
          <w:color w:val="D4D4D4"/>
        </w:rPr>
        <w:tab/>
      </w:r>
      <w:r w:rsidRPr="00382F10">
        <w:rPr>
          <w:color w:val="808080"/>
        </w:rPr>
        <w:t>&lt;/</w:t>
      </w:r>
      <w:r w:rsidRPr="00382F10">
        <w:t>td</w:t>
      </w:r>
      <w:r w:rsidRPr="00382F10">
        <w:rPr>
          <w:color w:val="808080"/>
        </w:rPr>
        <w:t>&gt;</w:t>
      </w:r>
    </w:p>
    <w:p w:rsidR="00382F10" w:rsidRPr="00382F10" w:rsidRDefault="00382F10" w:rsidP="00382F10">
      <w:pPr>
        <w:pStyle w:val="FACode"/>
        <w:rPr>
          <w:color w:val="D4D4D4"/>
        </w:rPr>
      </w:pPr>
      <w:r w:rsidRPr="00382F10">
        <w:rPr>
          <w:color w:val="D4D4D4"/>
        </w:rPr>
        <w:t xml:space="preserve">                    </w:t>
      </w:r>
      <w:r w:rsidRPr="00382F10">
        <w:rPr>
          <w:color w:val="808080"/>
        </w:rPr>
        <w:t>&lt;/</w:t>
      </w:r>
      <w:r w:rsidRPr="00382F10">
        <w:t>tr</w:t>
      </w:r>
      <w:r w:rsidRPr="00382F10">
        <w:rPr>
          <w:color w:val="808080"/>
        </w:rPr>
        <w:t>&gt;</w:t>
      </w:r>
    </w:p>
    <w:p w:rsidR="00382F10" w:rsidRPr="00382F10" w:rsidRDefault="00382F10" w:rsidP="00382F10">
      <w:pPr>
        <w:pStyle w:val="FACode"/>
        <w:rPr>
          <w:color w:val="D4D4D4"/>
        </w:rPr>
      </w:pPr>
      <w:r w:rsidRPr="00382F10">
        <w:rPr>
          <w:color w:val="D4D4D4"/>
        </w:rPr>
        <w:t xml:space="preserve">                    </w:t>
      </w:r>
      <w:r w:rsidRPr="00382F10">
        <w:rPr>
          <w:color w:val="808080"/>
        </w:rPr>
        <w:t>&lt;</w:t>
      </w:r>
      <w:r w:rsidRPr="00382F10">
        <w:t>tr</w:t>
      </w:r>
      <w:r w:rsidRPr="00382F10">
        <w:rPr>
          <w:color w:val="808080"/>
        </w:rPr>
        <w:t>&gt;</w:t>
      </w:r>
    </w:p>
    <w:p w:rsidR="00382F10" w:rsidRPr="00382F10" w:rsidRDefault="00382F10" w:rsidP="00382F10">
      <w:pPr>
        <w:pStyle w:val="FACode"/>
        <w:rPr>
          <w:color w:val="D4D4D4"/>
        </w:rPr>
      </w:pPr>
      <w:r w:rsidRPr="00382F10">
        <w:rPr>
          <w:color w:val="D4D4D4"/>
        </w:rPr>
        <w:t xml:space="preserve">                        </w:t>
      </w:r>
      <w:r w:rsidRPr="00382F10">
        <w:rPr>
          <w:color w:val="808080"/>
        </w:rPr>
        <w:t>&lt;</w:t>
      </w:r>
      <w:r w:rsidRPr="00382F10">
        <w:t>td</w:t>
      </w:r>
      <w:r w:rsidRPr="00382F10">
        <w:rPr>
          <w:color w:val="808080"/>
        </w:rPr>
        <w:t>&gt;</w:t>
      </w:r>
      <w:r w:rsidRPr="00382F10">
        <w:rPr>
          <w:color w:val="D4D4D4"/>
        </w:rPr>
        <w:t xml:space="preserve">Password </w:t>
      </w:r>
      <w:r w:rsidRPr="00382F10">
        <w:rPr>
          <w:color w:val="808080"/>
        </w:rPr>
        <w:t>&lt;</w:t>
      </w:r>
      <w:r w:rsidRPr="00382F10">
        <w:t>span</w:t>
      </w:r>
      <w:r w:rsidRPr="00382F10">
        <w:rPr>
          <w:color w:val="808080"/>
        </w:rPr>
        <w:t>&gt;</w:t>
      </w:r>
      <w:r w:rsidRPr="00382F10">
        <w:rPr>
          <w:color w:val="D4D4D4"/>
        </w:rPr>
        <w:t>*</w:t>
      </w:r>
      <w:r w:rsidRPr="00382F10">
        <w:rPr>
          <w:color w:val="808080"/>
        </w:rPr>
        <w:t>&lt;/</w:t>
      </w:r>
      <w:r w:rsidRPr="00382F10">
        <w:t>span</w:t>
      </w:r>
      <w:r w:rsidRPr="00382F10">
        <w:rPr>
          <w:color w:val="808080"/>
        </w:rPr>
        <w:t>&gt;&lt;/</w:t>
      </w:r>
      <w:r w:rsidRPr="00382F10">
        <w:t>td</w:t>
      </w:r>
      <w:r w:rsidRPr="00382F10">
        <w:rPr>
          <w:color w:val="808080"/>
        </w:rPr>
        <w:t>&gt;</w:t>
      </w:r>
    </w:p>
    <w:p w:rsidR="00680F7D" w:rsidRDefault="00382F10" w:rsidP="00382F10">
      <w:pPr>
        <w:pStyle w:val="FACode"/>
        <w:rPr>
          <w:color w:val="D4D4D4"/>
        </w:rPr>
      </w:pPr>
      <w:r w:rsidRPr="00382F10">
        <w:rPr>
          <w:color w:val="D4D4D4"/>
        </w:rPr>
        <w:t xml:space="preserve">                        </w:t>
      </w:r>
      <w:r w:rsidRPr="00382F10">
        <w:rPr>
          <w:color w:val="808080"/>
        </w:rPr>
        <w:t>&lt;</w:t>
      </w:r>
      <w:r w:rsidRPr="00382F10">
        <w:t>td</w:t>
      </w:r>
      <w:r w:rsidRPr="00382F10">
        <w:rPr>
          <w:color w:val="808080"/>
        </w:rPr>
        <w:t>&gt;&lt;</w:t>
      </w:r>
      <w:r w:rsidRPr="00382F10">
        <w:t>input</w:t>
      </w:r>
      <w:r w:rsidRPr="00382F10">
        <w:rPr>
          <w:color w:val="D4D4D4"/>
        </w:rPr>
        <w:t xml:space="preserve"> </w:t>
      </w:r>
      <w:r w:rsidRPr="00382F10">
        <w:rPr>
          <w:color w:val="9CDCFE"/>
        </w:rPr>
        <w:t>type</w:t>
      </w:r>
      <w:r w:rsidRPr="00382F10">
        <w:rPr>
          <w:color w:val="D4D4D4"/>
        </w:rPr>
        <w:t>=</w:t>
      </w:r>
      <w:r w:rsidRPr="00382F10">
        <w:rPr>
          <w:color w:val="CE9178"/>
        </w:rPr>
        <w:t>"password"</w:t>
      </w:r>
      <w:r w:rsidRPr="00382F10">
        <w:rPr>
          <w:color w:val="D4D4D4"/>
        </w:rPr>
        <w:t xml:space="preserve"> </w:t>
      </w:r>
      <w:r w:rsidRPr="00382F10">
        <w:rPr>
          <w:color w:val="9CDCFE"/>
        </w:rPr>
        <w:t>name</w:t>
      </w:r>
      <w:r w:rsidRPr="00382F10">
        <w:rPr>
          <w:color w:val="D4D4D4"/>
        </w:rPr>
        <w:t>=</w:t>
      </w:r>
      <w:r w:rsidRPr="00382F10">
        <w:rPr>
          <w:color w:val="CE9178"/>
        </w:rPr>
        <w:t>"password"</w:t>
      </w:r>
      <w:r w:rsidRPr="00382F10">
        <w:rPr>
          <w:color w:val="D4D4D4"/>
        </w:rPr>
        <w:t xml:space="preserve"> </w:t>
      </w:r>
      <w:r w:rsidRPr="00382F10">
        <w:rPr>
          <w:color w:val="9CDCFE"/>
        </w:rPr>
        <w:t>id</w:t>
      </w:r>
      <w:r w:rsidRPr="00382F10">
        <w:rPr>
          <w:color w:val="D4D4D4"/>
        </w:rPr>
        <w:t>=</w:t>
      </w:r>
      <w:r w:rsidRPr="00382F10">
        <w:rPr>
          <w:color w:val="CE9178"/>
        </w:rPr>
        <w:t>"password"</w:t>
      </w:r>
      <w:r w:rsidRPr="00382F10">
        <w:rPr>
          <w:color w:val="D4D4D4"/>
        </w:rPr>
        <w:t xml:space="preserve"> </w:t>
      </w:r>
    </w:p>
    <w:p w:rsidR="00680F7D" w:rsidRPr="00680F7D" w:rsidRDefault="00680F7D" w:rsidP="00382F10">
      <w:pPr>
        <w:pStyle w:val="FACode"/>
        <w:rPr>
          <w:color w:val="D4D4D4"/>
        </w:rPr>
      </w:pPr>
      <w:r>
        <w:rPr>
          <w:color w:val="D4D4D4"/>
        </w:rPr>
        <w:tab/>
      </w:r>
      <w:r>
        <w:rPr>
          <w:color w:val="D4D4D4"/>
        </w:rPr>
        <w:tab/>
      </w:r>
      <w:r>
        <w:rPr>
          <w:color w:val="D4D4D4"/>
        </w:rPr>
        <w:tab/>
      </w:r>
      <w:r>
        <w:rPr>
          <w:color w:val="D4D4D4"/>
        </w:rPr>
        <w:tab/>
      </w:r>
      <w:r>
        <w:rPr>
          <w:color w:val="D4D4D4"/>
        </w:rPr>
        <w:tab/>
      </w:r>
      <w:r>
        <w:rPr>
          <w:color w:val="D4D4D4"/>
        </w:rPr>
        <w:tab/>
      </w:r>
      <w:r>
        <w:rPr>
          <w:color w:val="D4D4D4"/>
        </w:rPr>
        <w:tab/>
      </w:r>
      <w:r>
        <w:rPr>
          <w:color w:val="D4D4D4"/>
        </w:rPr>
        <w:tab/>
      </w:r>
      <w:r w:rsidR="00382F10" w:rsidRPr="00382F10">
        <w:rPr>
          <w:color w:val="9CDCFE"/>
        </w:rPr>
        <w:t>placeholder</w:t>
      </w:r>
      <w:r w:rsidR="00382F10" w:rsidRPr="00382F10">
        <w:rPr>
          <w:color w:val="D4D4D4"/>
        </w:rPr>
        <w:t>=</w:t>
      </w:r>
      <w:r w:rsidR="00382F10" w:rsidRPr="00382F10">
        <w:rPr>
          <w:color w:val="CE9178"/>
        </w:rPr>
        <w:t>"Enter password"</w:t>
      </w:r>
      <w:r w:rsidR="00382F10" w:rsidRPr="00382F10">
        <w:rPr>
          <w:color w:val="D4D4D4"/>
        </w:rPr>
        <w:t xml:space="preserve"> </w:t>
      </w:r>
      <w:r w:rsidR="00382F10" w:rsidRPr="00382F10">
        <w:rPr>
          <w:color w:val="808080"/>
        </w:rPr>
        <w:t>/&gt;</w:t>
      </w:r>
    </w:p>
    <w:p w:rsidR="00382F10" w:rsidRPr="00382F10" w:rsidRDefault="00680F7D" w:rsidP="00382F10">
      <w:pPr>
        <w:pStyle w:val="FACode"/>
        <w:rPr>
          <w:color w:val="D4D4D4"/>
        </w:rPr>
      </w:pPr>
      <w:r>
        <w:rPr>
          <w:color w:val="808080"/>
        </w:rPr>
        <w:lastRenderedPageBreak/>
        <w:tab/>
      </w:r>
      <w:r>
        <w:rPr>
          <w:color w:val="808080"/>
        </w:rPr>
        <w:tab/>
      </w:r>
      <w:r>
        <w:rPr>
          <w:color w:val="808080"/>
        </w:rPr>
        <w:tab/>
      </w:r>
      <w:r>
        <w:rPr>
          <w:color w:val="808080"/>
        </w:rPr>
        <w:tab/>
      </w:r>
      <w:r w:rsidR="00382F10" w:rsidRPr="00382F10">
        <w:rPr>
          <w:color w:val="808080"/>
        </w:rPr>
        <w:t>&lt;/</w:t>
      </w:r>
      <w:r w:rsidR="00382F10" w:rsidRPr="00382F10">
        <w:t>td</w:t>
      </w:r>
      <w:r w:rsidR="00382F10" w:rsidRPr="00382F10">
        <w:rPr>
          <w:color w:val="808080"/>
        </w:rPr>
        <w:t>&gt;</w:t>
      </w:r>
    </w:p>
    <w:p w:rsidR="00382F10" w:rsidRPr="00382F10" w:rsidRDefault="00382F10" w:rsidP="00382F10">
      <w:pPr>
        <w:pStyle w:val="FACode"/>
        <w:rPr>
          <w:color w:val="D4D4D4"/>
        </w:rPr>
      </w:pPr>
      <w:r w:rsidRPr="00382F10">
        <w:rPr>
          <w:color w:val="D4D4D4"/>
        </w:rPr>
        <w:t xml:space="preserve">                    </w:t>
      </w:r>
      <w:r w:rsidRPr="00382F10">
        <w:rPr>
          <w:color w:val="808080"/>
        </w:rPr>
        <w:t>&lt;/</w:t>
      </w:r>
      <w:r w:rsidRPr="00382F10">
        <w:t>tr</w:t>
      </w:r>
      <w:r w:rsidRPr="00382F10">
        <w:rPr>
          <w:color w:val="808080"/>
        </w:rPr>
        <w:t>&gt;</w:t>
      </w:r>
    </w:p>
    <w:p w:rsidR="00382F10" w:rsidRPr="00382F10" w:rsidRDefault="00382F10" w:rsidP="00382F10">
      <w:pPr>
        <w:pStyle w:val="FACode"/>
        <w:rPr>
          <w:color w:val="D4D4D4"/>
        </w:rPr>
      </w:pPr>
    </w:p>
    <w:p w:rsidR="00382F10" w:rsidRPr="00382F10" w:rsidRDefault="00382F10" w:rsidP="00382F10">
      <w:pPr>
        <w:pStyle w:val="FACode"/>
        <w:rPr>
          <w:color w:val="D4D4D4"/>
        </w:rPr>
      </w:pPr>
      <w:r w:rsidRPr="00382F10">
        <w:rPr>
          <w:color w:val="D4D4D4"/>
        </w:rPr>
        <w:t xml:space="preserve">                    </w:t>
      </w:r>
      <w:r w:rsidRPr="00382F10">
        <w:rPr>
          <w:color w:val="808080"/>
        </w:rPr>
        <w:t>&lt;</w:t>
      </w:r>
      <w:r w:rsidRPr="00382F10">
        <w:t>tr</w:t>
      </w:r>
      <w:r w:rsidRPr="00382F10">
        <w:rPr>
          <w:color w:val="808080"/>
        </w:rPr>
        <w:t>&gt;</w:t>
      </w:r>
    </w:p>
    <w:p w:rsidR="00382F10" w:rsidRPr="00382F10" w:rsidRDefault="00382F10" w:rsidP="00382F10">
      <w:pPr>
        <w:pStyle w:val="FACode"/>
        <w:rPr>
          <w:color w:val="D4D4D4"/>
        </w:rPr>
      </w:pPr>
      <w:r w:rsidRPr="00382F10">
        <w:rPr>
          <w:color w:val="D4D4D4"/>
        </w:rPr>
        <w:t xml:space="preserve">                        </w:t>
      </w:r>
      <w:r w:rsidRPr="00382F10">
        <w:rPr>
          <w:color w:val="808080"/>
        </w:rPr>
        <w:t>&lt;</w:t>
      </w:r>
      <w:r w:rsidRPr="00382F10">
        <w:t>td</w:t>
      </w:r>
      <w:r w:rsidRPr="00382F10">
        <w:rPr>
          <w:color w:val="808080"/>
        </w:rPr>
        <w:t>&gt;</w:t>
      </w:r>
      <w:r w:rsidRPr="00382F10">
        <w:rPr>
          <w:color w:val="D4D4D4"/>
        </w:rPr>
        <w:t xml:space="preserve">Confirm Password </w:t>
      </w:r>
      <w:r w:rsidRPr="00382F10">
        <w:rPr>
          <w:color w:val="808080"/>
        </w:rPr>
        <w:t>&lt;</w:t>
      </w:r>
      <w:r w:rsidRPr="00382F10">
        <w:t>span</w:t>
      </w:r>
      <w:r w:rsidRPr="00382F10">
        <w:rPr>
          <w:color w:val="808080"/>
        </w:rPr>
        <w:t>&gt;</w:t>
      </w:r>
      <w:r w:rsidRPr="00382F10">
        <w:rPr>
          <w:color w:val="D4D4D4"/>
        </w:rPr>
        <w:t>*</w:t>
      </w:r>
      <w:r w:rsidRPr="00382F10">
        <w:rPr>
          <w:color w:val="808080"/>
        </w:rPr>
        <w:t>&lt;/</w:t>
      </w:r>
      <w:r w:rsidRPr="00382F10">
        <w:t>span</w:t>
      </w:r>
      <w:r w:rsidRPr="00382F10">
        <w:rPr>
          <w:color w:val="808080"/>
        </w:rPr>
        <w:t>&gt;&lt;/</w:t>
      </w:r>
      <w:r w:rsidRPr="00382F10">
        <w:t>td</w:t>
      </w:r>
      <w:r w:rsidRPr="00382F10">
        <w:rPr>
          <w:color w:val="808080"/>
        </w:rPr>
        <w:t>&gt;</w:t>
      </w:r>
    </w:p>
    <w:p w:rsidR="00680F7D" w:rsidRDefault="00382F10" w:rsidP="00382F10">
      <w:pPr>
        <w:pStyle w:val="FACode"/>
        <w:rPr>
          <w:color w:val="D4D4D4"/>
        </w:rPr>
      </w:pPr>
      <w:r w:rsidRPr="00382F10">
        <w:rPr>
          <w:color w:val="D4D4D4"/>
        </w:rPr>
        <w:t xml:space="preserve">                        </w:t>
      </w:r>
      <w:r w:rsidRPr="00382F10">
        <w:rPr>
          <w:color w:val="808080"/>
        </w:rPr>
        <w:t>&lt;</w:t>
      </w:r>
      <w:r w:rsidRPr="00382F10">
        <w:t>td</w:t>
      </w:r>
      <w:r w:rsidRPr="00382F10">
        <w:rPr>
          <w:color w:val="808080"/>
        </w:rPr>
        <w:t>&gt;&lt;</w:t>
      </w:r>
      <w:r w:rsidRPr="00382F10">
        <w:t>input</w:t>
      </w:r>
      <w:r w:rsidRPr="00382F10">
        <w:rPr>
          <w:color w:val="D4D4D4"/>
        </w:rPr>
        <w:t xml:space="preserve"> </w:t>
      </w:r>
      <w:r w:rsidRPr="00382F10">
        <w:rPr>
          <w:color w:val="9CDCFE"/>
        </w:rPr>
        <w:t>type</w:t>
      </w:r>
      <w:r w:rsidRPr="00382F10">
        <w:rPr>
          <w:color w:val="D4D4D4"/>
        </w:rPr>
        <w:t>=</w:t>
      </w:r>
      <w:r w:rsidRPr="00382F10">
        <w:rPr>
          <w:color w:val="CE9178"/>
        </w:rPr>
        <w:t>"password"</w:t>
      </w:r>
      <w:r w:rsidRPr="00382F10">
        <w:rPr>
          <w:color w:val="D4D4D4"/>
        </w:rPr>
        <w:t xml:space="preserve"> </w:t>
      </w:r>
      <w:r w:rsidRPr="00382F10">
        <w:rPr>
          <w:color w:val="9CDCFE"/>
        </w:rPr>
        <w:t>name</w:t>
      </w:r>
      <w:r w:rsidRPr="00382F10">
        <w:rPr>
          <w:color w:val="D4D4D4"/>
        </w:rPr>
        <w:t>=</w:t>
      </w:r>
      <w:r w:rsidRPr="00382F10">
        <w:rPr>
          <w:color w:val="CE9178"/>
        </w:rPr>
        <w:t>"confirmPassword"</w:t>
      </w:r>
      <w:r w:rsidRPr="00382F10">
        <w:rPr>
          <w:color w:val="D4D4D4"/>
        </w:rPr>
        <w:t xml:space="preserve"> </w:t>
      </w:r>
    </w:p>
    <w:p w:rsidR="00680F7D" w:rsidRPr="00680F7D" w:rsidRDefault="00680F7D" w:rsidP="00E054FF">
      <w:pPr>
        <w:pStyle w:val="FACode"/>
        <w:rPr>
          <w:color w:val="D4D4D4"/>
        </w:rPr>
      </w:pPr>
      <w:r w:rsidRPr="00680F7D">
        <w:rPr>
          <w:color w:val="D4D4D4"/>
        </w:rPr>
        <w:tab/>
      </w:r>
      <w:r w:rsidRPr="00680F7D">
        <w:rPr>
          <w:color w:val="D4D4D4"/>
        </w:rPr>
        <w:tab/>
      </w:r>
      <w:r w:rsidRPr="00680F7D">
        <w:rPr>
          <w:color w:val="D4D4D4"/>
        </w:rPr>
        <w:tab/>
      </w:r>
      <w:r w:rsidRPr="00680F7D">
        <w:rPr>
          <w:color w:val="D4D4D4"/>
        </w:rPr>
        <w:tab/>
      </w:r>
      <w:r w:rsidRPr="00680F7D">
        <w:rPr>
          <w:color w:val="D4D4D4"/>
        </w:rPr>
        <w:tab/>
      </w:r>
      <w:r w:rsidR="00382F10" w:rsidRPr="00680F7D">
        <w:rPr>
          <w:color w:val="9CDCFE"/>
        </w:rPr>
        <w:t>id</w:t>
      </w:r>
      <w:r w:rsidR="00382F10" w:rsidRPr="00680F7D">
        <w:rPr>
          <w:color w:val="D4D4D4"/>
        </w:rPr>
        <w:t>=</w:t>
      </w:r>
      <w:r w:rsidR="00382F10" w:rsidRPr="00680F7D">
        <w:rPr>
          <w:color w:val="CE9178"/>
        </w:rPr>
        <w:t>"confirmPassword"</w:t>
      </w:r>
      <w:r>
        <w:rPr>
          <w:color w:val="D4D4D4"/>
        </w:rPr>
        <w:t xml:space="preserve"> </w:t>
      </w:r>
      <w:r w:rsidR="00382F10" w:rsidRPr="00680F7D">
        <w:rPr>
          <w:color w:val="9CDCFE"/>
        </w:rPr>
        <w:t>placeholder</w:t>
      </w:r>
      <w:r w:rsidR="00382F10" w:rsidRPr="00680F7D">
        <w:rPr>
          <w:color w:val="D4D4D4"/>
        </w:rPr>
        <w:t>=</w:t>
      </w:r>
      <w:r w:rsidR="00382F10" w:rsidRPr="00680F7D">
        <w:rPr>
          <w:color w:val="CE9178"/>
        </w:rPr>
        <w:t>"Enter password again"</w:t>
      </w:r>
      <w:r w:rsidR="00382F10" w:rsidRPr="00680F7D">
        <w:rPr>
          <w:color w:val="D4D4D4"/>
        </w:rPr>
        <w:t xml:space="preserve"> </w:t>
      </w:r>
      <w:r w:rsidR="00382F10" w:rsidRPr="00680F7D">
        <w:rPr>
          <w:color w:val="808080"/>
        </w:rPr>
        <w:t>/&gt;</w:t>
      </w:r>
    </w:p>
    <w:p w:rsidR="00382F10" w:rsidRPr="00680F7D" w:rsidRDefault="00680F7D" w:rsidP="00E054FF">
      <w:pPr>
        <w:pStyle w:val="FACode"/>
        <w:rPr>
          <w:color w:val="D4D4D4"/>
        </w:rPr>
      </w:pPr>
      <w:r>
        <w:rPr>
          <w:color w:val="808080"/>
        </w:rPr>
        <w:tab/>
      </w:r>
      <w:r>
        <w:rPr>
          <w:color w:val="808080"/>
        </w:rPr>
        <w:tab/>
      </w:r>
      <w:r>
        <w:rPr>
          <w:color w:val="808080"/>
        </w:rPr>
        <w:tab/>
      </w:r>
      <w:r>
        <w:rPr>
          <w:color w:val="808080"/>
        </w:rPr>
        <w:tab/>
      </w:r>
      <w:r w:rsidR="00382F10" w:rsidRPr="00680F7D">
        <w:rPr>
          <w:color w:val="808080"/>
        </w:rPr>
        <w:t>&lt;/</w:t>
      </w:r>
      <w:r w:rsidR="00382F10" w:rsidRPr="00382F10">
        <w:t>td</w:t>
      </w:r>
      <w:r w:rsidR="00382F10" w:rsidRPr="00680F7D">
        <w:rPr>
          <w:color w:val="808080"/>
        </w:rPr>
        <w:t>&gt;</w:t>
      </w:r>
    </w:p>
    <w:p w:rsidR="00382F10" w:rsidRPr="00382F10" w:rsidRDefault="00382F10" w:rsidP="00382F10">
      <w:pPr>
        <w:pStyle w:val="FACode"/>
        <w:rPr>
          <w:color w:val="D4D4D4"/>
        </w:rPr>
      </w:pPr>
      <w:r w:rsidRPr="00382F10">
        <w:rPr>
          <w:color w:val="D4D4D4"/>
        </w:rPr>
        <w:t xml:space="preserve">                    </w:t>
      </w:r>
      <w:r w:rsidRPr="00382F10">
        <w:rPr>
          <w:color w:val="808080"/>
        </w:rPr>
        <w:t>&lt;/</w:t>
      </w:r>
      <w:r w:rsidRPr="00382F10">
        <w:t>tr</w:t>
      </w:r>
      <w:r w:rsidRPr="00382F10">
        <w:rPr>
          <w:color w:val="808080"/>
        </w:rPr>
        <w:t>&gt;</w:t>
      </w:r>
    </w:p>
    <w:p w:rsidR="00382F10" w:rsidRPr="00382F10" w:rsidRDefault="00382F10" w:rsidP="00382F10">
      <w:pPr>
        <w:pStyle w:val="FACode"/>
        <w:rPr>
          <w:color w:val="D4D4D4"/>
        </w:rPr>
      </w:pPr>
      <w:r w:rsidRPr="00382F10">
        <w:rPr>
          <w:color w:val="D4D4D4"/>
        </w:rPr>
        <w:t xml:space="preserve">                    </w:t>
      </w:r>
      <w:r w:rsidRPr="00382F10">
        <w:rPr>
          <w:color w:val="808080"/>
        </w:rPr>
        <w:t>&lt;</w:t>
      </w:r>
      <w:r w:rsidRPr="00382F10">
        <w:t>tr</w:t>
      </w:r>
      <w:r w:rsidRPr="00382F10">
        <w:rPr>
          <w:color w:val="808080"/>
        </w:rPr>
        <w:t>&gt;</w:t>
      </w:r>
    </w:p>
    <w:p w:rsidR="00382F10" w:rsidRPr="00382F10" w:rsidRDefault="00382F10" w:rsidP="00382F10">
      <w:pPr>
        <w:pStyle w:val="FACode"/>
        <w:rPr>
          <w:color w:val="D4D4D4"/>
        </w:rPr>
      </w:pPr>
      <w:r w:rsidRPr="00382F10">
        <w:rPr>
          <w:color w:val="D4D4D4"/>
        </w:rPr>
        <w:t xml:space="preserve">                        </w:t>
      </w:r>
      <w:r w:rsidRPr="00382F10">
        <w:rPr>
          <w:color w:val="808080"/>
        </w:rPr>
        <w:t>&lt;</w:t>
      </w:r>
      <w:r w:rsidRPr="00382F10">
        <w:t>td</w:t>
      </w:r>
      <w:r w:rsidRPr="00382F10">
        <w:rPr>
          <w:color w:val="808080"/>
        </w:rPr>
        <w:t>&gt;&lt;/</w:t>
      </w:r>
      <w:r w:rsidRPr="00382F10">
        <w:t>td</w:t>
      </w:r>
      <w:r w:rsidRPr="00382F10">
        <w:rPr>
          <w:color w:val="808080"/>
        </w:rPr>
        <w:t>&gt;</w:t>
      </w:r>
    </w:p>
    <w:p w:rsidR="00382F10" w:rsidRPr="00382F10" w:rsidRDefault="00382F10" w:rsidP="00382F10">
      <w:pPr>
        <w:pStyle w:val="FACode"/>
        <w:rPr>
          <w:color w:val="D4D4D4"/>
        </w:rPr>
      </w:pPr>
      <w:r w:rsidRPr="00382F10">
        <w:rPr>
          <w:color w:val="D4D4D4"/>
        </w:rPr>
        <w:t xml:space="preserve">                        </w:t>
      </w:r>
      <w:r w:rsidRPr="00382F10">
        <w:rPr>
          <w:color w:val="808080"/>
        </w:rPr>
        <w:t>&lt;</w:t>
      </w:r>
      <w:r w:rsidRPr="00382F10">
        <w:t>td</w:t>
      </w:r>
      <w:r w:rsidRPr="00382F10">
        <w:rPr>
          <w:color w:val="808080"/>
        </w:rPr>
        <w:t>&gt;</w:t>
      </w:r>
    </w:p>
    <w:p w:rsidR="0034752C" w:rsidRDefault="00382F10" w:rsidP="00382F10">
      <w:pPr>
        <w:pStyle w:val="FACode"/>
        <w:rPr>
          <w:color w:val="D4D4D4"/>
        </w:rPr>
      </w:pPr>
      <w:r w:rsidRPr="00382F10">
        <w:rPr>
          <w:color w:val="D4D4D4"/>
        </w:rPr>
        <w:t xml:space="preserve">                            </w:t>
      </w:r>
      <w:r w:rsidRPr="00382F10">
        <w:rPr>
          <w:color w:val="808080"/>
        </w:rPr>
        <w:t>&lt;</w:t>
      </w:r>
      <w:r w:rsidRPr="00382F10">
        <w:t>button</w:t>
      </w:r>
      <w:r w:rsidRPr="00382F10">
        <w:rPr>
          <w:color w:val="D4D4D4"/>
        </w:rPr>
        <w:t xml:space="preserve"> </w:t>
      </w:r>
      <w:r w:rsidRPr="00382F10">
        <w:rPr>
          <w:color w:val="9CDCFE"/>
        </w:rPr>
        <w:t>type</w:t>
      </w:r>
      <w:r w:rsidRPr="00382F10">
        <w:rPr>
          <w:color w:val="D4D4D4"/>
        </w:rPr>
        <w:t>=</w:t>
      </w:r>
      <w:r w:rsidRPr="00382F10">
        <w:rPr>
          <w:color w:val="CE9178"/>
        </w:rPr>
        <w:t>"button"</w:t>
      </w:r>
      <w:r w:rsidRPr="00382F10">
        <w:rPr>
          <w:color w:val="D4D4D4"/>
        </w:rPr>
        <w:t xml:space="preserve"> </w:t>
      </w:r>
      <w:r w:rsidRPr="00382F10">
        <w:rPr>
          <w:color w:val="9CDCFE"/>
        </w:rPr>
        <w:t>onclick</w:t>
      </w:r>
      <w:r w:rsidRPr="00382F10">
        <w:rPr>
          <w:color w:val="D4D4D4"/>
        </w:rPr>
        <w:t>=</w:t>
      </w:r>
      <w:r w:rsidRPr="00382F10">
        <w:rPr>
          <w:color w:val="CE9178"/>
        </w:rPr>
        <w:t>"</w:t>
      </w:r>
      <w:r w:rsidRPr="00382F10">
        <w:rPr>
          <w:color w:val="DCDCAA"/>
        </w:rPr>
        <w:t>validateRegister</w:t>
      </w:r>
      <w:r w:rsidRPr="00382F10">
        <w:rPr>
          <w:color w:val="CE9178"/>
        </w:rPr>
        <w:t>()"</w:t>
      </w:r>
      <w:r w:rsidRPr="00382F10">
        <w:rPr>
          <w:color w:val="D4D4D4"/>
        </w:rPr>
        <w:t xml:space="preserve"> </w:t>
      </w:r>
    </w:p>
    <w:p w:rsidR="00382F10" w:rsidRPr="006B28B1" w:rsidRDefault="0034752C" w:rsidP="00E054FF">
      <w:pPr>
        <w:pStyle w:val="FACode"/>
        <w:rPr>
          <w:color w:val="D4D4D4"/>
        </w:rPr>
      </w:pPr>
      <w:r w:rsidRPr="006B28B1">
        <w:rPr>
          <w:color w:val="D4D4D4"/>
        </w:rPr>
        <w:tab/>
      </w:r>
      <w:r w:rsidRPr="006B28B1">
        <w:rPr>
          <w:color w:val="D4D4D4"/>
        </w:rPr>
        <w:tab/>
      </w:r>
      <w:r w:rsidRPr="006B28B1">
        <w:rPr>
          <w:color w:val="D4D4D4"/>
        </w:rPr>
        <w:tab/>
      </w:r>
      <w:r w:rsidRPr="006B28B1">
        <w:rPr>
          <w:color w:val="D4D4D4"/>
        </w:rPr>
        <w:tab/>
      </w:r>
      <w:r w:rsidRPr="006B28B1">
        <w:rPr>
          <w:color w:val="D4D4D4"/>
        </w:rPr>
        <w:tab/>
      </w:r>
      <w:r w:rsidRPr="006B28B1">
        <w:rPr>
          <w:color w:val="D4D4D4"/>
        </w:rPr>
        <w:tab/>
      </w:r>
      <w:r w:rsidR="00382F10" w:rsidRPr="006B28B1">
        <w:rPr>
          <w:color w:val="9CDCFE"/>
        </w:rPr>
        <w:t>name</w:t>
      </w:r>
      <w:r w:rsidR="00382F10" w:rsidRPr="006B28B1">
        <w:rPr>
          <w:color w:val="D4D4D4"/>
        </w:rPr>
        <w:t>=</w:t>
      </w:r>
      <w:r w:rsidR="00382F10" w:rsidRPr="006B28B1">
        <w:rPr>
          <w:color w:val="CE9178"/>
        </w:rPr>
        <w:t>"register"</w:t>
      </w:r>
      <w:r w:rsidR="00382F10" w:rsidRPr="006B28B1">
        <w:rPr>
          <w:color w:val="808080"/>
        </w:rPr>
        <w:t>&gt;</w:t>
      </w:r>
      <w:r w:rsidR="006B28B1">
        <w:rPr>
          <w:color w:val="D4D4D4"/>
        </w:rPr>
        <w:t xml:space="preserve"> </w:t>
      </w:r>
      <w:r w:rsidR="00382F10" w:rsidRPr="006B28B1">
        <w:rPr>
          <w:color w:val="D4D4D4"/>
        </w:rPr>
        <w:t>Register</w:t>
      </w:r>
    </w:p>
    <w:p w:rsidR="00382F10" w:rsidRPr="00382F10" w:rsidRDefault="00382F10" w:rsidP="00382F10">
      <w:pPr>
        <w:pStyle w:val="FACode"/>
        <w:rPr>
          <w:color w:val="D4D4D4"/>
        </w:rPr>
      </w:pPr>
      <w:r w:rsidRPr="00382F10">
        <w:rPr>
          <w:color w:val="D4D4D4"/>
        </w:rPr>
        <w:t xml:space="preserve">                            </w:t>
      </w:r>
      <w:r w:rsidRPr="00382F10">
        <w:rPr>
          <w:color w:val="808080"/>
        </w:rPr>
        <w:t>&lt;/</w:t>
      </w:r>
      <w:r w:rsidRPr="00382F10">
        <w:t>button</w:t>
      </w:r>
      <w:r w:rsidRPr="00382F10">
        <w:rPr>
          <w:color w:val="808080"/>
        </w:rPr>
        <w:t>&gt;</w:t>
      </w:r>
    </w:p>
    <w:p w:rsidR="00382F10" w:rsidRPr="00382F10" w:rsidRDefault="00382F10" w:rsidP="00382F10">
      <w:pPr>
        <w:pStyle w:val="FACode"/>
        <w:rPr>
          <w:color w:val="D4D4D4"/>
        </w:rPr>
      </w:pPr>
      <w:r w:rsidRPr="00382F10">
        <w:rPr>
          <w:color w:val="D4D4D4"/>
        </w:rPr>
        <w:t xml:space="preserve">                        </w:t>
      </w:r>
      <w:r w:rsidRPr="00382F10">
        <w:rPr>
          <w:color w:val="808080"/>
        </w:rPr>
        <w:t>&lt;/</w:t>
      </w:r>
      <w:r w:rsidRPr="00382F10">
        <w:t>td</w:t>
      </w:r>
      <w:r w:rsidRPr="00382F10">
        <w:rPr>
          <w:color w:val="808080"/>
        </w:rPr>
        <w:t>&gt;</w:t>
      </w:r>
    </w:p>
    <w:p w:rsidR="00382F10" w:rsidRPr="00382F10" w:rsidRDefault="00382F10" w:rsidP="00382F10">
      <w:pPr>
        <w:pStyle w:val="FACode"/>
        <w:rPr>
          <w:color w:val="D4D4D4"/>
        </w:rPr>
      </w:pPr>
      <w:r w:rsidRPr="00382F10">
        <w:rPr>
          <w:color w:val="D4D4D4"/>
        </w:rPr>
        <w:t xml:space="preserve">                    </w:t>
      </w:r>
      <w:r w:rsidRPr="00382F10">
        <w:rPr>
          <w:color w:val="808080"/>
        </w:rPr>
        <w:t>&lt;/</w:t>
      </w:r>
      <w:r w:rsidRPr="00382F10">
        <w:t>tr</w:t>
      </w:r>
      <w:r w:rsidRPr="00382F10">
        <w:rPr>
          <w:color w:val="808080"/>
        </w:rPr>
        <w:t>&gt;</w:t>
      </w:r>
    </w:p>
    <w:p w:rsidR="00382F10" w:rsidRPr="00382F10" w:rsidRDefault="00382F10" w:rsidP="00382F10">
      <w:pPr>
        <w:pStyle w:val="FACode"/>
        <w:rPr>
          <w:color w:val="D4D4D4"/>
        </w:rPr>
      </w:pPr>
      <w:r w:rsidRPr="00382F10">
        <w:rPr>
          <w:color w:val="D4D4D4"/>
        </w:rPr>
        <w:t xml:space="preserve">                </w:t>
      </w:r>
      <w:r w:rsidRPr="00382F10">
        <w:rPr>
          <w:color w:val="808080"/>
        </w:rPr>
        <w:t>&lt;/</w:t>
      </w:r>
      <w:r w:rsidRPr="00382F10">
        <w:t>table</w:t>
      </w:r>
      <w:r w:rsidRPr="00382F10">
        <w:rPr>
          <w:color w:val="808080"/>
        </w:rPr>
        <w:t>&gt;</w:t>
      </w:r>
    </w:p>
    <w:p w:rsidR="00382F10" w:rsidRPr="00382F10" w:rsidRDefault="00382F10" w:rsidP="00382F10">
      <w:pPr>
        <w:pStyle w:val="FACode"/>
        <w:rPr>
          <w:color w:val="D4D4D4"/>
        </w:rPr>
      </w:pPr>
      <w:r w:rsidRPr="00382F10">
        <w:rPr>
          <w:color w:val="D4D4D4"/>
        </w:rPr>
        <w:t xml:space="preserve">            </w:t>
      </w:r>
      <w:r w:rsidRPr="00382F10">
        <w:rPr>
          <w:color w:val="808080"/>
        </w:rPr>
        <w:t>&lt;/</w:t>
      </w:r>
      <w:r w:rsidRPr="00382F10">
        <w:t>form</w:t>
      </w:r>
      <w:r w:rsidRPr="00382F10">
        <w:rPr>
          <w:color w:val="808080"/>
        </w:rPr>
        <w:t>&gt;</w:t>
      </w:r>
    </w:p>
    <w:p w:rsidR="00382F10" w:rsidRPr="00382F10" w:rsidRDefault="00382F10" w:rsidP="00382F10">
      <w:pPr>
        <w:pStyle w:val="FACode"/>
        <w:rPr>
          <w:color w:val="D4D4D4"/>
        </w:rPr>
      </w:pPr>
      <w:r w:rsidRPr="00382F10">
        <w:rPr>
          <w:color w:val="D4D4D4"/>
        </w:rPr>
        <w:t xml:space="preserve">        </w:t>
      </w:r>
      <w:r w:rsidRPr="00382F10">
        <w:rPr>
          <w:color w:val="808080"/>
        </w:rPr>
        <w:t>&lt;/</w:t>
      </w:r>
      <w:r w:rsidRPr="00382F10">
        <w:t>div</w:t>
      </w:r>
      <w:r w:rsidRPr="00382F10">
        <w:rPr>
          <w:color w:val="808080"/>
        </w:rPr>
        <w:t>&gt;</w:t>
      </w:r>
    </w:p>
    <w:p w:rsidR="00382F10" w:rsidRPr="00382F10" w:rsidRDefault="00382F10" w:rsidP="00382F10">
      <w:pPr>
        <w:pStyle w:val="FACode"/>
        <w:rPr>
          <w:color w:val="D4D4D4"/>
        </w:rPr>
      </w:pPr>
      <w:r w:rsidRPr="00382F10">
        <w:rPr>
          <w:color w:val="D4D4D4"/>
        </w:rPr>
        <w:t xml:space="preserve">        </w:t>
      </w:r>
      <w:r w:rsidRPr="00382F10">
        <w:rPr>
          <w:color w:val="808080"/>
        </w:rPr>
        <w:t>&lt;</w:t>
      </w:r>
      <w:r w:rsidRPr="00382F10">
        <w:t>hr</w:t>
      </w:r>
      <w:r w:rsidRPr="00382F10">
        <w:rPr>
          <w:color w:val="D4D4D4"/>
        </w:rPr>
        <w:t xml:space="preserve"> </w:t>
      </w:r>
      <w:r w:rsidRPr="00382F10">
        <w:rPr>
          <w:color w:val="808080"/>
        </w:rPr>
        <w:t>/&gt;</w:t>
      </w:r>
    </w:p>
    <w:p w:rsidR="00382F10" w:rsidRPr="00382F10" w:rsidRDefault="00382F10" w:rsidP="00382F10">
      <w:pPr>
        <w:pStyle w:val="FACode"/>
        <w:rPr>
          <w:color w:val="D4D4D4"/>
        </w:rPr>
      </w:pPr>
      <w:r w:rsidRPr="00382F10">
        <w:rPr>
          <w:color w:val="D4D4D4"/>
        </w:rPr>
        <w:t xml:space="preserve">        </w:t>
      </w:r>
      <w:r w:rsidRPr="00382F10">
        <w:rPr>
          <w:color w:val="808080"/>
        </w:rPr>
        <w:t>&lt;</w:t>
      </w:r>
      <w:r w:rsidRPr="00382F10">
        <w:t>p</w:t>
      </w:r>
      <w:r w:rsidRPr="00382F10">
        <w:rPr>
          <w:color w:val="D4D4D4"/>
        </w:rPr>
        <w:t xml:space="preserve"> </w:t>
      </w:r>
      <w:r w:rsidRPr="00382F10">
        <w:rPr>
          <w:color w:val="9CDCFE"/>
        </w:rPr>
        <w:t>class</w:t>
      </w:r>
      <w:r w:rsidRPr="00382F10">
        <w:rPr>
          <w:color w:val="D4D4D4"/>
        </w:rPr>
        <w:t>=</w:t>
      </w:r>
      <w:r w:rsidRPr="00382F10">
        <w:rPr>
          <w:color w:val="CE9178"/>
        </w:rPr>
        <w:t>"label-result"</w:t>
      </w:r>
      <w:r w:rsidRPr="00382F10">
        <w:rPr>
          <w:color w:val="808080"/>
        </w:rPr>
        <w:t>&gt;</w:t>
      </w:r>
      <w:r w:rsidRPr="00382F10">
        <w:rPr>
          <w:color w:val="D4D4D4"/>
        </w:rPr>
        <w:t>User List</w:t>
      </w:r>
      <w:r w:rsidRPr="00382F10">
        <w:rPr>
          <w:color w:val="808080"/>
        </w:rPr>
        <w:t>&lt;/</w:t>
      </w:r>
      <w:r w:rsidRPr="00382F10">
        <w:t>p</w:t>
      </w:r>
      <w:r w:rsidRPr="00382F10">
        <w:rPr>
          <w:color w:val="808080"/>
        </w:rPr>
        <w:t>&gt;</w:t>
      </w:r>
    </w:p>
    <w:p w:rsidR="00382F10" w:rsidRPr="00382F10" w:rsidRDefault="00382F10" w:rsidP="00382F10">
      <w:pPr>
        <w:pStyle w:val="FACode"/>
        <w:rPr>
          <w:color w:val="D4D4D4"/>
        </w:rPr>
      </w:pPr>
      <w:r w:rsidRPr="00382F10">
        <w:rPr>
          <w:color w:val="D4D4D4"/>
        </w:rPr>
        <w:t xml:space="preserve">        </w:t>
      </w:r>
      <w:r w:rsidRPr="00382F10">
        <w:rPr>
          <w:color w:val="808080"/>
        </w:rPr>
        <w:t>&lt;</w:t>
      </w:r>
      <w:r w:rsidRPr="00382F10">
        <w:t>div</w:t>
      </w:r>
      <w:r w:rsidRPr="00382F10">
        <w:rPr>
          <w:color w:val="D4D4D4"/>
        </w:rPr>
        <w:t xml:space="preserve"> </w:t>
      </w:r>
      <w:r w:rsidRPr="00382F10">
        <w:rPr>
          <w:color w:val="9CDCFE"/>
        </w:rPr>
        <w:t>class</w:t>
      </w:r>
      <w:r w:rsidRPr="00382F10">
        <w:rPr>
          <w:color w:val="D4D4D4"/>
        </w:rPr>
        <w:t>=</w:t>
      </w:r>
      <w:r w:rsidRPr="00382F10">
        <w:rPr>
          <w:color w:val="CE9178"/>
        </w:rPr>
        <w:t>"div-result"</w:t>
      </w:r>
      <w:r w:rsidRPr="00382F10">
        <w:rPr>
          <w:color w:val="808080"/>
        </w:rPr>
        <w:t>&gt;</w:t>
      </w:r>
    </w:p>
    <w:p w:rsidR="00382F10" w:rsidRPr="00382F10" w:rsidRDefault="00382F10" w:rsidP="00382F10">
      <w:pPr>
        <w:pStyle w:val="FACode"/>
        <w:rPr>
          <w:color w:val="D4D4D4"/>
        </w:rPr>
      </w:pPr>
      <w:r w:rsidRPr="00382F10">
        <w:rPr>
          <w:color w:val="D4D4D4"/>
        </w:rPr>
        <w:t xml:space="preserve">            </w:t>
      </w:r>
      <w:r w:rsidRPr="00382F10">
        <w:rPr>
          <w:color w:val="808080"/>
        </w:rPr>
        <w:t>&lt;</w:t>
      </w:r>
      <w:r w:rsidRPr="00382F10">
        <w:t>table</w:t>
      </w:r>
      <w:r w:rsidRPr="00382F10">
        <w:rPr>
          <w:color w:val="D4D4D4"/>
        </w:rPr>
        <w:t xml:space="preserve"> </w:t>
      </w:r>
      <w:r w:rsidRPr="00382F10">
        <w:rPr>
          <w:color w:val="9CDCFE"/>
        </w:rPr>
        <w:t>class</w:t>
      </w:r>
      <w:r w:rsidRPr="00382F10">
        <w:rPr>
          <w:color w:val="D4D4D4"/>
        </w:rPr>
        <w:t>=</w:t>
      </w:r>
      <w:r w:rsidRPr="00382F10">
        <w:rPr>
          <w:color w:val="CE9178"/>
        </w:rPr>
        <w:t>"tbl-result"</w:t>
      </w:r>
      <w:r w:rsidRPr="00382F10">
        <w:rPr>
          <w:color w:val="D4D4D4"/>
        </w:rPr>
        <w:t xml:space="preserve"> </w:t>
      </w:r>
      <w:r w:rsidRPr="00382F10">
        <w:rPr>
          <w:color w:val="9CDCFE"/>
        </w:rPr>
        <w:t>id</w:t>
      </w:r>
      <w:r w:rsidRPr="00382F10">
        <w:rPr>
          <w:color w:val="D4D4D4"/>
        </w:rPr>
        <w:t>=</w:t>
      </w:r>
      <w:r w:rsidRPr="00382F10">
        <w:rPr>
          <w:color w:val="CE9178"/>
        </w:rPr>
        <w:t>"tbl-result"</w:t>
      </w:r>
      <w:r w:rsidRPr="00382F10">
        <w:rPr>
          <w:color w:val="D4D4D4"/>
        </w:rPr>
        <w:t xml:space="preserve"> </w:t>
      </w:r>
      <w:r w:rsidRPr="00382F10">
        <w:rPr>
          <w:color w:val="F44747"/>
        </w:rPr>
        <w:t>border</w:t>
      </w:r>
      <w:r w:rsidRPr="00382F10">
        <w:rPr>
          <w:color w:val="D4D4D4"/>
        </w:rPr>
        <w:t>=</w:t>
      </w:r>
      <w:r w:rsidRPr="00382F10">
        <w:rPr>
          <w:color w:val="CE9178"/>
        </w:rPr>
        <w:t>"1"</w:t>
      </w:r>
      <w:r w:rsidRPr="00382F10">
        <w:rPr>
          <w:color w:val="808080"/>
        </w:rPr>
        <w:t>&gt;</w:t>
      </w:r>
    </w:p>
    <w:p w:rsidR="00382F10" w:rsidRPr="00382F10" w:rsidRDefault="00382F10" w:rsidP="00382F10">
      <w:pPr>
        <w:pStyle w:val="FACode"/>
        <w:rPr>
          <w:color w:val="D4D4D4"/>
        </w:rPr>
      </w:pPr>
      <w:r w:rsidRPr="00382F10">
        <w:rPr>
          <w:color w:val="D4D4D4"/>
        </w:rPr>
        <w:t xml:space="preserve">                </w:t>
      </w:r>
      <w:r w:rsidRPr="00382F10">
        <w:rPr>
          <w:color w:val="808080"/>
        </w:rPr>
        <w:t>&lt;</w:t>
      </w:r>
      <w:r w:rsidRPr="00382F10">
        <w:t>thead</w:t>
      </w:r>
      <w:r w:rsidRPr="00382F10">
        <w:rPr>
          <w:color w:val="808080"/>
        </w:rPr>
        <w:t>&gt;</w:t>
      </w:r>
    </w:p>
    <w:p w:rsidR="00382F10" w:rsidRPr="00382F10" w:rsidRDefault="00382F10" w:rsidP="00382F10">
      <w:pPr>
        <w:pStyle w:val="FACode"/>
        <w:rPr>
          <w:color w:val="D4D4D4"/>
        </w:rPr>
      </w:pPr>
      <w:r w:rsidRPr="00382F10">
        <w:rPr>
          <w:color w:val="D4D4D4"/>
        </w:rPr>
        <w:t xml:space="preserve">                </w:t>
      </w:r>
      <w:r w:rsidRPr="00382F10">
        <w:rPr>
          <w:color w:val="808080"/>
        </w:rPr>
        <w:t>&lt;/</w:t>
      </w:r>
      <w:r w:rsidRPr="00382F10">
        <w:t>thead</w:t>
      </w:r>
      <w:r w:rsidRPr="00382F10">
        <w:rPr>
          <w:color w:val="808080"/>
        </w:rPr>
        <w:t>&gt;</w:t>
      </w:r>
    </w:p>
    <w:p w:rsidR="00382F10" w:rsidRPr="00382F10" w:rsidRDefault="00382F10" w:rsidP="00382F10">
      <w:pPr>
        <w:pStyle w:val="FACode"/>
        <w:rPr>
          <w:color w:val="D4D4D4"/>
        </w:rPr>
      </w:pPr>
    </w:p>
    <w:p w:rsidR="00382F10" w:rsidRPr="00382F10" w:rsidRDefault="00382F10" w:rsidP="00382F10">
      <w:pPr>
        <w:pStyle w:val="FACode"/>
        <w:rPr>
          <w:color w:val="D4D4D4"/>
        </w:rPr>
      </w:pPr>
      <w:r w:rsidRPr="00382F10">
        <w:rPr>
          <w:color w:val="D4D4D4"/>
        </w:rPr>
        <w:t xml:space="preserve">                </w:t>
      </w:r>
      <w:r w:rsidRPr="00382F10">
        <w:rPr>
          <w:color w:val="808080"/>
        </w:rPr>
        <w:t>&lt;</w:t>
      </w:r>
      <w:r w:rsidRPr="00382F10">
        <w:t>tbody</w:t>
      </w:r>
      <w:r w:rsidRPr="00382F10">
        <w:rPr>
          <w:color w:val="808080"/>
        </w:rPr>
        <w:t>&gt;</w:t>
      </w:r>
    </w:p>
    <w:p w:rsidR="00382F10" w:rsidRPr="00382F10" w:rsidRDefault="00382F10" w:rsidP="00382F10">
      <w:pPr>
        <w:pStyle w:val="FACode"/>
        <w:rPr>
          <w:color w:val="D4D4D4"/>
        </w:rPr>
      </w:pPr>
      <w:r w:rsidRPr="00382F10">
        <w:rPr>
          <w:color w:val="D4D4D4"/>
        </w:rPr>
        <w:t xml:space="preserve">                </w:t>
      </w:r>
      <w:r w:rsidRPr="00382F10">
        <w:rPr>
          <w:color w:val="808080"/>
        </w:rPr>
        <w:t>&lt;/</w:t>
      </w:r>
      <w:r w:rsidRPr="00382F10">
        <w:t>tbody</w:t>
      </w:r>
      <w:r w:rsidRPr="00382F10">
        <w:rPr>
          <w:color w:val="808080"/>
        </w:rPr>
        <w:t>&gt;</w:t>
      </w:r>
    </w:p>
    <w:p w:rsidR="00382F10" w:rsidRPr="00382F10" w:rsidRDefault="00382F10" w:rsidP="00382F10">
      <w:pPr>
        <w:pStyle w:val="FACode"/>
        <w:rPr>
          <w:color w:val="D4D4D4"/>
        </w:rPr>
      </w:pPr>
      <w:r w:rsidRPr="00382F10">
        <w:rPr>
          <w:color w:val="D4D4D4"/>
        </w:rPr>
        <w:t xml:space="preserve">            </w:t>
      </w:r>
      <w:r w:rsidRPr="00382F10">
        <w:rPr>
          <w:color w:val="808080"/>
        </w:rPr>
        <w:t>&lt;/</w:t>
      </w:r>
      <w:r w:rsidRPr="00382F10">
        <w:t>table</w:t>
      </w:r>
      <w:r w:rsidRPr="00382F10">
        <w:rPr>
          <w:color w:val="808080"/>
        </w:rPr>
        <w:t>&gt;</w:t>
      </w:r>
    </w:p>
    <w:p w:rsidR="00382F10" w:rsidRPr="00382F10" w:rsidRDefault="00382F10" w:rsidP="00382F10">
      <w:pPr>
        <w:pStyle w:val="FACode"/>
        <w:rPr>
          <w:color w:val="D4D4D4"/>
        </w:rPr>
      </w:pPr>
      <w:r w:rsidRPr="00382F10">
        <w:rPr>
          <w:color w:val="D4D4D4"/>
        </w:rPr>
        <w:t xml:space="preserve">        </w:t>
      </w:r>
      <w:r w:rsidRPr="00382F10">
        <w:rPr>
          <w:color w:val="808080"/>
        </w:rPr>
        <w:t>&lt;/</w:t>
      </w:r>
      <w:r w:rsidRPr="00382F10">
        <w:t>div</w:t>
      </w:r>
      <w:r w:rsidRPr="00382F10">
        <w:rPr>
          <w:color w:val="808080"/>
        </w:rPr>
        <w:t>&gt;</w:t>
      </w:r>
    </w:p>
    <w:p w:rsidR="00382F10" w:rsidRPr="00382F10" w:rsidRDefault="00382F10" w:rsidP="00382F10">
      <w:pPr>
        <w:pStyle w:val="FACode"/>
        <w:rPr>
          <w:color w:val="D4D4D4"/>
        </w:rPr>
      </w:pPr>
      <w:r w:rsidRPr="00382F10">
        <w:rPr>
          <w:color w:val="D4D4D4"/>
        </w:rPr>
        <w:t xml:space="preserve">    </w:t>
      </w:r>
      <w:r w:rsidRPr="00382F10">
        <w:rPr>
          <w:color w:val="808080"/>
        </w:rPr>
        <w:t>&lt;/</w:t>
      </w:r>
      <w:r w:rsidRPr="00382F10">
        <w:t>div</w:t>
      </w:r>
      <w:r w:rsidRPr="00382F10">
        <w:rPr>
          <w:color w:val="808080"/>
        </w:rPr>
        <w:t>&gt;</w:t>
      </w:r>
    </w:p>
    <w:p w:rsidR="00382F10" w:rsidRPr="00382F10" w:rsidRDefault="00382F10" w:rsidP="00382F10">
      <w:pPr>
        <w:pStyle w:val="FACode"/>
        <w:rPr>
          <w:color w:val="D4D4D4"/>
        </w:rPr>
      </w:pPr>
      <w:r w:rsidRPr="00382F10">
        <w:rPr>
          <w:color w:val="D4D4D4"/>
        </w:rPr>
        <w:t xml:space="preserve">    </w:t>
      </w:r>
      <w:r w:rsidRPr="00382F10">
        <w:rPr>
          <w:color w:val="808080"/>
        </w:rPr>
        <w:t>&lt;</w:t>
      </w:r>
      <w:r w:rsidRPr="00382F10">
        <w:t>script</w:t>
      </w:r>
      <w:r w:rsidRPr="00382F10">
        <w:rPr>
          <w:color w:val="D4D4D4"/>
        </w:rPr>
        <w:t xml:space="preserve"> </w:t>
      </w:r>
      <w:r w:rsidRPr="00382F10">
        <w:rPr>
          <w:color w:val="9CDCFE"/>
        </w:rPr>
        <w:t>src</w:t>
      </w:r>
      <w:r w:rsidRPr="00382F10">
        <w:rPr>
          <w:color w:val="D4D4D4"/>
        </w:rPr>
        <w:t>=</w:t>
      </w:r>
      <w:r w:rsidRPr="00382F10">
        <w:rPr>
          <w:color w:val="CE9178"/>
        </w:rPr>
        <w:t>"../js/register-user.js"</w:t>
      </w:r>
      <w:r w:rsidRPr="00382F10">
        <w:rPr>
          <w:color w:val="808080"/>
        </w:rPr>
        <w:t>&gt;&lt;/</w:t>
      </w:r>
      <w:r w:rsidRPr="00382F10">
        <w:t>script</w:t>
      </w:r>
      <w:r w:rsidRPr="00382F10">
        <w:rPr>
          <w:color w:val="808080"/>
        </w:rPr>
        <w:t>&gt;</w:t>
      </w:r>
    </w:p>
    <w:p w:rsidR="00382F10" w:rsidRPr="00382F10" w:rsidRDefault="00382F10" w:rsidP="00382F10">
      <w:pPr>
        <w:pStyle w:val="FACode"/>
        <w:rPr>
          <w:color w:val="D4D4D4"/>
        </w:rPr>
      </w:pPr>
      <w:r w:rsidRPr="00382F10">
        <w:rPr>
          <w:color w:val="808080"/>
        </w:rPr>
        <w:t>&lt;/</w:t>
      </w:r>
      <w:r w:rsidRPr="00382F10">
        <w:t>body</w:t>
      </w:r>
      <w:r w:rsidRPr="00382F10">
        <w:rPr>
          <w:color w:val="808080"/>
        </w:rPr>
        <w:t>&gt;</w:t>
      </w:r>
    </w:p>
    <w:p w:rsidR="00382F10" w:rsidRPr="00382F10" w:rsidRDefault="00382F10" w:rsidP="00382F10">
      <w:pPr>
        <w:pStyle w:val="FACode"/>
        <w:rPr>
          <w:color w:val="D4D4D4"/>
        </w:rPr>
      </w:pPr>
    </w:p>
    <w:p w:rsidR="00382F10" w:rsidRPr="00382F10" w:rsidRDefault="00382F10" w:rsidP="00382F10">
      <w:pPr>
        <w:pStyle w:val="FACode"/>
        <w:rPr>
          <w:color w:val="D4D4D4"/>
        </w:rPr>
      </w:pPr>
      <w:r w:rsidRPr="00382F10">
        <w:rPr>
          <w:color w:val="808080"/>
        </w:rPr>
        <w:t>&lt;/</w:t>
      </w:r>
      <w:r w:rsidRPr="00382F10">
        <w:t>html</w:t>
      </w:r>
      <w:r w:rsidRPr="00382F10">
        <w:rPr>
          <w:color w:val="808080"/>
        </w:rPr>
        <w:t>&gt;</w:t>
      </w:r>
    </w:p>
    <w:p w:rsidR="00382F10" w:rsidRPr="00382F10" w:rsidRDefault="00382F10" w:rsidP="007A2888">
      <w:pPr>
        <w:pStyle w:val="NormalWeb"/>
        <w:shd w:val="clear" w:color="auto" w:fill="FFFFFF"/>
        <w:spacing w:before="120" w:beforeAutospacing="0" w:after="0" w:afterAutospacing="0"/>
        <w:rPr>
          <w:rFonts w:ascii="Arial" w:hAnsi="Arial" w:cs="Arial"/>
          <w:color w:val="252525"/>
          <w:sz w:val="20"/>
          <w:szCs w:val="22"/>
          <w:lang w:val="vi-VN"/>
        </w:rPr>
      </w:pPr>
    </w:p>
    <w:p w:rsidR="0045058E" w:rsidRPr="0045058E" w:rsidRDefault="0045058E" w:rsidP="0045058E">
      <w:pPr>
        <w:spacing w:before="120" w:after="120" w:line="288" w:lineRule="auto"/>
        <w:rPr>
          <w:rFonts w:cs="Arial"/>
          <w:b/>
          <w:bCs/>
          <w:sz w:val="20"/>
          <w:szCs w:val="20"/>
          <w:lang w:val="en-GB"/>
        </w:rPr>
      </w:pPr>
      <w:r>
        <w:rPr>
          <w:rFonts w:cs="Arial"/>
          <w:b/>
          <w:bCs/>
          <w:sz w:val="20"/>
          <w:szCs w:val="20"/>
          <w:lang w:val="en-GB"/>
        </w:rPr>
        <w:t>Step 3</w:t>
      </w:r>
      <w:r w:rsidRPr="0045058E">
        <w:rPr>
          <w:rFonts w:cs="Arial"/>
          <w:b/>
          <w:bCs/>
          <w:sz w:val="20"/>
          <w:szCs w:val="20"/>
          <w:lang w:val="en-GB"/>
        </w:rPr>
        <w:t>: Tạo file CSS</w:t>
      </w:r>
    </w:p>
    <w:p w:rsidR="0045058E" w:rsidRPr="0045058E" w:rsidRDefault="0045058E" w:rsidP="001A1720">
      <w:pPr>
        <w:spacing w:before="120" w:after="120"/>
        <w:rPr>
          <w:rFonts w:cs="Arial"/>
          <w:sz w:val="20"/>
        </w:rPr>
      </w:pPr>
      <w:r w:rsidRPr="0045058E">
        <w:rPr>
          <w:rFonts w:cs="Arial"/>
          <w:sz w:val="20"/>
        </w:rPr>
        <w:t xml:space="preserve">Để trang </w:t>
      </w:r>
      <w:r w:rsidRPr="0045058E">
        <w:rPr>
          <w:rFonts w:cs="Arial"/>
          <w:b/>
          <w:sz w:val="20"/>
        </w:rPr>
        <w:t>register-user.html</w:t>
      </w:r>
      <w:r w:rsidRPr="0045058E">
        <w:rPr>
          <w:rFonts w:cs="Arial"/>
          <w:sz w:val="20"/>
        </w:rPr>
        <w:t xml:space="preserve"> hiển thị đẹp hơn, ta sẽ tạo 1 file CSS với tên </w:t>
      </w:r>
      <w:r w:rsidRPr="0045058E">
        <w:rPr>
          <w:rFonts w:cs="Arial"/>
          <w:b/>
          <w:sz w:val="20"/>
        </w:rPr>
        <w:t xml:space="preserve">register-user.css </w:t>
      </w:r>
      <w:r w:rsidRPr="0045058E">
        <w:rPr>
          <w:rFonts w:cs="Arial"/>
          <w:sz w:val="20"/>
        </w:rPr>
        <w:t>trong thư mục css.</w:t>
      </w:r>
    </w:p>
    <w:p w:rsidR="0045058E" w:rsidRPr="0045058E" w:rsidRDefault="0045058E" w:rsidP="001A1720">
      <w:pPr>
        <w:spacing w:before="120" w:after="120"/>
        <w:rPr>
          <w:rFonts w:cs="Arial"/>
          <w:sz w:val="20"/>
        </w:rPr>
      </w:pPr>
      <w:r w:rsidRPr="0045058E">
        <w:rPr>
          <w:rFonts w:cs="Arial"/>
          <w:sz w:val="20"/>
        </w:rPr>
        <w:t xml:space="preserve">Để có thể nhận CSS, ta cần thêm đoạn code sau bên trong thẻ &lt;head&gt;: </w:t>
      </w:r>
    </w:p>
    <w:p w:rsidR="0045058E" w:rsidRPr="0045058E" w:rsidRDefault="0045058E" w:rsidP="001A1720">
      <w:pPr>
        <w:spacing w:before="120" w:after="120"/>
        <w:jc w:val="center"/>
        <w:rPr>
          <w:rFonts w:cs="Arial"/>
          <w:sz w:val="20"/>
          <w:lang w:val="en-US"/>
        </w:rPr>
      </w:pPr>
      <w:r w:rsidRPr="0045058E">
        <w:rPr>
          <w:rFonts w:cs="Arial"/>
          <w:noProof/>
          <w:sz w:val="20"/>
          <w:lang w:val="en-US"/>
        </w:rPr>
        <w:drawing>
          <wp:inline distT="0" distB="0" distL="0" distR="0" wp14:anchorId="22796831" wp14:editId="269EEB2E">
            <wp:extent cx="5873750" cy="17571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34210" b="28948"/>
                    <a:stretch/>
                  </pic:blipFill>
                  <pic:spPr bwMode="auto">
                    <a:xfrm>
                      <a:off x="0" y="0"/>
                      <a:ext cx="5936053" cy="177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058E" w:rsidRPr="0045058E" w:rsidRDefault="0045058E" w:rsidP="001A1720">
      <w:pPr>
        <w:spacing w:before="120" w:after="120"/>
        <w:rPr>
          <w:rFonts w:cs="Arial"/>
          <w:sz w:val="20"/>
        </w:rPr>
      </w:pPr>
      <w:r w:rsidRPr="0045058E">
        <w:rPr>
          <w:rFonts w:cs="Arial"/>
          <w:sz w:val="20"/>
        </w:rPr>
        <w:t xml:space="preserve">Code của </w:t>
      </w:r>
      <w:r w:rsidRPr="0045058E">
        <w:rPr>
          <w:rFonts w:cs="Arial"/>
          <w:b/>
          <w:sz w:val="20"/>
        </w:rPr>
        <w:t>register-user.css</w:t>
      </w:r>
      <w:r w:rsidRPr="0045058E">
        <w:rPr>
          <w:rFonts w:cs="Arial"/>
          <w:sz w:val="20"/>
        </w:rPr>
        <w:t xml:space="preserve">: </w:t>
      </w:r>
    </w:p>
    <w:p w:rsidR="001A1720" w:rsidRPr="00FB2BF7" w:rsidRDefault="001A1720" w:rsidP="00FB2BF7">
      <w:pPr>
        <w:pStyle w:val="FACode"/>
        <w:numPr>
          <w:ilvl w:val="0"/>
          <w:numId w:val="24"/>
        </w:numPr>
        <w:rPr>
          <w:color w:val="D4D4D4"/>
          <w:szCs w:val="18"/>
        </w:rPr>
      </w:pPr>
      <w:r w:rsidRPr="00FB2BF7">
        <w:rPr>
          <w:szCs w:val="18"/>
        </w:rPr>
        <w:t>/*Set font for whole page */</w:t>
      </w:r>
    </w:p>
    <w:p w:rsidR="001A1720" w:rsidRPr="001A1720" w:rsidRDefault="001A1720" w:rsidP="001A1720">
      <w:pPr>
        <w:pStyle w:val="FACode"/>
        <w:rPr>
          <w:color w:val="D4D4D4"/>
          <w:szCs w:val="18"/>
        </w:rPr>
      </w:pPr>
      <w:r w:rsidRPr="001A1720">
        <w:rPr>
          <w:color w:val="D7BA7D"/>
          <w:szCs w:val="18"/>
        </w:rPr>
        <w:t>body</w:t>
      </w:r>
      <w:r w:rsidRPr="001A1720">
        <w:rPr>
          <w:color w:val="D4D4D4"/>
          <w:szCs w:val="18"/>
        </w:rPr>
        <w:t xml:space="preserve"> {</w:t>
      </w:r>
    </w:p>
    <w:p w:rsidR="001A1720" w:rsidRPr="001A1720" w:rsidRDefault="001A1720" w:rsidP="001A1720">
      <w:pPr>
        <w:pStyle w:val="FACode"/>
        <w:rPr>
          <w:color w:val="D4D4D4"/>
          <w:szCs w:val="18"/>
        </w:rPr>
      </w:pPr>
      <w:r w:rsidRPr="001A1720">
        <w:rPr>
          <w:color w:val="D4D4D4"/>
          <w:szCs w:val="18"/>
        </w:rPr>
        <w:t>    </w:t>
      </w:r>
      <w:r w:rsidRPr="001A1720">
        <w:rPr>
          <w:color w:val="9CDCFE"/>
          <w:szCs w:val="18"/>
        </w:rPr>
        <w:t>font-family</w:t>
      </w:r>
      <w:r w:rsidRPr="001A1720">
        <w:rPr>
          <w:color w:val="D4D4D4"/>
          <w:szCs w:val="18"/>
        </w:rPr>
        <w:t>: Segoe UI;  </w:t>
      </w:r>
    </w:p>
    <w:p w:rsidR="001A1720" w:rsidRPr="001A1720" w:rsidRDefault="001A1720" w:rsidP="001A1720">
      <w:pPr>
        <w:pStyle w:val="FACode"/>
        <w:rPr>
          <w:color w:val="D4D4D4"/>
          <w:szCs w:val="18"/>
        </w:rPr>
      </w:pPr>
      <w:r w:rsidRPr="001A1720">
        <w:rPr>
          <w:color w:val="D4D4D4"/>
          <w:szCs w:val="18"/>
        </w:rPr>
        <w:t xml:space="preserve">    </w:t>
      </w:r>
      <w:r w:rsidRPr="001A1720">
        <w:rPr>
          <w:color w:val="9CDCFE"/>
          <w:szCs w:val="18"/>
        </w:rPr>
        <w:t>font-size</w:t>
      </w:r>
      <w:r w:rsidRPr="001A1720">
        <w:rPr>
          <w:color w:val="D4D4D4"/>
          <w:szCs w:val="18"/>
        </w:rPr>
        <w:t xml:space="preserve">: </w:t>
      </w:r>
      <w:r w:rsidRPr="001A1720">
        <w:rPr>
          <w:color w:val="B5CEA8"/>
          <w:szCs w:val="18"/>
        </w:rPr>
        <w:t>13px</w:t>
      </w:r>
      <w:r w:rsidRPr="001A1720">
        <w:rPr>
          <w:color w:val="D4D4D4"/>
          <w:szCs w:val="18"/>
        </w:rPr>
        <w:t>;</w:t>
      </w:r>
    </w:p>
    <w:p w:rsidR="001A1720" w:rsidRPr="001A1720" w:rsidRDefault="001A1720" w:rsidP="001A1720">
      <w:pPr>
        <w:pStyle w:val="FACode"/>
        <w:rPr>
          <w:color w:val="D4D4D4"/>
          <w:szCs w:val="18"/>
        </w:rPr>
      </w:pPr>
      <w:r w:rsidRPr="001A1720">
        <w:rPr>
          <w:color w:val="D4D4D4"/>
          <w:szCs w:val="18"/>
        </w:rPr>
        <w:t>}</w:t>
      </w:r>
    </w:p>
    <w:p w:rsidR="001A1720" w:rsidRPr="001A1720" w:rsidRDefault="001A1720" w:rsidP="001A1720">
      <w:pPr>
        <w:pStyle w:val="FACode"/>
        <w:rPr>
          <w:color w:val="D4D4D4"/>
          <w:szCs w:val="18"/>
        </w:rPr>
      </w:pPr>
      <w:r w:rsidRPr="001A1720">
        <w:rPr>
          <w:szCs w:val="18"/>
        </w:rPr>
        <w:lastRenderedPageBreak/>
        <w:t>/*style for element has name as "label-register" */</w:t>
      </w:r>
      <w:r w:rsidRPr="001A1720">
        <w:rPr>
          <w:color w:val="D4D4D4"/>
          <w:szCs w:val="18"/>
        </w:rPr>
        <w:t> </w:t>
      </w:r>
    </w:p>
    <w:p w:rsidR="001A1720" w:rsidRPr="001A1720" w:rsidRDefault="001A1720" w:rsidP="001A1720">
      <w:pPr>
        <w:pStyle w:val="FACode"/>
        <w:rPr>
          <w:color w:val="D4D4D4"/>
          <w:szCs w:val="18"/>
        </w:rPr>
      </w:pPr>
      <w:r w:rsidRPr="001A1720">
        <w:rPr>
          <w:color w:val="D7BA7D"/>
          <w:szCs w:val="18"/>
        </w:rPr>
        <w:t>.label-register</w:t>
      </w:r>
      <w:r w:rsidRPr="001A1720">
        <w:rPr>
          <w:color w:val="D4D4D4"/>
          <w:szCs w:val="18"/>
        </w:rPr>
        <w:t xml:space="preserve"> {</w:t>
      </w:r>
    </w:p>
    <w:p w:rsidR="001A1720" w:rsidRPr="001A1720" w:rsidRDefault="001A1720" w:rsidP="001A1720">
      <w:pPr>
        <w:pStyle w:val="FACode"/>
        <w:rPr>
          <w:color w:val="D4D4D4"/>
          <w:szCs w:val="18"/>
        </w:rPr>
      </w:pPr>
      <w:r w:rsidRPr="001A1720">
        <w:rPr>
          <w:color w:val="D4D4D4"/>
          <w:szCs w:val="18"/>
        </w:rPr>
        <w:t>    </w:t>
      </w:r>
      <w:r w:rsidRPr="001A1720">
        <w:rPr>
          <w:color w:val="9CDCFE"/>
          <w:szCs w:val="18"/>
        </w:rPr>
        <w:t>width</w:t>
      </w:r>
      <w:r w:rsidRPr="001A1720">
        <w:rPr>
          <w:color w:val="D4D4D4"/>
          <w:szCs w:val="18"/>
        </w:rPr>
        <w:t xml:space="preserve">: </w:t>
      </w:r>
      <w:r w:rsidRPr="001A1720">
        <w:rPr>
          <w:color w:val="B5CEA8"/>
          <w:szCs w:val="18"/>
        </w:rPr>
        <w:t>100%</w:t>
      </w:r>
      <w:r w:rsidRPr="001A1720">
        <w:rPr>
          <w:color w:val="D4D4D4"/>
          <w:szCs w:val="18"/>
        </w:rPr>
        <w:t>;</w:t>
      </w:r>
    </w:p>
    <w:p w:rsidR="001A1720" w:rsidRPr="001A1720" w:rsidRDefault="001A1720" w:rsidP="001A1720">
      <w:pPr>
        <w:pStyle w:val="FACode"/>
        <w:rPr>
          <w:color w:val="D4D4D4"/>
          <w:szCs w:val="18"/>
        </w:rPr>
      </w:pPr>
      <w:r w:rsidRPr="001A1720">
        <w:rPr>
          <w:color w:val="D4D4D4"/>
          <w:szCs w:val="18"/>
        </w:rPr>
        <w:t>    </w:t>
      </w:r>
      <w:r w:rsidRPr="001A1720">
        <w:rPr>
          <w:color w:val="9CDCFE"/>
          <w:szCs w:val="18"/>
        </w:rPr>
        <w:t>color</w:t>
      </w:r>
      <w:r w:rsidRPr="001A1720">
        <w:rPr>
          <w:color w:val="D4D4D4"/>
          <w:szCs w:val="18"/>
        </w:rPr>
        <w:t xml:space="preserve">: </w:t>
      </w:r>
      <w:r w:rsidRPr="001A1720">
        <w:rPr>
          <w:color w:val="CE9178"/>
          <w:szCs w:val="18"/>
        </w:rPr>
        <w:t>#000</w:t>
      </w:r>
      <w:r w:rsidRPr="001A1720">
        <w:rPr>
          <w:color w:val="D4D4D4"/>
          <w:szCs w:val="18"/>
        </w:rPr>
        <w:t>;</w:t>
      </w:r>
    </w:p>
    <w:p w:rsidR="001A1720" w:rsidRPr="001A1720" w:rsidRDefault="001A1720" w:rsidP="001A1720">
      <w:pPr>
        <w:pStyle w:val="FACode"/>
        <w:rPr>
          <w:color w:val="D4D4D4"/>
          <w:szCs w:val="18"/>
        </w:rPr>
      </w:pPr>
      <w:r w:rsidRPr="001A1720">
        <w:rPr>
          <w:color w:val="D4D4D4"/>
          <w:szCs w:val="18"/>
        </w:rPr>
        <w:t>    </w:t>
      </w:r>
      <w:r w:rsidRPr="001A1720">
        <w:rPr>
          <w:color w:val="9CDCFE"/>
          <w:szCs w:val="18"/>
        </w:rPr>
        <w:t>font-size</w:t>
      </w:r>
      <w:r w:rsidRPr="001A1720">
        <w:rPr>
          <w:color w:val="D4D4D4"/>
          <w:szCs w:val="18"/>
        </w:rPr>
        <w:t xml:space="preserve">: </w:t>
      </w:r>
      <w:r w:rsidRPr="001A1720">
        <w:rPr>
          <w:color w:val="B5CEA8"/>
          <w:szCs w:val="18"/>
        </w:rPr>
        <w:t>18px</w:t>
      </w:r>
      <w:r w:rsidRPr="001A1720">
        <w:rPr>
          <w:color w:val="D4D4D4"/>
          <w:szCs w:val="18"/>
        </w:rPr>
        <w:t>;</w:t>
      </w:r>
    </w:p>
    <w:p w:rsidR="001A1720" w:rsidRPr="001A1720" w:rsidRDefault="001A1720" w:rsidP="001A1720">
      <w:pPr>
        <w:pStyle w:val="FACode"/>
        <w:rPr>
          <w:color w:val="D4D4D4"/>
          <w:szCs w:val="18"/>
        </w:rPr>
      </w:pPr>
      <w:r w:rsidRPr="001A1720">
        <w:rPr>
          <w:color w:val="D4D4D4"/>
          <w:szCs w:val="18"/>
        </w:rPr>
        <w:t>    </w:t>
      </w:r>
      <w:r w:rsidRPr="001A1720">
        <w:rPr>
          <w:color w:val="9CDCFE"/>
          <w:szCs w:val="18"/>
        </w:rPr>
        <w:t>font-weight</w:t>
      </w:r>
      <w:r w:rsidRPr="001A1720">
        <w:rPr>
          <w:color w:val="D4D4D4"/>
          <w:szCs w:val="18"/>
        </w:rPr>
        <w:t xml:space="preserve">: </w:t>
      </w:r>
      <w:r w:rsidRPr="001A1720">
        <w:rPr>
          <w:color w:val="B5CEA8"/>
          <w:szCs w:val="18"/>
        </w:rPr>
        <w:t>1000</w:t>
      </w:r>
      <w:r w:rsidRPr="001A1720">
        <w:rPr>
          <w:color w:val="D4D4D4"/>
          <w:szCs w:val="18"/>
        </w:rPr>
        <w:t>;</w:t>
      </w:r>
    </w:p>
    <w:p w:rsidR="001A1720" w:rsidRPr="001A1720" w:rsidRDefault="001A1720" w:rsidP="001A1720">
      <w:pPr>
        <w:pStyle w:val="FACode"/>
        <w:rPr>
          <w:color w:val="D4D4D4"/>
          <w:szCs w:val="18"/>
        </w:rPr>
      </w:pPr>
      <w:r w:rsidRPr="001A1720">
        <w:rPr>
          <w:color w:val="D4D4D4"/>
          <w:szCs w:val="18"/>
        </w:rPr>
        <w:t>    </w:t>
      </w:r>
      <w:r w:rsidRPr="001A1720">
        <w:rPr>
          <w:color w:val="9CDCFE"/>
          <w:szCs w:val="18"/>
        </w:rPr>
        <w:t>text-align</w:t>
      </w:r>
      <w:r w:rsidRPr="001A1720">
        <w:rPr>
          <w:color w:val="D4D4D4"/>
          <w:szCs w:val="18"/>
        </w:rPr>
        <w:t xml:space="preserve">: </w:t>
      </w:r>
      <w:r w:rsidRPr="001A1720">
        <w:rPr>
          <w:color w:val="CE9178"/>
          <w:szCs w:val="18"/>
        </w:rPr>
        <w:t>center</w:t>
      </w:r>
      <w:r w:rsidRPr="001A1720">
        <w:rPr>
          <w:color w:val="D4D4D4"/>
          <w:szCs w:val="18"/>
        </w:rPr>
        <w:t>;</w:t>
      </w:r>
    </w:p>
    <w:p w:rsidR="001A1720" w:rsidRPr="001A1720" w:rsidRDefault="001A1720" w:rsidP="001A1720">
      <w:pPr>
        <w:pStyle w:val="FACode"/>
        <w:rPr>
          <w:color w:val="D4D4D4"/>
          <w:szCs w:val="18"/>
        </w:rPr>
      </w:pPr>
      <w:r w:rsidRPr="001A1720">
        <w:rPr>
          <w:color w:val="D4D4D4"/>
          <w:szCs w:val="18"/>
        </w:rPr>
        <w:t xml:space="preserve">    </w:t>
      </w:r>
      <w:r w:rsidRPr="001A1720">
        <w:rPr>
          <w:color w:val="9CDCFE"/>
          <w:szCs w:val="18"/>
        </w:rPr>
        <w:t>border</w:t>
      </w:r>
      <w:r w:rsidRPr="001A1720">
        <w:rPr>
          <w:color w:val="D4D4D4"/>
          <w:szCs w:val="18"/>
        </w:rPr>
        <w:t xml:space="preserve">: </w:t>
      </w:r>
      <w:r w:rsidRPr="001A1720">
        <w:rPr>
          <w:color w:val="B5CEA8"/>
          <w:szCs w:val="18"/>
        </w:rPr>
        <w:t>0px</w:t>
      </w:r>
      <w:r w:rsidRPr="001A1720">
        <w:rPr>
          <w:color w:val="D4D4D4"/>
          <w:szCs w:val="18"/>
        </w:rPr>
        <w:t xml:space="preserve"> </w:t>
      </w:r>
      <w:r w:rsidRPr="001A1720">
        <w:rPr>
          <w:color w:val="CE9178"/>
          <w:szCs w:val="18"/>
        </w:rPr>
        <w:t>solid</w:t>
      </w:r>
      <w:r w:rsidRPr="001A1720">
        <w:rPr>
          <w:color w:val="D4D4D4"/>
          <w:szCs w:val="18"/>
        </w:rPr>
        <w:t>;</w:t>
      </w:r>
    </w:p>
    <w:p w:rsidR="001A1720" w:rsidRPr="001A1720" w:rsidRDefault="001A1720" w:rsidP="001A1720">
      <w:pPr>
        <w:pStyle w:val="FACode"/>
        <w:rPr>
          <w:color w:val="D4D4D4"/>
          <w:szCs w:val="18"/>
        </w:rPr>
      </w:pPr>
      <w:r w:rsidRPr="001A1720">
        <w:rPr>
          <w:color w:val="D4D4D4"/>
          <w:szCs w:val="18"/>
        </w:rPr>
        <w:t>}</w:t>
      </w:r>
    </w:p>
    <w:p w:rsidR="001A1720" w:rsidRPr="001A1720" w:rsidRDefault="001A1720" w:rsidP="001A1720">
      <w:pPr>
        <w:pStyle w:val="FACode"/>
        <w:rPr>
          <w:color w:val="D4D4D4"/>
          <w:szCs w:val="18"/>
        </w:rPr>
      </w:pPr>
    </w:p>
    <w:p w:rsidR="001A1720" w:rsidRPr="001A1720" w:rsidRDefault="001A1720" w:rsidP="001A1720">
      <w:pPr>
        <w:pStyle w:val="FACode"/>
        <w:rPr>
          <w:color w:val="D4D4D4"/>
          <w:szCs w:val="18"/>
        </w:rPr>
      </w:pPr>
      <w:r w:rsidRPr="001A1720">
        <w:rPr>
          <w:szCs w:val="18"/>
        </w:rPr>
        <w:t>/*style for "p" element*/</w:t>
      </w:r>
    </w:p>
    <w:p w:rsidR="001A1720" w:rsidRPr="001A1720" w:rsidRDefault="001A1720" w:rsidP="001A1720">
      <w:pPr>
        <w:pStyle w:val="FACode"/>
        <w:rPr>
          <w:color w:val="D4D4D4"/>
          <w:szCs w:val="18"/>
        </w:rPr>
      </w:pPr>
      <w:r w:rsidRPr="001A1720">
        <w:rPr>
          <w:color w:val="D7BA7D"/>
          <w:szCs w:val="18"/>
        </w:rPr>
        <w:t>.label-register</w:t>
      </w:r>
      <w:r w:rsidRPr="001A1720">
        <w:rPr>
          <w:color w:val="D4D4D4"/>
          <w:szCs w:val="18"/>
        </w:rPr>
        <w:t xml:space="preserve"> </w:t>
      </w:r>
      <w:r w:rsidRPr="001A1720">
        <w:rPr>
          <w:color w:val="D7BA7D"/>
          <w:szCs w:val="18"/>
        </w:rPr>
        <w:t>p</w:t>
      </w:r>
      <w:r w:rsidRPr="001A1720">
        <w:rPr>
          <w:color w:val="D4D4D4"/>
          <w:szCs w:val="18"/>
        </w:rPr>
        <w:t>{</w:t>
      </w:r>
    </w:p>
    <w:p w:rsidR="001A1720" w:rsidRPr="001A1720" w:rsidRDefault="001A1720" w:rsidP="001A1720">
      <w:pPr>
        <w:pStyle w:val="FACode"/>
        <w:rPr>
          <w:color w:val="D4D4D4"/>
          <w:szCs w:val="18"/>
        </w:rPr>
      </w:pPr>
      <w:r w:rsidRPr="001A1720">
        <w:rPr>
          <w:color w:val="D4D4D4"/>
          <w:szCs w:val="18"/>
        </w:rPr>
        <w:t xml:space="preserve">    </w:t>
      </w:r>
      <w:r w:rsidRPr="001A1720">
        <w:rPr>
          <w:color w:val="9CDCFE"/>
          <w:szCs w:val="18"/>
        </w:rPr>
        <w:t>height</w:t>
      </w:r>
      <w:r w:rsidRPr="001A1720">
        <w:rPr>
          <w:color w:val="D4D4D4"/>
          <w:szCs w:val="18"/>
        </w:rPr>
        <w:t xml:space="preserve">: </w:t>
      </w:r>
      <w:r w:rsidRPr="001A1720">
        <w:rPr>
          <w:color w:val="B5CEA8"/>
          <w:szCs w:val="18"/>
        </w:rPr>
        <w:t>30px</w:t>
      </w:r>
      <w:r w:rsidRPr="001A1720">
        <w:rPr>
          <w:color w:val="D4D4D4"/>
          <w:szCs w:val="18"/>
        </w:rPr>
        <w:t>;</w:t>
      </w:r>
    </w:p>
    <w:p w:rsidR="001A1720" w:rsidRPr="001A1720" w:rsidRDefault="001A1720" w:rsidP="001A1720">
      <w:pPr>
        <w:pStyle w:val="FACode"/>
        <w:rPr>
          <w:color w:val="D4D4D4"/>
          <w:szCs w:val="18"/>
        </w:rPr>
      </w:pPr>
      <w:r w:rsidRPr="001A1720">
        <w:rPr>
          <w:color w:val="D4D4D4"/>
          <w:szCs w:val="18"/>
        </w:rPr>
        <w:t xml:space="preserve">    </w:t>
      </w:r>
      <w:r w:rsidRPr="001A1720">
        <w:rPr>
          <w:color w:val="9CDCFE"/>
          <w:szCs w:val="18"/>
        </w:rPr>
        <w:t>margin-bottom</w:t>
      </w:r>
      <w:r w:rsidRPr="001A1720">
        <w:rPr>
          <w:color w:val="D4D4D4"/>
          <w:szCs w:val="18"/>
        </w:rPr>
        <w:t xml:space="preserve">: </w:t>
      </w:r>
      <w:r w:rsidRPr="001A1720">
        <w:rPr>
          <w:color w:val="B5CEA8"/>
          <w:szCs w:val="18"/>
        </w:rPr>
        <w:t>0</w:t>
      </w:r>
      <w:r w:rsidRPr="001A1720">
        <w:rPr>
          <w:color w:val="D4D4D4"/>
          <w:szCs w:val="18"/>
        </w:rPr>
        <w:t>;</w:t>
      </w:r>
    </w:p>
    <w:p w:rsidR="001A1720" w:rsidRPr="001A1720" w:rsidRDefault="001A1720" w:rsidP="001A1720">
      <w:pPr>
        <w:pStyle w:val="FACode"/>
        <w:rPr>
          <w:color w:val="D4D4D4"/>
          <w:szCs w:val="18"/>
        </w:rPr>
      </w:pPr>
      <w:r w:rsidRPr="001A1720">
        <w:rPr>
          <w:color w:val="D4D4D4"/>
          <w:szCs w:val="18"/>
        </w:rPr>
        <w:t xml:space="preserve">    </w:t>
      </w:r>
      <w:r w:rsidRPr="001A1720">
        <w:rPr>
          <w:color w:val="9CDCFE"/>
          <w:szCs w:val="18"/>
        </w:rPr>
        <w:t>margin-top</w:t>
      </w:r>
      <w:r w:rsidRPr="001A1720">
        <w:rPr>
          <w:color w:val="D4D4D4"/>
          <w:szCs w:val="18"/>
        </w:rPr>
        <w:t xml:space="preserve">: </w:t>
      </w:r>
      <w:r w:rsidRPr="001A1720">
        <w:rPr>
          <w:color w:val="B5CEA8"/>
          <w:szCs w:val="18"/>
        </w:rPr>
        <w:t>0</w:t>
      </w:r>
      <w:r w:rsidRPr="001A1720">
        <w:rPr>
          <w:color w:val="D4D4D4"/>
          <w:szCs w:val="18"/>
        </w:rPr>
        <w:t>;</w:t>
      </w:r>
    </w:p>
    <w:p w:rsidR="001A1720" w:rsidRPr="001A1720" w:rsidRDefault="001A1720" w:rsidP="001A1720">
      <w:pPr>
        <w:pStyle w:val="FACode"/>
        <w:rPr>
          <w:color w:val="D4D4D4"/>
          <w:szCs w:val="18"/>
        </w:rPr>
      </w:pPr>
      <w:r w:rsidRPr="001A1720">
        <w:rPr>
          <w:color w:val="D4D4D4"/>
          <w:szCs w:val="18"/>
        </w:rPr>
        <w:t>}</w:t>
      </w:r>
    </w:p>
    <w:p w:rsidR="001A1720" w:rsidRPr="001A1720" w:rsidRDefault="001A1720" w:rsidP="001A1720">
      <w:pPr>
        <w:pStyle w:val="FACode"/>
        <w:rPr>
          <w:color w:val="D4D4D4"/>
          <w:szCs w:val="18"/>
        </w:rPr>
      </w:pPr>
    </w:p>
    <w:p w:rsidR="001A1720" w:rsidRPr="001A1720" w:rsidRDefault="001A1720" w:rsidP="001A1720">
      <w:pPr>
        <w:pStyle w:val="FACode"/>
        <w:rPr>
          <w:color w:val="D4D4D4"/>
          <w:szCs w:val="18"/>
        </w:rPr>
      </w:pPr>
      <w:r w:rsidRPr="001A1720">
        <w:rPr>
          <w:szCs w:val="18"/>
        </w:rPr>
        <w:t>/* style for div with class "center" */</w:t>
      </w:r>
    </w:p>
    <w:p w:rsidR="001A1720" w:rsidRPr="001A1720" w:rsidRDefault="001A1720" w:rsidP="001A1720">
      <w:pPr>
        <w:pStyle w:val="FACode"/>
        <w:rPr>
          <w:color w:val="D4D4D4"/>
          <w:szCs w:val="18"/>
        </w:rPr>
      </w:pPr>
      <w:r w:rsidRPr="001A1720">
        <w:rPr>
          <w:color w:val="D7BA7D"/>
          <w:szCs w:val="18"/>
        </w:rPr>
        <w:t>.wrapper</w:t>
      </w:r>
      <w:r w:rsidRPr="001A1720">
        <w:rPr>
          <w:color w:val="D4D4D4"/>
          <w:szCs w:val="18"/>
        </w:rPr>
        <w:t xml:space="preserve"> {</w:t>
      </w:r>
    </w:p>
    <w:p w:rsidR="001A1720" w:rsidRPr="001A1720" w:rsidRDefault="001A1720" w:rsidP="001A1720">
      <w:pPr>
        <w:pStyle w:val="FACode"/>
        <w:rPr>
          <w:color w:val="D4D4D4"/>
          <w:szCs w:val="18"/>
        </w:rPr>
      </w:pPr>
      <w:r w:rsidRPr="001A1720">
        <w:rPr>
          <w:color w:val="D4D4D4"/>
          <w:szCs w:val="18"/>
        </w:rPr>
        <w:t>    </w:t>
      </w:r>
      <w:r w:rsidRPr="001A1720">
        <w:rPr>
          <w:color w:val="9CDCFE"/>
          <w:szCs w:val="18"/>
        </w:rPr>
        <w:t>width</w:t>
      </w:r>
      <w:r w:rsidRPr="001A1720">
        <w:rPr>
          <w:color w:val="D4D4D4"/>
          <w:szCs w:val="18"/>
        </w:rPr>
        <w:t xml:space="preserve">: </w:t>
      </w:r>
      <w:r w:rsidRPr="001A1720">
        <w:rPr>
          <w:color w:val="B5CEA8"/>
          <w:szCs w:val="18"/>
        </w:rPr>
        <w:t>90%</w:t>
      </w:r>
      <w:r w:rsidRPr="001A1720">
        <w:rPr>
          <w:color w:val="D4D4D4"/>
          <w:szCs w:val="18"/>
        </w:rPr>
        <w:t>;</w:t>
      </w:r>
    </w:p>
    <w:p w:rsidR="001A1720" w:rsidRPr="001A1720" w:rsidRDefault="001A1720" w:rsidP="001A1720">
      <w:pPr>
        <w:pStyle w:val="FACode"/>
        <w:rPr>
          <w:color w:val="D4D4D4"/>
          <w:szCs w:val="18"/>
        </w:rPr>
      </w:pPr>
      <w:r w:rsidRPr="001A1720">
        <w:rPr>
          <w:color w:val="D4D4D4"/>
          <w:szCs w:val="18"/>
        </w:rPr>
        <w:t>    </w:t>
      </w:r>
      <w:r w:rsidRPr="001A1720">
        <w:rPr>
          <w:color w:val="9CDCFE"/>
          <w:szCs w:val="18"/>
        </w:rPr>
        <w:t>margin</w:t>
      </w:r>
      <w:r w:rsidRPr="001A1720">
        <w:rPr>
          <w:color w:val="D4D4D4"/>
          <w:szCs w:val="18"/>
        </w:rPr>
        <w:t xml:space="preserve">: </w:t>
      </w:r>
      <w:r w:rsidRPr="001A1720">
        <w:rPr>
          <w:color w:val="CE9178"/>
          <w:szCs w:val="18"/>
        </w:rPr>
        <w:t>auto</w:t>
      </w:r>
      <w:r w:rsidRPr="001A1720">
        <w:rPr>
          <w:color w:val="D4D4D4"/>
          <w:szCs w:val="18"/>
        </w:rPr>
        <w:t>;</w:t>
      </w:r>
    </w:p>
    <w:p w:rsidR="001A1720" w:rsidRPr="001A1720" w:rsidRDefault="001A1720" w:rsidP="001A1720">
      <w:pPr>
        <w:pStyle w:val="FACode"/>
        <w:rPr>
          <w:color w:val="D4D4D4"/>
          <w:szCs w:val="18"/>
        </w:rPr>
      </w:pPr>
      <w:r w:rsidRPr="001A1720">
        <w:rPr>
          <w:color w:val="D4D4D4"/>
          <w:szCs w:val="18"/>
        </w:rPr>
        <w:t>}</w:t>
      </w:r>
    </w:p>
    <w:p w:rsidR="001A1720" w:rsidRPr="001A1720" w:rsidRDefault="001A1720" w:rsidP="001A1720">
      <w:pPr>
        <w:pStyle w:val="FACode"/>
        <w:rPr>
          <w:color w:val="D4D4D4"/>
          <w:szCs w:val="18"/>
        </w:rPr>
      </w:pPr>
    </w:p>
    <w:p w:rsidR="001A1720" w:rsidRPr="001A1720" w:rsidRDefault="001A1720" w:rsidP="001A1720">
      <w:pPr>
        <w:pStyle w:val="FACode"/>
        <w:rPr>
          <w:color w:val="D4D4D4"/>
          <w:szCs w:val="18"/>
        </w:rPr>
      </w:pPr>
      <w:r w:rsidRPr="001A1720">
        <w:rPr>
          <w:szCs w:val="18"/>
        </w:rPr>
        <w:t>/* style for div with class "div-register"*/</w:t>
      </w:r>
    </w:p>
    <w:p w:rsidR="001A1720" w:rsidRPr="001A1720" w:rsidRDefault="001A1720" w:rsidP="001A1720">
      <w:pPr>
        <w:pStyle w:val="FACode"/>
        <w:rPr>
          <w:color w:val="D4D4D4"/>
          <w:szCs w:val="18"/>
        </w:rPr>
      </w:pPr>
      <w:r w:rsidRPr="001A1720">
        <w:rPr>
          <w:color w:val="D7BA7D"/>
          <w:szCs w:val="18"/>
        </w:rPr>
        <w:t>.div-register</w:t>
      </w:r>
      <w:r w:rsidRPr="001A1720">
        <w:rPr>
          <w:color w:val="D4D4D4"/>
          <w:szCs w:val="18"/>
        </w:rPr>
        <w:t xml:space="preserve">, </w:t>
      </w:r>
      <w:r w:rsidRPr="001A1720">
        <w:rPr>
          <w:color w:val="D7BA7D"/>
          <w:szCs w:val="18"/>
        </w:rPr>
        <w:t>table#tbl-register</w:t>
      </w:r>
      <w:r w:rsidRPr="001A1720">
        <w:rPr>
          <w:color w:val="D4D4D4"/>
          <w:szCs w:val="18"/>
        </w:rPr>
        <w:t xml:space="preserve"> {</w:t>
      </w:r>
    </w:p>
    <w:p w:rsidR="001A1720" w:rsidRPr="001A1720" w:rsidRDefault="001A1720" w:rsidP="001A1720">
      <w:pPr>
        <w:pStyle w:val="FACode"/>
        <w:rPr>
          <w:color w:val="D4D4D4"/>
          <w:szCs w:val="18"/>
        </w:rPr>
      </w:pPr>
      <w:r w:rsidRPr="001A1720">
        <w:rPr>
          <w:color w:val="D4D4D4"/>
          <w:szCs w:val="18"/>
        </w:rPr>
        <w:t xml:space="preserve">    </w:t>
      </w:r>
      <w:r w:rsidRPr="001A1720">
        <w:rPr>
          <w:color w:val="9CDCFE"/>
          <w:szCs w:val="18"/>
        </w:rPr>
        <w:t>width</w:t>
      </w:r>
      <w:r w:rsidRPr="001A1720">
        <w:rPr>
          <w:color w:val="D4D4D4"/>
          <w:szCs w:val="18"/>
        </w:rPr>
        <w:t xml:space="preserve">: </w:t>
      </w:r>
      <w:r w:rsidRPr="001A1720">
        <w:rPr>
          <w:color w:val="B5CEA8"/>
          <w:szCs w:val="18"/>
        </w:rPr>
        <w:t>100%</w:t>
      </w:r>
      <w:r w:rsidRPr="001A1720">
        <w:rPr>
          <w:color w:val="D4D4D4"/>
          <w:szCs w:val="18"/>
        </w:rPr>
        <w:t>;</w:t>
      </w:r>
    </w:p>
    <w:p w:rsidR="001A1720" w:rsidRPr="001A1720" w:rsidRDefault="001A1720" w:rsidP="001A1720">
      <w:pPr>
        <w:pStyle w:val="FACode"/>
        <w:rPr>
          <w:color w:val="D4D4D4"/>
          <w:szCs w:val="18"/>
        </w:rPr>
      </w:pPr>
      <w:r w:rsidRPr="001A1720">
        <w:rPr>
          <w:color w:val="D4D4D4"/>
          <w:szCs w:val="18"/>
        </w:rPr>
        <w:t>    </w:t>
      </w:r>
      <w:r w:rsidRPr="001A1720">
        <w:rPr>
          <w:color w:val="9CDCFE"/>
          <w:szCs w:val="18"/>
        </w:rPr>
        <w:t>margin</w:t>
      </w:r>
      <w:r w:rsidRPr="001A1720">
        <w:rPr>
          <w:color w:val="D4D4D4"/>
          <w:szCs w:val="18"/>
        </w:rPr>
        <w:t xml:space="preserve">: </w:t>
      </w:r>
      <w:r w:rsidRPr="001A1720">
        <w:rPr>
          <w:color w:val="B5CEA8"/>
          <w:szCs w:val="18"/>
        </w:rPr>
        <w:t>0px</w:t>
      </w:r>
      <w:r w:rsidRPr="001A1720">
        <w:rPr>
          <w:color w:val="D4D4D4"/>
          <w:szCs w:val="18"/>
        </w:rPr>
        <w:t xml:space="preserve"> </w:t>
      </w:r>
      <w:r w:rsidRPr="001A1720">
        <w:rPr>
          <w:color w:val="CE9178"/>
          <w:szCs w:val="18"/>
        </w:rPr>
        <w:t>auto</w:t>
      </w:r>
      <w:r w:rsidRPr="001A1720">
        <w:rPr>
          <w:color w:val="D4D4D4"/>
          <w:szCs w:val="18"/>
        </w:rPr>
        <w:t>;</w:t>
      </w:r>
    </w:p>
    <w:p w:rsidR="001A1720" w:rsidRPr="001A1720" w:rsidRDefault="001A1720" w:rsidP="001A1720">
      <w:pPr>
        <w:pStyle w:val="FACode"/>
        <w:rPr>
          <w:color w:val="D4D4D4"/>
          <w:szCs w:val="18"/>
        </w:rPr>
      </w:pPr>
      <w:r w:rsidRPr="001A1720">
        <w:rPr>
          <w:color w:val="D4D4D4"/>
          <w:szCs w:val="18"/>
        </w:rPr>
        <w:t>}</w:t>
      </w:r>
    </w:p>
    <w:p w:rsidR="001A1720" w:rsidRPr="001A1720" w:rsidRDefault="001A1720" w:rsidP="001A1720">
      <w:pPr>
        <w:pStyle w:val="FACode"/>
        <w:rPr>
          <w:color w:val="D4D4D4"/>
          <w:szCs w:val="18"/>
        </w:rPr>
      </w:pPr>
    </w:p>
    <w:p w:rsidR="001A1720" w:rsidRPr="001A1720" w:rsidRDefault="001A1720" w:rsidP="001A1720">
      <w:pPr>
        <w:pStyle w:val="FACode"/>
        <w:rPr>
          <w:color w:val="D4D4D4"/>
          <w:szCs w:val="18"/>
        </w:rPr>
      </w:pPr>
      <w:r w:rsidRPr="001A1720">
        <w:rPr>
          <w:szCs w:val="18"/>
        </w:rPr>
        <w:t>/*padding for cells of table with id "tbl-register" */</w:t>
      </w:r>
    </w:p>
    <w:p w:rsidR="001A1720" w:rsidRPr="001A1720" w:rsidRDefault="001A1720" w:rsidP="001A1720">
      <w:pPr>
        <w:pStyle w:val="FACode"/>
        <w:rPr>
          <w:color w:val="D4D4D4"/>
          <w:szCs w:val="18"/>
        </w:rPr>
      </w:pPr>
      <w:r w:rsidRPr="001A1720">
        <w:rPr>
          <w:color w:val="D7BA7D"/>
          <w:szCs w:val="18"/>
        </w:rPr>
        <w:t>table#tbl-register</w:t>
      </w:r>
      <w:r w:rsidRPr="001A1720">
        <w:rPr>
          <w:color w:val="D4D4D4"/>
          <w:szCs w:val="18"/>
        </w:rPr>
        <w:t xml:space="preserve">, </w:t>
      </w:r>
      <w:r w:rsidRPr="001A1720">
        <w:rPr>
          <w:color w:val="D7BA7D"/>
          <w:szCs w:val="18"/>
        </w:rPr>
        <w:t>th</w:t>
      </w:r>
      <w:r w:rsidRPr="001A1720">
        <w:rPr>
          <w:color w:val="D4D4D4"/>
          <w:szCs w:val="18"/>
        </w:rPr>
        <w:t xml:space="preserve">, </w:t>
      </w:r>
      <w:r w:rsidRPr="001A1720">
        <w:rPr>
          <w:color w:val="D7BA7D"/>
          <w:szCs w:val="18"/>
        </w:rPr>
        <w:t>td</w:t>
      </w:r>
      <w:r w:rsidRPr="001A1720">
        <w:rPr>
          <w:color w:val="D4D4D4"/>
          <w:szCs w:val="18"/>
        </w:rPr>
        <w:t xml:space="preserve"> {</w:t>
      </w:r>
    </w:p>
    <w:p w:rsidR="001A1720" w:rsidRPr="001A1720" w:rsidRDefault="001A1720" w:rsidP="001A1720">
      <w:pPr>
        <w:pStyle w:val="FACode"/>
        <w:rPr>
          <w:color w:val="D4D4D4"/>
          <w:szCs w:val="18"/>
        </w:rPr>
      </w:pPr>
      <w:r w:rsidRPr="001A1720">
        <w:rPr>
          <w:color w:val="D4D4D4"/>
          <w:szCs w:val="18"/>
        </w:rPr>
        <w:t>    </w:t>
      </w:r>
      <w:r w:rsidRPr="001A1720">
        <w:rPr>
          <w:color w:val="9CDCFE"/>
          <w:szCs w:val="18"/>
        </w:rPr>
        <w:t>padding</w:t>
      </w:r>
      <w:r w:rsidRPr="001A1720">
        <w:rPr>
          <w:color w:val="D4D4D4"/>
          <w:szCs w:val="18"/>
        </w:rPr>
        <w:t xml:space="preserve">: </w:t>
      </w:r>
      <w:r w:rsidRPr="001A1720">
        <w:rPr>
          <w:color w:val="B5CEA8"/>
          <w:szCs w:val="18"/>
        </w:rPr>
        <w:t>5px</w:t>
      </w:r>
      <w:r w:rsidRPr="001A1720">
        <w:rPr>
          <w:color w:val="D4D4D4"/>
          <w:szCs w:val="18"/>
        </w:rPr>
        <w:t>;</w:t>
      </w:r>
    </w:p>
    <w:p w:rsidR="001A1720" w:rsidRPr="001A1720" w:rsidRDefault="001A1720" w:rsidP="001A1720">
      <w:pPr>
        <w:pStyle w:val="FACode"/>
        <w:rPr>
          <w:color w:val="D4D4D4"/>
          <w:szCs w:val="18"/>
        </w:rPr>
      </w:pPr>
      <w:r w:rsidRPr="001A1720">
        <w:rPr>
          <w:color w:val="D4D4D4"/>
          <w:szCs w:val="18"/>
        </w:rPr>
        <w:t>}</w:t>
      </w:r>
    </w:p>
    <w:p w:rsidR="001A1720" w:rsidRPr="001A1720" w:rsidRDefault="001A1720" w:rsidP="001A1720">
      <w:pPr>
        <w:pStyle w:val="FACode"/>
        <w:rPr>
          <w:color w:val="D4D4D4"/>
          <w:szCs w:val="18"/>
        </w:rPr>
      </w:pPr>
    </w:p>
    <w:p w:rsidR="001A1720" w:rsidRPr="001A1720" w:rsidRDefault="001A1720" w:rsidP="001A1720">
      <w:pPr>
        <w:pStyle w:val="FACode"/>
        <w:rPr>
          <w:color w:val="D4D4D4"/>
          <w:szCs w:val="18"/>
        </w:rPr>
      </w:pPr>
      <w:r w:rsidRPr="001A1720">
        <w:rPr>
          <w:szCs w:val="18"/>
        </w:rPr>
        <w:t>/*use pseudo class to align odd td to right*/</w:t>
      </w:r>
    </w:p>
    <w:p w:rsidR="001A1720" w:rsidRPr="001A1720" w:rsidRDefault="001A1720" w:rsidP="001A1720">
      <w:pPr>
        <w:pStyle w:val="FACode"/>
        <w:rPr>
          <w:color w:val="D4D4D4"/>
          <w:szCs w:val="18"/>
        </w:rPr>
      </w:pPr>
      <w:r w:rsidRPr="001A1720">
        <w:rPr>
          <w:color w:val="D7BA7D"/>
          <w:szCs w:val="18"/>
        </w:rPr>
        <w:t>table#tbl-register</w:t>
      </w:r>
      <w:r w:rsidRPr="001A1720">
        <w:rPr>
          <w:color w:val="D4D4D4"/>
          <w:szCs w:val="18"/>
        </w:rPr>
        <w:t xml:space="preserve"> </w:t>
      </w:r>
      <w:r w:rsidRPr="001A1720">
        <w:rPr>
          <w:color w:val="D7BA7D"/>
          <w:szCs w:val="18"/>
        </w:rPr>
        <w:t>td:nth-child</w:t>
      </w:r>
      <w:r w:rsidRPr="001A1720">
        <w:rPr>
          <w:color w:val="D4D4D4"/>
          <w:szCs w:val="18"/>
        </w:rPr>
        <w:t>(odd) {</w:t>
      </w:r>
    </w:p>
    <w:p w:rsidR="001A1720" w:rsidRPr="001A1720" w:rsidRDefault="001A1720" w:rsidP="001A1720">
      <w:pPr>
        <w:pStyle w:val="FACode"/>
        <w:rPr>
          <w:color w:val="D4D4D4"/>
          <w:szCs w:val="18"/>
        </w:rPr>
      </w:pPr>
      <w:r w:rsidRPr="001A1720">
        <w:rPr>
          <w:color w:val="D4D4D4"/>
          <w:szCs w:val="18"/>
        </w:rPr>
        <w:t>    </w:t>
      </w:r>
      <w:r w:rsidRPr="001A1720">
        <w:rPr>
          <w:color w:val="9CDCFE"/>
          <w:szCs w:val="18"/>
        </w:rPr>
        <w:t>text-align</w:t>
      </w:r>
      <w:r w:rsidRPr="001A1720">
        <w:rPr>
          <w:color w:val="D4D4D4"/>
          <w:szCs w:val="18"/>
        </w:rPr>
        <w:t>:</w:t>
      </w:r>
      <w:r w:rsidRPr="001A1720">
        <w:rPr>
          <w:color w:val="CE9178"/>
          <w:szCs w:val="18"/>
        </w:rPr>
        <w:t>right</w:t>
      </w:r>
      <w:r w:rsidRPr="001A1720">
        <w:rPr>
          <w:color w:val="D4D4D4"/>
          <w:szCs w:val="18"/>
        </w:rPr>
        <w:t>;</w:t>
      </w:r>
    </w:p>
    <w:p w:rsidR="001A1720" w:rsidRPr="001A1720" w:rsidRDefault="001A1720" w:rsidP="001A1720">
      <w:pPr>
        <w:pStyle w:val="FACode"/>
        <w:rPr>
          <w:color w:val="D4D4D4"/>
          <w:szCs w:val="18"/>
        </w:rPr>
      </w:pPr>
      <w:r w:rsidRPr="001A1720">
        <w:rPr>
          <w:color w:val="D4D4D4"/>
          <w:szCs w:val="18"/>
        </w:rPr>
        <w:t xml:space="preserve">    </w:t>
      </w:r>
      <w:r w:rsidRPr="001A1720">
        <w:rPr>
          <w:color w:val="9CDCFE"/>
          <w:szCs w:val="18"/>
        </w:rPr>
        <w:t>width</w:t>
      </w:r>
      <w:r w:rsidRPr="001A1720">
        <w:rPr>
          <w:color w:val="D4D4D4"/>
          <w:szCs w:val="18"/>
        </w:rPr>
        <w:t xml:space="preserve">: </w:t>
      </w:r>
      <w:r w:rsidRPr="001A1720">
        <w:rPr>
          <w:color w:val="B5CEA8"/>
          <w:szCs w:val="18"/>
        </w:rPr>
        <w:t>25%</w:t>
      </w:r>
      <w:r w:rsidRPr="001A1720">
        <w:rPr>
          <w:color w:val="D4D4D4"/>
          <w:szCs w:val="18"/>
        </w:rPr>
        <w:t>;</w:t>
      </w:r>
    </w:p>
    <w:p w:rsidR="001A1720" w:rsidRPr="001A1720" w:rsidRDefault="001A1720" w:rsidP="001A1720">
      <w:pPr>
        <w:pStyle w:val="FACode"/>
        <w:rPr>
          <w:color w:val="D4D4D4"/>
          <w:szCs w:val="18"/>
        </w:rPr>
      </w:pPr>
      <w:r w:rsidRPr="001A1720">
        <w:rPr>
          <w:color w:val="D4D4D4"/>
          <w:szCs w:val="18"/>
        </w:rPr>
        <w:t>}</w:t>
      </w:r>
    </w:p>
    <w:p w:rsidR="001A1720" w:rsidRPr="001A1720" w:rsidRDefault="001A1720" w:rsidP="001A1720">
      <w:pPr>
        <w:pStyle w:val="FACode"/>
        <w:rPr>
          <w:color w:val="D4D4D4"/>
          <w:szCs w:val="18"/>
        </w:rPr>
      </w:pPr>
    </w:p>
    <w:p w:rsidR="001A1720" w:rsidRPr="001A1720" w:rsidRDefault="001A1720" w:rsidP="001A1720">
      <w:pPr>
        <w:pStyle w:val="FACode"/>
        <w:rPr>
          <w:color w:val="D4D4D4"/>
          <w:szCs w:val="18"/>
        </w:rPr>
      </w:pPr>
      <w:r w:rsidRPr="001A1720">
        <w:rPr>
          <w:szCs w:val="18"/>
        </w:rPr>
        <w:t>/*style for input with type: text, password or email */</w:t>
      </w:r>
    </w:p>
    <w:p w:rsidR="001A1720" w:rsidRPr="001A1720" w:rsidRDefault="001A1720" w:rsidP="001A1720">
      <w:pPr>
        <w:pStyle w:val="FACode"/>
        <w:rPr>
          <w:color w:val="D4D4D4"/>
          <w:szCs w:val="18"/>
        </w:rPr>
      </w:pPr>
      <w:r w:rsidRPr="001A1720">
        <w:rPr>
          <w:color w:val="D7BA7D"/>
          <w:szCs w:val="18"/>
        </w:rPr>
        <w:t>input</w:t>
      </w:r>
      <w:r w:rsidRPr="001A1720">
        <w:rPr>
          <w:color w:val="D4D4D4"/>
          <w:szCs w:val="18"/>
        </w:rPr>
        <w:t>[</w:t>
      </w:r>
      <w:r w:rsidRPr="001A1720">
        <w:rPr>
          <w:color w:val="9CDCFE"/>
          <w:szCs w:val="18"/>
        </w:rPr>
        <w:t>type</w:t>
      </w:r>
      <w:r w:rsidRPr="001A1720">
        <w:rPr>
          <w:color w:val="D4D4D4"/>
          <w:szCs w:val="18"/>
        </w:rPr>
        <w:t>=</w:t>
      </w:r>
      <w:r w:rsidRPr="001A1720">
        <w:rPr>
          <w:color w:val="CE9178"/>
          <w:szCs w:val="18"/>
        </w:rPr>
        <w:t>text</w:t>
      </w:r>
      <w:r w:rsidRPr="001A1720">
        <w:rPr>
          <w:color w:val="D4D4D4"/>
          <w:szCs w:val="18"/>
        </w:rPr>
        <w:t xml:space="preserve">], </w:t>
      </w:r>
      <w:r w:rsidRPr="001A1720">
        <w:rPr>
          <w:color w:val="D7BA7D"/>
          <w:szCs w:val="18"/>
        </w:rPr>
        <w:t>input</w:t>
      </w:r>
      <w:r w:rsidRPr="001A1720">
        <w:rPr>
          <w:color w:val="D4D4D4"/>
          <w:szCs w:val="18"/>
        </w:rPr>
        <w:t>[</w:t>
      </w:r>
      <w:r w:rsidRPr="001A1720">
        <w:rPr>
          <w:color w:val="9CDCFE"/>
          <w:szCs w:val="18"/>
        </w:rPr>
        <w:t>type</w:t>
      </w:r>
      <w:r w:rsidRPr="001A1720">
        <w:rPr>
          <w:color w:val="D4D4D4"/>
          <w:szCs w:val="18"/>
        </w:rPr>
        <w:t>=</w:t>
      </w:r>
      <w:r w:rsidRPr="001A1720">
        <w:rPr>
          <w:color w:val="CE9178"/>
          <w:szCs w:val="18"/>
        </w:rPr>
        <w:t>password</w:t>
      </w:r>
      <w:r w:rsidRPr="001A1720">
        <w:rPr>
          <w:color w:val="D4D4D4"/>
          <w:szCs w:val="18"/>
        </w:rPr>
        <w:t xml:space="preserve">], </w:t>
      </w:r>
      <w:r w:rsidRPr="001A1720">
        <w:rPr>
          <w:color w:val="D7BA7D"/>
          <w:szCs w:val="18"/>
        </w:rPr>
        <w:t>input</w:t>
      </w:r>
      <w:r w:rsidRPr="001A1720">
        <w:rPr>
          <w:color w:val="D4D4D4"/>
          <w:szCs w:val="18"/>
        </w:rPr>
        <w:t>[</w:t>
      </w:r>
      <w:r w:rsidRPr="001A1720">
        <w:rPr>
          <w:color w:val="9CDCFE"/>
          <w:szCs w:val="18"/>
        </w:rPr>
        <w:t>type</w:t>
      </w:r>
      <w:r w:rsidRPr="001A1720">
        <w:rPr>
          <w:color w:val="D4D4D4"/>
          <w:szCs w:val="18"/>
        </w:rPr>
        <w:t>=</w:t>
      </w:r>
      <w:r w:rsidRPr="001A1720">
        <w:rPr>
          <w:color w:val="CE9178"/>
          <w:szCs w:val="18"/>
        </w:rPr>
        <w:t>email</w:t>
      </w:r>
      <w:r w:rsidRPr="001A1720">
        <w:rPr>
          <w:color w:val="D4D4D4"/>
          <w:szCs w:val="18"/>
        </w:rPr>
        <w:t>] {</w:t>
      </w:r>
    </w:p>
    <w:p w:rsidR="001A1720" w:rsidRPr="001A1720" w:rsidRDefault="001A1720" w:rsidP="001A1720">
      <w:pPr>
        <w:pStyle w:val="FACode"/>
        <w:rPr>
          <w:color w:val="D4D4D4"/>
          <w:szCs w:val="18"/>
        </w:rPr>
      </w:pPr>
      <w:r w:rsidRPr="001A1720">
        <w:rPr>
          <w:color w:val="D4D4D4"/>
          <w:szCs w:val="18"/>
        </w:rPr>
        <w:t>    </w:t>
      </w:r>
      <w:r w:rsidRPr="001A1720">
        <w:rPr>
          <w:color w:val="9CDCFE"/>
          <w:szCs w:val="18"/>
        </w:rPr>
        <w:t>width</w:t>
      </w:r>
      <w:r w:rsidRPr="001A1720">
        <w:rPr>
          <w:color w:val="D4D4D4"/>
          <w:szCs w:val="18"/>
        </w:rPr>
        <w:t xml:space="preserve">: </w:t>
      </w:r>
      <w:r w:rsidRPr="001A1720">
        <w:rPr>
          <w:color w:val="B5CEA8"/>
          <w:szCs w:val="18"/>
        </w:rPr>
        <w:t>100%</w:t>
      </w:r>
      <w:r w:rsidRPr="001A1720">
        <w:rPr>
          <w:color w:val="D4D4D4"/>
          <w:szCs w:val="18"/>
        </w:rPr>
        <w:t>;</w:t>
      </w:r>
    </w:p>
    <w:p w:rsidR="001A1720" w:rsidRPr="001A1720" w:rsidRDefault="001A1720" w:rsidP="001A1720">
      <w:pPr>
        <w:pStyle w:val="FACode"/>
        <w:rPr>
          <w:color w:val="D4D4D4"/>
          <w:szCs w:val="18"/>
        </w:rPr>
      </w:pPr>
      <w:r w:rsidRPr="001A1720">
        <w:rPr>
          <w:color w:val="D4D4D4"/>
          <w:szCs w:val="18"/>
        </w:rPr>
        <w:t>    </w:t>
      </w:r>
      <w:r w:rsidRPr="001A1720">
        <w:rPr>
          <w:color w:val="9CDCFE"/>
          <w:szCs w:val="18"/>
        </w:rPr>
        <w:t>padding</w:t>
      </w:r>
      <w:r w:rsidRPr="001A1720">
        <w:rPr>
          <w:color w:val="D4D4D4"/>
          <w:szCs w:val="18"/>
        </w:rPr>
        <w:t xml:space="preserve">: </w:t>
      </w:r>
      <w:r w:rsidRPr="001A1720">
        <w:rPr>
          <w:color w:val="B5CEA8"/>
          <w:szCs w:val="18"/>
        </w:rPr>
        <w:t>6px</w:t>
      </w:r>
      <w:r w:rsidRPr="001A1720">
        <w:rPr>
          <w:color w:val="D4D4D4"/>
          <w:szCs w:val="18"/>
        </w:rPr>
        <w:t xml:space="preserve"> </w:t>
      </w:r>
      <w:r w:rsidRPr="001A1720">
        <w:rPr>
          <w:color w:val="B5CEA8"/>
          <w:szCs w:val="18"/>
        </w:rPr>
        <w:t>10px</w:t>
      </w:r>
      <w:r w:rsidRPr="001A1720">
        <w:rPr>
          <w:color w:val="D4D4D4"/>
          <w:szCs w:val="18"/>
        </w:rPr>
        <w:t>;</w:t>
      </w:r>
    </w:p>
    <w:p w:rsidR="001A1720" w:rsidRPr="001A1720" w:rsidRDefault="001A1720" w:rsidP="001A1720">
      <w:pPr>
        <w:pStyle w:val="FACode"/>
        <w:rPr>
          <w:color w:val="D4D4D4"/>
          <w:szCs w:val="18"/>
        </w:rPr>
      </w:pPr>
      <w:r w:rsidRPr="001A1720">
        <w:rPr>
          <w:color w:val="D4D4D4"/>
          <w:szCs w:val="18"/>
        </w:rPr>
        <w:t>    </w:t>
      </w:r>
      <w:r w:rsidRPr="001A1720">
        <w:rPr>
          <w:color w:val="9CDCFE"/>
          <w:szCs w:val="18"/>
        </w:rPr>
        <w:t>display</w:t>
      </w:r>
      <w:r w:rsidRPr="001A1720">
        <w:rPr>
          <w:color w:val="D4D4D4"/>
          <w:szCs w:val="18"/>
        </w:rPr>
        <w:t xml:space="preserve">: </w:t>
      </w:r>
      <w:r w:rsidRPr="001A1720">
        <w:rPr>
          <w:color w:val="CE9178"/>
          <w:szCs w:val="18"/>
        </w:rPr>
        <w:t>inline-block</w:t>
      </w:r>
      <w:r w:rsidRPr="001A1720">
        <w:rPr>
          <w:color w:val="D4D4D4"/>
          <w:szCs w:val="18"/>
        </w:rPr>
        <w:t>;</w:t>
      </w:r>
    </w:p>
    <w:p w:rsidR="001A1720" w:rsidRPr="001A1720" w:rsidRDefault="001A1720" w:rsidP="001A1720">
      <w:pPr>
        <w:pStyle w:val="FACode"/>
        <w:rPr>
          <w:color w:val="D4D4D4"/>
          <w:szCs w:val="18"/>
        </w:rPr>
      </w:pPr>
      <w:r w:rsidRPr="001A1720">
        <w:rPr>
          <w:color w:val="D4D4D4"/>
          <w:szCs w:val="18"/>
        </w:rPr>
        <w:t>    </w:t>
      </w:r>
      <w:r w:rsidRPr="001A1720">
        <w:rPr>
          <w:color w:val="9CDCFE"/>
          <w:szCs w:val="18"/>
        </w:rPr>
        <w:t>border</w:t>
      </w:r>
      <w:r w:rsidRPr="001A1720">
        <w:rPr>
          <w:color w:val="D4D4D4"/>
          <w:szCs w:val="18"/>
        </w:rPr>
        <w:t xml:space="preserve">: </w:t>
      </w:r>
      <w:r w:rsidRPr="001A1720">
        <w:rPr>
          <w:color w:val="B5CEA8"/>
          <w:szCs w:val="18"/>
        </w:rPr>
        <w:t>1px</w:t>
      </w:r>
      <w:r w:rsidRPr="001A1720">
        <w:rPr>
          <w:color w:val="D4D4D4"/>
          <w:szCs w:val="18"/>
        </w:rPr>
        <w:t xml:space="preserve"> </w:t>
      </w:r>
      <w:r w:rsidRPr="001A1720">
        <w:rPr>
          <w:color w:val="CE9178"/>
          <w:szCs w:val="18"/>
        </w:rPr>
        <w:t>solid</w:t>
      </w:r>
      <w:r w:rsidRPr="001A1720">
        <w:rPr>
          <w:color w:val="D4D4D4"/>
          <w:szCs w:val="18"/>
        </w:rPr>
        <w:t xml:space="preserve"> </w:t>
      </w:r>
      <w:r w:rsidRPr="001A1720">
        <w:rPr>
          <w:color w:val="CE9178"/>
          <w:szCs w:val="18"/>
        </w:rPr>
        <w:t>#ccc</w:t>
      </w:r>
      <w:r w:rsidRPr="001A1720">
        <w:rPr>
          <w:color w:val="D4D4D4"/>
          <w:szCs w:val="18"/>
        </w:rPr>
        <w:t>;</w:t>
      </w:r>
    </w:p>
    <w:p w:rsidR="001A1720" w:rsidRPr="001A1720" w:rsidRDefault="001A1720" w:rsidP="001A1720">
      <w:pPr>
        <w:pStyle w:val="FACode"/>
        <w:rPr>
          <w:color w:val="D4D4D4"/>
          <w:szCs w:val="18"/>
        </w:rPr>
      </w:pPr>
      <w:r w:rsidRPr="001A1720">
        <w:rPr>
          <w:color w:val="D4D4D4"/>
          <w:szCs w:val="18"/>
        </w:rPr>
        <w:t>    </w:t>
      </w:r>
      <w:r w:rsidRPr="001A1720">
        <w:rPr>
          <w:color w:val="9CDCFE"/>
          <w:szCs w:val="18"/>
        </w:rPr>
        <w:t>box-sizing</w:t>
      </w:r>
      <w:r w:rsidRPr="001A1720">
        <w:rPr>
          <w:color w:val="D4D4D4"/>
          <w:szCs w:val="18"/>
        </w:rPr>
        <w:t xml:space="preserve">: </w:t>
      </w:r>
      <w:r w:rsidRPr="001A1720">
        <w:rPr>
          <w:color w:val="CE9178"/>
          <w:szCs w:val="18"/>
        </w:rPr>
        <w:t>border-box</w:t>
      </w:r>
      <w:r w:rsidRPr="001A1720">
        <w:rPr>
          <w:color w:val="D4D4D4"/>
          <w:szCs w:val="18"/>
        </w:rPr>
        <w:t>;</w:t>
      </w:r>
    </w:p>
    <w:p w:rsidR="001A1720" w:rsidRPr="001A1720" w:rsidRDefault="001A1720" w:rsidP="001A1720">
      <w:pPr>
        <w:pStyle w:val="FACode"/>
        <w:rPr>
          <w:color w:val="D4D4D4"/>
          <w:szCs w:val="18"/>
        </w:rPr>
      </w:pPr>
      <w:r w:rsidRPr="001A1720">
        <w:rPr>
          <w:color w:val="D4D4D4"/>
          <w:szCs w:val="18"/>
        </w:rPr>
        <w:t>    </w:t>
      </w:r>
      <w:r w:rsidRPr="001A1720">
        <w:rPr>
          <w:color w:val="9CDCFE"/>
          <w:szCs w:val="18"/>
        </w:rPr>
        <w:t>border-radius</w:t>
      </w:r>
      <w:r w:rsidRPr="001A1720">
        <w:rPr>
          <w:color w:val="D4D4D4"/>
          <w:szCs w:val="18"/>
        </w:rPr>
        <w:t xml:space="preserve">: </w:t>
      </w:r>
      <w:r w:rsidRPr="001A1720">
        <w:rPr>
          <w:color w:val="B5CEA8"/>
          <w:szCs w:val="18"/>
        </w:rPr>
        <w:t>5</w:t>
      </w:r>
      <w:r w:rsidRPr="001A1720">
        <w:rPr>
          <w:color w:val="D4D4D4"/>
          <w:szCs w:val="18"/>
        </w:rPr>
        <w:t>;</w:t>
      </w:r>
    </w:p>
    <w:p w:rsidR="001A1720" w:rsidRPr="001A1720" w:rsidRDefault="001A1720" w:rsidP="001A1720">
      <w:pPr>
        <w:pStyle w:val="FACode"/>
        <w:rPr>
          <w:color w:val="D4D4D4"/>
          <w:szCs w:val="18"/>
        </w:rPr>
      </w:pPr>
      <w:r w:rsidRPr="001A1720">
        <w:rPr>
          <w:color w:val="D4D4D4"/>
          <w:szCs w:val="18"/>
        </w:rPr>
        <w:t>}</w:t>
      </w:r>
    </w:p>
    <w:p w:rsidR="001A1720" w:rsidRPr="001A1720" w:rsidRDefault="001A1720" w:rsidP="001A1720">
      <w:pPr>
        <w:pStyle w:val="FACode"/>
        <w:rPr>
          <w:color w:val="D4D4D4"/>
          <w:szCs w:val="18"/>
        </w:rPr>
      </w:pPr>
    </w:p>
    <w:p w:rsidR="001A1720" w:rsidRPr="001A1720" w:rsidRDefault="001A1720" w:rsidP="001A1720">
      <w:pPr>
        <w:pStyle w:val="FACode"/>
        <w:rPr>
          <w:color w:val="D4D4D4"/>
          <w:szCs w:val="18"/>
        </w:rPr>
      </w:pPr>
      <w:r w:rsidRPr="001A1720">
        <w:rPr>
          <w:szCs w:val="18"/>
        </w:rPr>
        <w:lastRenderedPageBreak/>
        <w:t>/*style for button register*/</w:t>
      </w:r>
    </w:p>
    <w:p w:rsidR="001A1720" w:rsidRPr="001A1720" w:rsidRDefault="001A1720" w:rsidP="001A1720">
      <w:pPr>
        <w:pStyle w:val="FACode"/>
        <w:rPr>
          <w:color w:val="D4D4D4"/>
          <w:szCs w:val="18"/>
        </w:rPr>
      </w:pPr>
      <w:r w:rsidRPr="001A1720">
        <w:rPr>
          <w:color w:val="D7BA7D"/>
          <w:szCs w:val="18"/>
        </w:rPr>
        <w:t>button</w:t>
      </w:r>
      <w:r w:rsidRPr="001A1720">
        <w:rPr>
          <w:color w:val="D4D4D4"/>
          <w:szCs w:val="18"/>
        </w:rPr>
        <w:t xml:space="preserve"> {</w:t>
      </w:r>
    </w:p>
    <w:p w:rsidR="001A1720" w:rsidRPr="001A1720" w:rsidRDefault="001A1720" w:rsidP="001A1720">
      <w:pPr>
        <w:pStyle w:val="FACode"/>
        <w:rPr>
          <w:color w:val="D4D4D4"/>
          <w:szCs w:val="18"/>
        </w:rPr>
      </w:pPr>
      <w:r w:rsidRPr="001A1720">
        <w:rPr>
          <w:color w:val="D4D4D4"/>
          <w:szCs w:val="18"/>
        </w:rPr>
        <w:t>    </w:t>
      </w:r>
      <w:r w:rsidRPr="001A1720">
        <w:rPr>
          <w:color w:val="9CDCFE"/>
          <w:szCs w:val="18"/>
        </w:rPr>
        <w:t>background-color</w:t>
      </w:r>
      <w:r w:rsidRPr="001A1720">
        <w:rPr>
          <w:color w:val="D4D4D4"/>
          <w:szCs w:val="18"/>
        </w:rPr>
        <w:t xml:space="preserve">: </w:t>
      </w:r>
      <w:r w:rsidRPr="001A1720">
        <w:rPr>
          <w:color w:val="CE9178"/>
          <w:szCs w:val="18"/>
        </w:rPr>
        <w:t>#0073e6</w:t>
      </w:r>
      <w:r w:rsidRPr="001A1720">
        <w:rPr>
          <w:color w:val="D4D4D4"/>
          <w:szCs w:val="18"/>
        </w:rPr>
        <w:t>;</w:t>
      </w:r>
    </w:p>
    <w:p w:rsidR="001A1720" w:rsidRPr="001A1720" w:rsidRDefault="001A1720" w:rsidP="001A1720">
      <w:pPr>
        <w:pStyle w:val="FACode"/>
        <w:rPr>
          <w:color w:val="D4D4D4"/>
          <w:szCs w:val="18"/>
        </w:rPr>
      </w:pPr>
      <w:r w:rsidRPr="001A1720">
        <w:rPr>
          <w:color w:val="D4D4D4"/>
          <w:szCs w:val="18"/>
        </w:rPr>
        <w:t>    </w:t>
      </w:r>
      <w:r w:rsidRPr="001A1720">
        <w:rPr>
          <w:color w:val="9CDCFE"/>
          <w:szCs w:val="18"/>
        </w:rPr>
        <w:t>border</w:t>
      </w:r>
      <w:r w:rsidRPr="001A1720">
        <w:rPr>
          <w:color w:val="D4D4D4"/>
          <w:szCs w:val="18"/>
        </w:rPr>
        <w:t xml:space="preserve">: </w:t>
      </w:r>
      <w:r w:rsidRPr="001A1720">
        <w:rPr>
          <w:color w:val="B5CEA8"/>
          <w:szCs w:val="18"/>
        </w:rPr>
        <w:t>0</w:t>
      </w:r>
      <w:r w:rsidRPr="001A1720">
        <w:rPr>
          <w:color w:val="D4D4D4"/>
          <w:szCs w:val="18"/>
        </w:rPr>
        <w:t>;</w:t>
      </w:r>
    </w:p>
    <w:p w:rsidR="001A1720" w:rsidRPr="001A1720" w:rsidRDefault="001A1720" w:rsidP="001A1720">
      <w:pPr>
        <w:pStyle w:val="FACode"/>
        <w:rPr>
          <w:color w:val="D4D4D4"/>
          <w:szCs w:val="18"/>
        </w:rPr>
      </w:pPr>
      <w:r w:rsidRPr="001A1720">
        <w:rPr>
          <w:color w:val="D4D4D4"/>
          <w:szCs w:val="18"/>
        </w:rPr>
        <w:t>    </w:t>
      </w:r>
      <w:r w:rsidRPr="001A1720">
        <w:rPr>
          <w:color w:val="9CDCFE"/>
          <w:szCs w:val="18"/>
        </w:rPr>
        <w:t>color</w:t>
      </w:r>
      <w:r w:rsidRPr="001A1720">
        <w:rPr>
          <w:color w:val="D4D4D4"/>
          <w:szCs w:val="18"/>
        </w:rPr>
        <w:t xml:space="preserve">: </w:t>
      </w:r>
      <w:r w:rsidRPr="001A1720">
        <w:rPr>
          <w:color w:val="CE9178"/>
          <w:szCs w:val="18"/>
        </w:rPr>
        <w:t>white</w:t>
      </w:r>
      <w:r w:rsidRPr="001A1720">
        <w:rPr>
          <w:color w:val="D4D4D4"/>
          <w:szCs w:val="18"/>
        </w:rPr>
        <w:t>;</w:t>
      </w:r>
    </w:p>
    <w:p w:rsidR="001A1720" w:rsidRPr="001A1720" w:rsidRDefault="001A1720" w:rsidP="001A1720">
      <w:pPr>
        <w:pStyle w:val="FACode"/>
        <w:rPr>
          <w:color w:val="D4D4D4"/>
          <w:szCs w:val="18"/>
        </w:rPr>
      </w:pPr>
      <w:r w:rsidRPr="001A1720">
        <w:rPr>
          <w:color w:val="D4D4D4"/>
          <w:szCs w:val="18"/>
        </w:rPr>
        <w:t>    </w:t>
      </w:r>
      <w:r w:rsidRPr="001A1720">
        <w:rPr>
          <w:color w:val="9CDCFE"/>
          <w:szCs w:val="18"/>
        </w:rPr>
        <w:t>padding</w:t>
      </w:r>
      <w:r w:rsidRPr="001A1720">
        <w:rPr>
          <w:color w:val="D4D4D4"/>
          <w:szCs w:val="18"/>
        </w:rPr>
        <w:t xml:space="preserve">: </w:t>
      </w:r>
      <w:r w:rsidRPr="001A1720">
        <w:rPr>
          <w:color w:val="B5CEA8"/>
          <w:szCs w:val="18"/>
        </w:rPr>
        <w:t>10px</w:t>
      </w:r>
      <w:r w:rsidRPr="001A1720">
        <w:rPr>
          <w:color w:val="D4D4D4"/>
          <w:szCs w:val="18"/>
        </w:rPr>
        <w:t xml:space="preserve"> </w:t>
      </w:r>
      <w:r w:rsidRPr="001A1720">
        <w:rPr>
          <w:color w:val="B5CEA8"/>
          <w:szCs w:val="18"/>
        </w:rPr>
        <w:t>20px</w:t>
      </w:r>
      <w:r w:rsidRPr="001A1720">
        <w:rPr>
          <w:color w:val="D4D4D4"/>
          <w:szCs w:val="18"/>
        </w:rPr>
        <w:t>;</w:t>
      </w:r>
    </w:p>
    <w:p w:rsidR="001A1720" w:rsidRPr="001A1720" w:rsidRDefault="001A1720" w:rsidP="001A1720">
      <w:pPr>
        <w:pStyle w:val="FACode"/>
        <w:rPr>
          <w:color w:val="D4D4D4"/>
          <w:szCs w:val="18"/>
        </w:rPr>
      </w:pPr>
      <w:r w:rsidRPr="001A1720">
        <w:rPr>
          <w:color w:val="D4D4D4"/>
          <w:szCs w:val="18"/>
        </w:rPr>
        <w:t>    </w:t>
      </w:r>
      <w:r w:rsidRPr="001A1720">
        <w:rPr>
          <w:color w:val="9CDCFE"/>
          <w:szCs w:val="18"/>
        </w:rPr>
        <w:t>cursor</w:t>
      </w:r>
      <w:r w:rsidRPr="001A1720">
        <w:rPr>
          <w:color w:val="D4D4D4"/>
          <w:szCs w:val="18"/>
        </w:rPr>
        <w:t>:</w:t>
      </w:r>
      <w:r w:rsidRPr="001A1720">
        <w:rPr>
          <w:color w:val="CE9178"/>
          <w:szCs w:val="18"/>
        </w:rPr>
        <w:t>pointer</w:t>
      </w:r>
      <w:r w:rsidRPr="001A1720">
        <w:rPr>
          <w:color w:val="D4D4D4"/>
          <w:szCs w:val="18"/>
        </w:rPr>
        <w:t>;</w:t>
      </w:r>
    </w:p>
    <w:p w:rsidR="001A1720" w:rsidRPr="001A1720" w:rsidRDefault="001A1720" w:rsidP="001A1720">
      <w:pPr>
        <w:pStyle w:val="FACode"/>
        <w:rPr>
          <w:color w:val="D4D4D4"/>
          <w:szCs w:val="18"/>
        </w:rPr>
      </w:pPr>
      <w:r w:rsidRPr="001A1720">
        <w:rPr>
          <w:color w:val="D4D4D4"/>
          <w:szCs w:val="18"/>
        </w:rPr>
        <w:t xml:space="preserve">    </w:t>
      </w:r>
      <w:r w:rsidRPr="001A1720">
        <w:rPr>
          <w:color w:val="9CDCFE"/>
          <w:szCs w:val="18"/>
        </w:rPr>
        <w:t>border-radius</w:t>
      </w:r>
      <w:r w:rsidRPr="001A1720">
        <w:rPr>
          <w:color w:val="D4D4D4"/>
          <w:szCs w:val="18"/>
        </w:rPr>
        <w:t xml:space="preserve">: </w:t>
      </w:r>
      <w:r w:rsidRPr="001A1720">
        <w:rPr>
          <w:color w:val="B5CEA8"/>
          <w:szCs w:val="18"/>
        </w:rPr>
        <w:t>3px</w:t>
      </w:r>
      <w:r w:rsidRPr="001A1720">
        <w:rPr>
          <w:color w:val="D4D4D4"/>
          <w:szCs w:val="18"/>
        </w:rPr>
        <w:t>;</w:t>
      </w:r>
    </w:p>
    <w:p w:rsidR="001A1720" w:rsidRPr="001A1720" w:rsidRDefault="001A1720" w:rsidP="001A1720">
      <w:pPr>
        <w:pStyle w:val="FACode"/>
        <w:rPr>
          <w:color w:val="D4D4D4"/>
          <w:szCs w:val="18"/>
        </w:rPr>
      </w:pPr>
      <w:r w:rsidRPr="001A1720">
        <w:rPr>
          <w:color w:val="D4D4D4"/>
          <w:szCs w:val="18"/>
        </w:rPr>
        <w:t>}</w:t>
      </w:r>
    </w:p>
    <w:p w:rsidR="001A1720" w:rsidRPr="001A1720" w:rsidRDefault="001A1720" w:rsidP="001A1720">
      <w:pPr>
        <w:pStyle w:val="FACode"/>
        <w:rPr>
          <w:color w:val="D4D4D4"/>
          <w:szCs w:val="18"/>
        </w:rPr>
      </w:pPr>
    </w:p>
    <w:p w:rsidR="001A1720" w:rsidRPr="001A1720" w:rsidRDefault="001A1720" w:rsidP="001A1720">
      <w:pPr>
        <w:pStyle w:val="FACode"/>
        <w:rPr>
          <w:color w:val="D4D4D4"/>
          <w:szCs w:val="18"/>
        </w:rPr>
      </w:pPr>
      <w:r w:rsidRPr="001A1720">
        <w:rPr>
          <w:szCs w:val="18"/>
        </w:rPr>
        <w:t>/*style for element has name as "label-result" */</w:t>
      </w:r>
      <w:r w:rsidRPr="001A1720">
        <w:rPr>
          <w:color w:val="D4D4D4"/>
          <w:szCs w:val="18"/>
        </w:rPr>
        <w:t>   </w:t>
      </w:r>
    </w:p>
    <w:p w:rsidR="001A1720" w:rsidRPr="001A1720" w:rsidRDefault="001A1720" w:rsidP="001A1720">
      <w:pPr>
        <w:pStyle w:val="FACode"/>
        <w:rPr>
          <w:color w:val="D4D4D4"/>
          <w:szCs w:val="18"/>
        </w:rPr>
      </w:pPr>
      <w:r w:rsidRPr="001A1720">
        <w:rPr>
          <w:color w:val="D7BA7D"/>
          <w:szCs w:val="18"/>
        </w:rPr>
        <w:t>.label-result</w:t>
      </w:r>
      <w:r w:rsidRPr="001A1720">
        <w:rPr>
          <w:color w:val="D4D4D4"/>
          <w:szCs w:val="18"/>
        </w:rPr>
        <w:t xml:space="preserve"> {</w:t>
      </w:r>
    </w:p>
    <w:p w:rsidR="001A1720" w:rsidRPr="001A1720" w:rsidRDefault="001A1720" w:rsidP="001A1720">
      <w:pPr>
        <w:pStyle w:val="FACode"/>
        <w:rPr>
          <w:color w:val="D4D4D4"/>
          <w:szCs w:val="18"/>
        </w:rPr>
      </w:pPr>
      <w:r w:rsidRPr="001A1720">
        <w:rPr>
          <w:color w:val="D4D4D4"/>
          <w:szCs w:val="18"/>
        </w:rPr>
        <w:t>    </w:t>
      </w:r>
      <w:r w:rsidRPr="001A1720">
        <w:rPr>
          <w:color w:val="9CDCFE"/>
          <w:szCs w:val="18"/>
        </w:rPr>
        <w:t>text-align</w:t>
      </w:r>
      <w:r w:rsidRPr="001A1720">
        <w:rPr>
          <w:color w:val="D4D4D4"/>
          <w:szCs w:val="18"/>
        </w:rPr>
        <w:t xml:space="preserve">: </w:t>
      </w:r>
      <w:r w:rsidRPr="001A1720">
        <w:rPr>
          <w:color w:val="CE9178"/>
          <w:szCs w:val="18"/>
        </w:rPr>
        <w:t>left</w:t>
      </w:r>
      <w:r w:rsidRPr="001A1720">
        <w:rPr>
          <w:color w:val="D4D4D4"/>
          <w:szCs w:val="18"/>
        </w:rPr>
        <w:t>;</w:t>
      </w:r>
    </w:p>
    <w:p w:rsidR="001A1720" w:rsidRPr="001A1720" w:rsidRDefault="001A1720" w:rsidP="001A1720">
      <w:pPr>
        <w:pStyle w:val="FACode"/>
        <w:rPr>
          <w:color w:val="D4D4D4"/>
          <w:szCs w:val="18"/>
        </w:rPr>
      </w:pPr>
      <w:r w:rsidRPr="001A1720">
        <w:rPr>
          <w:color w:val="D4D4D4"/>
          <w:szCs w:val="18"/>
        </w:rPr>
        <w:t>    </w:t>
      </w:r>
      <w:r w:rsidRPr="001A1720">
        <w:rPr>
          <w:color w:val="9CDCFE"/>
          <w:szCs w:val="18"/>
        </w:rPr>
        <w:t>font-weight</w:t>
      </w:r>
      <w:r w:rsidRPr="001A1720">
        <w:rPr>
          <w:color w:val="D4D4D4"/>
          <w:szCs w:val="18"/>
        </w:rPr>
        <w:t xml:space="preserve">: </w:t>
      </w:r>
      <w:r w:rsidRPr="001A1720">
        <w:rPr>
          <w:color w:val="B5CEA8"/>
          <w:szCs w:val="18"/>
        </w:rPr>
        <w:t>1000</w:t>
      </w:r>
      <w:r w:rsidRPr="001A1720">
        <w:rPr>
          <w:color w:val="D4D4D4"/>
          <w:szCs w:val="18"/>
        </w:rPr>
        <w:t>;</w:t>
      </w:r>
    </w:p>
    <w:p w:rsidR="001A1720" w:rsidRPr="001A1720" w:rsidRDefault="001A1720" w:rsidP="001A1720">
      <w:pPr>
        <w:pStyle w:val="FACode"/>
        <w:rPr>
          <w:color w:val="D4D4D4"/>
          <w:szCs w:val="18"/>
        </w:rPr>
      </w:pPr>
      <w:r w:rsidRPr="001A1720">
        <w:rPr>
          <w:color w:val="D4D4D4"/>
          <w:szCs w:val="18"/>
        </w:rPr>
        <w:t>}</w:t>
      </w:r>
    </w:p>
    <w:p w:rsidR="001A1720" w:rsidRPr="001A1720" w:rsidRDefault="001A1720" w:rsidP="001A1720">
      <w:pPr>
        <w:pStyle w:val="FACode"/>
        <w:rPr>
          <w:color w:val="D4D4D4"/>
          <w:szCs w:val="18"/>
        </w:rPr>
      </w:pPr>
    </w:p>
    <w:p w:rsidR="001A1720" w:rsidRPr="001A1720" w:rsidRDefault="001A1720" w:rsidP="001A1720">
      <w:pPr>
        <w:pStyle w:val="FACode"/>
        <w:rPr>
          <w:color w:val="D4D4D4"/>
          <w:szCs w:val="18"/>
        </w:rPr>
      </w:pPr>
      <w:r w:rsidRPr="001A1720">
        <w:rPr>
          <w:szCs w:val="18"/>
        </w:rPr>
        <w:t>/* style for div with class "div-result"*/</w:t>
      </w:r>
    </w:p>
    <w:p w:rsidR="001A1720" w:rsidRPr="001A1720" w:rsidRDefault="001A1720" w:rsidP="001A1720">
      <w:pPr>
        <w:pStyle w:val="FACode"/>
        <w:rPr>
          <w:color w:val="D4D4D4"/>
          <w:szCs w:val="18"/>
        </w:rPr>
      </w:pPr>
      <w:r w:rsidRPr="001A1720">
        <w:rPr>
          <w:color w:val="D7BA7D"/>
          <w:szCs w:val="18"/>
        </w:rPr>
        <w:t>.div-result</w:t>
      </w:r>
      <w:r w:rsidRPr="001A1720">
        <w:rPr>
          <w:color w:val="D4D4D4"/>
          <w:szCs w:val="18"/>
        </w:rPr>
        <w:t xml:space="preserve"> {</w:t>
      </w:r>
    </w:p>
    <w:p w:rsidR="001A1720" w:rsidRPr="001A1720" w:rsidRDefault="001A1720" w:rsidP="001A1720">
      <w:pPr>
        <w:pStyle w:val="FACode"/>
        <w:rPr>
          <w:color w:val="D4D4D4"/>
          <w:szCs w:val="18"/>
        </w:rPr>
      </w:pPr>
      <w:r w:rsidRPr="001A1720">
        <w:rPr>
          <w:color w:val="D4D4D4"/>
          <w:szCs w:val="18"/>
        </w:rPr>
        <w:t>    </w:t>
      </w:r>
      <w:r w:rsidRPr="001A1720">
        <w:rPr>
          <w:color w:val="9CDCFE"/>
          <w:szCs w:val="18"/>
        </w:rPr>
        <w:t>width</w:t>
      </w:r>
      <w:r w:rsidRPr="001A1720">
        <w:rPr>
          <w:color w:val="D4D4D4"/>
          <w:szCs w:val="18"/>
        </w:rPr>
        <w:t xml:space="preserve">: </w:t>
      </w:r>
      <w:r w:rsidRPr="001A1720">
        <w:rPr>
          <w:color w:val="B5CEA8"/>
          <w:szCs w:val="18"/>
        </w:rPr>
        <w:t>100%</w:t>
      </w:r>
      <w:r w:rsidRPr="001A1720">
        <w:rPr>
          <w:color w:val="D4D4D4"/>
          <w:szCs w:val="18"/>
        </w:rPr>
        <w:t>;</w:t>
      </w:r>
    </w:p>
    <w:p w:rsidR="001A1720" w:rsidRPr="001A1720" w:rsidRDefault="001A1720" w:rsidP="001A1720">
      <w:pPr>
        <w:pStyle w:val="FACode"/>
        <w:rPr>
          <w:color w:val="D4D4D4"/>
          <w:szCs w:val="18"/>
        </w:rPr>
      </w:pPr>
      <w:r w:rsidRPr="001A1720">
        <w:rPr>
          <w:color w:val="D4D4D4"/>
          <w:szCs w:val="18"/>
        </w:rPr>
        <w:t>    </w:t>
      </w:r>
      <w:r w:rsidRPr="001A1720">
        <w:rPr>
          <w:color w:val="9CDCFE"/>
          <w:szCs w:val="18"/>
        </w:rPr>
        <w:t>margin</w:t>
      </w:r>
      <w:r w:rsidRPr="001A1720">
        <w:rPr>
          <w:color w:val="D4D4D4"/>
          <w:szCs w:val="18"/>
        </w:rPr>
        <w:t xml:space="preserve">: </w:t>
      </w:r>
      <w:r w:rsidRPr="001A1720">
        <w:rPr>
          <w:color w:val="B5CEA8"/>
          <w:szCs w:val="18"/>
        </w:rPr>
        <w:t>0px</w:t>
      </w:r>
      <w:r w:rsidRPr="001A1720">
        <w:rPr>
          <w:color w:val="D4D4D4"/>
          <w:szCs w:val="18"/>
        </w:rPr>
        <w:t xml:space="preserve"> </w:t>
      </w:r>
      <w:r w:rsidRPr="001A1720">
        <w:rPr>
          <w:color w:val="CE9178"/>
          <w:szCs w:val="18"/>
        </w:rPr>
        <w:t>auto</w:t>
      </w:r>
      <w:r w:rsidRPr="001A1720">
        <w:rPr>
          <w:color w:val="D4D4D4"/>
          <w:szCs w:val="18"/>
        </w:rPr>
        <w:t>;</w:t>
      </w:r>
    </w:p>
    <w:p w:rsidR="001A1720" w:rsidRPr="001A1720" w:rsidRDefault="001A1720" w:rsidP="001A1720">
      <w:pPr>
        <w:pStyle w:val="FACode"/>
        <w:rPr>
          <w:color w:val="D4D4D4"/>
          <w:szCs w:val="18"/>
        </w:rPr>
      </w:pPr>
      <w:r w:rsidRPr="001A1720">
        <w:rPr>
          <w:color w:val="D4D4D4"/>
          <w:szCs w:val="18"/>
        </w:rPr>
        <w:t>}</w:t>
      </w:r>
    </w:p>
    <w:p w:rsidR="001A1720" w:rsidRPr="001A1720" w:rsidRDefault="001A1720" w:rsidP="001A1720">
      <w:pPr>
        <w:pStyle w:val="FACode"/>
        <w:rPr>
          <w:color w:val="D4D4D4"/>
          <w:szCs w:val="18"/>
        </w:rPr>
      </w:pPr>
    </w:p>
    <w:p w:rsidR="001A1720" w:rsidRPr="001A1720" w:rsidRDefault="001A1720" w:rsidP="001A1720">
      <w:pPr>
        <w:pStyle w:val="FACode"/>
        <w:rPr>
          <w:color w:val="D4D4D4"/>
          <w:szCs w:val="18"/>
        </w:rPr>
      </w:pPr>
      <w:r w:rsidRPr="001A1720">
        <w:rPr>
          <w:szCs w:val="18"/>
        </w:rPr>
        <w:t>/*make single border for table*/</w:t>
      </w:r>
    </w:p>
    <w:p w:rsidR="001A1720" w:rsidRPr="001A1720" w:rsidRDefault="001A1720" w:rsidP="001A1720">
      <w:pPr>
        <w:pStyle w:val="FACode"/>
        <w:rPr>
          <w:color w:val="D4D4D4"/>
          <w:szCs w:val="18"/>
        </w:rPr>
      </w:pPr>
      <w:r w:rsidRPr="001A1720">
        <w:rPr>
          <w:color w:val="D7BA7D"/>
          <w:szCs w:val="18"/>
        </w:rPr>
        <w:t>table.tbl-result</w:t>
      </w:r>
      <w:r w:rsidRPr="001A1720">
        <w:rPr>
          <w:color w:val="D4D4D4"/>
          <w:szCs w:val="18"/>
        </w:rPr>
        <w:t xml:space="preserve"> {</w:t>
      </w:r>
    </w:p>
    <w:p w:rsidR="001A1720" w:rsidRPr="001A1720" w:rsidRDefault="001A1720" w:rsidP="001A1720">
      <w:pPr>
        <w:pStyle w:val="FACode"/>
        <w:rPr>
          <w:color w:val="D4D4D4"/>
          <w:szCs w:val="18"/>
        </w:rPr>
      </w:pPr>
      <w:r w:rsidRPr="001A1720">
        <w:rPr>
          <w:color w:val="D4D4D4"/>
          <w:szCs w:val="18"/>
        </w:rPr>
        <w:t>    </w:t>
      </w:r>
      <w:r w:rsidRPr="001A1720">
        <w:rPr>
          <w:color w:val="9CDCFE"/>
          <w:szCs w:val="18"/>
        </w:rPr>
        <w:t>border-collapse</w:t>
      </w:r>
      <w:r w:rsidRPr="001A1720">
        <w:rPr>
          <w:color w:val="D4D4D4"/>
          <w:szCs w:val="18"/>
        </w:rPr>
        <w:t xml:space="preserve"> : </w:t>
      </w:r>
      <w:r w:rsidRPr="001A1720">
        <w:rPr>
          <w:color w:val="CE9178"/>
          <w:szCs w:val="18"/>
        </w:rPr>
        <w:t>collapse</w:t>
      </w:r>
      <w:r w:rsidRPr="001A1720">
        <w:rPr>
          <w:color w:val="D4D4D4"/>
          <w:szCs w:val="18"/>
        </w:rPr>
        <w:t>;</w:t>
      </w:r>
    </w:p>
    <w:p w:rsidR="001A1720" w:rsidRPr="001A1720" w:rsidRDefault="001A1720" w:rsidP="001A1720">
      <w:pPr>
        <w:pStyle w:val="FACode"/>
        <w:rPr>
          <w:color w:val="D4D4D4"/>
          <w:szCs w:val="18"/>
        </w:rPr>
      </w:pPr>
      <w:r w:rsidRPr="001A1720">
        <w:rPr>
          <w:color w:val="D4D4D4"/>
          <w:szCs w:val="18"/>
        </w:rPr>
        <w:t xml:space="preserve">    </w:t>
      </w:r>
      <w:r w:rsidRPr="001A1720">
        <w:rPr>
          <w:color w:val="9CDCFE"/>
          <w:szCs w:val="18"/>
        </w:rPr>
        <w:t>width</w:t>
      </w:r>
      <w:r w:rsidRPr="001A1720">
        <w:rPr>
          <w:color w:val="D4D4D4"/>
          <w:szCs w:val="18"/>
        </w:rPr>
        <w:t xml:space="preserve">: </w:t>
      </w:r>
      <w:r w:rsidRPr="001A1720">
        <w:rPr>
          <w:color w:val="B5CEA8"/>
          <w:szCs w:val="18"/>
        </w:rPr>
        <w:t>100%</w:t>
      </w:r>
      <w:r w:rsidRPr="001A1720">
        <w:rPr>
          <w:color w:val="D4D4D4"/>
          <w:szCs w:val="18"/>
        </w:rPr>
        <w:t>;</w:t>
      </w:r>
    </w:p>
    <w:p w:rsidR="001A1720" w:rsidRPr="001A1720" w:rsidRDefault="001A1720" w:rsidP="001A1720">
      <w:pPr>
        <w:pStyle w:val="FACode"/>
        <w:rPr>
          <w:color w:val="D4D4D4"/>
          <w:szCs w:val="18"/>
        </w:rPr>
      </w:pPr>
      <w:r w:rsidRPr="001A1720">
        <w:rPr>
          <w:color w:val="D4D4D4"/>
          <w:szCs w:val="18"/>
        </w:rPr>
        <w:t xml:space="preserve">    </w:t>
      </w:r>
      <w:r w:rsidRPr="001A1720">
        <w:rPr>
          <w:color w:val="9CDCFE"/>
          <w:szCs w:val="18"/>
        </w:rPr>
        <w:t>table-layout</w:t>
      </w:r>
      <w:r w:rsidRPr="001A1720">
        <w:rPr>
          <w:color w:val="D4D4D4"/>
          <w:szCs w:val="18"/>
        </w:rPr>
        <w:t xml:space="preserve">: </w:t>
      </w:r>
      <w:r w:rsidRPr="001A1720">
        <w:rPr>
          <w:color w:val="CE9178"/>
          <w:szCs w:val="18"/>
        </w:rPr>
        <w:t>auto</w:t>
      </w:r>
      <w:r w:rsidRPr="001A1720">
        <w:rPr>
          <w:color w:val="D4D4D4"/>
          <w:szCs w:val="18"/>
        </w:rPr>
        <w:t>;</w:t>
      </w:r>
    </w:p>
    <w:p w:rsidR="001A1720" w:rsidRPr="001A1720" w:rsidRDefault="001A1720" w:rsidP="001A1720">
      <w:pPr>
        <w:pStyle w:val="FACode"/>
        <w:rPr>
          <w:color w:val="D4D4D4"/>
          <w:szCs w:val="18"/>
        </w:rPr>
      </w:pPr>
      <w:r w:rsidRPr="001A1720">
        <w:rPr>
          <w:color w:val="D4D4D4"/>
          <w:szCs w:val="18"/>
        </w:rPr>
        <w:t>}</w:t>
      </w:r>
    </w:p>
    <w:p w:rsidR="001A1720" w:rsidRPr="001A1720" w:rsidRDefault="001A1720" w:rsidP="001A1720">
      <w:pPr>
        <w:pStyle w:val="FACode"/>
        <w:rPr>
          <w:color w:val="D4D4D4"/>
          <w:szCs w:val="18"/>
        </w:rPr>
      </w:pPr>
    </w:p>
    <w:p w:rsidR="001A1720" w:rsidRPr="001A1720" w:rsidRDefault="001A1720" w:rsidP="001A1720">
      <w:pPr>
        <w:pStyle w:val="FACode"/>
        <w:rPr>
          <w:color w:val="D4D4D4"/>
          <w:szCs w:val="18"/>
        </w:rPr>
      </w:pPr>
      <w:r w:rsidRPr="001A1720">
        <w:rPr>
          <w:szCs w:val="18"/>
        </w:rPr>
        <w:t>/*set background color for table header*/</w:t>
      </w:r>
    </w:p>
    <w:p w:rsidR="001A1720" w:rsidRPr="001A1720" w:rsidRDefault="001A1720" w:rsidP="001A1720">
      <w:pPr>
        <w:pStyle w:val="FACode"/>
        <w:rPr>
          <w:color w:val="D4D4D4"/>
          <w:szCs w:val="18"/>
        </w:rPr>
      </w:pPr>
      <w:r w:rsidRPr="001A1720">
        <w:rPr>
          <w:color w:val="D7BA7D"/>
          <w:szCs w:val="18"/>
        </w:rPr>
        <w:t>table.tbl-result</w:t>
      </w:r>
      <w:r w:rsidRPr="001A1720">
        <w:rPr>
          <w:color w:val="D4D4D4"/>
          <w:szCs w:val="18"/>
        </w:rPr>
        <w:t xml:space="preserve"> </w:t>
      </w:r>
      <w:r w:rsidRPr="001A1720">
        <w:rPr>
          <w:color w:val="D7BA7D"/>
          <w:szCs w:val="18"/>
        </w:rPr>
        <w:t>thead</w:t>
      </w:r>
      <w:r w:rsidRPr="001A1720">
        <w:rPr>
          <w:color w:val="D4D4D4"/>
          <w:szCs w:val="18"/>
        </w:rPr>
        <w:t xml:space="preserve"> {</w:t>
      </w:r>
    </w:p>
    <w:p w:rsidR="001A1720" w:rsidRPr="001A1720" w:rsidRDefault="001A1720" w:rsidP="001A1720">
      <w:pPr>
        <w:pStyle w:val="FACode"/>
        <w:rPr>
          <w:color w:val="D4D4D4"/>
          <w:szCs w:val="18"/>
        </w:rPr>
      </w:pPr>
      <w:r w:rsidRPr="001A1720">
        <w:rPr>
          <w:color w:val="D4D4D4"/>
          <w:szCs w:val="18"/>
        </w:rPr>
        <w:t>    </w:t>
      </w:r>
      <w:r w:rsidRPr="001A1720">
        <w:rPr>
          <w:color w:val="9CDCFE"/>
          <w:szCs w:val="18"/>
        </w:rPr>
        <w:t>background-color</w:t>
      </w:r>
      <w:r w:rsidRPr="001A1720">
        <w:rPr>
          <w:color w:val="D4D4D4"/>
          <w:szCs w:val="18"/>
        </w:rPr>
        <w:t xml:space="preserve">: </w:t>
      </w:r>
      <w:r w:rsidRPr="001A1720">
        <w:rPr>
          <w:color w:val="CE9178"/>
          <w:szCs w:val="18"/>
        </w:rPr>
        <w:t>#ccc</w:t>
      </w:r>
      <w:r w:rsidRPr="001A1720">
        <w:rPr>
          <w:color w:val="D4D4D4"/>
          <w:szCs w:val="18"/>
        </w:rPr>
        <w:t>;</w:t>
      </w:r>
    </w:p>
    <w:p w:rsidR="001A1720" w:rsidRPr="001A1720" w:rsidRDefault="001A1720" w:rsidP="001A1720">
      <w:pPr>
        <w:pStyle w:val="FACode"/>
        <w:rPr>
          <w:color w:val="D4D4D4"/>
          <w:szCs w:val="18"/>
        </w:rPr>
      </w:pPr>
      <w:r w:rsidRPr="001A1720">
        <w:rPr>
          <w:color w:val="D4D4D4"/>
          <w:szCs w:val="18"/>
        </w:rPr>
        <w:t>}</w:t>
      </w:r>
    </w:p>
    <w:p w:rsidR="001A1720" w:rsidRPr="001A1720" w:rsidRDefault="001A1720" w:rsidP="001A1720">
      <w:pPr>
        <w:pStyle w:val="FACode"/>
        <w:rPr>
          <w:color w:val="D4D4D4"/>
          <w:szCs w:val="18"/>
        </w:rPr>
      </w:pPr>
    </w:p>
    <w:p w:rsidR="001A1720" w:rsidRPr="001A1720" w:rsidRDefault="001A1720" w:rsidP="001A1720">
      <w:pPr>
        <w:pStyle w:val="FACode"/>
        <w:rPr>
          <w:color w:val="D4D4D4"/>
          <w:szCs w:val="18"/>
        </w:rPr>
      </w:pPr>
      <w:r w:rsidRPr="001A1720">
        <w:rPr>
          <w:szCs w:val="18"/>
        </w:rPr>
        <w:t>/*style for th and td of table-result*/</w:t>
      </w:r>
    </w:p>
    <w:p w:rsidR="001A1720" w:rsidRPr="001A1720" w:rsidRDefault="001A1720" w:rsidP="001A1720">
      <w:pPr>
        <w:pStyle w:val="FACode"/>
        <w:rPr>
          <w:color w:val="D4D4D4"/>
          <w:szCs w:val="18"/>
        </w:rPr>
      </w:pPr>
      <w:r w:rsidRPr="001A1720">
        <w:rPr>
          <w:color w:val="D7BA7D"/>
          <w:szCs w:val="18"/>
        </w:rPr>
        <w:t>table.tbl-result</w:t>
      </w:r>
      <w:r w:rsidRPr="001A1720">
        <w:rPr>
          <w:color w:val="D4D4D4"/>
          <w:szCs w:val="18"/>
        </w:rPr>
        <w:t xml:space="preserve"> </w:t>
      </w:r>
      <w:r w:rsidRPr="001A1720">
        <w:rPr>
          <w:color w:val="D7BA7D"/>
          <w:szCs w:val="18"/>
        </w:rPr>
        <w:t>th</w:t>
      </w:r>
      <w:r w:rsidRPr="001A1720">
        <w:rPr>
          <w:color w:val="D4D4D4"/>
          <w:szCs w:val="18"/>
        </w:rPr>
        <w:t xml:space="preserve">, </w:t>
      </w:r>
      <w:r w:rsidRPr="001A1720">
        <w:rPr>
          <w:color w:val="D7BA7D"/>
          <w:szCs w:val="18"/>
        </w:rPr>
        <w:t>table.tbl-result</w:t>
      </w:r>
      <w:r w:rsidRPr="001A1720">
        <w:rPr>
          <w:color w:val="D4D4D4"/>
          <w:szCs w:val="18"/>
        </w:rPr>
        <w:t xml:space="preserve"> </w:t>
      </w:r>
      <w:r w:rsidRPr="001A1720">
        <w:rPr>
          <w:color w:val="D7BA7D"/>
          <w:szCs w:val="18"/>
        </w:rPr>
        <w:t>td</w:t>
      </w:r>
      <w:r w:rsidRPr="001A1720">
        <w:rPr>
          <w:color w:val="D4D4D4"/>
          <w:szCs w:val="18"/>
        </w:rPr>
        <w:t xml:space="preserve"> {</w:t>
      </w:r>
    </w:p>
    <w:p w:rsidR="001A1720" w:rsidRPr="001A1720" w:rsidRDefault="001A1720" w:rsidP="001A1720">
      <w:pPr>
        <w:pStyle w:val="FACode"/>
        <w:rPr>
          <w:color w:val="D4D4D4"/>
          <w:szCs w:val="18"/>
        </w:rPr>
      </w:pPr>
      <w:r w:rsidRPr="001A1720">
        <w:rPr>
          <w:color w:val="D4D4D4"/>
          <w:szCs w:val="18"/>
        </w:rPr>
        <w:t>    </w:t>
      </w:r>
      <w:r w:rsidRPr="001A1720">
        <w:rPr>
          <w:color w:val="9CDCFE"/>
          <w:szCs w:val="18"/>
        </w:rPr>
        <w:t>padding</w:t>
      </w:r>
      <w:r w:rsidRPr="001A1720">
        <w:rPr>
          <w:color w:val="D4D4D4"/>
          <w:szCs w:val="18"/>
        </w:rPr>
        <w:t xml:space="preserve">: </w:t>
      </w:r>
      <w:r w:rsidRPr="001A1720">
        <w:rPr>
          <w:color w:val="B5CEA8"/>
          <w:szCs w:val="18"/>
        </w:rPr>
        <w:t>5</w:t>
      </w:r>
      <w:r w:rsidRPr="001A1720">
        <w:rPr>
          <w:color w:val="D4D4D4"/>
          <w:szCs w:val="18"/>
        </w:rPr>
        <w:t>x;</w:t>
      </w:r>
    </w:p>
    <w:p w:rsidR="001A1720" w:rsidRPr="001A1720" w:rsidRDefault="001A1720" w:rsidP="001A1720">
      <w:pPr>
        <w:pStyle w:val="FACode"/>
        <w:rPr>
          <w:color w:val="D4D4D4"/>
          <w:szCs w:val="18"/>
        </w:rPr>
      </w:pPr>
      <w:r w:rsidRPr="001A1720">
        <w:rPr>
          <w:color w:val="D4D4D4"/>
          <w:szCs w:val="18"/>
        </w:rPr>
        <w:t>    </w:t>
      </w:r>
      <w:r w:rsidRPr="001A1720">
        <w:rPr>
          <w:color w:val="9CDCFE"/>
          <w:szCs w:val="18"/>
        </w:rPr>
        <w:t>text-align</w:t>
      </w:r>
      <w:r w:rsidRPr="001A1720">
        <w:rPr>
          <w:color w:val="D4D4D4"/>
          <w:szCs w:val="18"/>
        </w:rPr>
        <w:t xml:space="preserve">: </w:t>
      </w:r>
      <w:r w:rsidRPr="001A1720">
        <w:rPr>
          <w:color w:val="CE9178"/>
          <w:szCs w:val="18"/>
        </w:rPr>
        <w:t>center</w:t>
      </w:r>
      <w:r w:rsidRPr="001A1720">
        <w:rPr>
          <w:color w:val="D4D4D4"/>
          <w:szCs w:val="18"/>
        </w:rPr>
        <w:t>;</w:t>
      </w:r>
    </w:p>
    <w:p w:rsidR="001A1720" w:rsidRPr="001A1720" w:rsidRDefault="001A1720" w:rsidP="001A1720">
      <w:pPr>
        <w:pStyle w:val="FACode"/>
        <w:rPr>
          <w:color w:val="D4D4D4"/>
          <w:szCs w:val="18"/>
        </w:rPr>
      </w:pPr>
      <w:r w:rsidRPr="001A1720">
        <w:rPr>
          <w:color w:val="D4D4D4"/>
          <w:szCs w:val="18"/>
        </w:rPr>
        <w:t>}</w:t>
      </w:r>
    </w:p>
    <w:p w:rsidR="001A1720" w:rsidRPr="001A1720" w:rsidRDefault="001A1720" w:rsidP="001A1720">
      <w:pPr>
        <w:pStyle w:val="FACode"/>
        <w:rPr>
          <w:color w:val="D4D4D4"/>
          <w:szCs w:val="18"/>
        </w:rPr>
      </w:pPr>
    </w:p>
    <w:p w:rsidR="001A1720" w:rsidRPr="001A1720" w:rsidRDefault="001A1720" w:rsidP="001A1720">
      <w:pPr>
        <w:pStyle w:val="FACode"/>
        <w:rPr>
          <w:color w:val="D4D4D4"/>
          <w:szCs w:val="18"/>
        </w:rPr>
      </w:pPr>
      <w:r w:rsidRPr="001A1720">
        <w:rPr>
          <w:szCs w:val="18"/>
        </w:rPr>
        <w:t>/*style for span tag*/</w:t>
      </w:r>
    </w:p>
    <w:p w:rsidR="001A1720" w:rsidRPr="001A1720" w:rsidRDefault="001A1720" w:rsidP="001A1720">
      <w:pPr>
        <w:pStyle w:val="FACode"/>
        <w:rPr>
          <w:color w:val="D4D4D4"/>
          <w:szCs w:val="18"/>
        </w:rPr>
      </w:pPr>
      <w:r w:rsidRPr="001A1720">
        <w:rPr>
          <w:color w:val="D7BA7D"/>
          <w:szCs w:val="18"/>
        </w:rPr>
        <w:t>span</w:t>
      </w:r>
      <w:r w:rsidRPr="001A1720">
        <w:rPr>
          <w:color w:val="D4D4D4"/>
          <w:szCs w:val="18"/>
        </w:rPr>
        <w:t xml:space="preserve"> {</w:t>
      </w:r>
    </w:p>
    <w:p w:rsidR="001A1720" w:rsidRPr="001A1720" w:rsidRDefault="001A1720" w:rsidP="001A1720">
      <w:pPr>
        <w:pStyle w:val="FACode"/>
        <w:rPr>
          <w:color w:val="D4D4D4"/>
          <w:szCs w:val="18"/>
        </w:rPr>
      </w:pPr>
      <w:r w:rsidRPr="001A1720">
        <w:rPr>
          <w:color w:val="D4D4D4"/>
          <w:szCs w:val="18"/>
        </w:rPr>
        <w:t>    </w:t>
      </w:r>
      <w:r w:rsidRPr="001A1720">
        <w:rPr>
          <w:color w:val="9CDCFE"/>
          <w:szCs w:val="18"/>
        </w:rPr>
        <w:t>color</w:t>
      </w:r>
      <w:r w:rsidRPr="001A1720">
        <w:rPr>
          <w:color w:val="D4D4D4"/>
          <w:szCs w:val="18"/>
        </w:rPr>
        <w:t xml:space="preserve">: </w:t>
      </w:r>
      <w:r w:rsidRPr="001A1720">
        <w:rPr>
          <w:color w:val="CE9178"/>
          <w:szCs w:val="18"/>
        </w:rPr>
        <w:t>red</w:t>
      </w:r>
      <w:r w:rsidRPr="001A1720">
        <w:rPr>
          <w:color w:val="D4D4D4"/>
          <w:szCs w:val="18"/>
        </w:rPr>
        <w:t>;</w:t>
      </w:r>
    </w:p>
    <w:p w:rsidR="001A1720" w:rsidRPr="001A1720" w:rsidRDefault="001A1720" w:rsidP="001A1720">
      <w:pPr>
        <w:pStyle w:val="FACode"/>
        <w:rPr>
          <w:color w:val="D4D4D4"/>
          <w:szCs w:val="18"/>
        </w:rPr>
      </w:pPr>
      <w:r w:rsidRPr="001A1720">
        <w:rPr>
          <w:color w:val="D4D4D4"/>
          <w:szCs w:val="18"/>
        </w:rPr>
        <w:t>}</w:t>
      </w:r>
    </w:p>
    <w:p w:rsidR="001A1720" w:rsidRPr="001A1720" w:rsidRDefault="001A1720" w:rsidP="001A1720">
      <w:pPr>
        <w:pStyle w:val="FACode"/>
        <w:rPr>
          <w:color w:val="D4D4D4"/>
          <w:szCs w:val="18"/>
        </w:rPr>
      </w:pPr>
    </w:p>
    <w:p w:rsidR="001A1720" w:rsidRPr="001A1720" w:rsidRDefault="001A1720" w:rsidP="001A1720">
      <w:pPr>
        <w:pStyle w:val="FACode"/>
        <w:rPr>
          <w:color w:val="D4D4D4"/>
          <w:szCs w:val="18"/>
        </w:rPr>
      </w:pPr>
      <w:r w:rsidRPr="001A1720">
        <w:rPr>
          <w:szCs w:val="18"/>
        </w:rPr>
        <w:t>/*style for div error*/</w:t>
      </w:r>
    </w:p>
    <w:p w:rsidR="001A1720" w:rsidRPr="001A1720" w:rsidRDefault="001A1720" w:rsidP="001A1720">
      <w:pPr>
        <w:pStyle w:val="FACode"/>
        <w:rPr>
          <w:color w:val="D4D4D4"/>
          <w:szCs w:val="18"/>
        </w:rPr>
      </w:pPr>
      <w:r w:rsidRPr="001A1720">
        <w:rPr>
          <w:color w:val="D7BA7D"/>
          <w:szCs w:val="18"/>
        </w:rPr>
        <w:t>#error</w:t>
      </w:r>
      <w:r w:rsidRPr="001A1720">
        <w:rPr>
          <w:color w:val="D4D4D4"/>
          <w:szCs w:val="18"/>
        </w:rPr>
        <w:t xml:space="preserve"> {</w:t>
      </w:r>
    </w:p>
    <w:p w:rsidR="001A1720" w:rsidRPr="001A1720" w:rsidRDefault="001A1720" w:rsidP="001A1720">
      <w:pPr>
        <w:pStyle w:val="FACode"/>
        <w:rPr>
          <w:color w:val="D4D4D4"/>
          <w:szCs w:val="18"/>
        </w:rPr>
      </w:pPr>
      <w:r w:rsidRPr="001A1720">
        <w:rPr>
          <w:color w:val="D4D4D4"/>
          <w:szCs w:val="18"/>
        </w:rPr>
        <w:t>    </w:t>
      </w:r>
      <w:r w:rsidRPr="001A1720">
        <w:rPr>
          <w:color w:val="9CDCFE"/>
          <w:szCs w:val="18"/>
        </w:rPr>
        <w:t>text-align</w:t>
      </w:r>
      <w:r w:rsidRPr="001A1720">
        <w:rPr>
          <w:color w:val="D4D4D4"/>
          <w:szCs w:val="18"/>
        </w:rPr>
        <w:t xml:space="preserve">: </w:t>
      </w:r>
      <w:r w:rsidRPr="001A1720">
        <w:rPr>
          <w:color w:val="CE9178"/>
          <w:szCs w:val="18"/>
        </w:rPr>
        <w:t>center</w:t>
      </w:r>
      <w:r w:rsidRPr="001A1720">
        <w:rPr>
          <w:color w:val="D4D4D4"/>
          <w:szCs w:val="18"/>
        </w:rPr>
        <w:t>;</w:t>
      </w:r>
    </w:p>
    <w:p w:rsidR="001A1720" w:rsidRPr="001A1720" w:rsidRDefault="001A1720" w:rsidP="001A1720">
      <w:pPr>
        <w:pStyle w:val="FACode"/>
        <w:rPr>
          <w:color w:val="D4D4D4"/>
          <w:szCs w:val="18"/>
        </w:rPr>
      </w:pPr>
      <w:r w:rsidRPr="001A1720">
        <w:rPr>
          <w:color w:val="D4D4D4"/>
          <w:szCs w:val="18"/>
        </w:rPr>
        <w:t>    </w:t>
      </w:r>
      <w:r w:rsidRPr="001A1720">
        <w:rPr>
          <w:color w:val="9CDCFE"/>
          <w:szCs w:val="18"/>
        </w:rPr>
        <w:t>color</w:t>
      </w:r>
      <w:r w:rsidRPr="001A1720">
        <w:rPr>
          <w:color w:val="D4D4D4"/>
          <w:szCs w:val="18"/>
        </w:rPr>
        <w:t xml:space="preserve">: </w:t>
      </w:r>
      <w:r w:rsidRPr="001A1720">
        <w:rPr>
          <w:color w:val="CE9178"/>
          <w:szCs w:val="18"/>
        </w:rPr>
        <w:t>red</w:t>
      </w:r>
      <w:r w:rsidRPr="001A1720">
        <w:rPr>
          <w:color w:val="D4D4D4"/>
          <w:szCs w:val="18"/>
        </w:rPr>
        <w:t>;</w:t>
      </w:r>
    </w:p>
    <w:p w:rsidR="001A1720" w:rsidRPr="001A1720" w:rsidRDefault="001A1720" w:rsidP="001A1720">
      <w:pPr>
        <w:pStyle w:val="FACode"/>
        <w:rPr>
          <w:color w:val="D4D4D4"/>
          <w:szCs w:val="18"/>
        </w:rPr>
      </w:pPr>
      <w:r w:rsidRPr="001A1720">
        <w:rPr>
          <w:color w:val="D4D4D4"/>
          <w:szCs w:val="18"/>
        </w:rPr>
        <w:t>}</w:t>
      </w:r>
    </w:p>
    <w:p w:rsidR="0045058E" w:rsidRDefault="0045058E" w:rsidP="001C3DE0">
      <w:pPr>
        <w:rPr>
          <w:rFonts w:cs="Arial"/>
          <w:b/>
          <w:bCs/>
          <w:sz w:val="20"/>
          <w:szCs w:val="20"/>
          <w:lang w:val="en-GB"/>
        </w:rPr>
      </w:pPr>
    </w:p>
    <w:p w:rsidR="00305D64" w:rsidRPr="00305D64" w:rsidRDefault="00305D64" w:rsidP="00305D64">
      <w:pPr>
        <w:spacing w:before="240"/>
        <w:rPr>
          <w:rFonts w:ascii="Candara" w:hAnsi="Candara"/>
          <w:b/>
          <w:lang w:val="en-GB"/>
        </w:rPr>
      </w:pPr>
      <w:r w:rsidRPr="00305D64">
        <w:rPr>
          <w:rFonts w:ascii="Candara" w:hAnsi="Candara"/>
          <w:b/>
          <w:lang w:val="en-GB"/>
        </w:rPr>
        <w:lastRenderedPageBreak/>
        <w:t>Kết quả:</w:t>
      </w:r>
    </w:p>
    <w:p w:rsidR="00305D64" w:rsidRPr="00305D64" w:rsidRDefault="00305D64" w:rsidP="00305D64">
      <w:pPr>
        <w:spacing w:before="240"/>
        <w:rPr>
          <w:rFonts w:ascii="Candara" w:hAnsi="Candara"/>
          <w:b/>
          <w:i/>
        </w:rPr>
      </w:pPr>
      <w:r w:rsidRPr="00305D64">
        <w:rPr>
          <w:rFonts w:ascii="Candara" w:hAnsi="Candara"/>
          <w:b/>
          <w:i/>
        </w:rPr>
        <w:t xml:space="preserve">/register-user.html page: </w:t>
      </w:r>
    </w:p>
    <w:p w:rsidR="00305D64" w:rsidRDefault="00305D64" w:rsidP="00305D64">
      <w:pPr>
        <w:spacing w:before="240"/>
        <w:jc w:val="center"/>
        <w:rPr>
          <w:rFonts w:ascii="Candara" w:hAnsi="Candara"/>
        </w:rPr>
      </w:pPr>
      <w:r>
        <w:rPr>
          <w:noProof/>
          <w:lang w:val="en-US"/>
        </w:rPr>
        <w:drawing>
          <wp:inline distT="0" distB="0" distL="0" distR="0" wp14:anchorId="51DE1E74" wp14:editId="51433323">
            <wp:extent cx="3674962" cy="2814742"/>
            <wp:effectExtent l="0" t="0" r="1905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4901" cy="282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D64" w:rsidRPr="00305D64" w:rsidRDefault="00305D64" w:rsidP="00305D64">
      <w:pPr>
        <w:spacing w:before="240"/>
        <w:jc w:val="center"/>
        <w:rPr>
          <w:rFonts w:ascii="Candara" w:hAnsi="Candara"/>
          <w:i/>
          <w:lang w:val="en-US"/>
        </w:rPr>
      </w:pPr>
      <w:r w:rsidRPr="00305D64">
        <w:rPr>
          <w:rFonts w:ascii="Candara" w:hAnsi="Candara"/>
          <w:i/>
        </w:rPr>
        <w:t>Screen 01_Layout</w:t>
      </w:r>
      <w:r>
        <w:rPr>
          <w:rFonts w:ascii="Candara" w:hAnsi="Candara"/>
          <w:i/>
        </w:rPr>
        <w:t xml:space="preserve"> </w:t>
      </w:r>
      <w:r w:rsidRPr="00305D64">
        <w:rPr>
          <w:rFonts w:ascii="Candara" w:hAnsi="Candara"/>
          <w:i/>
        </w:rPr>
        <w:t>02</w:t>
      </w:r>
    </w:p>
    <w:p w:rsidR="00EE02B4" w:rsidRPr="00EE02B4" w:rsidRDefault="00EE02B4" w:rsidP="005E1869">
      <w:pPr>
        <w:jc w:val="center"/>
        <w:rPr>
          <w:rFonts w:cs="Arial"/>
          <w:b/>
          <w:bCs/>
          <w:sz w:val="20"/>
          <w:szCs w:val="20"/>
          <w:lang w:val="en-GB"/>
        </w:rPr>
      </w:pPr>
      <w:r w:rsidRPr="00EE02B4">
        <w:rPr>
          <w:rFonts w:cs="Arial"/>
          <w:b/>
          <w:bCs/>
          <w:sz w:val="20"/>
          <w:szCs w:val="20"/>
          <w:lang w:val="en-GB"/>
        </w:rPr>
        <w:t>-- THE END --</w:t>
      </w:r>
    </w:p>
    <w:p w:rsidR="005E1869" w:rsidRPr="005E1869" w:rsidRDefault="005E1869" w:rsidP="00BE773D">
      <w:pPr>
        <w:rPr>
          <w:rFonts w:cs="Arial"/>
          <w:bCs/>
          <w:sz w:val="20"/>
          <w:szCs w:val="20"/>
        </w:rPr>
      </w:pPr>
    </w:p>
    <w:sectPr w:rsidR="005E1869" w:rsidRPr="005E1869" w:rsidSect="00BE773D">
      <w:headerReference w:type="default" r:id="rId15"/>
      <w:footerReference w:type="default" r:id="rId16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7822" w:rsidRDefault="00AD7822" w:rsidP="00697B23">
      <w:pPr>
        <w:pStyle w:val="PB1"/>
      </w:pPr>
      <w:r>
        <w:separator/>
      </w:r>
    </w:p>
  </w:endnote>
  <w:endnote w:type="continuationSeparator" w:id="0">
    <w:p w:rsidR="00AD7822" w:rsidRDefault="00AD7822" w:rsidP="00697B23">
      <w:pPr>
        <w:pStyle w:val="PB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54FF" w:rsidRPr="00171177" w:rsidRDefault="00E054FF" w:rsidP="00171177">
    <w:pPr>
      <w:pStyle w:val="Footer"/>
      <w:pBdr>
        <w:top w:val="single" w:sz="6" w:space="1" w:color="auto"/>
      </w:pBdr>
      <w:tabs>
        <w:tab w:val="clear" w:pos="8640"/>
        <w:tab w:val="right" w:pos="8910"/>
      </w:tabs>
      <w:spacing w:line="240" w:lineRule="auto"/>
      <w:ind w:left="0"/>
      <w:rPr>
        <w:rFonts w:ascii="Arial" w:hAnsi="Arial" w:cs="Arial"/>
        <w:sz w:val="18"/>
        <w:szCs w:val="18"/>
      </w:rPr>
    </w:pPr>
    <w:r w:rsidRPr="007355B1">
      <w:rPr>
        <w:rFonts w:ascii="Arial" w:hAnsi="Arial" w:cs="Arial"/>
        <w:sz w:val="18"/>
        <w:szCs w:val="18"/>
      </w:rPr>
      <w:t>25e-BM/HR/HDCV/FSOFT</w:t>
    </w:r>
    <w:r w:rsidRPr="00171177"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>v1.1</w:t>
    </w:r>
    <w:r w:rsidRPr="00171177">
      <w:rPr>
        <w:rFonts w:ascii="Arial" w:hAnsi="Arial" w:cs="Arial"/>
        <w:sz w:val="18"/>
        <w:szCs w:val="18"/>
      </w:rPr>
      <w:tab/>
      <w:t xml:space="preserve">                        Internal use</w:t>
    </w:r>
    <w:r w:rsidRPr="00171177">
      <w:rPr>
        <w:rFonts w:ascii="Arial" w:hAnsi="Arial" w:cs="Arial"/>
        <w:sz w:val="18"/>
        <w:szCs w:val="18"/>
      </w:rPr>
      <w:tab/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8101AF">
      <w:rPr>
        <w:rStyle w:val="PageNumber"/>
        <w:rFonts w:ascii="Arial" w:hAnsi="Arial" w:cs="Arial"/>
        <w:noProof/>
        <w:sz w:val="18"/>
        <w:szCs w:val="18"/>
      </w:rPr>
      <w:t>3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  <w:r w:rsidRPr="00171177">
      <w:rPr>
        <w:rStyle w:val="PageNumber"/>
        <w:rFonts w:ascii="Arial" w:hAnsi="Arial" w:cs="Arial"/>
        <w:sz w:val="18"/>
        <w:szCs w:val="18"/>
      </w:rPr>
      <w:t>/</w:t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8101AF">
      <w:rPr>
        <w:rStyle w:val="PageNumber"/>
        <w:rFonts w:ascii="Arial" w:hAnsi="Arial" w:cs="Arial"/>
        <w:noProof/>
        <w:sz w:val="18"/>
        <w:szCs w:val="18"/>
      </w:rPr>
      <w:t>10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7822" w:rsidRDefault="00AD7822" w:rsidP="00697B23">
      <w:pPr>
        <w:pStyle w:val="PB1"/>
      </w:pPr>
      <w:r>
        <w:separator/>
      </w:r>
    </w:p>
  </w:footnote>
  <w:footnote w:type="continuationSeparator" w:id="0">
    <w:p w:rsidR="00AD7822" w:rsidRDefault="00AD7822" w:rsidP="00697B23">
      <w:pPr>
        <w:pStyle w:val="PB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54FF" w:rsidRPr="00771EAB" w:rsidRDefault="00E054FF" w:rsidP="00BF4722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4111"/>
        <w:tab w:val="right" w:pos="8931"/>
      </w:tabs>
      <w:rPr>
        <w:sz w:val="20"/>
        <w:lang w:val="en-US"/>
      </w:rPr>
    </w:pPr>
    <w:r>
      <w:rPr>
        <w:sz w:val="20"/>
        <w:lang w:val="en-US"/>
      </w:rPr>
      <w:t>Lab Guides</w:t>
    </w:r>
    <w:r w:rsidRPr="00771EAB">
      <w:rPr>
        <w:sz w:val="20"/>
        <w:lang w:val="en-US"/>
      </w:rPr>
      <w:tab/>
    </w:r>
    <w:r>
      <w:rPr>
        <w:sz w:val="20"/>
      </w:rPr>
      <w:t>Front-End Essential</w:t>
    </w:r>
    <w:r w:rsidRPr="00BF4722">
      <w:rPr>
        <w:sz w:val="20"/>
      </w:rPr>
      <w:t xml:space="preserve">s </w:t>
    </w:r>
    <w:r w:rsidRPr="00771EAB">
      <w:rPr>
        <w:sz w:val="20"/>
      </w:rPr>
      <w:t xml:space="preserve">                   </w:t>
    </w:r>
    <w:r>
      <w:rPr>
        <w:sz w:val="20"/>
      </w:rPr>
      <w:tab/>
    </w:r>
    <w:r w:rsidRPr="00771EAB">
      <w:rPr>
        <w:sz w:val="20"/>
      </w:rPr>
      <w:t>Issue/Revision: x/y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62C1F"/>
    <w:multiLevelType w:val="hybridMultilevel"/>
    <w:tmpl w:val="6700C95C"/>
    <w:lvl w:ilvl="0" w:tplc="C5F288AA">
      <w:numFmt w:val="bullet"/>
      <w:pStyle w:val="ListParagraph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pStyle w:val="PB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421BA"/>
    <w:multiLevelType w:val="hybridMultilevel"/>
    <w:tmpl w:val="4E6628B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917C0"/>
    <w:multiLevelType w:val="hybridMultilevel"/>
    <w:tmpl w:val="649E9CD8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44998"/>
    <w:multiLevelType w:val="hybridMultilevel"/>
    <w:tmpl w:val="0E6EF554"/>
    <w:lvl w:ilvl="0" w:tplc="25B4B9C4">
      <w:start w:val="1"/>
      <w:numFmt w:val="decimal"/>
      <w:pStyle w:val="FACode2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63A1F"/>
    <w:multiLevelType w:val="hybridMultilevel"/>
    <w:tmpl w:val="2A8C81C0"/>
    <w:lvl w:ilvl="0" w:tplc="998C298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8852BE"/>
    <w:multiLevelType w:val="hybridMultilevel"/>
    <w:tmpl w:val="F66EA20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AB4065"/>
    <w:multiLevelType w:val="hybridMultilevel"/>
    <w:tmpl w:val="68B44590"/>
    <w:lvl w:ilvl="0" w:tplc="E138D7E0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D050F7"/>
    <w:multiLevelType w:val="hybridMultilevel"/>
    <w:tmpl w:val="BBD699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E279E5"/>
    <w:multiLevelType w:val="hybridMultilevel"/>
    <w:tmpl w:val="24CC032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157022"/>
    <w:multiLevelType w:val="hybridMultilevel"/>
    <w:tmpl w:val="555E73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3D59B0"/>
    <w:multiLevelType w:val="hybridMultilevel"/>
    <w:tmpl w:val="F23C79EE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4D6E78"/>
    <w:multiLevelType w:val="hybridMultilevel"/>
    <w:tmpl w:val="6D76C186"/>
    <w:lvl w:ilvl="0" w:tplc="770A169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E578A2"/>
    <w:multiLevelType w:val="hybridMultilevel"/>
    <w:tmpl w:val="5A5001F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388F7E49"/>
    <w:multiLevelType w:val="hybridMultilevel"/>
    <w:tmpl w:val="3AA088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860B66"/>
    <w:multiLevelType w:val="hybridMultilevel"/>
    <w:tmpl w:val="18F861A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4718B9"/>
    <w:multiLevelType w:val="hybridMultilevel"/>
    <w:tmpl w:val="C3DA1FD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1C0542"/>
    <w:multiLevelType w:val="hybridMultilevel"/>
    <w:tmpl w:val="32BCA36C"/>
    <w:lvl w:ilvl="0" w:tplc="0B6C6BB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AC416F"/>
    <w:multiLevelType w:val="hybridMultilevel"/>
    <w:tmpl w:val="FDAEC762"/>
    <w:lvl w:ilvl="0" w:tplc="E66A2982">
      <w:start w:val="1"/>
      <w:numFmt w:val="decimal"/>
      <w:pStyle w:val="FACode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0"/>
  </w:num>
  <w:num w:numId="3">
    <w:abstractNumId w:val="16"/>
  </w:num>
  <w:num w:numId="4">
    <w:abstractNumId w:val="6"/>
  </w:num>
  <w:num w:numId="5">
    <w:abstractNumId w:val="4"/>
  </w:num>
  <w:num w:numId="6">
    <w:abstractNumId w:val="7"/>
  </w:num>
  <w:num w:numId="7">
    <w:abstractNumId w:val="4"/>
    <w:lvlOverride w:ilvl="0">
      <w:startOverride w:val="1"/>
    </w:lvlOverride>
  </w:num>
  <w:num w:numId="8">
    <w:abstractNumId w:val="15"/>
  </w:num>
  <w:num w:numId="9">
    <w:abstractNumId w:val="2"/>
  </w:num>
  <w:num w:numId="10">
    <w:abstractNumId w:val="0"/>
  </w:num>
  <w:num w:numId="11">
    <w:abstractNumId w:val="11"/>
  </w:num>
  <w:num w:numId="12">
    <w:abstractNumId w:val="1"/>
  </w:num>
  <w:num w:numId="13">
    <w:abstractNumId w:val="5"/>
  </w:num>
  <w:num w:numId="14">
    <w:abstractNumId w:val="8"/>
  </w:num>
  <w:num w:numId="15">
    <w:abstractNumId w:val="17"/>
  </w:num>
  <w:num w:numId="16">
    <w:abstractNumId w:val="13"/>
  </w:num>
  <w:num w:numId="17">
    <w:abstractNumId w:val="10"/>
  </w:num>
  <w:num w:numId="18">
    <w:abstractNumId w:val="18"/>
  </w:num>
  <w:num w:numId="19">
    <w:abstractNumId w:val="3"/>
  </w:num>
  <w:num w:numId="20">
    <w:abstractNumId w:val="0"/>
  </w:num>
  <w:num w:numId="21">
    <w:abstractNumId w:val="0"/>
  </w:num>
  <w:num w:numId="22">
    <w:abstractNumId w:val="14"/>
  </w:num>
  <w:num w:numId="23">
    <w:abstractNumId w:val="12"/>
  </w:num>
  <w:num w:numId="24">
    <w:abstractNumId w:val="18"/>
    <w:lvlOverride w:ilvl="0">
      <w:startOverride w:val="1"/>
    </w:lvlOverride>
  </w:num>
  <w:num w:numId="25">
    <w:abstractNumId w:val="18"/>
    <w:lvlOverride w:ilvl="0">
      <w:startOverride w:val="1"/>
    </w:lvlOverride>
  </w:num>
  <w:num w:numId="26">
    <w:abstractNumId w:val="18"/>
  </w:num>
  <w:num w:numId="27">
    <w:abstractNumId w:val="18"/>
  </w:num>
  <w:num w:numId="28">
    <w:abstractNumId w:val="18"/>
  </w:num>
  <w:num w:numId="29">
    <w:abstractNumId w:val="18"/>
    <w:lvlOverride w:ilvl="0">
      <w:startOverride w:val="1"/>
    </w:lvlOverride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998"/>
    <w:rsid w:val="00002332"/>
    <w:rsid w:val="00031534"/>
    <w:rsid w:val="000316A7"/>
    <w:rsid w:val="00092BB0"/>
    <w:rsid w:val="000A6A32"/>
    <w:rsid w:val="000B548D"/>
    <w:rsid w:val="000C1FE0"/>
    <w:rsid w:val="000C4A66"/>
    <w:rsid w:val="000D26B8"/>
    <w:rsid w:val="000D4B78"/>
    <w:rsid w:val="000E1C62"/>
    <w:rsid w:val="000F0720"/>
    <w:rsid w:val="0011453F"/>
    <w:rsid w:val="001178E3"/>
    <w:rsid w:val="001207DB"/>
    <w:rsid w:val="00127B81"/>
    <w:rsid w:val="00141777"/>
    <w:rsid w:val="00151B68"/>
    <w:rsid w:val="0016686B"/>
    <w:rsid w:val="00167DA8"/>
    <w:rsid w:val="00171177"/>
    <w:rsid w:val="001A1720"/>
    <w:rsid w:val="001A412D"/>
    <w:rsid w:val="001A41A7"/>
    <w:rsid w:val="001B73A7"/>
    <w:rsid w:val="001C00CB"/>
    <w:rsid w:val="001C3DE0"/>
    <w:rsid w:val="001E05CE"/>
    <w:rsid w:val="001E217D"/>
    <w:rsid w:val="001F3EED"/>
    <w:rsid w:val="001F455A"/>
    <w:rsid w:val="001F5A02"/>
    <w:rsid w:val="00201C24"/>
    <w:rsid w:val="002279BD"/>
    <w:rsid w:val="002353A4"/>
    <w:rsid w:val="00251E83"/>
    <w:rsid w:val="00255B7B"/>
    <w:rsid w:val="00280532"/>
    <w:rsid w:val="002863CD"/>
    <w:rsid w:val="002A0595"/>
    <w:rsid w:val="002A1B75"/>
    <w:rsid w:val="002B359C"/>
    <w:rsid w:val="002B6010"/>
    <w:rsid w:val="002C5099"/>
    <w:rsid w:val="002C697D"/>
    <w:rsid w:val="002D2607"/>
    <w:rsid w:val="002D2D8F"/>
    <w:rsid w:val="002D70EC"/>
    <w:rsid w:val="002F1A6E"/>
    <w:rsid w:val="002F3B39"/>
    <w:rsid w:val="00300432"/>
    <w:rsid w:val="00301DDE"/>
    <w:rsid w:val="003032F8"/>
    <w:rsid w:val="00305D64"/>
    <w:rsid w:val="00314E3D"/>
    <w:rsid w:val="003171FE"/>
    <w:rsid w:val="00337C73"/>
    <w:rsid w:val="0034245E"/>
    <w:rsid w:val="00345F19"/>
    <w:rsid w:val="0034752C"/>
    <w:rsid w:val="00360613"/>
    <w:rsid w:val="003613A0"/>
    <w:rsid w:val="00361EF1"/>
    <w:rsid w:val="00364177"/>
    <w:rsid w:val="00365484"/>
    <w:rsid w:val="00382F10"/>
    <w:rsid w:val="003848D6"/>
    <w:rsid w:val="0039032E"/>
    <w:rsid w:val="003A7716"/>
    <w:rsid w:val="003D552E"/>
    <w:rsid w:val="003F15DC"/>
    <w:rsid w:val="003F19DF"/>
    <w:rsid w:val="004053C9"/>
    <w:rsid w:val="0045058E"/>
    <w:rsid w:val="004559F0"/>
    <w:rsid w:val="004624B6"/>
    <w:rsid w:val="004756FF"/>
    <w:rsid w:val="004A4B9A"/>
    <w:rsid w:val="004B14CB"/>
    <w:rsid w:val="004B4764"/>
    <w:rsid w:val="004B601A"/>
    <w:rsid w:val="004E4D85"/>
    <w:rsid w:val="004E519F"/>
    <w:rsid w:val="0050359B"/>
    <w:rsid w:val="00520DA3"/>
    <w:rsid w:val="0053500E"/>
    <w:rsid w:val="00545659"/>
    <w:rsid w:val="0056236F"/>
    <w:rsid w:val="0056360F"/>
    <w:rsid w:val="00581F03"/>
    <w:rsid w:val="00582855"/>
    <w:rsid w:val="005940DB"/>
    <w:rsid w:val="0059753A"/>
    <w:rsid w:val="005C20E6"/>
    <w:rsid w:val="005C7182"/>
    <w:rsid w:val="005E1869"/>
    <w:rsid w:val="005E1B8E"/>
    <w:rsid w:val="005E64CE"/>
    <w:rsid w:val="006125F9"/>
    <w:rsid w:val="00614108"/>
    <w:rsid w:val="00617469"/>
    <w:rsid w:val="0062004D"/>
    <w:rsid w:val="006304A0"/>
    <w:rsid w:val="00637D67"/>
    <w:rsid w:val="00641013"/>
    <w:rsid w:val="006438DA"/>
    <w:rsid w:val="006531EF"/>
    <w:rsid w:val="0065679C"/>
    <w:rsid w:val="00664378"/>
    <w:rsid w:val="0067293D"/>
    <w:rsid w:val="00674B66"/>
    <w:rsid w:val="00680F7D"/>
    <w:rsid w:val="00687D31"/>
    <w:rsid w:val="00695CF5"/>
    <w:rsid w:val="00697B23"/>
    <w:rsid w:val="006A1262"/>
    <w:rsid w:val="006B28B1"/>
    <w:rsid w:val="006B2D9C"/>
    <w:rsid w:val="006B3765"/>
    <w:rsid w:val="006E05F7"/>
    <w:rsid w:val="006F2DB5"/>
    <w:rsid w:val="00714949"/>
    <w:rsid w:val="00714A36"/>
    <w:rsid w:val="00727AFF"/>
    <w:rsid w:val="00730E39"/>
    <w:rsid w:val="00732E50"/>
    <w:rsid w:val="007355B1"/>
    <w:rsid w:val="007406D1"/>
    <w:rsid w:val="0075061E"/>
    <w:rsid w:val="00752093"/>
    <w:rsid w:val="00753A95"/>
    <w:rsid w:val="00761F5F"/>
    <w:rsid w:val="00771EAB"/>
    <w:rsid w:val="00787511"/>
    <w:rsid w:val="007957CA"/>
    <w:rsid w:val="0079687A"/>
    <w:rsid w:val="00797BB9"/>
    <w:rsid w:val="00797F02"/>
    <w:rsid w:val="007A2888"/>
    <w:rsid w:val="007A2FE4"/>
    <w:rsid w:val="007B1B75"/>
    <w:rsid w:val="007C1ACD"/>
    <w:rsid w:val="007D737B"/>
    <w:rsid w:val="007E0DC7"/>
    <w:rsid w:val="007F57CF"/>
    <w:rsid w:val="00801D8C"/>
    <w:rsid w:val="008101AF"/>
    <w:rsid w:val="0081480B"/>
    <w:rsid w:val="0081676B"/>
    <w:rsid w:val="00826F93"/>
    <w:rsid w:val="00830147"/>
    <w:rsid w:val="0085458E"/>
    <w:rsid w:val="00856000"/>
    <w:rsid w:val="00860A98"/>
    <w:rsid w:val="00862BE6"/>
    <w:rsid w:val="008838C8"/>
    <w:rsid w:val="00893E3C"/>
    <w:rsid w:val="00896BF3"/>
    <w:rsid w:val="008A4DED"/>
    <w:rsid w:val="008A6098"/>
    <w:rsid w:val="008B5C61"/>
    <w:rsid w:val="008C016E"/>
    <w:rsid w:val="008D27E0"/>
    <w:rsid w:val="00911129"/>
    <w:rsid w:val="00911EBD"/>
    <w:rsid w:val="00917707"/>
    <w:rsid w:val="00922392"/>
    <w:rsid w:val="009336BD"/>
    <w:rsid w:val="00933C7A"/>
    <w:rsid w:val="00943CFF"/>
    <w:rsid w:val="009470F2"/>
    <w:rsid w:val="009521F1"/>
    <w:rsid w:val="009570A3"/>
    <w:rsid w:val="009623A9"/>
    <w:rsid w:val="00963E52"/>
    <w:rsid w:val="009652F2"/>
    <w:rsid w:val="009668B3"/>
    <w:rsid w:val="009668F0"/>
    <w:rsid w:val="009B16A0"/>
    <w:rsid w:val="009B2DA6"/>
    <w:rsid w:val="00A01B0C"/>
    <w:rsid w:val="00A212B4"/>
    <w:rsid w:val="00A256DB"/>
    <w:rsid w:val="00A2732E"/>
    <w:rsid w:val="00A30DBB"/>
    <w:rsid w:val="00A32093"/>
    <w:rsid w:val="00A34B90"/>
    <w:rsid w:val="00A3582F"/>
    <w:rsid w:val="00A4556E"/>
    <w:rsid w:val="00A530F8"/>
    <w:rsid w:val="00A67E69"/>
    <w:rsid w:val="00A759A5"/>
    <w:rsid w:val="00A811D5"/>
    <w:rsid w:val="00A8297B"/>
    <w:rsid w:val="00A948B8"/>
    <w:rsid w:val="00AA02BE"/>
    <w:rsid w:val="00AB4DF6"/>
    <w:rsid w:val="00AB5C3D"/>
    <w:rsid w:val="00AD001A"/>
    <w:rsid w:val="00AD7822"/>
    <w:rsid w:val="00AE0AE1"/>
    <w:rsid w:val="00AE1EF1"/>
    <w:rsid w:val="00AF0F10"/>
    <w:rsid w:val="00AF70F7"/>
    <w:rsid w:val="00B02EB8"/>
    <w:rsid w:val="00B11EC0"/>
    <w:rsid w:val="00B24529"/>
    <w:rsid w:val="00B50DA4"/>
    <w:rsid w:val="00B632B1"/>
    <w:rsid w:val="00B70B62"/>
    <w:rsid w:val="00B73B3B"/>
    <w:rsid w:val="00B80BFA"/>
    <w:rsid w:val="00B92DDF"/>
    <w:rsid w:val="00B94847"/>
    <w:rsid w:val="00B94F74"/>
    <w:rsid w:val="00BA0B6B"/>
    <w:rsid w:val="00BA19AD"/>
    <w:rsid w:val="00BA3600"/>
    <w:rsid w:val="00BB237D"/>
    <w:rsid w:val="00BC7AD2"/>
    <w:rsid w:val="00BD5DFB"/>
    <w:rsid w:val="00BE10F7"/>
    <w:rsid w:val="00BE2353"/>
    <w:rsid w:val="00BE773D"/>
    <w:rsid w:val="00BF110E"/>
    <w:rsid w:val="00BF11A4"/>
    <w:rsid w:val="00BF4722"/>
    <w:rsid w:val="00C00526"/>
    <w:rsid w:val="00C35833"/>
    <w:rsid w:val="00C36B0F"/>
    <w:rsid w:val="00C43DDC"/>
    <w:rsid w:val="00C45A55"/>
    <w:rsid w:val="00C511EA"/>
    <w:rsid w:val="00C60DE3"/>
    <w:rsid w:val="00C935FF"/>
    <w:rsid w:val="00CA2687"/>
    <w:rsid w:val="00CC0FCA"/>
    <w:rsid w:val="00CC56D8"/>
    <w:rsid w:val="00CE217D"/>
    <w:rsid w:val="00CE4E63"/>
    <w:rsid w:val="00CE6FF2"/>
    <w:rsid w:val="00CF517A"/>
    <w:rsid w:val="00D05262"/>
    <w:rsid w:val="00D1306F"/>
    <w:rsid w:val="00D21A33"/>
    <w:rsid w:val="00D25950"/>
    <w:rsid w:val="00D460EF"/>
    <w:rsid w:val="00D5289D"/>
    <w:rsid w:val="00D552D4"/>
    <w:rsid w:val="00D62CEE"/>
    <w:rsid w:val="00D7054F"/>
    <w:rsid w:val="00D743AC"/>
    <w:rsid w:val="00D7581F"/>
    <w:rsid w:val="00D80731"/>
    <w:rsid w:val="00D84A28"/>
    <w:rsid w:val="00D87F2B"/>
    <w:rsid w:val="00D90B99"/>
    <w:rsid w:val="00DA2862"/>
    <w:rsid w:val="00DA3871"/>
    <w:rsid w:val="00DA6D10"/>
    <w:rsid w:val="00DB3AF7"/>
    <w:rsid w:val="00DC6B8C"/>
    <w:rsid w:val="00DD75D4"/>
    <w:rsid w:val="00DE5AE0"/>
    <w:rsid w:val="00E054FF"/>
    <w:rsid w:val="00E16EB9"/>
    <w:rsid w:val="00E26545"/>
    <w:rsid w:val="00E303C6"/>
    <w:rsid w:val="00E541BE"/>
    <w:rsid w:val="00E606F9"/>
    <w:rsid w:val="00E64C69"/>
    <w:rsid w:val="00E64EBA"/>
    <w:rsid w:val="00E86ACE"/>
    <w:rsid w:val="00EA37CD"/>
    <w:rsid w:val="00EC0854"/>
    <w:rsid w:val="00ED1E7C"/>
    <w:rsid w:val="00EE02B4"/>
    <w:rsid w:val="00EE54E8"/>
    <w:rsid w:val="00EF124B"/>
    <w:rsid w:val="00EF408D"/>
    <w:rsid w:val="00EF56FC"/>
    <w:rsid w:val="00F04709"/>
    <w:rsid w:val="00F06998"/>
    <w:rsid w:val="00F075E7"/>
    <w:rsid w:val="00F10E0F"/>
    <w:rsid w:val="00F12D2D"/>
    <w:rsid w:val="00F13C0D"/>
    <w:rsid w:val="00F35167"/>
    <w:rsid w:val="00F40D04"/>
    <w:rsid w:val="00F45493"/>
    <w:rsid w:val="00F5261D"/>
    <w:rsid w:val="00F63D36"/>
    <w:rsid w:val="00F7003C"/>
    <w:rsid w:val="00F70F27"/>
    <w:rsid w:val="00F86DA0"/>
    <w:rsid w:val="00F87CA1"/>
    <w:rsid w:val="00F967C3"/>
    <w:rsid w:val="00FA2E2E"/>
    <w:rsid w:val="00FB0FE8"/>
    <w:rsid w:val="00FB256D"/>
    <w:rsid w:val="00FB2BF7"/>
    <w:rsid w:val="00FF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ED7826-79FF-4523-B76E-9E3E87DD9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B8E"/>
    <w:pPr>
      <w:spacing w:after="200" w:line="276" w:lineRule="auto"/>
    </w:pPr>
    <w:rPr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1177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7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F7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177"/>
    <w:rPr>
      <w:rFonts w:ascii="Times New Roman" w:eastAsia="Times New Roman" w:hAnsi="Times New Roman"/>
      <w:b/>
      <w:bCs/>
      <w:sz w:val="28"/>
      <w:szCs w:val="28"/>
      <w:shd w:val="clear" w:color="auto" w:fill="D9D9D9"/>
    </w:rPr>
  </w:style>
  <w:style w:type="paragraph" w:styleId="ListParagraph">
    <w:name w:val="List Paragraph"/>
    <w:basedOn w:val="Normal"/>
    <w:next w:val="Normal"/>
    <w:link w:val="ListParagraphChar"/>
    <w:uiPriority w:val="34"/>
    <w:qFormat/>
    <w:rsid w:val="005940DB"/>
    <w:pPr>
      <w:numPr>
        <w:numId w:val="2"/>
      </w:numPr>
      <w:spacing w:after="6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5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940DB"/>
    <w:rPr>
      <w:sz w:val="22"/>
      <w:szCs w:val="22"/>
      <w:lang w:eastAsia="en-US"/>
    </w:rPr>
  </w:style>
  <w:style w:type="character" w:customStyle="1" w:styleId="DSYeuCauChar">
    <w:name w:val="DS_YeuCau Char"/>
    <w:basedOn w:val="ListParagraphChar"/>
    <w:link w:val="DSYeuCau"/>
    <w:rsid w:val="005940DB"/>
    <w:rPr>
      <w:sz w:val="22"/>
      <w:szCs w:val="22"/>
      <w:lang w:eastAsia="en-US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  <w:jc w:val="both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F3B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3D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sz w:val="20"/>
      <w:lang w:val="en-US"/>
    </w:rPr>
  </w:style>
  <w:style w:type="character" w:customStyle="1" w:styleId="PB2Char">
    <w:name w:val="PB2 Char"/>
    <w:basedOn w:val="PB1Char"/>
    <w:link w:val="PB2"/>
    <w:rsid w:val="00697B23"/>
    <w:rPr>
      <w:sz w:val="22"/>
      <w:szCs w:val="22"/>
      <w:lang w:eastAsia="en-US"/>
    </w:rPr>
  </w:style>
  <w:style w:type="paragraph" w:styleId="CommentText">
    <w:name w:val="annotation text"/>
    <w:basedOn w:val="Normal"/>
    <w:link w:val="CommentTextChar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</w:rPr>
  </w:style>
  <w:style w:type="paragraph" w:customStyle="1" w:styleId="HeadingLv1">
    <w:name w:val="Heading Lv1"/>
    <w:basedOn w:val="Normal"/>
    <w:autoRedefine/>
    <w:rsid w:val="00730E39"/>
    <w:pPr>
      <w:autoSpaceDE w:val="0"/>
      <w:autoSpaceDN w:val="0"/>
      <w:spacing w:before="120" w:after="120" w:line="240" w:lineRule="atLeast"/>
      <w:ind w:left="131"/>
    </w:pPr>
    <w:rPr>
      <w:rFonts w:ascii="Tahoma" w:eastAsia="MS Mincho" w:hAnsi="Tahoma" w:cs="Tahoma"/>
      <w:b/>
      <w:bCs/>
      <w:noProof/>
      <w:color w:val="6E2500"/>
      <w:sz w:val="2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customStyle="1" w:styleId="HeadingBig">
    <w:name w:val="Heading Big"/>
    <w:basedOn w:val="Normal"/>
    <w:rsid w:val="00AF70F7"/>
    <w:pPr>
      <w:widowControl w:val="0"/>
      <w:spacing w:before="120" w:after="0" w:line="240" w:lineRule="auto"/>
      <w:jc w:val="center"/>
    </w:pPr>
    <w:rPr>
      <w:rFonts w:ascii="Swis721 BlkEx BT" w:eastAsia="Times New Roman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NormalH">
    <w:name w:val="NormalH"/>
    <w:basedOn w:val="Normal"/>
    <w:autoRedefine/>
    <w:rsid w:val="00171177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jc w:val="both"/>
    </w:pPr>
    <w:rPr>
      <w:rFonts w:eastAsia="Times New Roman" w:cs="Arial"/>
      <w:b/>
      <w:bCs/>
      <w:caps/>
      <w:sz w:val="20"/>
      <w:szCs w:val="24"/>
      <w:lang w:val="en-US"/>
    </w:rPr>
  </w:style>
  <w:style w:type="paragraph" w:customStyle="1" w:styleId="Bangheader">
    <w:name w:val="Bangheader"/>
    <w:basedOn w:val="Heading7"/>
    <w:autoRedefine/>
    <w:rsid w:val="00AF70F7"/>
    <w:pPr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F7"/>
    <w:rPr>
      <w:rFonts w:ascii="Calibri" w:eastAsia="Times New Roman" w:hAnsi="Calibri" w:cs="Times New Roman"/>
      <w:sz w:val="24"/>
      <w:szCs w:val="24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73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vi-VN"/>
    </w:rPr>
  </w:style>
  <w:style w:type="paragraph" w:customStyle="1" w:styleId="FACode">
    <w:name w:val="FA_Code"/>
    <w:basedOn w:val="Normal"/>
    <w:link w:val="FACodeChar"/>
    <w:qFormat/>
    <w:rsid w:val="00933C7A"/>
    <w:pPr>
      <w:numPr>
        <w:numId w:val="18"/>
      </w:numPr>
      <w:shd w:val="clear" w:color="auto" w:fill="1E1E1E"/>
      <w:spacing w:after="0" w:line="285" w:lineRule="atLeast"/>
    </w:pPr>
    <w:rPr>
      <w:rFonts w:ascii="Consolas" w:eastAsia="Times New Roman" w:hAnsi="Consolas"/>
      <w:color w:val="D9D9D9" w:themeColor="background1" w:themeShade="D9"/>
      <w:sz w:val="18"/>
      <w:szCs w:val="21"/>
      <w:lang w:val="en-US"/>
    </w:rPr>
  </w:style>
  <w:style w:type="paragraph" w:customStyle="1" w:styleId="FACode2">
    <w:name w:val="FA_Code2"/>
    <w:basedOn w:val="Normal"/>
    <w:link w:val="FACode2Char"/>
    <w:qFormat/>
    <w:rsid w:val="00714949"/>
    <w:pPr>
      <w:numPr>
        <w:numId w:val="19"/>
      </w:numPr>
      <w:shd w:val="clear" w:color="auto" w:fill="D9D9D9" w:themeFill="background1" w:themeFillShade="D9"/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262626" w:themeColor="text1" w:themeTint="D9"/>
      <w:sz w:val="18"/>
      <w:szCs w:val="24"/>
      <w:lang w:val="en-US"/>
    </w:rPr>
  </w:style>
  <w:style w:type="character" w:customStyle="1" w:styleId="FACodeChar">
    <w:name w:val="FA_Code Char"/>
    <w:basedOn w:val="DefaultParagraphFont"/>
    <w:link w:val="FACode"/>
    <w:rsid w:val="00933C7A"/>
    <w:rPr>
      <w:rFonts w:ascii="Consolas" w:eastAsia="Times New Roman" w:hAnsi="Consolas"/>
      <w:color w:val="D9D9D9" w:themeColor="background1" w:themeShade="D9"/>
      <w:sz w:val="18"/>
      <w:szCs w:val="21"/>
      <w:shd w:val="clear" w:color="auto" w:fill="1E1E1E"/>
    </w:rPr>
  </w:style>
  <w:style w:type="character" w:styleId="CommentReference">
    <w:name w:val="annotation reference"/>
    <w:basedOn w:val="DefaultParagraphFont"/>
    <w:uiPriority w:val="99"/>
    <w:semiHidden/>
    <w:unhideWhenUsed/>
    <w:rsid w:val="00141777"/>
    <w:rPr>
      <w:sz w:val="16"/>
      <w:szCs w:val="16"/>
    </w:rPr>
  </w:style>
  <w:style w:type="character" w:customStyle="1" w:styleId="FACode2Char">
    <w:name w:val="FA_Code2 Char"/>
    <w:basedOn w:val="DefaultParagraphFont"/>
    <w:link w:val="FACode2"/>
    <w:rsid w:val="00714949"/>
    <w:rPr>
      <w:rFonts w:ascii="Consolas" w:hAnsi="Consolas" w:cs="Consolas"/>
      <w:color w:val="262626" w:themeColor="text1" w:themeTint="D9"/>
      <w:sz w:val="18"/>
      <w:szCs w:val="24"/>
      <w:shd w:val="clear" w:color="auto" w:fill="D9D9D9" w:themeFill="background1" w:themeFillShade="D9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1777"/>
    <w:pPr>
      <w:spacing w:before="0" w:after="200" w:line="240" w:lineRule="auto"/>
      <w:ind w:left="0"/>
    </w:pPr>
    <w:rPr>
      <w:rFonts w:ascii="Arial" w:eastAsia="Arial" w:hAnsi="Arial"/>
      <w:b/>
      <w:bCs/>
      <w:lang w:val="vi-V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1777"/>
    <w:rPr>
      <w:rFonts w:ascii="Tahoma" w:eastAsia="MS Mincho" w:hAnsi="Tahoma"/>
      <w:b/>
      <w:bCs/>
      <w:lang w:val="vi-VN" w:eastAsia="en-US"/>
    </w:rPr>
  </w:style>
  <w:style w:type="paragraph" w:customStyle="1" w:styleId="FALev3">
    <w:name w:val="FA_Lev3"/>
    <w:basedOn w:val="Normal"/>
    <w:link w:val="FALev3Char"/>
    <w:qFormat/>
    <w:rsid w:val="00B94847"/>
    <w:rPr>
      <w:rFonts w:cs="Arial"/>
      <w:b/>
      <w:szCs w:val="20"/>
      <w:u w:val="single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94847"/>
    <w:pPr>
      <w:spacing w:after="100"/>
      <w:ind w:left="440"/>
    </w:pPr>
  </w:style>
  <w:style w:type="character" w:customStyle="1" w:styleId="FALev3Char">
    <w:name w:val="FA_Lev3 Char"/>
    <w:basedOn w:val="DefaultParagraphFont"/>
    <w:link w:val="FALev3"/>
    <w:rsid w:val="00B94847"/>
    <w:rPr>
      <w:rFonts w:cs="Arial"/>
      <w:b/>
      <w:sz w:val="22"/>
      <w:u w:val="single"/>
    </w:rPr>
  </w:style>
  <w:style w:type="paragraph" w:styleId="NormalWeb">
    <w:name w:val="Normal (Web)"/>
    <w:basedOn w:val="Normal"/>
    <w:uiPriority w:val="99"/>
    <w:unhideWhenUsed/>
    <w:rsid w:val="007A288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1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SOFT\SERVER%20GST\86.WIP\2.Template\2.Content\Template_Training%20Assignme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EA98BB-26D0-4C10-B8D4-BF954500A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Template_Training Assignments.dotx</Template>
  <TotalTime>262</TotalTime>
  <Pages>10</Pages>
  <Words>1106</Words>
  <Characters>6307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Assignments</vt:lpstr>
    </vt:vector>
  </TitlesOfParts>
  <Company/>
  <LinksUpToDate>false</LinksUpToDate>
  <CharactersWithSpaces>7399</CharactersWithSpaces>
  <SharedDoc>false</SharedDoc>
  <HLinks>
    <vt:vector size="24" baseType="variant"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_Toc277935143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_Toc277935142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_Toc277935141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_Toc277935140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Assignments</dc:title>
  <dc:subject>1/1</dc:subject>
  <dc:creator>Nguyen Thi Dieu (FA.TOD)</dc:creator>
  <cp:keywords>Training, Assignments</cp:keywords>
  <dc:description>Thêm hướng dẫn soạn tài liệu.
Map assignment với lesson, cho phép chọn bài tập từ các bài có sẵn
Lý do:
Thêm mới hướng dẫn bằng tiếng Việt giúp cho người soạn tài liệu hiểu đúng nội dung tài liệu &amp; phục vụ cho nhu cầu thực tế.</dc:description>
  <cp:lastModifiedBy>Nguyen Thi Dieu (FA.TOD)</cp:lastModifiedBy>
  <cp:revision>99</cp:revision>
  <cp:lastPrinted>2010-11-26T02:45:00Z</cp:lastPrinted>
  <dcterms:created xsi:type="dcterms:W3CDTF">2019-06-26T16:09:00Z</dcterms:created>
  <dcterms:modified xsi:type="dcterms:W3CDTF">2019-09-16T02:55:00Z</dcterms:modified>
  <cp:category>Template</cp:category>
  <cp:contentStatus>20/11/2012</cp:contentStatus>
</cp:coreProperties>
</file>