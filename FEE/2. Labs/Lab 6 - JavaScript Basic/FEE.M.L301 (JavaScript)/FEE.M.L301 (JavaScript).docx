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718995AB" w14:textId="77777777"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14:paraId="463FA453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01E2F139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C14E0F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0690B00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77BDDFF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14E0F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2DD5E64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49351AE4" w14:textId="77777777" w:rsidR="00BC6E9F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19509" w:history="1">
        <w:r w:rsidR="00BC6E9F" w:rsidRPr="000B6A0B">
          <w:rPr>
            <w:rStyle w:val="Hyperlink"/>
            <w:rFonts w:cs="Arial"/>
            <w:noProof/>
          </w:rPr>
          <w:t>Unit 3 – JavaScript</w:t>
        </w:r>
        <w:r w:rsidR="00BC6E9F">
          <w:rPr>
            <w:noProof/>
            <w:webHidden/>
          </w:rPr>
          <w:tab/>
        </w:r>
        <w:r w:rsidR="00BC6E9F">
          <w:rPr>
            <w:noProof/>
            <w:webHidden/>
          </w:rPr>
          <w:fldChar w:fldCharType="begin"/>
        </w:r>
        <w:r w:rsidR="00BC6E9F">
          <w:rPr>
            <w:noProof/>
            <w:webHidden/>
          </w:rPr>
          <w:instrText xml:space="preserve"> PAGEREF _Toc19519509 \h </w:instrText>
        </w:r>
        <w:r w:rsidR="00BC6E9F">
          <w:rPr>
            <w:noProof/>
            <w:webHidden/>
          </w:rPr>
        </w:r>
        <w:r w:rsidR="00BC6E9F">
          <w:rPr>
            <w:noProof/>
            <w:webHidden/>
          </w:rPr>
          <w:fldChar w:fldCharType="separate"/>
        </w:r>
        <w:r w:rsidR="00BC6E9F">
          <w:rPr>
            <w:noProof/>
            <w:webHidden/>
          </w:rPr>
          <w:t>4</w:t>
        </w:r>
        <w:r w:rsidR="00BC6E9F">
          <w:rPr>
            <w:noProof/>
            <w:webHidden/>
          </w:rPr>
          <w:fldChar w:fldCharType="end"/>
        </w:r>
      </w:hyperlink>
    </w:p>
    <w:p w14:paraId="1555698F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0" w:history="1">
        <w:r w:rsidRPr="000B6A0B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F466E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1" w:history="1">
        <w:r w:rsidRPr="000B6A0B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D9545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2" w:history="1">
        <w:r w:rsidRPr="000B6A0B">
          <w:rPr>
            <w:rStyle w:val="Hyperlink"/>
            <w:noProof/>
          </w:rPr>
          <w:t>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45175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3" w:history="1">
        <w:r w:rsidRPr="000B6A0B">
          <w:rPr>
            <w:rStyle w:val="Hyperlink"/>
            <w:noProof/>
          </w:rPr>
          <w:t>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5C3BB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4" w:history="1">
        <w:r w:rsidRPr="000B6A0B">
          <w:rPr>
            <w:rStyle w:val="Hyperlink"/>
            <w:bCs/>
            <w:noProof/>
          </w:rPr>
          <w:t>Step 1: Create 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2A8AF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5" w:history="1">
        <w:r w:rsidRPr="000B6A0B">
          <w:rPr>
            <w:rStyle w:val="Hyperlink"/>
            <w:bCs/>
            <w:noProof/>
          </w:rPr>
          <w:t>Step 2: Open project in 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E33E9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6" w:history="1">
        <w:r w:rsidRPr="000B6A0B">
          <w:rPr>
            <w:rStyle w:val="Hyperlink"/>
            <w:bCs/>
            <w:noProof/>
          </w:rPr>
          <w:t>Step 3: Create index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5A790A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7" w:history="1">
        <w:r w:rsidRPr="000B6A0B">
          <w:rPr>
            <w:rStyle w:val="Hyperlink"/>
            <w:bCs/>
            <w:noProof/>
          </w:rPr>
          <w:t>Step 4: Add Bootstrap 4 and Custom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2572A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8" w:history="1">
        <w:r w:rsidRPr="000B6A0B">
          <w:rPr>
            <w:rStyle w:val="Hyperlink"/>
            <w:bCs/>
            <w:noProof/>
          </w:rPr>
          <w:t>Step 5: Add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36BAA0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19" w:history="1">
        <w:r w:rsidRPr="000B6A0B">
          <w:rPr>
            <w:rStyle w:val="Hyperlink"/>
            <w:bCs/>
            <w:noProof/>
          </w:rPr>
          <w:t>Step 6: Create HTML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A27A33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0" w:history="1">
        <w:r w:rsidRPr="000B6A0B">
          <w:rPr>
            <w:rStyle w:val="Hyperlink"/>
            <w:bCs/>
            <w:noProof/>
          </w:rPr>
          <w:t>Step 7: Declare DOM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6A37C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1" w:history="1">
        <w:r w:rsidRPr="000B6A0B">
          <w:rPr>
            <w:rStyle w:val="Hyperlink"/>
            <w:bCs/>
            <w:noProof/>
          </w:rPr>
          <w:t>Step 8: Declare JavaScript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2AA548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2" w:history="1">
        <w:r w:rsidRPr="000B6A0B">
          <w:rPr>
            <w:rStyle w:val="Hyperlink"/>
            <w:bCs/>
            <w:noProof/>
          </w:rPr>
          <w:t>Step 9: Bind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3C82C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3" w:history="1">
        <w:r w:rsidRPr="000B6A0B">
          <w:rPr>
            <w:rStyle w:val="Hyperlink"/>
            <w:bCs/>
            <w:noProof/>
          </w:rPr>
          <w:t>Step 10: Render TodoList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F31422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4" w:history="1">
        <w:r w:rsidRPr="000B6A0B">
          <w:rPr>
            <w:rStyle w:val="Hyperlink"/>
            <w:bCs/>
            <w:noProof/>
          </w:rPr>
          <w:t>Step 11: Implement Delete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80F27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5" w:history="1">
        <w:r w:rsidRPr="000B6A0B">
          <w:rPr>
            <w:rStyle w:val="Hyperlink"/>
            <w:bCs/>
            <w:noProof/>
          </w:rPr>
          <w:t>Step 12: Implement Complete Todo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4A2AD9" w14:textId="77777777" w:rsidR="00BC6E9F" w:rsidRDefault="00BC6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519526" w:history="1">
        <w:r w:rsidRPr="000B6A0B">
          <w:rPr>
            <w:rStyle w:val="Hyperlink"/>
            <w:bCs/>
            <w:noProof/>
          </w:rPr>
          <w:t>Step 13: Verify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6D2D08" w14:textId="7F35C24D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3B536278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szCs w:val="24"/>
                <w:lang w:val="en-GB"/>
              </w:rPr>
              <w:t>FEE.</w:t>
            </w:r>
            <w:r w:rsidR="00005B29">
              <w:rPr>
                <w:rFonts w:cs="Arial"/>
                <w:b/>
                <w:color w:val="FFFFFF" w:themeColor="background1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Cs w:val="24"/>
                <w:lang w:val="en-GB"/>
              </w:rPr>
              <w:t>.L</w:t>
            </w:r>
            <w:r w:rsidR="00D35374">
              <w:rPr>
                <w:rFonts w:cs="Arial"/>
                <w:b/>
                <w:color w:val="FFFFFF" w:themeColor="background1"/>
                <w:szCs w:val="24"/>
                <w:lang w:val="en-GB"/>
              </w:rPr>
              <w:t>3</w:t>
            </w:r>
            <w:bookmarkStart w:id="0" w:name="_GoBack"/>
            <w:bookmarkEnd w:id="0"/>
            <w:r w:rsidR="002C7D8F">
              <w:rPr>
                <w:rFonts w:cs="Arial"/>
                <w:b/>
                <w:color w:val="FFFFFF" w:themeColor="background1"/>
                <w:szCs w:val="24"/>
                <w:lang w:val="en-GB"/>
              </w:rPr>
              <w:t>0</w:t>
            </w:r>
            <w:r w:rsidR="00C940AB">
              <w:rPr>
                <w:rFonts w:cs="Arial"/>
                <w:b/>
                <w:color w:val="FFFFFF" w:themeColor="background1"/>
                <w:szCs w:val="24"/>
                <w:lang w:val="en-GB"/>
              </w:rPr>
              <w:t>1 (</w:t>
            </w:r>
            <w:r w:rsidR="00E40FE4">
              <w:rPr>
                <w:rFonts w:cs="Arial"/>
                <w:b/>
                <w:color w:val="FFFFFF" w:themeColor="background1"/>
                <w:szCs w:val="24"/>
                <w:lang w:val="en-GB"/>
              </w:rPr>
              <w:t>JavaScript</w:t>
            </w:r>
            <w:r w:rsidR="00C940AB">
              <w:rPr>
                <w:rFonts w:cs="Arial"/>
                <w:b/>
                <w:color w:val="FFFFFF" w:themeColor="background1"/>
                <w:szCs w:val="24"/>
                <w:lang w:val="en-GB"/>
              </w:rPr>
              <w:t>)</w:t>
            </w:r>
          </w:p>
          <w:p w14:paraId="0D273AD8" w14:textId="240FD983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Cs w:val="24"/>
                <w:lang w:val="en-GB"/>
              </w:rPr>
              <w:t>Medium</w:t>
            </w:r>
          </w:p>
          <w:p w14:paraId="350932C8" w14:textId="73ED51CF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Cs w:val="24"/>
                <w:lang w:val="en-US"/>
              </w:rPr>
              <w:t>200</w:t>
            </w:r>
          </w:p>
          <w:p w14:paraId="3CEDF2FB" w14:textId="3A6E1396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9A0EC6">
              <w:rPr>
                <w:rFonts w:cs="Arial"/>
                <w:b/>
                <w:color w:val="FFFFFF" w:themeColor="background1"/>
                <w:szCs w:val="24"/>
                <w:lang w:val="en-US"/>
              </w:rPr>
              <w:t>90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 MINUTES</w:t>
            </w:r>
          </w:p>
        </w:tc>
      </w:tr>
    </w:tbl>
    <w:p w14:paraId="08EC077A" w14:textId="77777777" w:rsidR="005940DB" w:rsidRPr="007355B1" w:rsidRDefault="005940DB" w:rsidP="00BA3600">
      <w:pPr>
        <w:rPr>
          <w:rFonts w:cs="Arial"/>
          <w:i/>
          <w:color w:val="0070C0"/>
        </w:rPr>
      </w:pPr>
    </w:p>
    <w:p w14:paraId="61E79854" w14:textId="05EBF4AF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19509"/>
      <w:r>
        <w:rPr>
          <w:rFonts w:ascii="Arial" w:hAnsi="Arial" w:cs="Arial"/>
        </w:rPr>
        <w:t xml:space="preserve">Unit </w:t>
      </w:r>
      <w:r w:rsidR="003C3A1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66500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D4CA3">
        <w:rPr>
          <w:rFonts w:ascii="Arial" w:hAnsi="Arial" w:cs="Arial"/>
        </w:rPr>
        <w:t>JavaScript</w:t>
      </w:r>
      <w:bookmarkEnd w:id="1"/>
    </w:p>
    <w:p w14:paraId="0CCBB386" w14:textId="045333CE" w:rsidR="000C1FE0" w:rsidRPr="00E46203" w:rsidRDefault="000C1FE0" w:rsidP="00BF4869">
      <w:pPr>
        <w:pStyle w:val="FALev3"/>
        <w:spacing w:before="120" w:after="120"/>
        <w:outlineLvl w:val="1"/>
        <w:rPr>
          <w:szCs w:val="26"/>
        </w:rPr>
      </w:pPr>
      <w:bookmarkStart w:id="2" w:name="_Toc19519510"/>
      <w:r w:rsidRPr="00E46203">
        <w:rPr>
          <w:szCs w:val="26"/>
        </w:rPr>
        <w:t>Objective</w:t>
      </w:r>
      <w:r w:rsidR="00B94847" w:rsidRPr="00E46203">
        <w:rPr>
          <w:szCs w:val="26"/>
        </w:rPr>
        <w:t>s</w:t>
      </w:r>
      <w:bookmarkEnd w:id="2"/>
    </w:p>
    <w:p w14:paraId="5490BDFD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Understand the core concepts of JavaScript programming language</w:t>
      </w:r>
    </w:p>
    <w:p w14:paraId="4FD5846D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Understand basic concept of DOM</w:t>
      </w:r>
    </w:p>
    <w:p w14:paraId="4D462A8E" w14:textId="77777777" w:rsidR="00F17C0A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>
        <w:t>Able to add behavior to make web site dynamic using JavaScript (DOM)</w:t>
      </w:r>
    </w:p>
    <w:p w14:paraId="17DB6513" w14:textId="77777777" w:rsidR="00F17C0A" w:rsidRPr="009C0F11" w:rsidRDefault="00F17C0A" w:rsidP="00C14E0F">
      <w:pPr>
        <w:pStyle w:val="ListParagraph"/>
        <w:numPr>
          <w:ilvl w:val="0"/>
          <w:numId w:val="6"/>
        </w:numPr>
        <w:spacing w:after="120" w:line="264" w:lineRule="auto"/>
        <w:contextualSpacing w:val="0"/>
        <w:jc w:val="both"/>
      </w:pPr>
      <w:r w:rsidRPr="009C0F11">
        <w:t>Understand the core concepts of Bootstrap (layout, rows, grid, flex, components: buttons, alerts, utilities)</w:t>
      </w:r>
    </w:p>
    <w:p w14:paraId="7979BD42" w14:textId="76273AA8" w:rsidR="00841795" w:rsidRPr="00E46203" w:rsidRDefault="00D153C7" w:rsidP="00BF4869">
      <w:pPr>
        <w:pStyle w:val="FALev3"/>
        <w:spacing w:before="120" w:after="120"/>
        <w:outlineLvl w:val="1"/>
        <w:rPr>
          <w:szCs w:val="26"/>
        </w:rPr>
      </w:pPr>
      <w:bookmarkStart w:id="3" w:name="_Toc19519511"/>
      <w:r>
        <w:softHyphen/>
      </w:r>
      <w:r>
        <w:softHyphen/>
      </w:r>
      <w:r>
        <w:softHyphen/>
      </w:r>
      <w:r>
        <w:softHyphen/>
      </w:r>
      <w:r w:rsidR="00841795" w:rsidRPr="00E46203">
        <w:rPr>
          <w:szCs w:val="26"/>
        </w:rPr>
        <w:t>Technical Requirements:</w:t>
      </w:r>
      <w:bookmarkEnd w:id="3"/>
    </w:p>
    <w:p w14:paraId="4C2E1FBF" w14:textId="6CD0C05F" w:rsidR="00A2296F" w:rsidRPr="0049533C" w:rsidRDefault="00841795" w:rsidP="00C14E0F">
      <w:pPr>
        <w:pStyle w:val="ListParagraph"/>
        <w:numPr>
          <w:ilvl w:val="0"/>
          <w:numId w:val="7"/>
        </w:numPr>
        <w:rPr>
          <w:szCs w:val="20"/>
        </w:rPr>
      </w:pPr>
      <w:r w:rsidRPr="0049533C">
        <w:rPr>
          <w:szCs w:val="20"/>
        </w:rPr>
        <w:t>Must use HTML, CSS, and Bootstrap 4</w:t>
      </w:r>
    </w:p>
    <w:p w14:paraId="311BCE83" w14:textId="163ECE06" w:rsidR="003C16F6" w:rsidRDefault="00E765A2" w:rsidP="00BF4869">
      <w:pPr>
        <w:pStyle w:val="FALev3"/>
        <w:spacing w:before="120" w:after="120"/>
        <w:outlineLvl w:val="1"/>
        <w:rPr>
          <w:szCs w:val="26"/>
        </w:rPr>
      </w:pPr>
      <w:bookmarkStart w:id="4" w:name="_Toc19519512"/>
      <w:r w:rsidRPr="00E46203">
        <w:rPr>
          <w:szCs w:val="26"/>
        </w:rPr>
        <w:t>Specifications</w:t>
      </w:r>
      <w:bookmarkEnd w:id="4"/>
    </w:p>
    <w:p w14:paraId="7B51F047" w14:textId="77777777" w:rsidR="000E746B" w:rsidRPr="0076364F" w:rsidRDefault="000E746B" w:rsidP="000E746B">
      <w:pPr>
        <w:rPr>
          <w:szCs w:val="20"/>
        </w:rPr>
      </w:pPr>
      <w:r w:rsidRPr="0076364F">
        <w:rPr>
          <w:szCs w:val="20"/>
        </w:rPr>
        <w:t>Your task is to implement a To-Do list web app like figure below:</w:t>
      </w:r>
    </w:p>
    <w:p w14:paraId="67C892F7" w14:textId="30AF93FD" w:rsidR="00CE251D" w:rsidRDefault="0067220B" w:rsidP="00517F2E">
      <w:pPr>
        <w:jc w:val="center"/>
        <w:rPr>
          <w:szCs w:val="26"/>
        </w:rPr>
      </w:pPr>
      <w:r>
        <w:rPr>
          <w:noProof/>
          <w:lang w:val="en-US"/>
        </w:rPr>
        <w:drawing>
          <wp:inline distT="0" distB="0" distL="0" distR="0" wp14:anchorId="65CCE01D" wp14:editId="574B1310">
            <wp:extent cx="3981450" cy="3143517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0"/>
                    <a:stretch/>
                  </pic:blipFill>
                  <pic:spPr bwMode="auto">
                    <a:xfrm>
                      <a:off x="0" y="0"/>
                      <a:ext cx="4012357" cy="31679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07D61" w14:textId="77777777" w:rsidR="00CE251D" w:rsidRPr="004C7F77" w:rsidRDefault="00CE251D" w:rsidP="004C46BD">
      <w:pPr>
        <w:spacing w:before="120" w:after="0" w:line="288" w:lineRule="auto"/>
        <w:rPr>
          <w:szCs w:val="20"/>
          <w:lang w:val="en-US"/>
        </w:rPr>
      </w:pPr>
      <w:r w:rsidRPr="004C7F77">
        <w:rPr>
          <w:szCs w:val="20"/>
          <w:lang w:val="en-US"/>
        </w:rPr>
        <w:t>The app must fulfill below functionalities:</w:t>
      </w:r>
    </w:p>
    <w:p w14:paraId="5F66BEE3" w14:textId="77777777" w:rsidR="00CE251D" w:rsidRDefault="00CE251D" w:rsidP="004C46BD">
      <w:pPr>
        <w:pStyle w:val="ListParagraph"/>
        <w:numPr>
          <w:ilvl w:val="0"/>
          <w:numId w:val="8"/>
        </w:numPr>
        <w:spacing w:before="120" w:after="0" w:line="288" w:lineRule="auto"/>
        <w:contextualSpacing w:val="0"/>
      </w:pPr>
      <w:r>
        <w:t>User can type into an input text.</w:t>
      </w:r>
    </w:p>
    <w:p w14:paraId="03B603B4" w14:textId="77777777" w:rsidR="00CE251D" w:rsidRDefault="00CE251D" w:rsidP="004C46BD">
      <w:pPr>
        <w:pStyle w:val="ListParagraph"/>
        <w:numPr>
          <w:ilvl w:val="0"/>
          <w:numId w:val="8"/>
        </w:numPr>
        <w:spacing w:before="120" w:after="0" w:line="288" w:lineRule="auto"/>
        <w:contextualSpacing w:val="0"/>
      </w:pPr>
      <w:r>
        <w:t>When user press Enter, a new Todo task is added and the input text is cleared</w:t>
      </w:r>
    </w:p>
    <w:p w14:paraId="78B8BFD1" w14:textId="77777777" w:rsidR="00CE251D" w:rsidRDefault="00CE251D" w:rsidP="004C46BD">
      <w:pPr>
        <w:pStyle w:val="ListParagraph"/>
        <w:numPr>
          <w:ilvl w:val="0"/>
          <w:numId w:val="8"/>
        </w:numPr>
        <w:spacing w:before="120" w:after="0" w:line="288" w:lineRule="auto"/>
        <w:contextualSpacing w:val="0"/>
      </w:pPr>
      <w:r>
        <w:t>When user click on Add button (</w:t>
      </w:r>
      <w:r w:rsidRPr="008660DF">
        <w:rPr>
          <w:rFonts w:ascii="Cambria Math" w:hAnsi="Cambria Math" w:cs="Cambria Math"/>
        </w:rPr>
        <w:t>⊕</w:t>
      </w:r>
      <w:r>
        <w:rPr>
          <w:b/>
        </w:rPr>
        <w:t xml:space="preserve"> symbol</w:t>
      </w:r>
      <w:r>
        <w:t>), a new Todo task is added and the input text is cleared</w:t>
      </w:r>
    </w:p>
    <w:p w14:paraId="62A3B44D" w14:textId="77777777" w:rsidR="00CE251D" w:rsidRDefault="00CE251D" w:rsidP="004C46BD">
      <w:pPr>
        <w:pStyle w:val="ListParagraph"/>
        <w:numPr>
          <w:ilvl w:val="0"/>
          <w:numId w:val="8"/>
        </w:numPr>
        <w:spacing w:before="120" w:after="0" w:line="288" w:lineRule="auto"/>
        <w:contextualSpacing w:val="0"/>
      </w:pPr>
      <w:r>
        <w:t>User can click on Delete button (</w:t>
      </w:r>
      <w:r w:rsidRPr="000D2497">
        <w:rPr>
          <w:b/>
        </w:rPr>
        <w:t xml:space="preserve">X </w:t>
      </w:r>
      <w:r>
        <w:rPr>
          <w:b/>
        </w:rPr>
        <w:t>symbol</w:t>
      </w:r>
      <w:r>
        <w:t>) to remove a Todo</w:t>
      </w:r>
    </w:p>
    <w:p w14:paraId="3D48E615" w14:textId="0EB463A9" w:rsidR="00CE251D" w:rsidRDefault="00CE251D" w:rsidP="004C46BD">
      <w:pPr>
        <w:pStyle w:val="ListParagraph"/>
        <w:numPr>
          <w:ilvl w:val="0"/>
          <w:numId w:val="8"/>
        </w:numPr>
        <w:spacing w:before="120" w:after="0" w:line="288" w:lineRule="auto"/>
        <w:contextualSpacing w:val="0"/>
      </w:pPr>
      <w:r>
        <w:lastRenderedPageBreak/>
        <w:t>User can click on a Todo to toggle its completeness i.e If a Todo is not complete, when user click on it will mark it as completed and the visual is changed so we can differentiate with other task.</w:t>
      </w:r>
    </w:p>
    <w:p w14:paraId="395FF1F5" w14:textId="77777777" w:rsidR="00537ADF" w:rsidRPr="004C46BD" w:rsidRDefault="00537ADF" w:rsidP="004C46BD">
      <w:pPr>
        <w:spacing w:before="120" w:after="0" w:line="288" w:lineRule="auto"/>
        <w:rPr>
          <w:sz w:val="2"/>
        </w:rPr>
      </w:pPr>
    </w:p>
    <w:p w14:paraId="024118D8" w14:textId="77777777" w:rsidR="00B04C36" w:rsidRDefault="00B04C36" w:rsidP="00BF4869">
      <w:pPr>
        <w:pStyle w:val="FALev3"/>
        <w:spacing w:before="120" w:after="0" w:line="288" w:lineRule="auto"/>
        <w:outlineLvl w:val="1"/>
      </w:pPr>
      <w:bookmarkStart w:id="5" w:name="_Toc12978191"/>
      <w:bookmarkStart w:id="6" w:name="_Toc19519513"/>
      <w:r w:rsidRPr="00F11EF0">
        <w:t>Guidelines</w:t>
      </w:r>
      <w:bookmarkEnd w:id="5"/>
      <w:bookmarkEnd w:id="6"/>
    </w:p>
    <w:p w14:paraId="433DF543" w14:textId="451F26E4" w:rsidR="00566F7F" w:rsidRDefault="00566F7F" w:rsidP="00BF4869">
      <w:pPr>
        <w:pStyle w:val="FALev3"/>
        <w:spacing w:before="120" w:after="0" w:line="288" w:lineRule="auto"/>
        <w:outlineLvl w:val="2"/>
        <w:rPr>
          <w:bCs/>
          <w:sz w:val="20"/>
          <w:u w:val="none"/>
        </w:rPr>
      </w:pPr>
      <w:bookmarkStart w:id="7" w:name="_Toc19519514"/>
      <w:r w:rsidRPr="00FB003A">
        <w:rPr>
          <w:bCs/>
          <w:sz w:val="20"/>
          <w:u w:val="none"/>
        </w:rPr>
        <w:t>Step 1: Create project structure</w:t>
      </w:r>
      <w:bookmarkEnd w:id="7"/>
    </w:p>
    <w:p w14:paraId="3AF6EAB9" w14:textId="77777777" w:rsidR="00566F7F" w:rsidRDefault="00566F7F" w:rsidP="004C46BD">
      <w:pPr>
        <w:spacing w:before="120" w:after="0" w:line="288" w:lineRule="auto"/>
        <w:rPr>
          <w:lang w:val="en-US"/>
        </w:rPr>
      </w:pPr>
      <w:r>
        <w:rPr>
          <w:lang w:val="en-US"/>
        </w:rPr>
        <w:t>Create project structure like figure below:</w:t>
      </w:r>
    </w:p>
    <w:p w14:paraId="2D979DD0" w14:textId="77777777" w:rsidR="00566F7F" w:rsidRPr="00A67512" w:rsidRDefault="00566F7F" w:rsidP="00566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410D3" wp14:editId="4F4A6EFF">
            <wp:extent cx="3879850" cy="1683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08 at 11.14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94" cy="16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0FE7" w14:textId="77777777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8" w:name="_Toc19519515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2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Open project in IDE</w:t>
      </w:r>
      <w:bookmarkEnd w:id="8"/>
    </w:p>
    <w:p w14:paraId="6104D480" w14:textId="77777777" w:rsidR="00566F7F" w:rsidRDefault="00566F7F" w:rsidP="00517F2E">
      <w:r>
        <w:t xml:space="preserve">Open newly created project in </w:t>
      </w:r>
      <w:r w:rsidRPr="00517F2E">
        <w:rPr>
          <w:b/>
        </w:rPr>
        <w:t>Visual Studio Code</w:t>
      </w:r>
    </w:p>
    <w:p w14:paraId="250F3FAB" w14:textId="77777777" w:rsidR="00566F7F" w:rsidRPr="00FB003A" w:rsidRDefault="00566F7F" w:rsidP="00566F7F">
      <w:pPr>
        <w:pStyle w:val="FALev3"/>
        <w:spacing w:before="120" w:after="120"/>
        <w:rPr>
          <w:bCs/>
          <w:sz w:val="20"/>
          <w:u w:val="none"/>
        </w:rPr>
      </w:pPr>
      <w:bookmarkStart w:id="9" w:name="_Toc19519516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3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Create index page</w:t>
      </w:r>
      <w:bookmarkEnd w:id="9"/>
    </w:p>
    <w:p w14:paraId="550A552B" w14:textId="77777777" w:rsidR="00566F7F" w:rsidRDefault="00566F7F" w:rsidP="00566F7F">
      <w:pPr>
        <w:rPr>
          <w:b/>
        </w:rPr>
      </w:pPr>
      <w:r>
        <w:t xml:space="preserve">Open file </w:t>
      </w:r>
      <w:r w:rsidRPr="00E331E1">
        <w:rPr>
          <w:b/>
        </w:rPr>
        <w:t>index.html</w:t>
      </w:r>
      <w:r>
        <w:t xml:space="preserve"> in VSC (Visual Studio Code), and type in </w:t>
      </w:r>
      <w:r w:rsidRPr="00553346">
        <w:t>html</w:t>
      </w:r>
      <w:r>
        <w:t xml:space="preserve"> VSC will show a list of suggestions.</w:t>
      </w:r>
    </w:p>
    <w:p w14:paraId="0872287E" w14:textId="77777777" w:rsidR="00566F7F" w:rsidRDefault="00566F7F" w:rsidP="00566F7F">
      <w:r>
        <w:t xml:space="preserve">Choose </w:t>
      </w:r>
      <w:r w:rsidRPr="00EF1D8B">
        <w:rPr>
          <w:b/>
        </w:rPr>
        <w:t>html:5</w:t>
      </w:r>
      <w:r>
        <w:t xml:space="preserve"> and press </w:t>
      </w:r>
      <w:r w:rsidRPr="00553346">
        <w:t>Enter</w:t>
      </w:r>
    </w:p>
    <w:p w14:paraId="1E882365" w14:textId="77777777" w:rsidR="00566F7F" w:rsidRDefault="00566F7F" w:rsidP="00EB3B16">
      <w:pPr>
        <w:jc w:val="center"/>
      </w:pPr>
      <w:r>
        <w:rPr>
          <w:noProof/>
          <w:lang w:val="en-US"/>
        </w:rPr>
        <w:drawing>
          <wp:inline distT="0" distB="0" distL="0" distR="0" wp14:anchorId="0C9AFBA2" wp14:editId="5FA43EEA">
            <wp:extent cx="5168900" cy="27724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08 at 11.16.3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06" cy="27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751" w14:textId="7AC244CE" w:rsidR="00566F7F" w:rsidRPr="00125C05" w:rsidRDefault="00566F7F" w:rsidP="008C276D">
      <w:pPr>
        <w:rPr>
          <w:b/>
        </w:rPr>
      </w:pPr>
      <w:r>
        <w:t xml:space="preserve">Change value </w:t>
      </w:r>
      <w:r w:rsidR="00695F3E">
        <w:rPr>
          <w:lang w:val="en-US"/>
        </w:rPr>
        <w:t xml:space="preserve">of </w:t>
      </w:r>
      <w:r w:rsidR="00695F3E" w:rsidRPr="00D31854">
        <w:rPr>
          <w:b/>
          <w:lang w:val="en-US"/>
        </w:rPr>
        <w:t>title</w:t>
      </w:r>
      <w:r w:rsidR="00695F3E">
        <w:rPr>
          <w:lang w:val="en-US"/>
        </w:rPr>
        <w:t xml:space="preserve"> tag </w:t>
      </w:r>
      <w:r>
        <w:t>to</w:t>
      </w:r>
      <w:r w:rsidRPr="00F829EF">
        <w:rPr>
          <w:b/>
        </w:rPr>
        <w:t xml:space="preserve"> Todo List</w:t>
      </w:r>
    </w:p>
    <w:p w14:paraId="3199AF29" w14:textId="780AD2CC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0" w:name="_Toc19519517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4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Add Bootstrap 4</w:t>
      </w:r>
      <w:r w:rsidR="00703946">
        <w:rPr>
          <w:bCs/>
          <w:sz w:val="20"/>
          <w:u w:val="none"/>
        </w:rPr>
        <w:t xml:space="preserve"> and Custom CSS</w:t>
      </w:r>
      <w:bookmarkEnd w:id="10"/>
    </w:p>
    <w:p w14:paraId="6FE17E79" w14:textId="2758D184" w:rsidR="00566F7F" w:rsidRDefault="00566F7F" w:rsidP="00746EF0">
      <w:pPr>
        <w:rPr>
          <w:b/>
        </w:rPr>
      </w:pPr>
      <w:r>
        <w:t>Add Bootstrap 4 CDN link</w:t>
      </w:r>
      <w:r w:rsidR="00EF5AC2">
        <w:rPr>
          <w:b/>
        </w:rPr>
        <w:t xml:space="preserve"> </w:t>
      </w:r>
      <w:r w:rsidR="00EF5AC2" w:rsidRPr="00746EF0">
        <w:t>and</w:t>
      </w:r>
      <w:r w:rsidR="00EF5AC2">
        <w:rPr>
          <w:b/>
        </w:rPr>
        <w:t xml:space="preserve"> </w:t>
      </w:r>
      <w:r w:rsidR="00EF5AC2" w:rsidRPr="00746EF0">
        <w:rPr>
          <w:b/>
        </w:rPr>
        <w:t>styles.css</w:t>
      </w:r>
      <w:r w:rsidR="00EF5AC2">
        <w:rPr>
          <w:b/>
        </w:rPr>
        <w:t xml:space="preserve"> </w:t>
      </w:r>
      <w:r w:rsidR="00EF5AC2" w:rsidRPr="00746EF0">
        <w:t>file</w:t>
      </w:r>
      <w:r>
        <w:t xml:space="preserve"> into head section of </w:t>
      </w:r>
      <w:r w:rsidRPr="00746EF0">
        <w:rPr>
          <w:b/>
        </w:rPr>
        <w:t>index.html</w:t>
      </w:r>
      <w:r>
        <w:t xml:space="preserve"> file</w:t>
      </w:r>
    </w:p>
    <w:p w14:paraId="38BDEC35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&lt;!DOCTYPE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html</w:t>
      </w:r>
      <w:r w:rsidRPr="00B2188E">
        <w:t>&gt;</w:t>
      </w:r>
    </w:p>
    <w:p w14:paraId="691B77A8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&lt;html&gt;</w:t>
      </w:r>
    </w:p>
    <w:p w14:paraId="5DCA5008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t>&lt;head&gt;</w:t>
      </w:r>
    </w:p>
    <w:p w14:paraId="356D213E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&lt;meta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charset</w:t>
      </w:r>
      <w:r w:rsidRPr="00B2188E">
        <w:rPr>
          <w:color w:val="000000"/>
        </w:rPr>
        <w:t>=</w:t>
      </w:r>
      <w:r w:rsidRPr="00B2188E">
        <w:rPr>
          <w:color w:val="0000FF"/>
        </w:rPr>
        <w:t>"utf-8"</w:t>
      </w:r>
      <w:r w:rsidRPr="00B2188E">
        <w:t>&gt;</w:t>
      </w:r>
    </w:p>
    <w:p w14:paraId="36A1154D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&lt;title&gt;</w:t>
      </w:r>
      <w:r w:rsidRPr="00B2188E">
        <w:rPr>
          <w:color w:val="000000"/>
        </w:rPr>
        <w:t>Todo List</w:t>
      </w:r>
      <w:r w:rsidRPr="00B2188E">
        <w:t>&lt;/title&gt;</w:t>
      </w:r>
    </w:p>
    <w:p w14:paraId="5CBAF347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lastRenderedPageBreak/>
        <w:t xml:space="preserve">  </w:t>
      </w:r>
      <w:r w:rsidRPr="00B2188E">
        <w:t>&lt;meta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name</w:t>
      </w:r>
      <w:r w:rsidRPr="00B2188E">
        <w:rPr>
          <w:color w:val="000000"/>
        </w:rPr>
        <w:t>=</w:t>
      </w:r>
      <w:r w:rsidRPr="00B2188E">
        <w:rPr>
          <w:color w:val="0000FF"/>
        </w:rPr>
        <w:t>"viewport"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content</w:t>
      </w:r>
      <w:r w:rsidRPr="00B2188E">
        <w:rPr>
          <w:color w:val="000000"/>
        </w:rPr>
        <w:t>=</w:t>
      </w:r>
      <w:r w:rsidRPr="00B2188E">
        <w:rPr>
          <w:color w:val="0000FF"/>
        </w:rPr>
        <w:t>"width=device-width, initial-scale=1.0"</w:t>
      </w:r>
      <w:r w:rsidRPr="00B2188E">
        <w:rPr>
          <w:color w:val="000000"/>
        </w:rPr>
        <w:t xml:space="preserve"> </w:t>
      </w:r>
      <w:r w:rsidRPr="00B2188E">
        <w:t>/&gt;</w:t>
      </w:r>
    </w:p>
    <w:p w14:paraId="0B13CF80" w14:textId="77777777" w:rsidR="00566F7F" w:rsidRPr="00B2188E" w:rsidRDefault="00566F7F" w:rsidP="00EC0358">
      <w:pPr>
        <w:pStyle w:val="FACode2"/>
        <w:rPr>
          <w:color w:val="000000"/>
        </w:rPr>
      </w:pPr>
    </w:p>
    <w:p w14:paraId="120C19C6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&lt;link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rel</w:t>
      </w:r>
      <w:r w:rsidRPr="00B2188E">
        <w:rPr>
          <w:color w:val="000000"/>
        </w:rPr>
        <w:t>=</w:t>
      </w:r>
      <w:r w:rsidRPr="00B2188E">
        <w:rPr>
          <w:color w:val="0000FF"/>
        </w:rPr>
        <w:t>"stylesheet"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href</w:t>
      </w:r>
      <w:r w:rsidRPr="00B2188E">
        <w:rPr>
          <w:color w:val="000000"/>
        </w:rPr>
        <w:t>=</w:t>
      </w:r>
      <w:r w:rsidRPr="00B2188E">
        <w:rPr>
          <w:color w:val="0000FF"/>
        </w:rPr>
        <w:t>"https://stackpath.bootstrapcdn.com/bootstrap/4.1.3/css/bootstrap.min.css"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integrity</w:t>
      </w:r>
      <w:r w:rsidRPr="00B2188E">
        <w:rPr>
          <w:color w:val="000000"/>
        </w:rPr>
        <w:t>=</w:t>
      </w:r>
      <w:r w:rsidRPr="00B2188E">
        <w:rPr>
          <w:color w:val="0000FF"/>
        </w:rPr>
        <w:t>"sha384-MCw98/SFnGE8fJT3GXwEOngsV7Zt27NXFoaoApmYm81iuXoPkFOJwJ8ERdknLPMO"</w:t>
      </w:r>
    </w:p>
    <w:p w14:paraId="75458436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  </w:t>
      </w:r>
      <w:r w:rsidRPr="00B2188E">
        <w:rPr>
          <w:color w:val="FF0000"/>
        </w:rPr>
        <w:t>crossorigin</w:t>
      </w:r>
      <w:r w:rsidRPr="00B2188E">
        <w:rPr>
          <w:color w:val="000000"/>
        </w:rPr>
        <w:t>=</w:t>
      </w:r>
      <w:r w:rsidRPr="00B2188E">
        <w:rPr>
          <w:color w:val="0000FF"/>
        </w:rPr>
        <w:t>"anonymous"</w:t>
      </w:r>
      <w:r w:rsidRPr="00B2188E">
        <w:t>&gt;</w:t>
      </w:r>
    </w:p>
    <w:p w14:paraId="06EE102B" w14:textId="77777777" w:rsidR="00566F7F" w:rsidRPr="00B2188E" w:rsidRDefault="00566F7F" w:rsidP="00EC0358">
      <w:pPr>
        <w:pStyle w:val="FACode2"/>
        <w:rPr>
          <w:color w:val="000000"/>
        </w:rPr>
      </w:pPr>
      <w:r w:rsidRPr="00B2188E">
        <w:rPr>
          <w:color w:val="000000"/>
        </w:rPr>
        <w:t xml:space="preserve">  </w:t>
      </w:r>
      <w:r w:rsidRPr="00B2188E">
        <w:t>&lt;link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rel</w:t>
      </w:r>
      <w:r w:rsidRPr="00B2188E">
        <w:rPr>
          <w:color w:val="000000"/>
        </w:rPr>
        <w:t>=</w:t>
      </w:r>
      <w:r w:rsidRPr="00B2188E">
        <w:rPr>
          <w:color w:val="0000FF"/>
        </w:rPr>
        <w:t>"stylesheet"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href</w:t>
      </w:r>
      <w:r w:rsidRPr="00B2188E">
        <w:rPr>
          <w:color w:val="000000"/>
        </w:rPr>
        <w:t>=</w:t>
      </w:r>
      <w:r w:rsidRPr="00B2188E">
        <w:rPr>
          <w:color w:val="0000FF"/>
        </w:rPr>
        <w:t>"css/styles.css"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media</w:t>
      </w:r>
      <w:r w:rsidRPr="00B2188E">
        <w:rPr>
          <w:color w:val="000000"/>
        </w:rPr>
        <w:t>=</w:t>
      </w:r>
      <w:r w:rsidRPr="00B2188E">
        <w:rPr>
          <w:color w:val="0000FF"/>
        </w:rPr>
        <w:t>"screen"</w:t>
      </w:r>
      <w:r w:rsidRPr="00B2188E">
        <w:rPr>
          <w:color w:val="000000"/>
        </w:rPr>
        <w:t xml:space="preserve"> </w:t>
      </w:r>
      <w:r w:rsidRPr="00B2188E">
        <w:rPr>
          <w:color w:val="FF0000"/>
        </w:rPr>
        <w:t>charset</w:t>
      </w:r>
      <w:r w:rsidRPr="00B2188E">
        <w:rPr>
          <w:color w:val="000000"/>
        </w:rPr>
        <w:t>=</w:t>
      </w:r>
      <w:r w:rsidRPr="00B2188E">
        <w:rPr>
          <w:color w:val="0000FF"/>
        </w:rPr>
        <w:t>"utf-8"</w:t>
      </w:r>
      <w:r w:rsidRPr="00B2188E">
        <w:t>&gt;</w:t>
      </w:r>
    </w:p>
    <w:p w14:paraId="6D1ABC49" w14:textId="2BD8AF89" w:rsidR="00566F7F" w:rsidRPr="004E2334" w:rsidRDefault="00566F7F" w:rsidP="004E2334">
      <w:pPr>
        <w:pStyle w:val="FACode2"/>
        <w:rPr>
          <w:color w:val="000000"/>
        </w:rPr>
      </w:pPr>
      <w:r w:rsidRPr="00B2188E">
        <w:t>&lt;/head&gt;</w:t>
      </w:r>
    </w:p>
    <w:p w14:paraId="35B61C5B" w14:textId="32D2EB0E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1" w:name="_Toc19519518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5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Add JavaScript</w:t>
      </w:r>
      <w:bookmarkEnd w:id="11"/>
    </w:p>
    <w:p w14:paraId="5399AF7A" w14:textId="15804BFC" w:rsidR="0060450B" w:rsidRDefault="001827B9" w:rsidP="00B10D65">
      <w:r>
        <w:t xml:space="preserve">Add </w:t>
      </w:r>
      <w:r w:rsidR="008A1180" w:rsidRPr="00587A42">
        <w:rPr>
          <w:b/>
        </w:rPr>
        <w:t>main.js</w:t>
      </w:r>
      <w:r>
        <w:t xml:space="preserve"> to </w:t>
      </w:r>
      <w:r w:rsidRPr="00587A42">
        <w:rPr>
          <w:b/>
        </w:rPr>
        <w:t>index.html</w:t>
      </w:r>
      <w:r w:rsidR="008A1180">
        <w:t xml:space="preserve"> file b</w:t>
      </w:r>
      <w:r w:rsidR="00587A42">
        <w:rPr>
          <w:lang w:val="en-US"/>
        </w:rPr>
        <w:t>y</w:t>
      </w:r>
      <w:r w:rsidR="008A1180">
        <w:t xml:space="preserve"> append</w:t>
      </w:r>
      <w:r w:rsidR="00E81B97">
        <w:rPr>
          <w:lang w:val="en-US"/>
        </w:rPr>
        <w:t xml:space="preserve"> a</w:t>
      </w:r>
      <w:r w:rsidR="008A1180">
        <w:t xml:space="preserve"> </w:t>
      </w:r>
      <w:r w:rsidR="008A1180" w:rsidRPr="00E81B97">
        <w:rPr>
          <w:b/>
        </w:rPr>
        <w:t>script</w:t>
      </w:r>
      <w:r w:rsidR="008A1180">
        <w:t xml:space="preserve"> tag before closing tag of </w:t>
      </w:r>
      <w:r w:rsidR="008A1180" w:rsidRPr="00E81B97">
        <w:rPr>
          <w:b/>
        </w:rPr>
        <w:t>body</w:t>
      </w:r>
    </w:p>
    <w:p w14:paraId="3D4EEB62" w14:textId="77777777" w:rsidR="00715C8B" w:rsidRPr="00E532C5" w:rsidRDefault="00715C8B" w:rsidP="00C14E0F">
      <w:pPr>
        <w:pStyle w:val="FACode2"/>
        <w:numPr>
          <w:ilvl w:val="0"/>
          <w:numId w:val="9"/>
        </w:numPr>
        <w:rPr>
          <w:color w:val="000000"/>
        </w:rPr>
      </w:pPr>
      <w:r w:rsidRPr="00715C8B">
        <w:t>&lt;body&gt;</w:t>
      </w:r>
    </w:p>
    <w:p w14:paraId="17A8DF74" w14:textId="77777777" w:rsidR="00715C8B" w:rsidRPr="00715C8B" w:rsidRDefault="00715C8B" w:rsidP="00793E60">
      <w:pPr>
        <w:pStyle w:val="FACode2"/>
        <w:rPr>
          <w:color w:val="000000"/>
        </w:rPr>
      </w:pPr>
      <w:r w:rsidRPr="00715C8B">
        <w:rPr>
          <w:color w:val="000000"/>
        </w:rPr>
        <w:t xml:space="preserve">  </w:t>
      </w:r>
      <w:r w:rsidRPr="00715C8B">
        <w:t>&lt;script</w:t>
      </w:r>
      <w:r w:rsidRPr="00715C8B">
        <w:rPr>
          <w:color w:val="000000"/>
        </w:rPr>
        <w:t xml:space="preserve"> </w:t>
      </w:r>
      <w:r w:rsidRPr="00715C8B">
        <w:rPr>
          <w:color w:val="FF0000"/>
        </w:rPr>
        <w:t>src</w:t>
      </w:r>
      <w:r w:rsidRPr="00715C8B">
        <w:rPr>
          <w:color w:val="000000"/>
        </w:rPr>
        <w:t>=</w:t>
      </w:r>
      <w:r w:rsidRPr="00715C8B">
        <w:rPr>
          <w:color w:val="0000FF"/>
        </w:rPr>
        <w:t>"js/main.js"</w:t>
      </w:r>
      <w:r w:rsidRPr="00715C8B">
        <w:t>&gt;&lt;/script&gt;</w:t>
      </w:r>
    </w:p>
    <w:p w14:paraId="4491183E" w14:textId="77777777" w:rsidR="00715C8B" w:rsidRPr="00715C8B" w:rsidRDefault="00715C8B" w:rsidP="00793E60">
      <w:pPr>
        <w:pStyle w:val="FACode2"/>
        <w:rPr>
          <w:color w:val="000000"/>
        </w:rPr>
      </w:pPr>
      <w:r w:rsidRPr="00715C8B">
        <w:t>&lt;/body&gt;</w:t>
      </w:r>
    </w:p>
    <w:p w14:paraId="4AB37068" w14:textId="0622FE5B" w:rsidR="00A978B1" w:rsidRDefault="00A978B1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2" w:name="_Toc19519519"/>
      <w:r>
        <w:rPr>
          <w:bCs/>
          <w:sz w:val="20"/>
          <w:u w:val="none"/>
        </w:rPr>
        <w:t>Step 6: Create HTML layout</w:t>
      </w:r>
      <w:bookmarkEnd w:id="12"/>
    </w:p>
    <w:p w14:paraId="0784AD79" w14:textId="0BE23170" w:rsidR="00A978B1" w:rsidRDefault="00E15C83" w:rsidP="009D1921">
      <w:r>
        <w:t xml:space="preserve">Our next step is to implement the page layout like </w:t>
      </w:r>
      <w:r w:rsidR="000B3AE8">
        <w:t xml:space="preserve">design, we use of Bootstrap CSS </w:t>
      </w:r>
      <w:r w:rsidR="00EA0B83">
        <w:t>to make it easier to create the layout:</w:t>
      </w:r>
    </w:p>
    <w:p w14:paraId="2379F059" w14:textId="77777777" w:rsidR="00A94054" w:rsidRPr="00A94054" w:rsidRDefault="00A94054" w:rsidP="00C14E0F">
      <w:pPr>
        <w:pStyle w:val="FACode2"/>
        <w:numPr>
          <w:ilvl w:val="0"/>
          <w:numId w:val="10"/>
        </w:numPr>
        <w:rPr>
          <w:color w:val="000000"/>
        </w:rPr>
      </w:pPr>
      <w:r w:rsidRPr="00A94054">
        <w:t>&lt;body&gt;</w:t>
      </w:r>
    </w:p>
    <w:p w14:paraId="18064D24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</w:t>
      </w:r>
      <w:r w:rsidRPr="00A94054">
        <w:t>&lt;div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"container"</w:t>
      </w:r>
      <w:r w:rsidRPr="00A94054">
        <w:t>&gt;</w:t>
      </w:r>
    </w:p>
    <w:p w14:paraId="44CA2A81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&lt;h1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"row justify-content-center"</w:t>
      </w:r>
      <w:r w:rsidRPr="00A94054">
        <w:t>&gt;</w:t>
      </w:r>
      <w:r w:rsidRPr="00A94054">
        <w:rPr>
          <w:color w:val="000000"/>
        </w:rPr>
        <w:t>ToDo Lists</w:t>
      </w:r>
      <w:r w:rsidRPr="00A94054">
        <w:t>&lt;/h1&gt;</w:t>
      </w:r>
    </w:p>
    <w:p w14:paraId="1ACD7B32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&lt;h4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"row justify-content-center"</w:t>
      </w:r>
      <w:r w:rsidRPr="00A94054">
        <w:t>&gt;</w:t>
      </w:r>
      <w:r w:rsidRPr="00A94054">
        <w:rPr>
          <w:color w:val="000000"/>
        </w:rPr>
        <w:t>Enter text into the input field to add items to your list.</w:t>
      </w:r>
      <w:r w:rsidRPr="00A94054">
        <w:t>&lt;/h4&gt;</w:t>
      </w:r>
    </w:p>
    <w:p w14:paraId="57FBE8F5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&lt;h4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"row justify-content-center"</w:t>
      </w:r>
      <w:r w:rsidRPr="00A94054">
        <w:t>&gt;</w:t>
      </w:r>
      <w:r w:rsidRPr="00A94054">
        <w:rPr>
          <w:color w:val="000000"/>
        </w:rPr>
        <w:t>Click the item to mark it as complete.</w:t>
      </w:r>
      <w:r w:rsidRPr="00A94054">
        <w:t>&lt;/h4&gt;</w:t>
      </w:r>
    </w:p>
    <w:p w14:paraId="7624D6E4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&lt;h4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"row justify-content-center"</w:t>
      </w:r>
      <w:r w:rsidRPr="00A94054">
        <w:t>&gt;</w:t>
      </w:r>
      <w:r w:rsidRPr="00A94054">
        <w:rPr>
          <w:color w:val="000000"/>
        </w:rPr>
        <w:t>Click the "X" to remove the item from your list.</w:t>
      </w:r>
      <w:r w:rsidRPr="00A94054">
        <w:t>&lt;/h4&gt;</w:t>
      </w:r>
    </w:p>
    <w:p w14:paraId="7E54EB80" w14:textId="77777777" w:rsidR="00A94054" w:rsidRPr="00A94054" w:rsidRDefault="00A94054" w:rsidP="00A94054">
      <w:pPr>
        <w:pStyle w:val="FACode2"/>
        <w:rPr>
          <w:color w:val="000000"/>
        </w:rPr>
      </w:pPr>
    </w:p>
    <w:p w14:paraId="1ADB8550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&lt;div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"row justify-content-center"</w:t>
      </w:r>
      <w:r w:rsidRPr="00A94054">
        <w:t>&gt;</w:t>
      </w:r>
    </w:p>
    <w:p w14:paraId="7296129E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</w:t>
      </w:r>
      <w:r w:rsidRPr="00A94054">
        <w:t>&lt;section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id</w:t>
      </w:r>
      <w:r w:rsidRPr="00A94054">
        <w:rPr>
          <w:color w:val="000000"/>
        </w:rPr>
        <w:t>=</w:t>
      </w:r>
      <w:r w:rsidRPr="00A94054">
        <w:rPr>
          <w:color w:val="0000FF"/>
        </w:rPr>
        <w:t>"tasks"</w:t>
      </w:r>
      <w:r w:rsidRPr="00A94054">
        <w:t>&gt;</w:t>
      </w:r>
    </w:p>
    <w:p w14:paraId="02553F53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</w:t>
      </w:r>
      <w:r w:rsidRPr="00A94054">
        <w:t>&lt;form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id</w:t>
      </w:r>
      <w:r w:rsidRPr="00A94054">
        <w:rPr>
          <w:color w:val="000000"/>
        </w:rPr>
        <w:t>=</w:t>
      </w:r>
      <w:r w:rsidRPr="00A94054">
        <w:rPr>
          <w:color w:val="0000FF"/>
        </w:rPr>
        <w:t>"tasks-form"</w:t>
      </w:r>
      <w:r w:rsidRPr="00A94054">
        <w:t>&gt;</w:t>
      </w:r>
    </w:p>
    <w:p w14:paraId="1B6AF373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  </w:t>
      </w:r>
      <w:r w:rsidRPr="00A94054">
        <w:t>&lt;div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"form-group d-flex"</w:t>
      </w:r>
      <w:r w:rsidRPr="00A94054">
        <w:t>&gt;</w:t>
      </w:r>
    </w:p>
    <w:p w14:paraId="710A4144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    </w:t>
      </w:r>
      <w:r w:rsidRPr="00A94054">
        <w:t>&lt;input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type</w:t>
      </w:r>
      <w:r w:rsidRPr="00A94054">
        <w:rPr>
          <w:color w:val="000000"/>
        </w:rPr>
        <w:t>=</w:t>
      </w:r>
      <w:r w:rsidRPr="00A94054">
        <w:rPr>
          <w:color w:val="0000FF"/>
        </w:rPr>
        <w:t>"text"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"form-control"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placeholder</w:t>
      </w:r>
      <w:r w:rsidRPr="00A94054">
        <w:rPr>
          <w:color w:val="000000"/>
        </w:rPr>
        <w:t>=</w:t>
      </w:r>
      <w:r w:rsidRPr="00A94054">
        <w:rPr>
          <w:color w:val="0000FF"/>
        </w:rPr>
        <w:t>"Enter Todo"</w:t>
      </w:r>
      <w:r w:rsidRPr="00A94054">
        <w:t>&gt;</w:t>
      </w:r>
    </w:p>
    <w:p w14:paraId="3176D147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    </w:t>
      </w:r>
      <w:r w:rsidRPr="00A94054">
        <w:t>&lt;button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type</w:t>
      </w:r>
      <w:r w:rsidRPr="00A94054">
        <w:rPr>
          <w:color w:val="000000"/>
        </w:rPr>
        <w:t>=</w:t>
      </w:r>
      <w:r w:rsidRPr="00A94054">
        <w:rPr>
          <w:color w:val="0000FF"/>
        </w:rPr>
        <w:t>"submit"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class</w:t>
      </w:r>
      <w:r w:rsidRPr="00A94054">
        <w:rPr>
          <w:color w:val="000000"/>
        </w:rPr>
        <w:t>=</w:t>
      </w:r>
      <w:r w:rsidRPr="00A94054">
        <w:rPr>
          <w:color w:val="0000FF"/>
        </w:rPr>
        <w:t>"btn btn-primary"</w:t>
      </w:r>
      <w:r w:rsidRPr="00A94054">
        <w:t>&gt;</w:t>
      </w:r>
      <w:r w:rsidRPr="00A94054">
        <w:rPr>
          <w:color w:val="000000"/>
        </w:rPr>
        <w:t>Add</w:t>
      </w:r>
      <w:r w:rsidRPr="00A94054">
        <w:t>&lt;/button&gt;</w:t>
      </w:r>
    </w:p>
    <w:p w14:paraId="36476922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  </w:t>
      </w:r>
      <w:r w:rsidRPr="00A94054">
        <w:t>&lt;/div&gt;</w:t>
      </w:r>
    </w:p>
    <w:p w14:paraId="6C991D1C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</w:t>
      </w:r>
      <w:r w:rsidRPr="00A94054">
        <w:t>&lt;/form&gt;</w:t>
      </w:r>
    </w:p>
    <w:p w14:paraId="48FE9A41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</w:t>
      </w:r>
      <w:r w:rsidRPr="00A94054">
        <w:t>&lt;ul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id</w:t>
      </w:r>
      <w:r w:rsidRPr="00A94054">
        <w:rPr>
          <w:color w:val="000000"/>
        </w:rPr>
        <w:t>=</w:t>
      </w:r>
      <w:r w:rsidRPr="00A94054">
        <w:rPr>
          <w:color w:val="0000FF"/>
        </w:rPr>
        <w:t>"tasks-list"</w:t>
      </w:r>
      <w:r w:rsidRPr="00A94054">
        <w:t>&gt;</w:t>
      </w:r>
    </w:p>
    <w:p w14:paraId="6A709CC8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  </w:t>
      </w:r>
      <w:r w:rsidRPr="00A94054">
        <w:t>&lt;/ul&gt;</w:t>
      </w:r>
    </w:p>
    <w:p w14:paraId="7D3B9771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  </w:t>
      </w:r>
      <w:r w:rsidRPr="00A94054">
        <w:t>&lt;/section&gt;</w:t>
      </w:r>
    </w:p>
    <w:p w14:paraId="722DD4BE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  </w:t>
      </w:r>
      <w:r w:rsidRPr="00A94054">
        <w:t>&lt;/div&gt;</w:t>
      </w:r>
    </w:p>
    <w:p w14:paraId="63475F41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</w:t>
      </w:r>
      <w:r w:rsidRPr="00A94054">
        <w:t>&lt;/div&gt;</w:t>
      </w:r>
    </w:p>
    <w:p w14:paraId="441E1F8C" w14:textId="77777777" w:rsidR="00A94054" w:rsidRPr="00A94054" w:rsidRDefault="00A94054" w:rsidP="00A94054">
      <w:pPr>
        <w:pStyle w:val="FACode2"/>
        <w:rPr>
          <w:color w:val="000000"/>
        </w:rPr>
      </w:pPr>
    </w:p>
    <w:p w14:paraId="52AD1D04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rPr>
          <w:color w:val="000000"/>
        </w:rPr>
        <w:t xml:space="preserve">  </w:t>
      </w:r>
      <w:r w:rsidRPr="00A94054">
        <w:t>&lt;script</w:t>
      </w:r>
      <w:r w:rsidRPr="00A94054">
        <w:rPr>
          <w:color w:val="000000"/>
        </w:rPr>
        <w:t xml:space="preserve"> </w:t>
      </w:r>
      <w:r w:rsidRPr="00A94054">
        <w:rPr>
          <w:color w:val="FF0000"/>
        </w:rPr>
        <w:t>src</w:t>
      </w:r>
      <w:r w:rsidRPr="00A94054">
        <w:rPr>
          <w:color w:val="000000"/>
        </w:rPr>
        <w:t>=</w:t>
      </w:r>
      <w:r w:rsidRPr="00A94054">
        <w:rPr>
          <w:color w:val="0000FF"/>
        </w:rPr>
        <w:t>"js/main.js"</w:t>
      </w:r>
      <w:r w:rsidRPr="00A94054">
        <w:t>&gt;&lt;/script&gt;</w:t>
      </w:r>
    </w:p>
    <w:p w14:paraId="563F1684" w14:textId="77777777" w:rsidR="00A94054" w:rsidRPr="00A94054" w:rsidRDefault="00A94054" w:rsidP="00A94054">
      <w:pPr>
        <w:pStyle w:val="FACode2"/>
        <w:rPr>
          <w:color w:val="000000"/>
        </w:rPr>
      </w:pPr>
      <w:r w:rsidRPr="00A94054">
        <w:t>&lt;/body&gt;</w:t>
      </w:r>
    </w:p>
    <w:p w14:paraId="7F8F585F" w14:textId="1164C94A" w:rsidR="00EA0B83" w:rsidRPr="0076701B" w:rsidRDefault="0076701B" w:rsidP="00AC075F">
      <w:r>
        <w:t xml:space="preserve">Open </w:t>
      </w:r>
      <w:r w:rsidRPr="00AC075F">
        <w:rPr>
          <w:b/>
        </w:rPr>
        <w:t>index.html</w:t>
      </w:r>
      <w:r>
        <w:t xml:space="preserve"> in Live Server to take a look</w:t>
      </w:r>
      <w:r w:rsidR="00145142">
        <w:t>.</w:t>
      </w:r>
    </w:p>
    <w:p w14:paraId="266A8ED3" w14:textId="0E3FA52C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3" w:name="_Toc19519520"/>
      <w:r w:rsidRPr="00FB003A">
        <w:rPr>
          <w:bCs/>
          <w:sz w:val="20"/>
          <w:u w:val="none"/>
        </w:rPr>
        <w:t xml:space="preserve">Step </w:t>
      </w:r>
      <w:r w:rsidR="00973CC4">
        <w:rPr>
          <w:bCs/>
          <w:sz w:val="20"/>
          <w:u w:val="none"/>
        </w:rPr>
        <w:t>7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Declare DOM Objects</w:t>
      </w:r>
      <w:bookmarkEnd w:id="13"/>
    </w:p>
    <w:p w14:paraId="7980075F" w14:textId="33F8E12A" w:rsidR="00D50036" w:rsidRDefault="00F5367E" w:rsidP="00405330">
      <w:r>
        <w:t>Next step</w:t>
      </w:r>
      <w:r w:rsidR="0007298D">
        <w:t xml:space="preserve">, </w:t>
      </w:r>
      <w:r w:rsidR="00040949">
        <w:t>we declare DOM Objects that help us to handle user input:</w:t>
      </w:r>
    </w:p>
    <w:p w14:paraId="671C4325" w14:textId="326DEE77" w:rsidR="00EA14F9" w:rsidRPr="00EA14F9" w:rsidRDefault="00EA14F9" w:rsidP="00C14E0F">
      <w:pPr>
        <w:pStyle w:val="FACode2"/>
        <w:numPr>
          <w:ilvl w:val="0"/>
          <w:numId w:val="11"/>
        </w:numPr>
      </w:pPr>
      <w:r w:rsidRPr="00EA14F9">
        <w:t xml:space="preserve">window.onload = </w:t>
      </w:r>
      <w:r w:rsidRPr="00EA14F9">
        <w:rPr>
          <w:color w:val="0000FF"/>
        </w:rPr>
        <w:t>function</w:t>
      </w:r>
      <w:r w:rsidRPr="00EA14F9">
        <w:t>() {</w:t>
      </w:r>
    </w:p>
    <w:p w14:paraId="4248C113" w14:textId="77777777" w:rsidR="00EA14F9" w:rsidRPr="00EA14F9" w:rsidRDefault="00EA14F9" w:rsidP="00EA14F9">
      <w:pPr>
        <w:pStyle w:val="FACode2"/>
      </w:pPr>
    </w:p>
    <w:p w14:paraId="7C23DF8C" w14:textId="77777777" w:rsidR="00EA14F9" w:rsidRPr="00EA14F9" w:rsidRDefault="00EA14F9" w:rsidP="00EA14F9">
      <w:pPr>
        <w:pStyle w:val="FACode2"/>
      </w:pPr>
      <w:r w:rsidRPr="00EA14F9">
        <w:t xml:space="preserve">  </w:t>
      </w:r>
      <w:r w:rsidRPr="00EA14F9">
        <w:rPr>
          <w:color w:val="008000"/>
        </w:rPr>
        <w:t>// Declare DOM object</w:t>
      </w:r>
    </w:p>
    <w:p w14:paraId="07440269" w14:textId="77777777" w:rsidR="00EA14F9" w:rsidRPr="00EA14F9" w:rsidRDefault="00EA14F9" w:rsidP="00EA14F9">
      <w:pPr>
        <w:pStyle w:val="FACode2"/>
      </w:pPr>
      <w:r w:rsidRPr="00EA14F9">
        <w:t xml:space="preserve">  </w:t>
      </w:r>
      <w:r w:rsidRPr="00EA14F9">
        <w:rPr>
          <w:color w:val="0000FF"/>
        </w:rPr>
        <w:t>var</w:t>
      </w:r>
      <w:r w:rsidRPr="00EA14F9">
        <w:t xml:space="preserve"> container = document.querySelector(</w:t>
      </w:r>
      <w:r w:rsidRPr="00EA14F9">
        <w:rPr>
          <w:color w:val="A31515"/>
        </w:rPr>
        <w:t>'#tasks'</w:t>
      </w:r>
      <w:r w:rsidRPr="00EA14F9">
        <w:t>);</w:t>
      </w:r>
    </w:p>
    <w:p w14:paraId="571D360F" w14:textId="77777777" w:rsidR="00EA14F9" w:rsidRPr="00EA14F9" w:rsidRDefault="00EA14F9" w:rsidP="00EA14F9">
      <w:pPr>
        <w:pStyle w:val="FACode2"/>
      </w:pPr>
      <w:r w:rsidRPr="00EA14F9">
        <w:t xml:space="preserve">  </w:t>
      </w:r>
      <w:r w:rsidRPr="00EA14F9">
        <w:rPr>
          <w:color w:val="0000FF"/>
        </w:rPr>
        <w:t>var</w:t>
      </w:r>
      <w:r w:rsidRPr="00EA14F9">
        <w:t xml:space="preserve"> form = container.querySelector(</w:t>
      </w:r>
      <w:r w:rsidRPr="00EA14F9">
        <w:rPr>
          <w:color w:val="A31515"/>
        </w:rPr>
        <w:t>'#tasks-form'</w:t>
      </w:r>
      <w:r w:rsidRPr="00EA14F9">
        <w:t>);</w:t>
      </w:r>
    </w:p>
    <w:p w14:paraId="16AFB4F8" w14:textId="77777777" w:rsidR="00EA14F9" w:rsidRPr="00EA14F9" w:rsidRDefault="00EA14F9" w:rsidP="00EA14F9">
      <w:pPr>
        <w:pStyle w:val="FACode2"/>
      </w:pPr>
      <w:r w:rsidRPr="00EA14F9">
        <w:t xml:space="preserve">  </w:t>
      </w:r>
      <w:r w:rsidRPr="00EA14F9">
        <w:rPr>
          <w:color w:val="0000FF"/>
        </w:rPr>
        <w:t>var</w:t>
      </w:r>
      <w:r w:rsidRPr="00EA14F9">
        <w:t xml:space="preserve"> taskText = form.querySelector(</w:t>
      </w:r>
      <w:r w:rsidRPr="00EA14F9">
        <w:rPr>
          <w:color w:val="A31515"/>
        </w:rPr>
        <w:t>'input'</w:t>
      </w:r>
      <w:r w:rsidRPr="00EA14F9">
        <w:t>);</w:t>
      </w:r>
    </w:p>
    <w:p w14:paraId="3839A5B8" w14:textId="27D85291" w:rsidR="00EA14F9" w:rsidRPr="00EA14F9" w:rsidRDefault="00EA14F9" w:rsidP="00C14E0F">
      <w:pPr>
        <w:pStyle w:val="FACode2"/>
      </w:pPr>
      <w:r w:rsidRPr="00EA14F9">
        <w:t xml:space="preserve">  </w:t>
      </w:r>
      <w:r w:rsidRPr="00EA14F9">
        <w:rPr>
          <w:color w:val="0000FF"/>
        </w:rPr>
        <w:t>var</w:t>
      </w:r>
      <w:r w:rsidRPr="00EA14F9">
        <w:t xml:space="preserve"> list = container.querySelector(</w:t>
      </w:r>
      <w:r w:rsidRPr="00EA14F9">
        <w:rPr>
          <w:color w:val="A31515"/>
        </w:rPr>
        <w:t>'#tasks-list'</w:t>
      </w:r>
      <w:r w:rsidRPr="00EA14F9">
        <w:t>);</w:t>
      </w:r>
    </w:p>
    <w:p w14:paraId="5A53F4EC" w14:textId="3F816C61" w:rsidR="007A1269" w:rsidRPr="007C4B59" w:rsidRDefault="00EA14F9" w:rsidP="007C4B59">
      <w:pPr>
        <w:pStyle w:val="FACode2"/>
      </w:pPr>
      <w:r w:rsidRPr="00EA14F9">
        <w:t>};</w:t>
      </w:r>
    </w:p>
    <w:p w14:paraId="034DA596" w14:textId="77777777" w:rsidR="007C4B59" w:rsidRDefault="007C4B59" w:rsidP="00566F7F">
      <w:pPr>
        <w:pStyle w:val="FALev3"/>
        <w:spacing w:before="120" w:after="120"/>
        <w:rPr>
          <w:bCs/>
          <w:sz w:val="20"/>
          <w:u w:val="none"/>
        </w:rPr>
      </w:pPr>
    </w:p>
    <w:p w14:paraId="3B0E859A" w14:textId="77777777" w:rsidR="005C6CBF" w:rsidRDefault="005C6CBF" w:rsidP="00566F7F">
      <w:pPr>
        <w:pStyle w:val="FALev3"/>
        <w:spacing w:before="120" w:after="120"/>
        <w:rPr>
          <w:bCs/>
          <w:sz w:val="20"/>
          <w:u w:val="none"/>
        </w:rPr>
      </w:pPr>
    </w:p>
    <w:p w14:paraId="060CC002" w14:textId="77777777" w:rsidR="005C6CBF" w:rsidRDefault="005C6CBF" w:rsidP="00566F7F">
      <w:pPr>
        <w:pStyle w:val="FALev3"/>
        <w:spacing w:before="120" w:after="120"/>
        <w:rPr>
          <w:bCs/>
          <w:sz w:val="20"/>
          <w:u w:val="none"/>
        </w:rPr>
      </w:pPr>
    </w:p>
    <w:p w14:paraId="60F5FE3B" w14:textId="6B70E3C3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4" w:name="_Toc19519521"/>
      <w:r w:rsidRPr="00FB003A">
        <w:rPr>
          <w:bCs/>
          <w:sz w:val="20"/>
          <w:u w:val="none"/>
        </w:rPr>
        <w:lastRenderedPageBreak/>
        <w:t xml:space="preserve">Step </w:t>
      </w:r>
      <w:r w:rsidR="00D50036">
        <w:rPr>
          <w:bCs/>
          <w:sz w:val="20"/>
          <w:u w:val="none"/>
        </w:rPr>
        <w:t>8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Declare JavaScript Objects</w:t>
      </w:r>
      <w:bookmarkEnd w:id="14"/>
    </w:p>
    <w:p w14:paraId="64DEA9AC" w14:textId="7835DA51" w:rsidR="0035288A" w:rsidRDefault="0035288A" w:rsidP="00BC1725">
      <w:r>
        <w:t>Next we need a variable to store a list of Todo</w:t>
      </w:r>
    </w:p>
    <w:p w14:paraId="4AF3F1EA" w14:textId="77777777" w:rsidR="00465AE8" w:rsidRPr="00465AE8" w:rsidRDefault="00465AE8" w:rsidP="00C14E0F">
      <w:pPr>
        <w:pStyle w:val="FACode2"/>
        <w:numPr>
          <w:ilvl w:val="0"/>
          <w:numId w:val="12"/>
        </w:numPr>
      </w:pPr>
      <w:r w:rsidRPr="00465AE8">
        <w:t xml:space="preserve">window.onload = </w:t>
      </w:r>
      <w:r w:rsidRPr="00465AE8">
        <w:rPr>
          <w:color w:val="0000FF"/>
        </w:rPr>
        <w:t>function</w:t>
      </w:r>
      <w:r w:rsidRPr="00465AE8">
        <w:t>() {</w:t>
      </w:r>
    </w:p>
    <w:p w14:paraId="7A5113EC" w14:textId="77777777" w:rsidR="00465AE8" w:rsidRPr="00465AE8" w:rsidRDefault="00465AE8" w:rsidP="00C14E0F">
      <w:pPr>
        <w:pStyle w:val="FACode2"/>
      </w:pPr>
    </w:p>
    <w:p w14:paraId="13764A7C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8000"/>
        </w:rPr>
        <w:t>// Declare DOM object</w:t>
      </w:r>
    </w:p>
    <w:p w14:paraId="3C14335D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00FF"/>
        </w:rPr>
        <w:t>var</w:t>
      </w:r>
      <w:r w:rsidRPr="00465AE8">
        <w:t xml:space="preserve"> container = document.querySelector(</w:t>
      </w:r>
      <w:r w:rsidRPr="00465AE8">
        <w:rPr>
          <w:color w:val="A31515"/>
        </w:rPr>
        <w:t>'#tasks'</w:t>
      </w:r>
      <w:r w:rsidRPr="00465AE8">
        <w:t>);</w:t>
      </w:r>
    </w:p>
    <w:p w14:paraId="6E035917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00FF"/>
        </w:rPr>
        <w:t>var</w:t>
      </w:r>
      <w:r w:rsidRPr="00465AE8">
        <w:t xml:space="preserve"> form = container.querySelector(</w:t>
      </w:r>
      <w:r w:rsidRPr="00465AE8">
        <w:rPr>
          <w:color w:val="A31515"/>
        </w:rPr>
        <w:t>'#tasks-form'</w:t>
      </w:r>
      <w:r w:rsidRPr="00465AE8">
        <w:t>);</w:t>
      </w:r>
    </w:p>
    <w:p w14:paraId="117DAD30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00FF"/>
        </w:rPr>
        <w:t>var</w:t>
      </w:r>
      <w:r w:rsidRPr="00465AE8">
        <w:t xml:space="preserve"> taskText = form.querySelector(</w:t>
      </w:r>
      <w:r w:rsidRPr="00465AE8">
        <w:rPr>
          <w:color w:val="A31515"/>
        </w:rPr>
        <w:t>'input'</w:t>
      </w:r>
      <w:r w:rsidRPr="00465AE8">
        <w:t>);</w:t>
      </w:r>
    </w:p>
    <w:p w14:paraId="1D69B839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00FF"/>
        </w:rPr>
        <w:t>var</w:t>
      </w:r>
      <w:r w:rsidRPr="00465AE8">
        <w:t xml:space="preserve"> list = container.querySelector(</w:t>
      </w:r>
      <w:r w:rsidRPr="00465AE8">
        <w:rPr>
          <w:color w:val="A31515"/>
        </w:rPr>
        <w:t>'#tasks-list'</w:t>
      </w:r>
      <w:r w:rsidRPr="00465AE8">
        <w:t>);</w:t>
      </w:r>
    </w:p>
    <w:p w14:paraId="7BCD1581" w14:textId="77777777" w:rsidR="00465AE8" w:rsidRPr="00465AE8" w:rsidRDefault="00465AE8" w:rsidP="00465AE8">
      <w:pPr>
        <w:pStyle w:val="FACode2"/>
      </w:pPr>
    </w:p>
    <w:p w14:paraId="05BEFBEA" w14:textId="77777777" w:rsidR="00465AE8" w:rsidRPr="00465AE8" w:rsidRDefault="00465AE8" w:rsidP="00465AE8">
      <w:pPr>
        <w:pStyle w:val="FACode2"/>
      </w:pPr>
      <w:r w:rsidRPr="00465AE8">
        <w:t xml:space="preserve">  </w:t>
      </w:r>
      <w:r w:rsidRPr="00465AE8">
        <w:rPr>
          <w:color w:val="008000"/>
        </w:rPr>
        <w:t>// Declare JS Object</w:t>
      </w:r>
    </w:p>
    <w:p w14:paraId="7F5B2ECD" w14:textId="2B22CA8C" w:rsidR="00465AE8" w:rsidRPr="00465AE8" w:rsidRDefault="00465AE8" w:rsidP="00C14E0F">
      <w:pPr>
        <w:pStyle w:val="FACode2"/>
      </w:pPr>
      <w:r w:rsidRPr="00465AE8">
        <w:t xml:space="preserve">  </w:t>
      </w:r>
      <w:r w:rsidRPr="00465AE8">
        <w:rPr>
          <w:color w:val="0000FF"/>
        </w:rPr>
        <w:t>var</w:t>
      </w:r>
      <w:r w:rsidRPr="00465AE8">
        <w:t xml:space="preserve"> todoList = [];</w:t>
      </w:r>
    </w:p>
    <w:p w14:paraId="681F6A7A" w14:textId="77777777" w:rsidR="00465AE8" w:rsidRPr="00465AE8" w:rsidRDefault="00465AE8" w:rsidP="00465AE8">
      <w:pPr>
        <w:pStyle w:val="FACode2"/>
      </w:pPr>
      <w:r w:rsidRPr="00465AE8">
        <w:t>};</w:t>
      </w:r>
    </w:p>
    <w:p w14:paraId="58270582" w14:textId="761D3870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5" w:name="_Toc19519522"/>
      <w:r w:rsidRPr="00FB003A">
        <w:rPr>
          <w:bCs/>
          <w:sz w:val="20"/>
          <w:u w:val="none"/>
        </w:rPr>
        <w:t>Step</w:t>
      </w:r>
      <w:r>
        <w:rPr>
          <w:bCs/>
          <w:sz w:val="20"/>
          <w:u w:val="none"/>
        </w:rPr>
        <w:t xml:space="preserve"> </w:t>
      </w:r>
      <w:r w:rsidR="00D50036">
        <w:rPr>
          <w:bCs/>
          <w:sz w:val="20"/>
          <w:u w:val="none"/>
        </w:rPr>
        <w:t>9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Bind Events</w:t>
      </w:r>
      <w:bookmarkEnd w:id="15"/>
    </w:p>
    <w:p w14:paraId="5A0B1FB1" w14:textId="7E75BCCF" w:rsidR="00E67EC1" w:rsidRDefault="00FA1A26" w:rsidP="00BC1725">
      <w:r>
        <w:t>Since the input text and Submit button are in a form, whenever user press Enter or click on Submit a submit, an submit event will be emitted</w:t>
      </w:r>
      <w:r w:rsidR="00FB21DC">
        <w:t>, the code below handle such event:</w:t>
      </w:r>
    </w:p>
    <w:p w14:paraId="08969C36" w14:textId="1F81CF54" w:rsidR="00C707FB" w:rsidRPr="00C707FB" w:rsidRDefault="00C707FB" w:rsidP="00C14E0F">
      <w:pPr>
        <w:pStyle w:val="FACode2"/>
        <w:numPr>
          <w:ilvl w:val="0"/>
          <w:numId w:val="16"/>
        </w:numPr>
      </w:pPr>
      <w:r w:rsidRPr="00C707FB">
        <w:t xml:space="preserve">window.onload = </w:t>
      </w:r>
      <w:r w:rsidRPr="00804B69">
        <w:rPr>
          <w:color w:val="0000FF"/>
        </w:rPr>
        <w:t>function</w:t>
      </w:r>
      <w:r w:rsidRPr="00C707FB">
        <w:t>() {</w:t>
      </w:r>
    </w:p>
    <w:p w14:paraId="14F369D5" w14:textId="77777777" w:rsidR="00C707FB" w:rsidRPr="00C707FB" w:rsidRDefault="00C707FB" w:rsidP="00C707FB">
      <w:pPr>
        <w:pStyle w:val="FACode2"/>
      </w:pPr>
    </w:p>
    <w:p w14:paraId="592FDC48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8000"/>
        </w:rPr>
        <w:t>// Declare DOM object</w:t>
      </w:r>
    </w:p>
    <w:p w14:paraId="1C229013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00FF"/>
        </w:rPr>
        <w:t>var</w:t>
      </w:r>
      <w:r w:rsidRPr="00C707FB">
        <w:t xml:space="preserve"> container = document.querySelector(</w:t>
      </w:r>
      <w:r w:rsidRPr="00C707FB">
        <w:rPr>
          <w:color w:val="A31515"/>
        </w:rPr>
        <w:t>'#tasks'</w:t>
      </w:r>
      <w:r w:rsidRPr="00C707FB">
        <w:t>);</w:t>
      </w:r>
    </w:p>
    <w:p w14:paraId="74FDDB2D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00FF"/>
        </w:rPr>
        <w:t>var</w:t>
      </w:r>
      <w:r w:rsidRPr="00C707FB">
        <w:t xml:space="preserve"> form = container.querySelector(</w:t>
      </w:r>
      <w:r w:rsidRPr="00C707FB">
        <w:rPr>
          <w:color w:val="A31515"/>
        </w:rPr>
        <w:t>'#tasks-form'</w:t>
      </w:r>
      <w:r w:rsidRPr="00C707FB">
        <w:t>);</w:t>
      </w:r>
    </w:p>
    <w:p w14:paraId="49CE48FB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00FF"/>
        </w:rPr>
        <w:t>var</w:t>
      </w:r>
      <w:r w:rsidRPr="00C707FB">
        <w:t xml:space="preserve"> taskText = form.querySelector(</w:t>
      </w:r>
      <w:r w:rsidRPr="00C707FB">
        <w:rPr>
          <w:color w:val="A31515"/>
        </w:rPr>
        <w:t>'input'</w:t>
      </w:r>
      <w:r w:rsidRPr="00C707FB">
        <w:t>);</w:t>
      </w:r>
    </w:p>
    <w:p w14:paraId="09D293F0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00FF"/>
        </w:rPr>
        <w:t>var</w:t>
      </w:r>
      <w:r w:rsidRPr="00C707FB">
        <w:t xml:space="preserve"> list = container.querySelector(</w:t>
      </w:r>
      <w:r w:rsidRPr="00C707FB">
        <w:rPr>
          <w:color w:val="A31515"/>
        </w:rPr>
        <w:t>'#tasks-list'</w:t>
      </w:r>
      <w:r w:rsidRPr="00C707FB">
        <w:t>);</w:t>
      </w:r>
    </w:p>
    <w:p w14:paraId="6E820DFD" w14:textId="77777777" w:rsidR="00C707FB" w:rsidRPr="00C707FB" w:rsidRDefault="00C707FB" w:rsidP="00C707FB">
      <w:pPr>
        <w:pStyle w:val="FACode2"/>
      </w:pPr>
    </w:p>
    <w:p w14:paraId="0E5F9EC5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8000"/>
        </w:rPr>
        <w:t>// Declare JS Object</w:t>
      </w:r>
    </w:p>
    <w:p w14:paraId="055AA8C9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00FF"/>
        </w:rPr>
        <w:t>var</w:t>
      </w:r>
      <w:r w:rsidRPr="00C707FB">
        <w:t xml:space="preserve"> todoList = [];</w:t>
      </w:r>
    </w:p>
    <w:p w14:paraId="0209E9DC" w14:textId="77777777" w:rsidR="00C707FB" w:rsidRPr="00C707FB" w:rsidRDefault="00C707FB" w:rsidP="00C707FB">
      <w:pPr>
        <w:pStyle w:val="FACode2"/>
      </w:pPr>
    </w:p>
    <w:p w14:paraId="515D514C" w14:textId="77777777" w:rsidR="00C707FB" w:rsidRPr="00C707FB" w:rsidRDefault="00C707FB" w:rsidP="00C707FB">
      <w:pPr>
        <w:pStyle w:val="FACode2"/>
      </w:pPr>
      <w:r w:rsidRPr="00C707FB">
        <w:t xml:space="preserve">  </w:t>
      </w:r>
      <w:r w:rsidRPr="00C707FB">
        <w:rPr>
          <w:color w:val="008000"/>
        </w:rPr>
        <w:t>// Binding Events</w:t>
      </w:r>
    </w:p>
    <w:p w14:paraId="0404A92E" w14:textId="77777777" w:rsidR="00C707FB" w:rsidRPr="00C707FB" w:rsidRDefault="00C707FB" w:rsidP="00C707FB">
      <w:pPr>
        <w:pStyle w:val="FACode2"/>
      </w:pPr>
      <w:r w:rsidRPr="00C707FB">
        <w:t xml:space="preserve">  form.addEventListener(</w:t>
      </w:r>
      <w:r w:rsidRPr="00C707FB">
        <w:rPr>
          <w:color w:val="A31515"/>
        </w:rPr>
        <w:t>'submit'</w:t>
      </w:r>
      <w:r w:rsidRPr="00C707FB">
        <w:t xml:space="preserve">, </w:t>
      </w:r>
      <w:r w:rsidRPr="00C707FB">
        <w:rPr>
          <w:color w:val="0000FF"/>
        </w:rPr>
        <w:t>function</w:t>
      </w:r>
      <w:r w:rsidRPr="00C707FB">
        <w:t>(event) {</w:t>
      </w:r>
    </w:p>
    <w:p w14:paraId="41DB08A7" w14:textId="77777777" w:rsidR="00C707FB" w:rsidRPr="00C707FB" w:rsidRDefault="00C707FB" w:rsidP="00C707FB">
      <w:pPr>
        <w:pStyle w:val="FACode2"/>
      </w:pPr>
      <w:r w:rsidRPr="00C707FB">
        <w:t xml:space="preserve">    event.preventDefault();</w:t>
      </w:r>
    </w:p>
    <w:p w14:paraId="0AE7B853" w14:textId="77777777" w:rsidR="00C707FB" w:rsidRPr="00C707FB" w:rsidRDefault="00C707FB" w:rsidP="00C707FB">
      <w:pPr>
        <w:pStyle w:val="FACode2"/>
      </w:pPr>
    </w:p>
    <w:p w14:paraId="769710D4" w14:textId="77777777" w:rsidR="00C707FB" w:rsidRPr="00C707FB" w:rsidRDefault="00C707FB" w:rsidP="00C707FB">
      <w:pPr>
        <w:pStyle w:val="FACode2"/>
      </w:pPr>
      <w:r w:rsidRPr="00C707FB">
        <w:t xml:space="preserve">    </w:t>
      </w:r>
      <w:r w:rsidRPr="00C707FB">
        <w:rPr>
          <w:color w:val="008000"/>
        </w:rPr>
        <w:t>// 1. Check if input text is empty</w:t>
      </w:r>
    </w:p>
    <w:p w14:paraId="1C6D9C90" w14:textId="77777777" w:rsidR="00C707FB" w:rsidRPr="00C707FB" w:rsidRDefault="00C707FB" w:rsidP="00C707FB">
      <w:pPr>
        <w:pStyle w:val="FACode2"/>
      </w:pPr>
      <w:r w:rsidRPr="00C707FB">
        <w:t xml:space="preserve">    </w:t>
      </w:r>
      <w:r w:rsidRPr="00C707FB">
        <w:rPr>
          <w:color w:val="0000FF"/>
        </w:rPr>
        <w:t>if</w:t>
      </w:r>
      <w:r w:rsidRPr="00C707FB">
        <w:t xml:space="preserve"> (taskText.value == </w:t>
      </w:r>
      <w:r w:rsidRPr="00C707FB">
        <w:rPr>
          <w:color w:val="A31515"/>
        </w:rPr>
        <w:t>''</w:t>
      </w:r>
      <w:r w:rsidRPr="00C707FB">
        <w:t>) {</w:t>
      </w:r>
    </w:p>
    <w:p w14:paraId="341C0A6B" w14:textId="77777777" w:rsidR="00C707FB" w:rsidRPr="00C707FB" w:rsidRDefault="00C707FB" w:rsidP="00C707FB">
      <w:pPr>
        <w:pStyle w:val="FACode2"/>
      </w:pPr>
      <w:r w:rsidRPr="00C707FB">
        <w:t xml:space="preserve">      </w:t>
      </w:r>
      <w:r w:rsidRPr="00C707FB">
        <w:rPr>
          <w:color w:val="008000"/>
        </w:rPr>
        <w:t>// Do nothing</w:t>
      </w:r>
    </w:p>
    <w:p w14:paraId="32C87700" w14:textId="77777777" w:rsidR="00C707FB" w:rsidRPr="00C707FB" w:rsidRDefault="00C707FB" w:rsidP="00C707FB">
      <w:pPr>
        <w:pStyle w:val="FACode2"/>
      </w:pPr>
      <w:r w:rsidRPr="00C707FB">
        <w:t xml:space="preserve">      </w:t>
      </w:r>
      <w:r w:rsidRPr="00C707FB">
        <w:rPr>
          <w:color w:val="0000FF"/>
        </w:rPr>
        <w:t>return</w:t>
      </w:r>
      <w:r w:rsidRPr="00C707FB">
        <w:t>;</w:t>
      </w:r>
    </w:p>
    <w:p w14:paraId="4F8A0374" w14:textId="77777777" w:rsidR="00C707FB" w:rsidRPr="00C707FB" w:rsidRDefault="00C707FB" w:rsidP="00C707FB">
      <w:pPr>
        <w:pStyle w:val="FACode2"/>
      </w:pPr>
      <w:r w:rsidRPr="00C707FB">
        <w:t xml:space="preserve">    }</w:t>
      </w:r>
    </w:p>
    <w:p w14:paraId="7CB36BC7" w14:textId="77777777" w:rsidR="00C707FB" w:rsidRPr="00C707FB" w:rsidRDefault="00C707FB" w:rsidP="00C707FB">
      <w:pPr>
        <w:pStyle w:val="FACode2"/>
      </w:pPr>
    </w:p>
    <w:p w14:paraId="0A3AAE0D" w14:textId="77777777" w:rsidR="00C707FB" w:rsidRPr="00C707FB" w:rsidRDefault="00C707FB" w:rsidP="00C707FB">
      <w:pPr>
        <w:pStyle w:val="FACode2"/>
      </w:pPr>
      <w:r w:rsidRPr="00C707FB">
        <w:t xml:space="preserve">    </w:t>
      </w:r>
      <w:r w:rsidRPr="00C707FB">
        <w:rPr>
          <w:color w:val="008000"/>
        </w:rPr>
        <w:t>// 2. add a new Todo into the todoList</w:t>
      </w:r>
    </w:p>
    <w:p w14:paraId="0833ECD6" w14:textId="77777777" w:rsidR="00C707FB" w:rsidRPr="00C707FB" w:rsidRDefault="00C707FB" w:rsidP="00C707FB">
      <w:pPr>
        <w:pStyle w:val="FACode2"/>
      </w:pPr>
      <w:r w:rsidRPr="00C707FB">
        <w:t xml:space="preserve">    todoList.push({</w:t>
      </w:r>
    </w:p>
    <w:p w14:paraId="4B11857D" w14:textId="77777777" w:rsidR="00C707FB" w:rsidRPr="00C707FB" w:rsidRDefault="00C707FB" w:rsidP="00C707FB">
      <w:pPr>
        <w:pStyle w:val="FACode2"/>
      </w:pPr>
      <w:r w:rsidRPr="00C707FB">
        <w:t xml:space="preserve">      id: </w:t>
      </w:r>
      <w:r w:rsidRPr="00C707FB">
        <w:rPr>
          <w:color w:val="0000FF"/>
        </w:rPr>
        <w:t>new</w:t>
      </w:r>
      <w:r w:rsidRPr="00C707FB">
        <w:t xml:space="preserve"> Date().getTime(),</w:t>
      </w:r>
    </w:p>
    <w:p w14:paraId="7A3AEBA4" w14:textId="77777777" w:rsidR="00C707FB" w:rsidRPr="00C707FB" w:rsidRDefault="00C707FB" w:rsidP="00C707FB">
      <w:pPr>
        <w:pStyle w:val="FACode2"/>
      </w:pPr>
      <w:r w:rsidRPr="00C707FB">
        <w:t xml:space="preserve">      text: taskText.value,</w:t>
      </w:r>
    </w:p>
    <w:p w14:paraId="416EED9C" w14:textId="77777777" w:rsidR="00C707FB" w:rsidRPr="00C707FB" w:rsidRDefault="00C707FB" w:rsidP="00C707FB">
      <w:pPr>
        <w:pStyle w:val="FACode2"/>
      </w:pPr>
      <w:r w:rsidRPr="00C707FB">
        <w:t xml:space="preserve">      isCompleted: </w:t>
      </w:r>
      <w:r w:rsidRPr="00C707FB">
        <w:rPr>
          <w:color w:val="0000FF"/>
        </w:rPr>
        <w:t>false</w:t>
      </w:r>
    </w:p>
    <w:p w14:paraId="579E5D66" w14:textId="57CE4FCA" w:rsidR="00C707FB" w:rsidRDefault="00C707FB" w:rsidP="00C707FB">
      <w:pPr>
        <w:pStyle w:val="FACode2"/>
      </w:pPr>
      <w:r w:rsidRPr="00C707FB">
        <w:t xml:space="preserve">    });</w:t>
      </w:r>
    </w:p>
    <w:p w14:paraId="20D7DC6A" w14:textId="77777777" w:rsidR="00186726" w:rsidRPr="00C707FB" w:rsidRDefault="00186726" w:rsidP="00C707FB">
      <w:pPr>
        <w:pStyle w:val="FACode2"/>
      </w:pPr>
    </w:p>
    <w:p w14:paraId="71720930" w14:textId="77777777" w:rsidR="00C707FB" w:rsidRPr="00C707FB" w:rsidRDefault="00C707FB" w:rsidP="00C707FB">
      <w:pPr>
        <w:pStyle w:val="FACode2"/>
      </w:pPr>
      <w:r w:rsidRPr="00C707FB">
        <w:t xml:space="preserve">    </w:t>
      </w:r>
      <w:r w:rsidRPr="00C707FB">
        <w:rPr>
          <w:color w:val="008000"/>
        </w:rPr>
        <w:t>// 3. Clear input text</w:t>
      </w:r>
    </w:p>
    <w:p w14:paraId="3ED76F4C" w14:textId="0674DB00" w:rsidR="00C707FB" w:rsidRDefault="00C707FB" w:rsidP="00C707FB">
      <w:pPr>
        <w:pStyle w:val="FACode2"/>
      </w:pPr>
      <w:r w:rsidRPr="00C707FB">
        <w:t xml:space="preserve">    taskText.value = </w:t>
      </w:r>
      <w:r w:rsidRPr="00C707FB">
        <w:rPr>
          <w:color w:val="A31515"/>
        </w:rPr>
        <w:t>''</w:t>
      </w:r>
      <w:r w:rsidRPr="00C707FB">
        <w:t>;</w:t>
      </w:r>
    </w:p>
    <w:p w14:paraId="4C0253C9" w14:textId="77777777" w:rsidR="00DF4364" w:rsidRPr="00C707FB" w:rsidRDefault="00DF4364" w:rsidP="00C707FB">
      <w:pPr>
        <w:pStyle w:val="FACode2"/>
      </w:pPr>
    </w:p>
    <w:p w14:paraId="69D58FFF" w14:textId="7C5B5B66" w:rsidR="00C707FB" w:rsidRPr="00C707FB" w:rsidRDefault="00C707FB" w:rsidP="00C707FB">
      <w:pPr>
        <w:pStyle w:val="FACode2"/>
      </w:pPr>
      <w:r w:rsidRPr="00C707FB">
        <w:t xml:space="preserve">    </w:t>
      </w:r>
      <w:r w:rsidRPr="00C707FB">
        <w:rPr>
          <w:color w:val="008000"/>
        </w:rPr>
        <w:t xml:space="preserve">// </w:t>
      </w:r>
      <w:r w:rsidR="00186726">
        <w:rPr>
          <w:color w:val="008000"/>
        </w:rPr>
        <w:t>4</w:t>
      </w:r>
      <w:r w:rsidRPr="00C707FB">
        <w:rPr>
          <w:color w:val="008000"/>
        </w:rPr>
        <w:t>. render the todoList</w:t>
      </w:r>
    </w:p>
    <w:p w14:paraId="41021E3A" w14:textId="77777777" w:rsidR="00C707FB" w:rsidRPr="00C707FB" w:rsidRDefault="00C707FB" w:rsidP="00C707FB">
      <w:pPr>
        <w:pStyle w:val="FACode2"/>
      </w:pPr>
      <w:r w:rsidRPr="00C707FB">
        <w:t xml:space="preserve">    renderTodoList();</w:t>
      </w:r>
    </w:p>
    <w:p w14:paraId="094E62D4" w14:textId="77777777" w:rsidR="00C707FB" w:rsidRPr="00C707FB" w:rsidRDefault="00C707FB" w:rsidP="00C707FB">
      <w:pPr>
        <w:pStyle w:val="FACode2"/>
      </w:pPr>
      <w:r w:rsidRPr="00C707FB">
        <w:t xml:space="preserve">  });</w:t>
      </w:r>
    </w:p>
    <w:p w14:paraId="1F3204A2" w14:textId="77777777" w:rsidR="00C707FB" w:rsidRPr="00C707FB" w:rsidRDefault="00C707FB" w:rsidP="00C707FB">
      <w:pPr>
        <w:pStyle w:val="FACode2"/>
      </w:pPr>
      <w:r w:rsidRPr="00C707FB">
        <w:t>};</w:t>
      </w:r>
    </w:p>
    <w:p w14:paraId="6C0B3187" w14:textId="190CB93F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6" w:name="_Toc19519523"/>
      <w:r w:rsidRPr="00FB003A">
        <w:rPr>
          <w:bCs/>
          <w:sz w:val="20"/>
          <w:u w:val="none"/>
        </w:rPr>
        <w:t xml:space="preserve">Step </w:t>
      </w:r>
      <w:r w:rsidR="00D50036">
        <w:rPr>
          <w:bCs/>
          <w:sz w:val="20"/>
          <w:u w:val="none"/>
        </w:rPr>
        <w:t>10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Render TodoList</w:t>
      </w:r>
      <w:bookmarkEnd w:id="16"/>
    </w:p>
    <w:p w14:paraId="182B6B33" w14:textId="3AEE21F4" w:rsidR="00D3621C" w:rsidRDefault="00D3621C" w:rsidP="003D29CD">
      <w:r>
        <w:t>To render TodoList, all we need to do is to loop the variable todoList and for each element in todoList</w:t>
      </w:r>
      <w:r w:rsidR="00AB4716">
        <w:t>, we will do the following:</w:t>
      </w:r>
    </w:p>
    <w:p w14:paraId="5C99689A" w14:textId="49D07B29" w:rsidR="00AB4716" w:rsidRDefault="00AB4716" w:rsidP="00C14E0F">
      <w:pPr>
        <w:pStyle w:val="ListParagraph"/>
        <w:numPr>
          <w:ilvl w:val="0"/>
          <w:numId w:val="17"/>
        </w:numPr>
      </w:pPr>
      <w:r>
        <w:t xml:space="preserve">Create a </w:t>
      </w:r>
      <w:r w:rsidRPr="00AB4716">
        <w:t>li</w:t>
      </w:r>
      <w:r>
        <w:t xml:space="preserve"> element</w:t>
      </w:r>
    </w:p>
    <w:p w14:paraId="5E11B97F" w14:textId="3D1A5500" w:rsidR="007C0C23" w:rsidRDefault="007C0C23" w:rsidP="00C14E0F">
      <w:pPr>
        <w:pStyle w:val="ListParagraph"/>
        <w:numPr>
          <w:ilvl w:val="0"/>
          <w:numId w:val="17"/>
        </w:numPr>
      </w:pPr>
      <w:r>
        <w:t xml:space="preserve">Add CSS class to </w:t>
      </w:r>
      <w:r w:rsidRPr="007C0C23">
        <w:t>li</w:t>
      </w:r>
      <w:r>
        <w:t xml:space="preserve"> element</w:t>
      </w:r>
    </w:p>
    <w:p w14:paraId="363BB49F" w14:textId="0B98C988" w:rsidR="00B85684" w:rsidRDefault="00B85684" w:rsidP="00C14E0F">
      <w:pPr>
        <w:pStyle w:val="ListParagraph"/>
        <w:numPr>
          <w:ilvl w:val="0"/>
          <w:numId w:val="17"/>
        </w:numPr>
      </w:pPr>
      <w:r>
        <w:t>Create a span to display the todo text value</w:t>
      </w:r>
    </w:p>
    <w:p w14:paraId="7F782EEF" w14:textId="7FE77B68" w:rsidR="002C4F6B" w:rsidRDefault="002C4F6B" w:rsidP="00C14E0F">
      <w:pPr>
        <w:pStyle w:val="ListParagraph"/>
        <w:numPr>
          <w:ilvl w:val="0"/>
          <w:numId w:val="17"/>
        </w:numPr>
      </w:pPr>
      <w:r>
        <w:t xml:space="preserve">Add </w:t>
      </w:r>
      <w:r w:rsidRPr="002C4F6B">
        <w:t>span</w:t>
      </w:r>
      <w:r>
        <w:t xml:space="preserve"> to </w:t>
      </w:r>
      <w:r w:rsidRPr="002C4F6B">
        <w:t>li</w:t>
      </w:r>
    </w:p>
    <w:p w14:paraId="6E763998" w14:textId="2BD4D8BA" w:rsidR="00ED31FD" w:rsidRPr="00582E94" w:rsidRDefault="00ED31FD" w:rsidP="00C14E0F">
      <w:pPr>
        <w:pStyle w:val="ListParagraph"/>
        <w:numPr>
          <w:ilvl w:val="0"/>
          <w:numId w:val="17"/>
        </w:numPr>
      </w:pPr>
      <w:r>
        <w:lastRenderedPageBreak/>
        <w:t xml:space="preserve">Create a button (Delete button) and add to </w:t>
      </w:r>
      <w:r w:rsidRPr="00ED31FD">
        <w:t>li</w:t>
      </w:r>
    </w:p>
    <w:p w14:paraId="1F8B11FB" w14:textId="17401314" w:rsidR="00582E94" w:rsidRDefault="005F31D9" w:rsidP="00C14E0F">
      <w:pPr>
        <w:pStyle w:val="ListParagraph"/>
        <w:numPr>
          <w:ilvl w:val="0"/>
          <w:numId w:val="17"/>
        </w:numPr>
      </w:pPr>
      <w:r>
        <w:t xml:space="preserve">Add </w:t>
      </w:r>
      <w:r w:rsidRPr="005F31D9">
        <w:t>li</w:t>
      </w:r>
      <w:r>
        <w:t xml:space="preserve"> to </w:t>
      </w:r>
      <w:r w:rsidR="00755A8A">
        <w:t xml:space="preserve">variable </w:t>
      </w:r>
      <w:r w:rsidR="00755A8A" w:rsidRPr="00755A8A">
        <w:t>list</w:t>
      </w:r>
      <w:r w:rsidR="00755A8A">
        <w:t xml:space="preserve"> (</w:t>
      </w:r>
      <w:r w:rsidR="00755A8A" w:rsidRPr="00755A8A">
        <w:t>list</w:t>
      </w:r>
      <w:r w:rsidR="00755A8A">
        <w:t xml:space="preserve"> is reference to </w:t>
      </w:r>
      <w:r w:rsidR="009C0CB9">
        <w:t>&lt;ul id=”tasks-list”&gt;)</w:t>
      </w:r>
    </w:p>
    <w:p w14:paraId="488A780B" w14:textId="5EA452DF" w:rsidR="007E28B3" w:rsidRDefault="007E28B3" w:rsidP="007F3A7B">
      <w:r>
        <w:t>Check the code below:</w:t>
      </w:r>
    </w:p>
    <w:p w14:paraId="3B6E0AC9" w14:textId="77777777" w:rsidR="005F324A" w:rsidRPr="005F324A" w:rsidRDefault="005F324A" w:rsidP="00C14E0F">
      <w:pPr>
        <w:pStyle w:val="FACode2"/>
        <w:numPr>
          <w:ilvl w:val="0"/>
          <w:numId w:val="13"/>
        </w:numPr>
      </w:pPr>
      <w:r w:rsidRPr="005F324A">
        <w:t xml:space="preserve">window.onload = </w:t>
      </w:r>
      <w:r w:rsidRPr="00210CD4">
        <w:rPr>
          <w:color w:val="0000FF"/>
        </w:rPr>
        <w:t>function</w:t>
      </w:r>
      <w:r w:rsidRPr="005F324A">
        <w:t>() {</w:t>
      </w:r>
    </w:p>
    <w:p w14:paraId="07A08B47" w14:textId="77777777" w:rsidR="005F324A" w:rsidRPr="005F324A" w:rsidRDefault="005F324A" w:rsidP="00210CD4">
      <w:pPr>
        <w:pStyle w:val="FACode2"/>
      </w:pPr>
      <w:r w:rsidRPr="005F324A">
        <w:t xml:space="preserve">  </w:t>
      </w:r>
      <w:r w:rsidRPr="005F324A">
        <w:rPr>
          <w:color w:val="008000"/>
        </w:rPr>
        <w:t>// Declare helper function</w:t>
      </w:r>
    </w:p>
    <w:p w14:paraId="350BD67F" w14:textId="77777777" w:rsidR="005F324A" w:rsidRPr="005F324A" w:rsidRDefault="005F324A" w:rsidP="00210CD4">
      <w:pPr>
        <w:pStyle w:val="FACode2"/>
      </w:pPr>
      <w:r w:rsidRPr="005F324A">
        <w:t xml:space="preserve">  </w:t>
      </w:r>
      <w:r w:rsidRPr="005F324A">
        <w:rPr>
          <w:color w:val="0000FF"/>
        </w:rPr>
        <w:t>function</w:t>
      </w:r>
      <w:r w:rsidRPr="005F324A">
        <w:t xml:space="preserve"> renderTodoList() {</w:t>
      </w:r>
    </w:p>
    <w:p w14:paraId="2230865A" w14:textId="77777777" w:rsidR="005F324A" w:rsidRPr="005F324A" w:rsidRDefault="005F324A" w:rsidP="00210CD4">
      <w:pPr>
        <w:pStyle w:val="FACode2"/>
      </w:pPr>
      <w:r w:rsidRPr="005F324A">
        <w:t xml:space="preserve">    </w:t>
      </w:r>
      <w:r w:rsidRPr="005F324A">
        <w:rPr>
          <w:color w:val="008000"/>
        </w:rPr>
        <w:t>// clear list content</w:t>
      </w:r>
    </w:p>
    <w:p w14:paraId="3A9EF7B9" w14:textId="77777777" w:rsidR="005F324A" w:rsidRPr="005F324A" w:rsidRDefault="005F324A" w:rsidP="00210CD4">
      <w:pPr>
        <w:pStyle w:val="FACode2"/>
      </w:pPr>
      <w:r w:rsidRPr="005F324A">
        <w:t xml:space="preserve">    list.innerHTML = </w:t>
      </w:r>
      <w:r w:rsidRPr="005F324A">
        <w:rPr>
          <w:color w:val="A31515"/>
        </w:rPr>
        <w:t>''</w:t>
      </w:r>
      <w:r w:rsidRPr="005F324A">
        <w:t>;</w:t>
      </w:r>
    </w:p>
    <w:p w14:paraId="7F92438D" w14:textId="77777777" w:rsidR="005F324A" w:rsidRPr="005F324A" w:rsidRDefault="005F324A" w:rsidP="00210CD4">
      <w:pPr>
        <w:pStyle w:val="FACode2"/>
      </w:pPr>
    </w:p>
    <w:p w14:paraId="29368623" w14:textId="77777777" w:rsidR="005F324A" w:rsidRPr="005F324A" w:rsidRDefault="005F324A" w:rsidP="00210CD4">
      <w:pPr>
        <w:pStyle w:val="FACode2"/>
      </w:pPr>
      <w:r w:rsidRPr="005F324A">
        <w:t xml:space="preserve">    todoList.forEach(todo </w:t>
      </w:r>
      <w:r w:rsidRPr="005F324A">
        <w:rPr>
          <w:color w:val="0000FF"/>
        </w:rPr>
        <w:t>=&gt;</w:t>
      </w:r>
      <w:r w:rsidRPr="005F324A">
        <w:t xml:space="preserve"> {</w:t>
      </w:r>
    </w:p>
    <w:p w14:paraId="2BC4C7C1" w14:textId="77777777" w:rsidR="005F324A" w:rsidRPr="005F324A" w:rsidRDefault="005F324A" w:rsidP="00210CD4">
      <w:pPr>
        <w:pStyle w:val="FACode2"/>
      </w:pPr>
      <w:r w:rsidRPr="005F324A">
        <w:t xml:space="preserve">      </w:t>
      </w:r>
      <w:r w:rsidRPr="005F324A">
        <w:rPr>
          <w:color w:val="0000FF"/>
        </w:rPr>
        <w:t>var</w:t>
      </w:r>
      <w:r w:rsidRPr="005F324A">
        <w:t xml:space="preserve"> li = document.createElement(</w:t>
      </w:r>
      <w:r w:rsidRPr="005F324A">
        <w:rPr>
          <w:color w:val="A31515"/>
        </w:rPr>
        <w:t>'li'</w:t>
      </w:r>
      <w:r w:rsidRPr="005F324A">
        <w:t>);</w:t>
      </w:r>
    </w:p>
    <w:p w14:paraId="37300530" w14:textId="77777777" w:rsidR="005F324A" w:rsidRPr="005F324A" w:rsidRDefault="005F324A" w:rsidP="00210CD4">
      <w:pPr>
        <w:pStyle w:val="FACode2"/>
      </w:pPr>
      <w:r w:rsidRPr="005F324A">
        <w:t xml:space="preserve">      li.classList.add(</w:t>
      </w:r>
      <w:r w:rsidRPr="005F324A">
        <w:rPr>
          <w:color w:val="A31515"/>
        </w:rPr>
        <w:t>'list-group-item'</w:t>
      </w:r>
      <w:r w:rsidRPr="005F324A">
        <w:t>);</w:t>
      </w:r>
    </w:p>
    <w:p w14:paraId="4843E69E" w14:textId="77777777" w:rsidR="005F324A" w:rsidRPr="005F324A" w:rsidRDefault="005F324A" w:rsidP="00210CD4">
      <w:pPr>
        <w:pStyle w:val="FACode2"/>
      </w:pPr>
      <w:r w:rsidRPr="005F324A">
        <w:t xml:space="preserve">      li.classList.add(</w:t>
      </w:r>
      <w:r w:rsidRPr="005F324A">
        <w:rPr>
          <w:color w:val="A31515"/>
        </w:rPr>
        <w:t>'d-flex'</w:t>
      </w:r>
      <w:r w:rsidRPr="005F324A">
        <w:t>);</w:t>
      </w:r>
    </w:p>
    <w:p w14:paraId="6FF30F9E" w14:textId="77777777" w:rsidR="005F324A" w:rsidRPr="005F324A" w:rsidRDefault="005F324A" w:rsidP="00210CD4">
      <w:pPr>
        <w:pStyle w:val="FACode2"/>
      </w:pPr>
      <w:r w:rsidRPr="005F324A">
        <w:t xml:space="preserve">      li.classList.add(</w:t>
      </w:r>
      <w:r w:rsidRPr="005F324A">
        <w:rPr>
          <w:color w:val="A31515"/>
        </w:rPr>
        <w:t>'justify-content-between'</w:t>
      </w:r>
      <w:r w:rsidRPr="005F324A">
        <w:t>);</w:t>
      </w:r>
    </w:p>
    <w:p w14:paraId="5AAB0088" w14:textId="77777777" w:rsidR="005F324A" w:rsidRPr="005F324A" w:rsidRDefault="005F324A" w:rsidP="00210CD4">
      <w:pPr>
        <w:pStyle w:val="FACode2"/>
      </w:pPr>
      <w:r w:rsidRPr="005F324A">
        <w:t xml:space="preserve">      li.dataset.id = todo.id;</w:t>
      </w:r>
    </w:p>
    <w:p w14:paraId="6D403D0B" w14:textId="77777777" w:rsidR="005F324A" w:rsidRPr="005F324A" w:rsidRDefault="005F324A" w:rsidP="00210CD4">
      <w:pPr>
        <w:pStyle w:val="FACode2"/>
      </w:pPr>
    </w:p>
    <w:p w14:paraId="5472AE74" w14:textId="77777777" w:rsidR="005F324A" w:rsidRPr="005F324A" w:rsidRDefault="005F324A" w:rsidP="00210CD4">
      <w:pPr>
        <w:pStyle w:val="FACode2"/>
      </w:pPr>
      <w:r w:rsidRPr="005F324A">
        <w:t xml:space="preserve">      </w:t>
      </w:r>
      <w:r w:rsidRPr="005F324A">
        <w:rPr>
          <w:color w:val="0000FF"/>
        </w:rPr>
        <w:t>if</w:t>
      </w:r>
      <w:r w:rsidRPr="005F324A">
        <w:t xml:space="preserve"> (todo.isCompleted) {</w:t>
      </w:r>
    </w:p>
    <w:p w14:paraId="4E9B81DD" w14:textId="77777777" w:rsidR="005F324A" w:rsidRPr="005F324A" w:rsidRDefault="005F324A" w:rsidP="00210CD4">
      <w:pPr>
        <w:pStyle w:val="FACode2"/>
      </w:pPr>
      <w:r w:rsidRPr="005F324A">
        <w:t xml:space="preserve">        li.classList.add(</w:t>
      </w:r>
      <w:r w:rsidRPr="005F324A">
        <w:rPr>
          <w:color w:val="A31515"/>
        </w:rPr>
        <w:t>'list-group-item-success'</w:t>
      </w:r>
      <w:r w:rsidRPr="005F324A">
        <w:t>);</w:t>
      </w:r>
    </w:p>
    <w:p w14:paraId="3ED1E070" w14:textId="77777777" w:rsidR="005F324A" w:rsidRPr="005F324A" w:rsidRDefault="005F324A" w:rsidP="00210CD4">
      <w:pPr>
        <w:pStyle w:val="FACode2"/>
      </w:pPr>
      <w:r w:rsidRPr="005F324A">
        <w:t xml:space="preserve">      }</w:t>
      </w:r>
    </w:p>
    <w:p w14:paraId="149C0AC6" w14:textId="77777777" w:rsidR="005F324A" w:rsidRPr="005F324A" w:rsidRDefault="005F324A" w:rsidP="00210CD4">
      <w:pPr>
        <w:pStyle w:val="FACode2"/>
      </w:pPr>
    </w:p>
    <w:p w14:paraId="4155F87D" w14:textId="77777777" w:rsidR="005F324A" w:rsidRPr="005F324A" w:rsidRDefault="005F324A" w:rsidP="00210CD4">
      <w:pPr>
        <w:pStyle w:val="FACode2"/>
      </w:pPr>
      <w:r w:rsidRPr="005F324A">
        <w:t xml:space="preserve">      </w:t>
      </w:r>
      <w:r w:rsidRPr="005F324A">
        <w:rPr>
          <w:color w:val="0000FF"/>
        </w:rPr>
        <w:t>var</w:t>
      </w:r>
      <w:r w:rsidRPr="005F324A">
        <w:t xml:space="preserve"> span = document.createElement(</w:t>
      </w:r>
      <w:r w:rsidRPr="005F324A">
        <w:rPr>
          <w:color w:val="A31515"/>
        </w:rPr>
        <w:t>'span'</w:t>
      </w:r>
      <w:r w:rsidRPr="005F324A">
        <w:t>);</w:t>
      </w:r>
    </w:p>
    <w:p w14:paraId="1A2AB3D8" w14:textId="77777777" w:rsidR="005F324A" w:rsidRPr="005F324A" w:rsidRDefault="005F324A" w:rsidP="00210CD4">
      <w:pPr>
        <w:pStyle w:val="FACode2"/>
      </w:pPr>
      <w:r w:rsidRPr="005F324A">
        <w:t xml:space="preserve">      span.textContent = todo.text;</w:t>
      </w:r>
    </w:p>
    <w:p w14:paraId="7342368A" w14:textId="77777777" w:rsidR="005F324A" w:rsidRPr="005F324A" w:rsidRDefault="005F324A" w:rsidP="00210CD4">
      <w:pPr>
        <w:pStyle w:val="FACode2"/>
      </w:pPr>
    </w:p>
    <w:p w14:paraId="4E333A80" w14:textId="77777777" w:rsidR="005F324A" w:rsidRPr="005F324A" w:rsidRDefault="005F324A" w:rsidP="00210CD4">
      <w:pPr>
        <w:pStyle w:val="FACode2"/>
      </w:pPr>
      <w:r w:rsidRPr="005F324A">
        <w:t xml:space="preserve">      </w:t>
      </w:r>
      <w:r w:rsidRPr="005F324A">
        <w:rPr>
          <w:color w:val="0000FF"/>
        </w:rPr>
        <w:t>var</w:t>
      </w:r>
      <w:r w:rsidRPr="005F324A">
        <w:t xml:space="preserve"> btnRemove = document.createElement(</w:t>
      </w:r>
      <w:r w:rsidRPr="005F324A">
        <w:rPr>
          <w:color w:val="A31515"/>
        </w:rPr>
        <w:t>'button'</w:t>
      </w:r>
      <w:r w:rsidRPr="005F324A">
        <w:t>);</w:t>
      </w:r>
    </w:p>
    <w:p w14:paraId="1E582FC5" w14:textId="77777777" w:rsidR="005F324A" w:rsidRPr="005F324A" w:rsidRDefault="005F324A" w:rsidP="00210CD4">
      <w:pPr>
        <w:pStyle w:val="FACode2"/>
      </w:pPr>
      <w:r w:rsidRPr="005F324A">
        <w:t xml:space="preserve">      btnRemove.dataset.id = todo.id;</w:t>
      </w:r>
    </w:p>
    <w:p w14:paraId="382D684A" w14:textId="77777777" w:rsidR="005F324A" w:rsidRPr="005F324A" w:rsidRDefault="005F324A" w:rsidP="00210CD4">
      <w:pPr>
        <w:pStyle w:val="FACode2"/>
      </w:pPr>
      <w:r w:rsidRPr="005F324A">
        <w:t xml:space="preserve">      btnRemove.textContent = </w:t>
      </w:r>
      <w:r w:rsidRPr="005F324A">
        <w:rPr>
          <w:color w:val="A31515"/>
        </w:rPr>
        <w:t>'Delete'</w:t>
      </w:r>
      <w:r w:rsidRPr="005F324A">
        <w:t>;</w:t>
      </w:r>
    </w:p>
    <w:p w14:paraId="4106C2EA" w14:textId="77777777" w:rsidR="005F324A" w:rsidRPr="005F324A" w:rsidRDefault="005F324A" w:rsidP="00210CD4">
      <w:pPr>
        <w:pStyle w:val="FACode2"/>
      </w:pPr>
      <w:r w:rsidRPr="005F324A">
        <w:t xml:space="preserve">      btnRemove.classList.add(</w:t>
      </w:r>
      <w:r w:rsidRPr="005F324A">
        <w:rPr>
          <w:color w:val="A31515"/>
        </w:rPr>
        <w:t>'btn'</w:t>
      </w:r>
      <w:r w:rsidRPr="005F324A">
        <w:t>);</w:t>
      </w:r>
    </w:p>
    <w:p w14:paraId="3B70514B" w14:textId="77777777" w:rsidR="005F324A" w:rsidRPr="005F324A" w:rsidRDefault="005F324A" w:rsidP="00210CD4">
      <w:pPr>
        <w:pStyle w:val="FACode2"/>
      </w:pPr>
      <w:r w:rsidRPr="005F324A">
        <w:t xml:space="preserve">      btnRemove.classList.add(</w:t>
      </w:r>
      <w:r w:rsidRPr="005F324A">
        <w:rPr>
          <w:color w:val="A31515"/>
        </w:rPr>
        <w:t>'btn-danger'</w:t>
      </w:r>
      <w:r w:rsidRPr="005F324A">
        <w:t>);</w:t>
      </w:r>
    </w:p>
    <w:p w14:paraId="5EEB6C42" w14:textId="77777777" w:rsidR="005F324A" w:rsidRPr="005F324A" w:rsidRDefault="005F324A" w:rsidP="00210CD4">
      <w:pPr>
        <w:pStyle w:val="FACode2"/>
      </w:pPr>
    </w:p>
    <w:p w14:paraId="08A4FACB" w14:textId="77777777" w:rsidR="005F324A" w:rsidRPr="005F324A" w:rsidRDefault="005F324A" w:rsidP="00210CD4">
      <w:pPr>
        <w:pStyle w:val="FACode2"/>
      </w:pPr>
      <w:r w:rsidRPr="005F324A">
        <w:t xml:space="preserve">      li.appendChild(span);</w:t>
      </w:r>
    </w:p>
    <w:p w14:paraId="3C35F6EB" w14:textId="77777777" w:rsidR="005F324A" w:rsidRPr="005F324A" w:rsidRDefault="005F324A" w:rsidP="00210CD4">
      <w:pPr>
        <w:pStyle w:val="FACode2"/>
      </w:pPr>
      <w:r w:rsidRPr="005F324A">
        <w:t xml:space="preserve">      li.appendChild(btnRemove);</w:t>
      </w:r>
    </w:p>
    <w:p w14:paraId="7D4E5F8C" w14:textId="77777777" w:rsidR="005F324A" w:rsidRPr="005F324A" w:rsidRDefault="005F324A" w:rsidP="00210CD4">
      <w:pPr>
        <w:pStyle w:val="FACode2"/>
      </w:pPr>
    </w:p>
    <w:p w14:paraId="29E26F9B" w14:textId="1302CECE" w:rsidR="005F324A" w:rsidRPr="005F324A" w:rsidRDefault="005F324A" w:rsidP="00C14E0F">
      <w:pPr>
        <w:pStyle w:val="FACode2"/>
      </w:pPr>
      <w:r w:rsidRPr="005F324A">
        <w:t xml:space="preserve">      list.appendChild(li);</w:t>
      </w:r>
    </w:p>
    <w:p w14:paraId="6EE0657F" w14:textId="77777777" w:rsidR="005F324A" w:rsidRPr="005F324A" w:rsidRDefault="005F324A" w:rsidP="00210CD4">
      <w:pPr>
        <w:pStyle w:val="FACode2"/>
      </w:pPr>
      <w:r w:rsidRPr="005F324A">
        <w:t xml:space="preserve">    });</w:t>
      </w:r>
    </w:p>
    <w:p w14:paraId="15D37440" w14:textId="1655B5BA" w:rsidR="005F324A" w:rsidRPr="005F324A" w:rsidRDefault="005F324A" w:rsidP="00C14E0F">
      <w:pPr>
        <w:pStyle w:val="FACode2"/>
      </w:pPr>
      <w:r w:rsidRPr="005F324A">
        <w:t xml:space="preserve">  }</w:t>
      </w:r>
    </w:p>
    <w:p w14:paraId="6C1F6FFF" w14:textId="77777777" w:rsidR="005F324A" w:rsidRPr="005F324A" w:rsidRDefault="005F324A" w:rsidP="00210CD4">
      <w:pPr>
        <w:pStyle w:val="FACode2"/>
      </w:pPr>
    </w:p>
    <w:p w14:paraId="0D18850C" w14:textId="77777777" w:rsidR="005F324A" w:rsidRPr="005F324A" w:rsidRDefault="005F324A" w:rsidP="00210CD4">
      <w:pPr>
        <w:pStyle w:val="FACode2"/>
      </w:pPr>
      <w:r w:rsidRPr="005F324A">
        <w:t xml:space="preserve">  </w:t>
      </w:r>
      <w:r w:rsidRPr="005F324A">
        <w:rPr>
          <w:color w:val="008000"/>
        </w:rPr>
        <w:t>// Declare DOM object</w:t>
      </w:r>
    </w:p>
    <w:p w14:paraId="5A48DC50" w14:textId="67454913" w:rsidR="005F324A" w:rsidRPr="005F324A" w:rsidRDefault="005F324A" w:rsidP="00D01A61">
      <w:pPr>
        <w:pStyle w:val="FACode2"/>
      </w:pPr>
      <w:r w:rsidRPr="005F324A">
        <w:t xml:space="preserve">  </w:t>
      </w:r>
      <w:r w:rsidR="00D01A61">
        <w:rPr>
          <w:color w:val="0000FF"/>
        </w:rPr>
        <w:t>. . .</w:t>
      </w:r>
    </w:p>
    <w:p w14:paraId="3838CE8E" w14:textId="77777777" w:rsidR="005F324A" w:rsidRPr="005F324A" w:rsidRDefault="005F324A" w:rsidP="00210CD4">
      <w:pPr>
        <w:pStyle w:val="FACode2"/>
      </w:pPr>
    </w:p>
    <w:p w14:paraId="7658E584" w14:textId="77777777" w:rsidR="005F324A" w:rsidRPr="005F324A" w:rsidRDefault="005F324A" w:rsidP="00210CD4">
      <w:pPr>
        <w:pStyle w:val="FACode2"/>
      </w:pPr>
      <w:r w:rsidRPr="005F324A">
        <w:t xml:space="preserve">  </w:t>
      </w:r>
      <w:r w:rsidRPr="005F324A">
        <w:rPr>
          <w:color w:val="008000"/>
        </w:rPr>
        <w:t>// Declare JS Object</w:t>
      </w:r>
    </w:p>
    <w:p w14:paraId="37F06EAA" w14:textId="25DAD503" w:rsidR="005F324A" w:rsidRPr="00393D1F" w:rsidRDefault="005F324A" w:rsidP="0074309A">
      <w:pPr>
        <w:pStyle w:val="FACode2"/>
      </w:pPr>
      <w:r w:rsidRPr="005F324A">
        <w:t xml:space="preserve">  </w:t>
      </w:r>
      <w:r w:rsidR="00393D1F">
        <w:rPr>
          <w:color w:val="0000FF"/>
        </w:rPr>
        <w:t>. . .</w:t>
      </w:r>
    </w:p>
    <w:p w14:paraId="572A9BCC" w14:textId="77777777" w:rsidR="00393D1F" w:rsidRPr="005F324A" w:rsidRDefault="00393D1F" w:rsidP="0074309A">
      <w:pPr>
        <w:pStyle w:val="FACode2"/>
      </w:pPr>
    </w:p>
    <w:p w14:paraId="1DD23824" w14:textId="77777777" w:rsidR="005F324A" w:rsidRPr="005F324A" w:rsidRDefault="005F324A" w:rsidP="00210CD4">
      <w:pPr>
        <w:pStyle w:val="FACode2"/>
      </w:pPr>
      <w:r w:rsidRPr="005F324A">
        <w:t xml:space="preserve">  </w:t>
      </w:r>
      <w:r w:rsidRPr="005F324A">
        <w:rPr>
          <w:color w:val="008000"/>
        </w:rPr>
        <w:t>// Binding Events</w:t>
      </w:r>
    </w:p>
    <w:p w14:paraId="3C2967E2" w14:textId="53ED2B78" w:rsidR="005F324A" w:rsidRPr="005F324A" w:rsidRDefault="005F324A" w:rsidP="0095384A">
      <w:pPr>
        <w:pStyle w:val="FACode2"/>
      </w:pPr>
      <w:r w:rsidRPr="005F324A">
        <w:t xml:space="preserve">  </w:t>
      </w:r>
      <w:r w:rsidR="0095384A">
        <w:t>. . .</w:t>
      </w:r>
    </w:p>
    <w:p w14:paraId="1B83153B" w14:textId="77777777" w:rsidR="005F324A" w:rsidRPr="005F324A" w:rsidRDefault="005F324A" w:rsidP="00210CD4">
      <w:pPr>
        <w:pStyle w:val="FACode2"/>
      </w:pPr>
      <w:r w:rsidRPr="005F324A">
        <w:t>};</w:t>
      </w:r>
    </w:p>
    <w:p w14:paraId="0ED240E5" w14:textId="77777777" w:rsidR="005F324A" w:rsidRPr="005F324A" w:rsidRDefault="005F324A" w:rsidP="00210CD4">
      <w:pPr>
        <w:pStyle w:val="FACode2"/>
      </w:pPr>
    </w:p>
    <w:p w14:paraId="610C29F9" w14:textId="5DC9DBBE" w:rsidR="005F324A" w:rsidRPr="00D3621C" w:rsidRDefault="00EF1DD4" w:rsidP="00BA5F02">
      <w:r>
        <w:t xml:space="preserve">Open </w:t>
      </w:r>
      <w:r w:rsidRPr="00BA5F02">
        <w:rPr>
          <w:b/>
        </w:rPr>
        <w:t>index.html</w:t>
      </w:r>
      <w:r>
        <w:t xml:space="preserve"> in Live Server and try to add some Todo</w:t>
      </w:r>
    </w:p>
    <w:p w14:paraId="0477F811" w14:textId="108FABAE" w:rsidR="00566F7F" w:rsidRDefault="00566F7F" w:rsidP="00BF4869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7" w:name="_Toc19519524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1</w:t>
      </w:r>
      <w:r w:rsidR="00D50036">
        <w:rPr>
          <w:bCs/>
          <w:sz w:val="20"/>
          <w:u w:val="none"/>
        </w:rPr>
        <w:t>1</w:t>
      </w:r>
      <w:r w:rsidRPr="00FB003A">
        <w:rPr>
          <w:bCs/>
          <w:sz w:val="20"/>
          <w:u w:val="none"/>
        </w:rPr>
        <w:t>:</w:t>
      </w:r>
      <w:r>
        <w:rPr>
          <w:bCs/>
          <w:sz w:val="20"/>
          <w:u w:val="none"/>
        </w:rPr>
        <w:t xml:space="preserve"> Implement Delete Button</w:t>
      </w:r>
      <w:bookmarkEnd w:id="17"/>
    </w:p>
    <w:p w14:paraId="6891B850" w14:textId="570E8B96" w:rsidR="00F86227" w:rsidRDefault="009A3D3E" w:rsidP="00292309">
      <w:r>
        <w:t xml:space="preserve">Remember where the </w:t>
      </w:r>
      <w:r w:rsidR="00ED05AA">
        <w:t>Delete</w:t>
      </w:r>
      <w:r>
        <w:t xml:space="preserve"> Button is </w:t>
      </w:r>
      <w:r w:rsidR="002078BA">
        <w:t>created?</w:t>
      </w:r>
    </w:p>
    <w:p w14:paraId="640DCCBC" w14:textId="4B780C84" w:rsidR="00C26C5F" w:rsidRDefault="00E33CD5" w:rsidP="00292309">
      <w:r>
        <w:t>To implement Delete functionality, we have to do the following:</w:t>
      </w:r>
    </w:p>
    <w:p w14:paraId="57850881" w14:textId="768D0C5F" w:rsidR="00E33CD5" w:rsidRDefault="009365A4" w:rsidP="00C14E0F">
      <w:pPr>
        <w:pStyle w:val="ListParagraph"/>
        <w:numPr>
          <w:ilvl w:val="0"/>
          <w:numId w:val="18"/>
        </w:numPr>
      </w:pPr>
      <w:r>
        <w:t>Find the index of current selected Todo</w:t>
      </w:r>
      <w:r w:rsidR="00AD3B44">
        <w:t xml:space="preserve"> (based on dataset.id)</w:t>
      </w:r>
    </w:p>
    <w:p w14:paraId="1C208E74" w14:textId="18F3581A" w:rsidR="00693A22" w:rsidRDefault="00693A22" w:rsidP="00C14E0F">
      <w:pPr>
        <w:pStyle w:val="ListParagraph"/>
        <w:numPr>
          <w:ilvl w:val="0"/>
          <w:numId w:val="18"/>
        </w:numPr>
      </w:pPr>
      <w:r>
        <w:t>Remove Todo at index</w:t>
      </w:r>
    </w:p>
    <w:p w14:paraId="33384F45" w14:textId="74756127" w:rsidR="00292309" w:rsidRDefault="00693A22" w:rsidP="00C14E0F">
      <w:pPr>
        <w:pStyle w:val="ListParagraph"/>
        <w:numPr>
          <w:ilvl w:val="0"/>
          <w:numId w:val="18"/>
        </w:numPr>
      </w:pPr>
      <w:r>
        <w:t>Re-render TodoList by calling renderTodoList function</w:t>
      </w:r>
    </w:p>
    <w:p w14:paraId="5C0ACBDC" w14:textId="77777777" w:rsidR="002B28F8" w:rsidRPr="002B28F8" w:rsidRDefault="002B28F8" w:rsidP="00C14E0F">
      <w:pPr>
        <w:pStyle w:val="FACode2"/>
        <w:numPr>
          <w:ilvl w:val="0"/>
          <w:numId w:val="15"/>
        </w:numPr>
      </w:pPr>
      <w:r w:rsidRPr="002B28F8">
        <w:t xml:space="preserve">window.onload = </w:t>
      </w:r>
      <w:r w:rsidRPr="00DC2C7D">
        <w:rPr>
          <w:color w:val="0000FF"/>
        </w:rPr>
        <w:t>function</w:t>
      </w:r>
      <w:r w:rsidRPr="002B28F8">
        <w:t>() {</w:t>
      </w:r>
    </w:p>
    <w:p w14:paraId="253B90D6" w14:textId="77777777" w:rsidR="002B28F8" w:rsidRPr="002B28F8" w:rsidRDefault="002B28F8" w:rsidP="002B28F8">
      <w:pPr>
        <w:pStyle w:val="FACode2"/>
      </w:pPr>
      <w:r w:rsidRPr="002B28F8">
        <w:t xml:space="preserve">  </w:t>
      </w:r>
      <w:r w:rsidRPr="002B28F8">
        <w:rPr>
          <w:color w:val="008000"/>
        </w:rPr>
        <w:t>// Declare helper function</w:t>
      </w:r>
    </w:p>
    <w:p w14:paraId="79303A61" w14:textId="77777777" w:rsidR="002B28F8" w:rsidRPr="002B28F8" w:rsidRDefault="002B28F8" w:rsidP="002B28F8">
      <w:pPr>
        <w:pStyle w:val="FACode2"/>
      </w:pPr>
      <w:r w:rsidRPr="002B28F8">
        <w:t xml:space="preserve">  </w:t>
      </w:r>
      <w:r w:rsidRPr="002B28F8">
        <w:rPr>
          <w:color w:val="0000FF"/>
        </w:rPr>
        <w:t>function</w:t>
      </w:r>
      <w:r w:rsidRPr="002B28F8">
        <w:t xml:space="preserve"> renderTodoList() {</w:t>
      </w:r>
    </w:p>
    <w:p w14:paraId="4A3C96DF" w14:textId="77777777" w:rsidR="002B28F8" w:rsidRPr="002B28F8" w:rsidRDefault="002B28F8" w:rsidP="002B28F8">
      <w:pPr>
        <w:pStyle w:val="FACode2"/>
      </w:pPr>
      <w:r w:rsidRPr="002B28F8">
        <w:t xml:space="preserve">    </w:t>
      </w:r>
      <w:r w:rsidRPr="002B28F8">
        <w:rPr>
          <w:color w:val="008000"/>
        </w:rPr>
        <w:t>// clear list content</w:t>
      </w:r>
    </w:p>
    <w:p w14:paraId="1174B7C4" w14:textId="77777777" w:rsidR="002B28F8" w:rsidRPr="002B28F8" w:rsidRDefault="002B28F8" w:rsidP="002B28F8">
      <w:pPr>
        <w:pStyle w:val="FACode2"/>
      </w:pPr>
      <w:r w:rsidRPr="002B28F8">
        <w:t xml:space="preserve">    list.innerHTML = </w:t>
      </w:r>
      <w:r w:rsidRPr="002B28F8">
        <w:rPr>
          <w:color w:val="A31515"/>
        </w:rPr>
        <w:t>''</w:t>
      </w:r>
      <w:r w:rsidRPr="002B28F8">
        <w:t>;</w:t>
      </w:r>
    </w:p>
    <w:p w14:paraId="45BA8A02" w14:textId="77777777" w:rsidR="002B28F8" w:rsidRPr="002B28F8" w:rsidRDefault="002B28F8" w:rsidP="002B28F8">
      <w:pPr>
        <w:pStyle w:val="FACode2"/>
      </w:pPr>
    </w:p>
    <w:p w14:paraId="204D4439" w14:textId="77777777" w:rsidR="002B28F8" w:rsidRPr="002B28F8" w:rsidRDefault="002B28F8" w:rsidP="002B28F8">
      <w:pPr>
        <w:pStyle w:val="FACode2"/>
      </w:pPr>
      <w:r w:rsidRPr="002B28F8">
        <w:lastRenderedPageBreak/>
        <w:t xml:space="preserve">    todoList.forEach(todo </w:t>
      </w:r>
      <w:r w:rsidRPr="002B28F8">
        <w:rPr>
          <w:color w:val="0000FF"/>
        </w:rPr>
        <w:t>=&gt;</w:t>
      </w:r>
      <w:r w:rsidRPr="002B28F8">
        <w:t xml:space="preserve"> {</w:t>
      </w:r>
    </w:p>
    <w:p w14:paraId="4F3EFBD9" w14:textId="77777777" w:rsidR="002B28F8" w:rsidRPr="002B28F8" w:rsidRDefault="002B28F8" w:rsidP="002B28F8">
      <w:pPr>
        <w:pStyle w:val="FACode2"/>
      </w:pPr>
      <w:r w:rsidRPr="002B28F8">
        <w:t xml:space="preserve">      </w:t>
      </w:r>
      <w:r w:rsidRPr="002B28F8">
        <w:rPr>
          <w:color w:val="0000FF"/>
        </w:rPr>
        <w:t>var</w:t>
      </w:r>
      <w:r w:rsidRPr="002B28F8">
        <w:t xml:space="preserve"> li = document.createElement(</w:t>
      </w:r>
      <w:r w:rsidRPr="002B28F8">
        <w:rPr>
          <w:color w:val="A31515"/>
        </w:rPr>
        <w:t>'li'</w:t>
      </w:r>
      <w:r w:rsidRPr="002B28F8">
        <w:t>);</w:t>
      </w:r>
    </w:p>
    <w:p w14:paraId="3E509610" w14:textId="77777777" w:rsidR="002B28F8" w:rsidRPr="002B28F8" w:rsidRDefault="002B28F8" w:rsidP="002B28F8">
      <w:pPr>
        <w:pStyle w:val="FACode2"/>
      </w:pPr>
      <w:r w:rsidRPr="002B28F8">
        <w:t xml:space="preserve">      li.classList.add(</w:t>
      </w:r>
      <w:r w:rsidRPr="002B28F8">
        <w:rPr>
          <w:color w:val="A31515"/>
        </w:rPr>
        <w:t>'list-group-item'</w:t>
      </w:r>
      <w:r w:rsidRPr="002B28F8">
        <w:t>);</w:t>
      </w:r>
    </w:p>
    <w:p w14:paraId="3499C2AC" w14:textId="77777777" w:rsidR="002B28F8" w:rsidRPr="002B28F8" w:rsidRDefault="002B28F8" w:rsidP="002B28F8">
      <w:pPr>
        <w:pStyle w:val="FACode2"/>
      </w:pPr>
      <w:r w:rsidRPr="002B28F8">
        <w:t xml:space="preserve">      li.classList.add(</w:t>
      </w:r>
      <w:r w:rsidRPr="002B28F8">
        <w:rPr>
          <w:color w:val="A31515"/>
        </w:rPr>
        <w:t>'d-flex'</w:t>
      </w:r>
      <w:r w:rsidRPr="002B28F8">
        <w:t>);</w:t>
      </w:r>
    </w:p>
    <w:p w14:paraId="09CE18AE" w14:textId="77777777" w:rsidR="002B28F8" w:rsidRPr="002B28F8" w:rsidRDefault="002B28F8" w:rsidP="002B28F8">
      <w:pPr>
        <w:pStyle w:val="FACode2"/>
      </w:pPr>
      <w:r w:rsidRPr="002B28F8">
        <w:t xml:space="preserve">      li.classList.add(</w:t>
      </w:r>
      <w:r w:rsidRPr="002B28F8">
        <w:rPr>
          <w:color w:val="A31515"/>
        </w:rPr>
        <w:t>'justify-content-between'</w:t>
      </w:r>
      <w:r w:rsidRPr="002B28F8">
        <w:t>);</w:t>
      </w:r>
    </w:p>
    <w:p w14:paraId="429576AB" w14:textId="77777777" w:rsidR="002B28F8" w:rsidRPr="002B28F8" w:rsidRDefault="002B28F8" w:rsidP="002B28F8">
      <w:pPr>
        <w:pStyle w:val="FACode2"/>
      </w:pPr>
      <w:r w:rsidRPr="002B28F8">
        <w:t xml:space="preserve">      li.dataset.id = todo.id;</w:t>
      </w:r>
    </w:p>
    <w:p w14:paraId="7AF66572" w14:textId="77777777" w:rsidR="002B28F8" w:rsidRPr="002B28F8" w:rsidRDefault="002B28F8" w:rsidP="002B28F8">
      <w:pPr>
        <w:pStyle w:val="FACode2"/>
      </w:pPr>
    </w:p>
    <w:p w14:paraId="599EB2C2" w14:textId="77777777" w:rsidR="002B28F8" w:rsidRPr="002B28F8" w:rsidRDefault="002B28F8" w:rsidP="002B28F8">
      <w:pPr>
        <w:pStyle w:val="FACode2"/>
      </w:pPr>
      <w:r w:rsidRPr="002B28F8">
        <w:t xml:space="preserve">      </w:t>
      </w:r>
      <w:r w:rsidRPr="002B28F8">
        <w:rPr>
          <w:color w:val="0000FF"/>
        </w:rPr>
        <w:t>if</w:t>
      </w:r>
      <w:r w:rsidRPr="002B28F8">
        <w:t xml:space="preserve"> (todo.isCompleted) {</w:t>
      </w:r>
    </w:p>
    <w:p w14:paraId="383CAF7E" w14:textId="77777777" w:rsidR="002B28F8" w:rsidRPr="002B28F8" w:rsidRDefault="002B28F8" w:rsidP="002B28F8">
      <w:pPr>
        <w:pStyle w:val="FACode2"/>
      </w:pPr>
      <w:r w:rsidRPr="002B28F8">
        <w:t xml:space="preserve">        li.classList.add(</w:t>
      </w:r>
      <w:r w:rsidRPr="002B28F8">
        <w:rPr>
          <w:color w:val="A31515"/>
        </w:rPr>
        <w:t>'list-group-item-success'</w:t>
      </w:r>
      <w:r w:rsidRPr="002B28F8">
        <w:t>);</w:t>
      </w:r>
    </w:p>
    <w:p w14:paraId="0B2547A6" w14:textId="77777777" w:rsidR="002B28F8" w:rsidRPr="002B28F8" w:rsidRDefault="002B28F8" w:rsidP="002B28F8">
      <w:pPr>
        <w:pStyle w:val="FACode2"/>
      </w:pPr>
      <w:r w:rsidRPr="002B28F8">
        <w:t xml:space="preserve">      }</w:t>
      </w:r>
    </w:p>
    <w:p w14:paraId="303A5ABC" w14:textId="77777777" w:rsidR="002B28F8" w:rsidRPr="002B28F8" w:rsidRDefault="002B28F8" w:rsidP="002B28F8">
      <w:pPr>
        <w:pStyle w:val="FACode2"/>
      </w:pPr>
    </w:p>
    <w:p w14:paraId="49B7B750" w14:textId="77777777" w:rsidR="002B28F8" w:rsidRPr="002B28F8" w:rsidRDefault="002B28F8" w:rsidP="002B28F8">
      <w:pPr>
        <w:pStyle w:val="FACode2"/>
      </w:pPr>
      <w:r w:rsidRPr="002B28F8">
        <w:t xml:space="preserve">      </w:t>
      </w:r>
      <w:r w:rsidRPr="002B28F8">
        <w:rPr>
          <w:color w:val="0000FF"/>
        </w:rPr>
        <w:t>var</w:t>
      </w:r>
      <w:r w:rsidRPr="002B28F8">
        <w:t xml:space="preserve"> span = document.createElement(</w:t>
      </w:r>
      <w:r w:rsidRPr="002B28F8">
        <w:rPr>
          <w:color w:val="A31515"/>
        </w:rPr>
        <w:t>'span'</w:t>
      </w:r>
      <w:r w:rsidRPr="002B28F8">
        <w:t>);</w:t>
      </w:r>
    </w:p>
    <w:p w14:paraId="280049D0" w14:textId="77777777" w:rsidR="002B28F8" w:rsidRPr="002B28F8" w:rsidRDefault="002B28F8" w:rsidP="002B28F8">
      <w:pPr>
        <w:pStyle w:val="FACode2"/>
      </w:pPr>
      <w:r w:rsidRPr="002B28F8">
        <w:t xml:space="preserve">      span.textContent = todo.text;</w:t>
      </w:r>
    </w:p>
    <w:p w14:paraId="2E1C6A8F" w14:textId="77777777" w:rsidR="002B28F8" w:rsidRPr="002B28F8" w:rsidRDefault="002B28F8" w:rsidP="002B28F8">
      <w:pPr>
        <w:pStyle w:val="FACode2"/>
      </w:pPr>
    </w:p>
    <w:p w14:paraId="1330BA0E" w14:textId="77777777" w:rsidR="002B28F8" w:rsidRPr="002B28F8" w:rsidRDefault="002B28F8" w:rsidP="002B28F8">
      <w:pPr>
        <w:pStyle w:val="FACode2"/>
      </w:pPr>
      <w:r w:rsidRPr="002B28F8">
        <w:t xml:space="preserve">      </w:t>
      </w:r>
      <w:r w:rsidRPr="002B28F8">
        <w:rPr>
          <w:color w:val="0000FF"/>
        </w:rPr>
        <w:t>var</w:t>
      </w:r>
      <w:r w:rsidRPr="002B28F8">
        <w:t xml:space="preserve"> btnRemove = document.createElement(</w:t>
      </w:r>
      <w:r w:rsidRPr="002B28F8">
        <w:rPr>
          <w:color w:val="A31515"/>
        </w:rPr>
        <w:t>'button'</w:t>
      </w:r>
      <w:r w:rsidRPr="002B28F8">
        <w:t>);</w:t>
      </w:r>
    </w:p>
    <w:p w14:paraId="4F5E7736" w14:textId="77777777" w:rsidR="002B28F8" w:rsidRPr="002B28F8" w:rsidRDefault="002B28F8" w:rsidP="002B28F8">
      <w:pPr>
        <w:pStyle w:val="FACode2"/>
      </w:pPr>
      <w:r w:rsidRPr="002B28F8">
        <w:t xml:space="preserve">      btnRemove.dataset.id = todo.id;</w:t>
      </w:r>
    </w:p>
    <w:p w14:paraId="7610416F" w14:textId="77777777" w:rsidR="002B28F8" w:rsidRPr="002B28F8" w:rsidRDefault="002B28F8" w:rsidP="002B28F8">
      <w:pPr>
        <w:pStyle w:val="FACode2"/>
      </w:pPr>
      <w:r w:rsidRPr="002B28F8">
        <w:t xml:space="preserve">      btnRemove.textContent = </w:t>
      </w:r>
      <w:r w:rsidRPr="002B28F8">
        <w:rPr>
          <w:color w:val="A31515"/>
        </w:rPr>
        <w:t>'Delete'</w:t>
      </w:r>
      <w:r w:rsidRPr="002B28F8">
        <w:t>;</w:t>
      </w:r>
    </w:p>
    <w:p w14:paraId="68AB31F6" w14:textId="77777777" w:rsidR="002B28F8" w:rsidRPr="002B28F8" w:rsidRDefault="002B28F8" w:rsidP="002B28F8">
      <w:pPr>
        <w:pStyle w:val="FACode2"/>
      </w:pPr>
      <w:r w:rsidRPr="002B28F8">
        <w:t xml:space="preserve">      btnRemove.classList.add(</w:t>
      </w:r>
      <w:r w:rsidRPr="002B28F8">
        <w:rPr>
          <w:color w:val="A31515"/>
        </w:rPr>
        <w:t>'btn'</w:t>
      </w:r>
      <w:r w:rsidRPr="002B28F8">
        <w:t>);</w:t>
      </w:r>
    </w:p>
    <w:p w14:paraId="0AA8A747" w14:textId="77777777" w:rsidR="002B28F8" w:rsidRPr="002B28F8" w:rsidRDefault="002B28F8" w:rsidP="002B28F8">
      <w:pPr>
        <w:pStyle w:val="FACode2"/>
      </w:pPr>
      <w:r w:rsidRPr="002B28F8">
        <w:t xml:space="preserve">      btnRemove.classList.add(</w:t>
      </w:r>
      <w:r w:rsidRPr="002B28F8">
        <w:rPr>
          <w:color w:val="A31515"/>
        </w:rPr>
        <w:t>'btn-danger'</w:t>
      </w:r>
      <w:r w:rsidRPr="002B28F8">
        <w:t>);</w:t>
      </w:r>
    </w:p>
    <w:p w14:paraId="0325FA68" w14:textId="77777777" w:rsidR="002B28F8" w:rsidRPr="002B28F8" w:rsidRDefault="002B28F8" w:rsidP="002B28F8">
      <w:pPr>
        <w:pStyle w:val="FACode2"/>
      </w:pPr>
    </w:p>
    <w:p w14:paraId="63041051" w14:textId="77777777" w:rsidR="002B28F8" w:rsidRPr="002B28F8" w:rsidRDefault="002B28F8" w:rsidP="002B28F8">
      <w:pPr>
        <w:pStyle w:val="FACode2"/>
      </w:pPr>
      <w:r w:rsidRPr="002B28F8">
        <w:t xml:space="preserve">      li.appendChild(span);</w:t>
      </w:r>
    </w:p>
    <w:p w14:paraId="2DF2D789" w14:textId="77777777" w:rsidR="002B28F8" w:rsidRPr="002B28F8" w:rsidRDefault="002B28F8" w:rsidP="002B28F8">
      <w:pPr>
        <w:pStyle w:val="FACode2"/>
      </w:pPr>
      <w:r w:rsidRPr="002B28F8">
        <w:t xml:space="preserve">      li.appendChild(btnRemove);</w:t>
      </w:r>
    </w:p>
    <w:p w14:paraId="584360A9" w14:textId="77777777" w:rsidR="002B28F8" w:rsidRPr="002B28F8" w:rsidRDefault="002B28F8" w:rsidP="002B28F8">
      <w:pPr>
        <w:pStyle w:val="FACode2"/>
      </w:pPr>
    </w:p>
    <w:p w14:paraId="2BE00E95" w14:textId="77777777" w:rsidR="002B28F8" w:rsidRPr="002B28F8" w:rsidRDefault="002B28F8" w:rsidP="002B28F8">
      <w:pPr>
        <w:pStyle w:val="FACode2"/>
      </w:pPr>
      <w:r w:rsidRPr="002B28F8">
        <w:t xml:space="preserve">      list.appendChild(li);</w:t>
      </w:r>
    </w:p>
    <w:p w14:paraId="4D9C4624" w14:textId="77777777" w:rsidR="002B28F8" w:rsidRPr="002B28F8" w:rsidRDefault="002B28F8" w:rsidP="002B28F8">
      <w:pPr>
        <w:pStyle w:val="FACode2"/>
      </w:pPr>
    </w:p>
    <w:p w14:paraId="7F3BAF03" w14:textId="77777777" w:rsidR="002B28F8" w:rsidRPr="002B28F8" w:rsidRDefault="002B28F8" w:rsidP="002B28F8">
      <w:pPr>
        <w:pStyle w:val="FACode2"/>
      </w:pPr>
      <w:r w:rsidRPr="002B28F8">
        <w:t xml:space="preserve">      </w:t>
      </w:r>
      <w:r w:rsidRPr="002B28F8">
        <w:rPr>
          <w:color w:val="008000"/>
        </w:rPr>
        <w:t>// Implement Delete button</w:t>
      </w:r>
    </w:p>
    <w:p w14:paraId="2FB6016C" w14:textId="77777777" w:rsidR="002B28F8" w:rsidRPr="002B28F8" w:rsidRDefault="002B28F8" w:rsidP="002B28F8">
      <w:pPr>
        <w:pStyle w:val="FACode2"/>
      </w:pPr>
      <w:r w:rsidRPr="002B28F8">
        <w:t xml:space="preserve">      btnRemove.removeEventListener(</w:t>
      </w:r>
      <w:r w:rsidRPr="002B28F8">
        <w:rPr>
          <w:color w:val="A31515"/>
        </w:rPr>
        <w:t>'click'</w:t>
      </w:r>
      <w:r w:rsidRPr="002B28F8">
        <w:t>, handleRemove);</w:t>
      </w:r>
    </w:p>
    <w:p w14:paraId="0F50620B" w14:textId="12799CF6" w:rsidR="002B28F8" w:rsidRPr="002B28F8" w:rsidRDefault="002B28F8" w:rsidP="00C14E0F">
      <w:pPr>
        <w:pStyle w:val="FACode2"/>
      </w:pPr>
      <w:r w:rsidRPr="002B28F8">
        <w:t xml:space="preserve">      btnRemove.addEventListener(</w:t>
      </w:r>
      <w:r w:rsidRPr="002B28F8">
        <w:rPr>
          <w:color w:val="A31515"/>
        </w:rPr>
        <w:t>'click'</w:t>
      </w:r>
      <w:r w:rsidRPr="002B28F8">
        <w:t>, handleRemove);</w:t>
      </w:r>
    </w:p>
    <w:p w14:paraId="19CDF1C0" w14:textId="77777777" w:rsidR="002B28F8" w:rsidRPr="002B28F8" w:rsidRDefault="002B28F8" w:rsidP="002B28F8">
      <w:pPr>
        <w:pStyle w:val="FACode2"/>
      </w:pPr>
      <w:r w:rsidRPr="002B28F8">
        <w:t xml:space="preserve">    });</w:t>
      </w:r>
    </w:p>
    <w:p w14:paraId="0CC01D9B" w14:textId="77777777" w:rsidR="002B28F8" w:rsidRPr="002B28F8" w:rsidRDefault="002B28F8" w:rsidP="002B28F8">
      <w:pPr>
        <w:pStyle w:val="FACode2"/>
      </w:pPr>
      <w:r w:rsidRPr="002B28F8">
        <w:t xml:space="preserve">  }</w:t>
      </w:r>
    </w:p>
    <w:p w14:paraId="413C8865" w14:textId="77777777" w:rsidR="002B28F8" w:rsidRPr="002B28F8" w:rsidRDefault="002B28F8" w:rsidP="002B28F8">
      <w:pPr>
        <w:pStyle w:val="FACode2"/>
      </w:pPr>
    </w:p>
    <w:p w14:paraId="3908ED28" w14:textId="46507D49" w:rsidR="00987B5E" w:rsidRDefault="002B28F8" w:rsidP="00987B5E">
      <w:pPr>
        <w:pStyle w:val="FACode2"/>
      </w:pPr>
      <w:r w:rsidRPr="002B28F8">
        <w:t xml:space="preserve">  </w:t>
      </w:r>
      <w:r w:rsidRPr="002B28F8">
        <w:rPr>
          <w:color w:val="0000FF"/>
        </w:rPr>
        <w:t>function</w:t>
      </w:r>
      <w:r w:rsidRPr="002B28F8">
        <w:t xml:space="preserve"> handleRemove(</w:t>
      </w:r>
      <w:r w:rsidR="00FD2B3F">
        <w:t>event</w:t>
      </w:r>
      <w:r w:rsidRPr="002B28F8">
        <w:t>) {</w:t>
      </w:r>
    </w:p>
    <w:p w14:paraId="1A556293" w14:textId="0FC72D60" w:rsidR="00987B5E" w:rsidRDefault="00987B5E" w:rsidP="00987B5E">
      <w:pPr>
        <w:pStyle w:val="FACode2"/>
      </w:pPr>
      <w:r>
        <w:t xml:space="preserve">    event.stopPropagation();</w:t>
      </w:r>
    </w:p>
    <w:p w14:paraId="6724871A" w14:textId="77777777" w:rsidR="00987B5E" w:rsidRPr="002B28F8" w:rsidRDefault="00987B5E" w:rsidP="00C14E0F">
      <w:pPr>
        <w:pStyle w:val="FACode2"/>
      </w:pPr>
    </w:p>
    <w:p w14:paraId="799A69FE" w14:textId="77777777" w:rsidR="002B28F8" w:rsidRPr="002B28F8" w:rsidRDefault="002B28F8" w:rsidP="002B28F8">
      <w:pPr>
        <w:pStyle w:val="FACode2"/>
      </w:pPr>
      <w:r w:rsidRPr="002B28F8">
        <w:t xml:space="preserve">    </w:t>
      </w:r>
      <w:r w:rsidRPr="002B28F8">
        <w:rPr>
          <w:color w:val="008000"/>
        </w:rPr>
        <w:t>// remove todo from todoList</w:t>
      </w:r>
    </w:p>
    <w:p w14:paraId="33E1352D" w14:textId="77777777" w:rsidR="002B28F8" w:rsidRPr="002B28F8" w:rsidRDefault="002B28F8" w:rsidP="002B28F8">
      <w:pPr>
        <w:pStyle w:val="FACode2"/>
      </w:pPr>
      <w:r w:rsidRPr="002B28F8">
        <w:t xml:space="preserve">    </w:t>
      </w:r>
      <w:r w:rsidRPr="002B28F8">
        <w:rPr>
          <w:color w:val="0000FF"/>
        </w:rPr>
        <w:t>var</w:t>
      </w:r>
      <w:r w:rsidRPr="002B28F8">
        <w:t xml:space="preserve"> index = todoList.findIndex(t </w:t>
      </w:r>
      <w:r w:rsidRPr="002B28F8">
        <w:rPr>
          <w:color w:val="0000FF"/>
        </w:rPr>
        <w:t>=&gt;</w:t>
      </w:r>
      <w:r w:rsidRPr="002B28F8">
        <w:t xml:space="preserve"> t.id == </w:t>
      </w:r>
      <w:r w:rsidRPr="002B28F8">
        <w:rPr>
          <w:color w:val="0000FF"/>
        </w:rPr>
        <w:t>this</w:t>
      </w:r>
      <w:r w:rsidRPr="002B28F8">
        <w:t>.dataset.id);</w:t>
      </w:r>
    </w:p>
    <w:p w14:paraId="61C1DB95" w14:textId="77777777" w:rsidR="002B28F8" w:rsidRPr="002B28F8" w:rsidRDefault="002B28F8" w:rsidP="002B28F8">
      <w:pPr>
        <w:pStyle w:val="FACode2"/>
      </w:pPr>
      <w:r w:rsidRPr="002B28F8">
        <w:t xml:space="preserve">    todoList.splice(index, </w:t>
      </w:r>
      <w:r w:rsidRPr="002B28F8">
        <w:rPr>
          <w:color w:val="09885A"/>
        </w:rPr>
        <w:t>1</w:t>
      </w:r>
      <w:r w:rsidRPr="002B28F8">
        <w:t>);</w:t>
      </w:r>
    </w:p>
    <w:p w14:paraId="6511D3F8" w14:textId="77777777" w:rsidR="002B28F8" w:rsidRPr="002B28F8" w:rsidRDefault="002B28F8" w:rsidP="002B28F8">
      <w:pPr>
        <w:pStyle w:val="FACode2"/>
      </w:pPr>
      <w:r w:rsidRPr="002B28F8">
        <w:t xml:space="preserve">    </w:t>
      </w:r>
      <w:r w:rsidRPr="002B28F8">
        <w:rPr>
          <w:color w:val="008000"/>
        </w:rPr>
        <w:t>// and re-render todoList</w:t>
      </w:r>
    </w:p>
    <w:p w14:paraId="77FDC00F" w14:textId="77777777" w:rsidR="002B28F8" w:rsidRPr="002B28F8" w:rsidRDefault="002B28F8" w:rsidP="002B28F8">
      <w:pPr>
        <w:pStyle w:val="FACode2"/>
      </w:pPr>
      <w:r w:rsidRPr="002B28F8">
        <w:t xml:space="preserve">    renderTodoList();</w:t>
      </w:r>
    </w:p>
    <w:p w14:paraId="5CBE0006" w14:textId="77777777" w:rsidR="002B28F8" w:rsidRPr="002B28F8" w:rsidRDefault="002B28F8" w:rsidP="002B28F8">
      <w:pPr>
        <w:pStyle w:val="FACode2"/>
      </w:pPr>
      <w:r w:rsidRPr="002B28F8">
        <w:t xml:space="preserve">  }</w:t>
      </w:r>
    </w:p>
    <w:p w14:paraId="0013DAB3" w14:textId="77777777" w:rsidR="002B28F8" w:rsidRPr="002B28F8" w:rsidRDefault="002B28F8" w:rsidP="002B28F8">
      <w:pPr>
        <w:pStyle w:val="FACode2"/>
      </w:pPr>
    </w:p>
    <w:p w14:paraId="7A21FF7B" w14:textId="088E196D" w:rsidR="002B28F8" w:rsidRPr="002B28F8" w:rsidRDefault="002B28F8" w:rsidP="00A56A08">
      <w:pPr>
        <w:pStyle w:val="FACode2"/>
      </w:pPr>
      <w:r w:rsidRPr="002B28F8">
        <w:t xml:space="preserve">  </w:t>
      </w:r>
    </w:p>
    <w:p w14:paraId="05530860" w14:textId="77777777" w:rsidR="002B28F8" w:rsidRPr="002B28F8" w:rsidRDefault="002B28F8" w:rsidP="002B28F8">
      <w:pPr>
        <w:pStyle w:val="FACode2"/>
      </w:pPr>
      <w:r w:rsidRPr="002B28F8">
        <w:t xml:space="preserve">  </w:t>
      </w:r>
      <w:r w:rsidRPr="002B28F8">
        <w:rPr>
          <w:color w:val="008000"/>
        </w:rPr>
        <w:t>// Declare DOM object</w:t>
      </w:r>
    </w:p>
    <w:p w14:paraId="116D662A" w14:textId="6D1B793E" w:rsidR="002B28F8" w:rsidRPr="002B28F8" w:rsidRDefault="002B28F8" w:rsidP="00DA3322">
      <w:pPr>
        <w:pStyle w:val="FACode2"/>
      </w:pPr>
      <w:r w:rsidRPr="002B28F8">
        <w:t xml:space="preserve">  </w:t>
      </w:r>
      <w:r w:rsidR="00DA3322">
        <w:rPr>
          <w:color w:val="0000FF"/>
        </w:rPr>
        <w:t>. . .</w:t>
      </w:r>
    </w:p>
    <w:p w14:paraId="2CF5070A" w14:textId="77777777" w:rsidR="002B28F8" w:rsidRPr="002B28F8" w:rsidRDefault="002B28F8" w:rsidP="002B28F8">
      <w:pPr>
        <w:pStyle w:val="FACode2"/>
      </w:pPr>
    </w:p>
    <w:p w14:paraId="4F1BE3CC" w14:textId="77777777" w:rsidR="002B28F8" w:rsidRPr="002B28F8" w:rsidRDefault="002B28F8" w:rsidP="002B28F8">
      <w:pPr>
        <w:pStyle w:val="FACode2"/>
      </w:pPr>
      <w:r w:rsidRPr="002B28F8">
        <w:t xml:space="preserve">  </w:t>
      </w:r>
      <w:r w:rsidRPr="002B28F8">
        <w:rPr>
          <w:color w:val="008000"/>
        </w:rPr>
        <w:t>// Declare JS Object</w:t>
      </w:r>
    </w:p>
    <w:p w14:paraId="7BFEE8CA" w14:textId="6F4CABDB" w:rsidR="002B28F8" w:rsidRPr="002B28F8" w:rsidRDefault="003F659F" w:rsidP="002B28F8">
      <w:pPr>
        <w:pStyle w:val="FACode2"/>
      </w:pPr>
      <w:r>
        <w:t xml:space="preserve">  . . .</w:t>
      </w:r>
    </w:p>
    <w:p w14:paraId="7D358BDC" w14:textId="77777777" w:rsidR="002B28F8" w:rsidRPr="002B28F8" w:rsidRDefault="002B28F8" w:rsidP="002B28F8">
      <w:pPr>
        <w:pStyle w:val="FACode2"/>
      </w:pPr>
    </w:p>
    <w:p w14:paraId="0A436824" w14:textId="77777777" w:rsidR="002B28F8" w:rsidRPr="002B28F8" w:rsidRDefault="002B28F8" w:rsidP="002B28F8">
      <w:pPr>
        <w:pStyle w:val="FACode2"/>
      </w:pPr>
      <w:r w:rsidRPr="002B28F8">
        <w:t xml:space="preserve">  </w:t>
      </w:r>
      <w:r w:rsidRPr="002B28F8">
        <w:rPr>
          <w:color w:val="008000"/>
        </w:rPr>
        <w:t>// Binding Events</w:t>
      </w:r>
    </w:p>
    <w:p w14:paraId="06EC03E7" w14:textId="698C73DB" w:rsidR="002B28F8" w:rsidRPr="002B28F8" w:rsidRDefault="002B28F8" w:rsidP="00731DE2">
      <w:pPr>
        <w:pStyle w:val="FACode2"/>
      </w:pPr>
      <w:r w:rsidRPr="002B28F8">
        <w:t xml:space="preserve">  </w:t>
      </w:r>
      <w:r w:rsidR="00731DE2">
        <w:t>. . .</w:t>
      </w:r>
    </w:p>
    <w:p w14:paraId="275E6972" w14:textId="77777777" w:rsidR="002B28F8" w:rsidRPr="002B28F8" w:rsidRDefault="002B28F8" w:rsidP="002B28F8">
      <w:pPr>
        <w:pStyle w:val="FACode2"/>
      </w:pPr>
      <w:r w:rsidRPr="002B28F8">
        <w:t>};</w:t>
      </w:r>
    </w:p>
    <w:p w14:paraId="008C9FC8" w14:textId="77777777" w:rsidR="00EF1DD4" w:rsidRPr="00390670" w:rsidRDefault="00EF1DD4" w:rsidP="00390670">
      <w:pPr>
        <w:pStyle w:val="FACode2"/>
      </w:pPr>
    </w:p>
    <w:p w14:paraId="09744692" w14:textId="7F11612E" w:rsidR="00566F7F" w:rsidRDefault="00566F7F" w:rsidP="004D7FF5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8" w:name="_Toc19519525"/>
      <w:r w:rsidRPr="00FB003A">
        <w:rPr>
          <w:bCs/>
          <w:sz w:val="20"/>
          <w:u w:val="none"/>
        </w:rPr>
        <w:t xml:space="preserve">Step </w:t>
      </w:r>
      <w:r>
        <w:rPr>
          <w:bCs/>
          <w:sz w:val="20"/>
          <w:u w:val="none"/>
        </w:rPr>
        <w:t>1</w:t>
      </w:r>
      <w:r w:rsidR="00D50036">
        <w:rPr>
          <w:bCs/>
          <w:sz w:val="20"/>
          <w:u w:val="none"/>
        </w:rPr>
        <w:t>2</w:t>
      </w:r>
      <w:r w:rsidRPr="00FB003A">
        <w:rPr>
          <w:bCs/>
          <w:sz w:val="20"/>
          <w:u w:val="none"/>
        </w:rPr>
        <w:t xml:space="preserve">: </w:t>
      </w:r>
      <w:r>
        <w:rPr>
          <w:bCs/>
          <w:sz w:val="20"/>
          <w:u w:val="none"/>
        </w:rPr>
        <w:t>Implement Complete Todo</w:t>
      </w:r>
      <w:r w:rsidR="00B65A8B">
        <w:rPr>
          <w:bCs/>
          <w:sz w:val="20"/>
          <w:u w:val="none"/>
        </w:rPr>
        <w:t xml:space="preserve"> functionality</w:t>
      </w:r>
      <w:bookmarkEnd w:id="18"/>
    </w:p>
    <w:p w14:paraId="5425F962" w14:textId="4DF7BEF7" w:rsidR="00B65A8B" w:rsidRDefault="007A4735" w:rsidP="00D260DA">
      <w:r>
        <w:t xml:space="preserve">Similarly to previous step, </w:t>
      </w:r>
      <w:r w:rsidR="001C5465">
        <w:t>now when user click on the li item, then the selected item will be changed to completed (and vice versa)</w:t>
      </w:r>
      <w:r w:rsidR="00395EEE">
        <w:t xml:space="preserve">. We do the same as previous step except we must bind on click event of </w:t>
      </w:r>
      <w:r w:rsidR="00395EEE" w:rsidRPr="00395EEE">
        <w:t>li</w:t>
      </w:r>
      <w:r w:rsidR="00395EEE">
        <w:t xml:space="preserve"> element</w:t>
      </w:r>
    </w:p>
    <w:p w14:paraId="4A2B95F2" w14:textId="77777777" w:rsidR="00EF39C7" w:rsidRPr="00EF39C7" w:rsidRDefault="00EF39C7" w:rsidP="00C14E0F">
      <w:pPr>
        <w:pStyle w:val="FACode2"/>
        <w:numPr>
          <w:ilvl w:val="0"/>
          <w:numId w:val="14"/>
        </w:numPr>
      </w:pPr>
      <w:r w:rsidRPr="00EF39C7">
        <w:t xml:space="preserve">window.onload = </w:t>
      </w:r>
      <w:r w:rsidRPr="00EF39C7">
        <w:rPr>
          <w:color w:val="0000FF"/>
        </w:rPr>
        <w:t>function</w:t>
      </w:r>
      <w:r w:rsidRPr="00EF39C7">
        <w:t>() {</w:t>
      </w:r>
    </w:p>
    <w:p w14:paraId="0524346B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8000"/>
        </w:rPr>
        <w:t>// Declare helper function</w:t>
      </w:r>
    </w:p>
    <w:p w14:paraId="58FB95A2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function</w:t>
      </w:r>
      <w:r w:rsidRPr="00EF39C7">
        <w:t xml:space="preserve"> renderTodoList() {</w:t>
      </w:r>
    </w:p>
    <w:p w14:paraId="46A83A7F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clear list content</w:t>
      </w:r>
    </w:p>
    <w:p w14:paraId="3ED90163" w14:textId="77777777" w:rsidR="00EF39C7" w:rsidRPr="00EF39C7" w:rsidRDefault="00EF39C7" w:rsidP="00EF39C7">
      <w:pPr>
        <w:pStyle w:val="FACode2"/>
      </w:pPr>
      <w:r w:rsidRPr="00EF39C7">
        <w:t xml:space="preserve">    list.innerHTML = </w:t>
      </w:r>
      <w:r w:rsidRPr="00EF39C7">
        <w:rPr>
          <w:color w:val="A31515"/>
        </w:rPr>
        <w:t>''</w:t>
      </w:r>
      <w:r w:rsidRPr="00EF39C7">
        <w:t>;</w:t>
      </w:r>
    </w:p>
    <w:p w14:paraId="26171858" w14:textId="77777777" w:rsidR="00EF39C7" w:rsidRPr="00EF39C7" w:rsidRDefault="00EF39C7" w:rsidP="00EF39C7">
      <w:pPr>
        <w:pStyle w:val="FACode2"/>
      </w:pPr>
    </w:p>
    <w:p w14:paraId="5F0DB897" w14:textId="77777777" w:rsidR="00EF39C7" w:rsidRPr="00EF39C7" w:rsidRDefault="00EF39C7" w:rsidP="00EF39C7">
      <w:pPr>
        <w:pStyle w:val="FACode2"/>
      </w:pPr>
      <w:r w:rsidRPr="00EF39C7">
        <w:t xml:space="preserve">    todoList.forEach(todo </w:t>
      </w:r>
      <w:r w:rsidRPr="00EF39C7">
        <w:rPr>
          <w:color w:val="0000FF"/>
        </w:rPr>
        <w:t>=&gt;</w:t>
      </w:r>
      <w:r w:rsidRPr="00EF39C7">
        <w:t xml:space="preserve"> {</w:t>
      </w:r>
    </w:p>
    <w:p w14:paraId="2C6F63C8" w14:textId="77777777" w:rsidR="00EF39C7" w:rsidRPr="00EF39C7" w:rsidRDefault="00EF39C7" w:rsidP="00EF39C7">
      <w:pPr>
        <w:pStyle w:val="FACode2"/>
      </w:pPr>
      <w:r w:rsidRPr="00EF39C7">
        <w:lastRenderedPageBreak/>
        <w:t xml:space="preserve">      </w:t>
      </w:r>
      <w:r w:rsidRPr="00EF39C7">
        <w:rPr>
          <w:color w:val="0000FF"/>
        </w:rPr>
        <w:t>var</w:t>
      </w:r>
      <w:r w:rsidRPr="00EF39C7">
        <w:t xml:space="preserve"> li = document.createElement(</w:t>
      </w:r>
      <w:r w:rsidRPr="00EF39C7">
        <w:rPr>
          <w:color w:val="A31515"/>
        </w:rPr>
        <w:t>'li'</w:t>
      </w:r>
      <w:r w:rsidRPr="00EF39C7">
        <w:t>);</w:t>
      </w:r>
    </w:p>
    <w:p w14:paraId="4853AAD9" w14:textId="77777777" w:rsidR="00EF39C7" w:rsidRPr="00EF39C7" w:rsidRDefault="00EF39C7" w:rsidP="00EF39C7">
      <w:pPr>
        <w:pStyle w:val="FACode2"/>
      </w:pPr>
      <w:r w:rsidRPr="00EF39C7">
        <w:t xml:space="preserve">      li.classList.add(</w:t>
      </w:r>
      <w:r w:rsidRPr="00EF39C7">
        <w:rPr>
          <w:color w:val="A31515"/>
        </w:rPr>
        <w:t>'list-group-item'</w:t>
      </w:r>
      <w:r w:rsidRPr="00EF39C7">
        <w:t>);</w:t>
      </w:r>
    </w:p>
    <w:p w14:paraId="4CCE33B4" w14:textId="77777777" w:rsidR="00EF39C7" w:rsidRPr="00EF39C7" w:rsidRDefault="00EF39C7" w:rsidP="00EF39C7">
      <w:pPr>
        <w:pStyle w:val="FACode2"/>
      </w:pPr>
      <w:r w:rsidRPr="00EF39C7">
        <w:t xml:space="preserve">      li.classList.add(</w:t>
      </w:r>
      <w:r w:rsidRPr="00EF39C7">
        <w:rPr>
          <w:color w:val="A31515"/>
        </w:rPr>
        <w:t>'d-flex'</w:t>
      </w:r>
      <w:r w:rsidRPr="00EF39C7">
        <w:t>);</w:t>
      </w:r>
    </w:p>
    <w:p w14:paraId="1DA2574F" w14:textId="77777777" w:rsidR="00EF39C7" w:rsidRPr="00EF39C7" w:rsidRDefault="00EF39C7" w:rsidP="00EF39C7">
      <w:pPr>
        <w:pStyle w:val="FACode2"/>
      </w:pPr>
      <w:r w:rsidRPr="00EF39C7">
        <w:t xml:space="preserve">      li.classList.add(</w:t>
      </w:r>
      <w:r w:rsidRPr="00EF39C7">
        <w:rPr>
          <w:color w:val="A31515"/>
        </w:rPr>
        <w:t>'justify-content-between'</w:t>
      </w:r>
      <w:r w:rsidRPr="00EF39C7">
        <w:t>);</w:t>
      </w:r>
    </w:p>
    <w:p w14:paraId="77FC4025" w14:textId="77777777" w:rsidR="00EF39C7" w:rsidRPr="00EF39C7" w:rsidRDefault="00EF39C7" w:rsidP="00EF39C7">
      <w:pPr>
        <w:pStyle w:val="FACode2"/>
      </w:pPr>
      <w:r w:rsidRPr="00EF39C7">
        <w:t xml:space="preserve">      li.dataset.id = todo.id;</w:t>
      </w:r>
    </w:p>
    <w:p w14:paraId="2335D277" w14:textId="77777777" w:rsidR="00EF39C7" w:rsidRPr="00EF39C7" w:rsidRDefault="00EF39C7" w:rsidP="00EF39C7">
      <w:pPr>
        <w:pStyle w:val="FACode2"/>
      </w:pPr>
    </w:p>
    <w:p w14:paraId="62D7DEFE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00FF"/>
        </w:rPr>
        <w:t>if</w:t>
      </w:r>
      <w:r w:rsidRPr="00EF39C7">
        <w:t xml:space="preserve"> (todo.isCompleted) {</w:t>
      </w:r>
    </w:p>
    <w:p w14:paraId="0E92A638" w14:textId="77777777" w:rsidR="00EF39C7" w:rsidRPr="00EF39C7" w:rsidRDefault="00EF39C7" w:rsidP="00EF39C7">
      <w:pPr>
        <w:pStyle w:val="FACode2"/>
      </w:pPr>
      <w:r w:rsidRPr="00EF39C7">
        <w:t xml:space="preserve">        li.classList.add(</w:t>
      </w:r>
      <w:r w:rsidRPr="00EF39C7">
        <w:rPr>
          <w:color w:val="A31515"/>
        </w:rPr>
        <w:t>'list-group-item-success'</w:t>
      </w:r>
      <w:r w:rsidRPr="00EF39C7">
        <w:t>);</w:t>
      </w:r>
    </w:p>
    <w:p w14:paraId="2AFF740F" w14:textId="77777777" w:rsidR="00EF39C7" w:rsidRPr="00EF39C7" w:rsidRDefault="00EF39C7" w:rsidP="00EF39C7">
      <w:pPr>
        <w:pStyle w:val="FACode2"/>
      </w:pPr>
      <w:r w:rsidRPr="00EF39C7">
        <w:t xml:space="preserve">      }</w:t>
      </w:r>
    </w:p>
    <w:p w14:paraId="25142264" w14:textId="77777777" w:rsidR="00EF39C7" w:rsidRPr="00EF39C7" w:rsidRDefault="00EF39C7" w:rsidP="00EF39C7">
      <w:pPr>
        <w:pStyle w:val="FACode2"/>
      </w:pPr>
    </w:p>
    <w:p w14:paraId="10781FFC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00FF"/>
        </w:rPr>
        <w:t>var</w:t>
      </w:r>
      <w:r w:rsidRPr="00EF39C7">
        <w:t xml:space="preserve"> span = document.createElement(</w:t>
      </w:r>
      <w:r w:rsidRPr="00EF39C7">
        <w:rPr>
          <w:color w:val="A31515"/>
        </w:rPr>
        <w:t>'span'</w:t>
      </w:r>
      <w:r w:rsidRPr="00EF39C7">
        <w:t>);</w:t>
      </w:r>
    </w:p>
    <w:p w14:paraId="6B6FCF3A" w14:textId="77777777" w:rsidR="00EF39C7" w:rsidRPr="00EF39C7" w:rsidRDefault="00EF39C7" w:rsidP="00EF39C7">
      <w:pPr>
        <w:pStyle w:val="FACode2"/>
      </w:pPr>
      <w:r w:rsidRPr="00EF39C7">
        <w:t xml:space="preserve">      span.textContent = todo.text;</w:t>
      </w:r>
    </w:p>
    <w:p w14:paraId="3B6DC541" w14:textId="77777777" w:rsidR="00EF39C7" w:rsidRPr="00EF39C7" w:rsidRDefault="00EF39C7" w:rsidP="00EF39C7">
      <w:pPr>
        <w:pStyle w:val="FACode2"/>
      </w:pPr>
    </w:p>
    <w:p w14:paraId="7D3518B7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00FF"/>
        </w:rPr>
        <w:t>var</w:t>
      </w:r>
      <w:r w:rsidRPr="00EF39C7">
        <w:t xml:space="preserve"> btnRemove = document.createElement(</w:t>
      </w:r>
      <w:r w:rsidRPr="00EF39C7">
        <w:rPr>
          <w:color w:val="A31515"/>
        </w:rPr>
        <w:t>'button'</w:t>
      </w:r>
      <w:r w:rsidRPr="00EF39C7">
        <w:t>);</w:t>
      </w:r>
    </w:p>
    <w:p w14:paraId="790216F8" w14:textId="77777777" w:rsidR="00EF39C7" w:rsidRPr="00EF39C7" w:rsidRDefault="00EF39C7" w:rsidP="00EF39C7">
      <w:pPr>
        <w:pStyle w:val="FACode2"/>
      </w:pPr>
      <w:r w:rsidRPr="00EF39C7">
        <w:t xml:space="preserve">      btnRemove.dataset.id = todo.id;</w:t>
      </w:r>
    </w:p>
    <w:p w14:paraId="603816E9" w14:textId="77777777" w:rsidR="00EF39C7" w:rsidRPr="00EF39C7" w:rsidRDefault="00EF39C7" w:rsidP="00EF39C7">
      <w:pPr>
        <w:pStyle w:val="FACode2"/>
      </w:pPr>
      <w:r w:rsidRPr="00EF39C7">
        <w:t xml:space="preserve">      btnRemove.textContent = </w:t>
      </w:r>
      <w:r w:rsidRPr="00EF39C7">
        <w:rPr>
          <w:color w:val="A31515"/>
        </w:rPr>
        <w:t>'Delete'</w:t>
      </w:r>
      <w:r w:rsidRPr="00EF39C7">
        <w:t>;</w:t>
      </w:r>
    </w:p>
    <w:p w14:paraId="62D3DB5C" w14:textId="77777777" w:rsidR="00EF39C7" w:rsidRPr="00EF39C7" w:rsidRDefault="00EF39C7" w:rsidP="00EF39C7">
      <w:pPr>
        <w:pStyle w:val="FACode2"/>
      </w:pPr>
      <w:r w:rsidRPr="00EF39C7">
        <w:t xml:space="preserve">      btnRemove.classList.add(</w:t>
      </w:r>
      <w:r w:rsidRPr="00EF39C7">
        <w:rPr>
          <w:color w:val="A31515"/>
        </w:rPr>
        <w:t>'btn'</w:t>
      </w:r>
      <w:r w:rsidRPr="00EF39C7">
        <w:t>);</w:t>
      </w:r>
    </w:p>
    <w:p w14:paraId="749335C8" w14:textId="77777777" w:rsidR="00EF39C7" w:rsidRPr="00EF39C7" w:rsidRDefault="00EF39C7" w:rsidP="00EF39C7">
      <w:pPr>
        <w:pStyle w:val="FACode2"/>
      </w:pPr>
      <w:r w:rsidRPr="00EF39C7">
        <w:t xml:space="preserve">      btnRemove.classList.add(</w:t>
      </w:r>
      <w:r w:rsidRPr="00EF39C7">
        <w:rPr>
          <w:color w:val="A31515"/>
        </w:rPr>
        <w:t>'btn-danger'</w:t>
      </w:r>
      <w:r w:rsidRPr="00EF39C7">
        <w:t>);</w:t>
      </w:r>
    </w:p>
    <w:p w14:paraId="4E831FEF" w14:textId="77777777" w:rsidR="00EF39C7" w:rsidRPr="00EF39C7" w:rsidRDefault="00EF39C7" w:rsidP="00EF39C7">
      <w:pPr>
        <w:pStyle w:val="FACode2"/>
      </w:pPr>
    </w:p>
    <w:p w14:paraId="176CEB6B" w14:textId="77777777" w:rsidR="00EF39C7" w:rsidRPr="00EF39C7" w:rsidRDefault="00EF39C7" w:rsidP="00EF39C7">
      <w:pPr>
        <w:pStyle w:val="FACode2"/>
      </w:pPr>
      <w:r w:rsidRPr="00EF39C7">
        <w:t xml:space="preserve">      li.appendChild(span);</w:t>
      </w:r>
    </w:p>
    <w:p w14:paraId="4890284F" w14:textId="77777777" w:rsidR="00EF39C7" w:rsidRPr="00EF39C7" w:rsidRDefault="00EF39C7" w:rsidP="00EF39C7">
      <w:pPr>
        <w:pStyle w:val="FACode2"/>
      </w:pPr>
      <w:r w:rsidRPr="00EF39C7">
        <w:t xml:space="preserve">      li.appendChild(btnRemove);</w:t>
      </w:r>
    </w:p>
    <w:p w14:paraId="5D6740A1" w14:textId="77777777" w:rsidR="00EF39C7" w:rsidRPr="00EF39C7" w:rsidRDefault="00EF39C7" w:rsidP="00EF39C7">
      <w:pPr>
        <w:pStyle w:val="FACode2"/>
      </w:pPr>
    </w:p>
    <w:p w14:paraId="5D2749D6" w14:textId="77777777" w:rsidR="00EF39C7" w:rsidRPr="00EF39C7" w:rsidRDefault="00EF39C7" w:rsidP="00EF39C7">
      <w:pPr>
        <w:pStyle w:val="FACode2"/>
      </w:pPr>
      <w:r w:rsidRPr="00EF39C7">
        <w:t xml:space="preserve">      list.appendChild(li);</w:t>
      </w:r>
    </w:p>
    <w:p w14:paraId="47487F6B" w14:textId="77777777" w:rsidR="00EF39C7" w:rsidRPr="00EF39C7" w:rsidRDefault="00EF39C7" w:rsidP="00EF39C7">
      <w:pPr>
        <w:pStyle w:val="FACode2"/>
      </w:pPr>
    </w:p>
    <w:p w14:paraId="434CFC32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8000"/>
        </w:rPr>
        <w:t>// Implement Delete button</w:t>
      </w:r>
    </w:p>
    <w:p w14:paraId="7B73D936" w14:textId="77777777" w:rsidR="00EF39C7" w:rsidRPr="00EF39C7" w:rsidRDefault="00EF39C7" w:rsidP="00EF39C7">
      <w:pPr>
        <w:pStyle w:val="FACode2"/>
      </w:pPr>
      <w:r w:rsidRPr="00EF39C7">
        <w:t xml:space="preserve">      btnRemove.removeEventListener(</w:t>
      </w:r>
      <w:r w:rsidRPr="00EF39C7">
        <w:rPr>
          <w:color w:val="A31515"/>
        </w:rPr>
        <w:t>'click'</w:t>
      </w:r>
      <w:r w:rsidRPr="00EF39C7">
        <w:t>, handleRemove);</w:t>
      </w:r>
    </w:p>
    <w:p w14:paraId="2660DEA9" w14:textId="77777777" w:rsidR="00EF39C7" w:rsidRPr="00EF39C7" w:rsidRDefault="00EF39C7" w:rsidP="00EF39C7">
      <w:pPr>
        <w:pStyle w:val="FACode2"/>
      </w:pPr>
      <w:r w:rsidRPr="00EF39C7">
        <w:t xml:space="preserve">      btnRemove.addEventListener(</w:t>
      </w:r>
      <w:r w:rsidRPr="00EF39C7">
        <w:rPr>
          <w:color w:val="A31515"/>
        </w:rPr>
        <w:t>'click'</w:t>
      </w:r>
      <w:r w:rsidRPr="00EF39C7">
        <w:t>, handleRemove);</w:t>
      </w:r>
    </w:p>
    <w:p w14:paraId="6D4ABE8D" w14:textId="77777777" w:rsidR="00EF39C7" w:rsidRPr="00EF39C7" w:rsidRDefault="00EF39C7" w:rsidP="00EF39C7">
      <w:pPr>
        <w:pStyle w:val="FACode2"/>
      </w:pPr>
    </w:p>
    <w:p w14:paraId="677D1A29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8000"/>
        </w:rPr>
        <w:t>// Implement Complete functionality</w:t>
      </w:r>
    </w:p>
    <w:p w14:paraId="4561894F" w14:textId="77777777" w:rsidR="00EF39C7" w:rsidRPr="00EF39C7" w:rsidRDefault="00EF39C7" w:rsidP="00EF39C7">
      <w:pPr>
        <w:pStyle w:val="FACode2"/>
      </w:pPr>
      <w:r w:rsidRPr="00EF39C7">
        <w:t xml:space="preserve">      li.removeEventListener(</w:t>
      </w:r>
      <w:r w:rsidRPr="00EF39C7">
        <w:rPr>
          <w:color w:val="A31515"/>
        </w:rPr>
        <w:t>'click'</w:t>
      </w:r>
      <w:r w:rsidRPr="00EF39C7">
        <w:t>, toggleTask);</w:t>
      </w:r>
    </w:p>
    <w:p w14:paraId="49DD838D" w14:textId="77777777" w:rsidR="00EF39C7" w:rsidRPr="00EF39C7" w:rsidRDefault="00EF39C7" w:rsidP="00EF39C7">
      <w:pPr>
        <w:pStyle w:val="FACode2"/>
      </w:pPr>
      <w:r w:rsidRPr="00EF39C7">
        <w:t xml:space="preserve">      li.addEventListener(</w:t>
      </w:r>
      <w:r w:rsidRPr="00EF39C7">
        <w:rPr>
          <w:color w:val="A31515"/>
        </w:rPr>
        <w:t>'click'</w:t>
      </w:r>
      <w:r w:rsidRPr="00EF39C7">
        <w:t>, toggleTask);</w:t>
      </w:r>
    </w:p>
    <w:p w14:paraId="520C889F" w14:textId="77777777" w:rsidR="00EF39C7" w:rsidRPr="00EF39C7" w:rsidRDefault="00EF39C7" w:rsidP="00EF39C7">
      <w:pPr>
        <w:pStyle w:val="FACode2"/>
      </w:pPr>
      <w:r w:rsidRPr="00EF39C7">
        <w:t xml:space="preserve">    });</w:t>
      </w:r>
    </w:p>
    <w:p w14:paraId="45E211C8" w14:textId="77777777" w:rsidR="00EF39C7" w:rsidRPr="00EF39C7" w:rsidRDefault="00EF39C7" w:rsidP="00EF39C7">
      <w:pPr>
        <w:pStyle w:val="FACode2"/>
      </w:pPr>
      <w:r w:rsidRPr="00EF39C7">
        <w:t xml:space="preserve">  }</w:t>
      </w:r>
    </w:p>
    <w:p w14:paraId="0CD0ED37" w14:textId="77777777" w:rsidR="00EF39C7" w:rsidRPr="00EF39C7" w:rsidRDefault="00EF39C7" w:rsidP="00EF39C7">
      <w:pPr>
        <w:pStyle w:val="FACode2"/>
      </w:pPr>
    </w:p>
    <w:p w14:paraId="46291C5D" w14:textId="1D8F235B" w:rsid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function</w:t>
      </w:r>
      <w:r w:rsidRPr="00EF39C7">
        <w:t xml:space="preserve"> handleRemove(</w:t>
      </w:r>
      <w:r w:rsidR="00005056">
        <w:t>event</w:t>
      </w:r>
      <w:r w:rsidRPr="00EF39C7">
        <w:t>) {</w:t>
      </w:r>
    </w:p>
    <w:p w14:paraId="174C1D92" w14:textId="72722C68" w:rsidR="00005056" w:rsidRDefault="00005056" w:rsidP="00EF39C7">
      <w:pPr>
        <w:pStyle w:val="FACode2"/>
      </w:pPr>
      <w:r>
        <w:t xml:space="preserve">    </w:t>
      </w:r>
      <w:r w:rsidR="00EC458A">
        <w:t>e</w:t>
      </w:r>
      <w:r>
        <w:t>vent.stopPropagation();</w:t>
      </w:r>
    </w:p>
    <w:p w14:paraId="6699FF67" w14:textId="77777777" w:rsidR="00005056" w:rsidRPr="00EF39C7" w:rsidRDefault="00005056" w:rsidP="00EF39C7">
      <w:pPr>
        <w:pStyle w:val="FACode2"/>
      </w:pPr>
    </w:p>
    <w:p w14:paraId="3231FD45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remove todo from todoList</w:t>
      </w:r>
    </w:p>
    <w:p w14:paraId="42CDFF9B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00FF"/>
        </w:rPr>
        <w:t>var</w:t>
      </w:r>
      <w:r w:rsidRPr="00EF39C7">
        <w:t xml:space="preserve"> index = todoList.findIndex(t </w:t>
      </w:r>
      <w:r w:rsidRPr="00EF39C7">
        <w:rPr>
          <w:color w:val="0000FF"/>
        </w:rPr>
        <w:t>=&gt;</w:t>
      </w:r>
      <w:r w:rsidRPr="00EF39C7">
        <w:t xml:space="preserve"> t.id == </w:t>
      </w:r>
      <w:r w:rsidRPr="00EF39C7">
        <w:rPr>
          <w:color w:val="0000FF"/>
        </w:rPr>
        <w:t>this</w:t>
      </w:r>
      <w:r w:rsidRPr="00EF39C7">
        <w:t>.dataset.id);</w:t>
      </w:r>
    </w:p>
    <w:p w14:paraId="73D3B858" w14:textId="77777777" w:rsidR="00EF39C7" w:rsidRPr="00EF39C7" w:rsidRDefault="00EF39C7" w:rsidP="00EF39C7">
      <w:pPr>
        <w:pStyle w:val="FACode2"/>
      </w:pPr>
      <w:r w:rsidRPr="00EF39C7">
        <w:t xml:space="preserve">    todoList.splice(index, </w:t>
      </w:r>
      <w:r w:rsidRPr="00EF39C7">
        <w:rPr>
          <w:color w:val="09885A"/>
        </w:rPr>
        <w:t>1</w:t>
      </w:r>
      <w:r w:rsidRPr="00EF39C7">
        <w:t>);</w:t>
      </w:r>
    </w:p>
    <w:p w14:paraId="1C53FC69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and re-render todoList</w:t>
      </w:r>
    </w:p>
    <w:p w14:paraId="5D07061C" w14:textId="77777777" w:rsidR="00EF39C7" w:rsidRPr="00EF39C7" w:rsidRDefault="00EF39C7" w:rsidP="00EF39C7">
      <w:pPr>
        <w:pStyle w:val="FACode2"/>
      </w:pPr>
      <w:r w:rsidRPr="00EF39C7">
        <w:t xml:space="preserve">    renderTodoList();</w:t>
      </w:r>
    </w:p>
    <w:p w14:paraId="71824253" w14:textId="77777777" w:rsidR="00EF39C7" w:rsidRPr="00EF39C7" w:rsidRDefault="00EF39C7" w:rsidP="00EF39C7">
      <w:pPr>
        <w:pStyle w:val="FACode2"/>
      </w:pPr>
      <w:r w:rsidRPr="00EF39C7">
        <w:t xml:space="preserve">  }</w:t>
      </w:r>
    </w:p>
    <w:p w14:paraId="2D376868" w14:textId="77777777" w:rsidR="00EF39C7" w:rsidRPr="00EF39C7" w:rsidRDefault="00EF39C7" w:rsidP="00EF39C7">
      <w:pPr>
        <w:pStyle w:val="FACode2"/>
      </w:pPr>
    </w:p>
    <w:p w14:paraId="41AD3A2B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function</w:t>
      </w:r>
      <w:r w:rsidRPr="00EF39C7">
        <w:t xml:space="preserve"> toggleTask() {</w:t>
      </w:r>
    </w:p>
    <w:p w14:paraId="2D9D5C0A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Find index of selected Todo</w:t>
      </w:r>
    </w:p>
    <w:p w14:paraId="08E0AC00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00FF"/>
        </w:rPr>
        <w:t>var</w:t>
      </w:r>
      <w:r w:rsidRPr="00EF39C7">
        <w:t xml:space="preserve"> index = todoList.findIndex(t </w:t>
      </w:r>
      <w:r w:rsidRPr="00EF39C7">
        <w:rPr>
          <w:color w:val="0000FF"/>
        </w:rPr>
        <w:t>=&gt;</w:t>
      </w:r>
      <w:r w:rsidRPr="00EF39C7">
        <w:t xml:space="preserve"> t.id == </w:t>
      </w:r>
      <w:r w:rsidRPr="00EF39C7">
        <w:rPr>
          <w:color w:val="0000FF"/>
        </w:rPr>
        <w:t>this</w:t>
      </w:r>
      <w:r w:rsidRPr="00EF39C7">
        <w:t>.dataset.id);</w:t>
      </w:r>
    </w:p>
    <w:p w14:paraId="2E33309A" w14:textId="77777777" w:rsidR="00EF39C7" w:rsidRPr="00EF39C7" w:rsidRDefault="00EF39C7" w:rsidP="00EF39C7">
      <w:pPr>
        <w:pStyle w:val="FACode2"/>
      </w:pPr>
    </w:p>
    <w:p w14:paraId="7CDC4B0D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reverse current value of isCompleted</w:t>
      </w:r>
    </w:p>
    <w:p w14:paraId="2A381A06" w14:textId="77777777" w:rsidR="00EF39C7" w:rsidRPr="00EF39C7" w:rsidRDefault="00EF39C7" w:rsidP="00EF39C7">
      <w:pPr>
        <w:pStyle w:val="FACode2"/>
      </w:pPr>
      <w:r w:rsidRPr="00EF39C7">
        <w:t xml:space="preserve">    todoList[index].isCompleted = !todoList[index].isCompleted;</w:t>
      </w:r>
    </w:p>
    <w:p w14:paraId="454B2C06" w14:textId="77777777" w:rsidR="00EF39C7" w:rsidRPr="00EF39C7" w:rsidRDefault="00EF39C7" w:rsidP="00EF39C7">
      <w:pPr>
        <w:pStyle w:val="FACode2"/>
      </w:pPr>
    </w:p>
    <w:p w14:paraId="6FE4C5D5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re-render todoList</w:t>
      </w:r>
    </w:p>
    <w:p w14:paraId="36866C8C" w14:textId="77777777" w:rsidR="00EF39C7" w:rsidRPr="00EF39C7" w:rsidRDefault="00EF39C7" w:rsidP="00EF39C7">
      <w:pPr>
        <w:pStyle w:val="FACode2"/>
      </w:pPr>
      <w:r w:rsidRPr="00EF39C7">
        <w:t xml:space="preserve">    renderTodoList();</w:t>
      </w:r>
    </w:p>
    <w:p w14:paraId="5DFF0D8D" w14:textId="77777777" w:rsidR="00EF39C7" w:rsidRPr="00EF39C7" w:rsidRDefault="00EF39C7" w:rsidP="00EF39C7">
      <w:pPr>
        <w:pStyle w:val="FACode2"/>
      </w:pPr>
      <w:r w:rsidRPr="00EF39C7">
        <w:t xml:space="preserve">  }</w:t>
      </w:r>
    </w:p>
    <w:p w14:paraId="1CB7BA22" w14:textId="77777777" w:rsidR="00EF39C7" w:rsidRPr="00EF39C7" w:rsidRDefault="00EF39C7" w:rsidP="00EF39C7">
      <w:pPr>
        <w:pStyle w:val="FACode2"/>
      </w:pPr>
    </w:p>
    <w:p w14:paraId="4F6C7102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8000"/>
        </w:rPr>
        <w:t>// Declare DOM object</w:t>
      </w:r>
    </w:p>
    <w:p w14:paraId="0E383E95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var</w:t>
      </w:r>
      <w:r w:rsidRPr="00EF39C7">
        <w:t xml:space="preserve"> container = document.querySelector(</w:t>
      </w:r>
      <w:r w:rsidRPr="00EF39C7">
        <w:rPr>
          <w:color w:val="A31515"/>
        </w:rPr>
        <w:t>'#tasks'</w:t>
      </w:r>
      <w:r w:rsidRPr="00EF39C7">
        <w:t>);</w:t>
      </w:r>
    </w:p>
    <w:p w14:paraId="1EC5A057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var</w:t>
      </w:r>
      <w:r w:rsidRPr="00EF39C7">
        <w:t xml:space="preserve"> form = container.querySelector(</w:t>
      </w:r>
      <w:r w:rsidRPr="00EF39C7">
        <w:rPr>
          <w:color w:val="A31515"/>
        </w:rPr>
        <w:t>'#tasks-form'</w:t>
      </w:r>
      <w:r w:rsidRPr="00EF39C7">
        <w:t>);</w:t>
      </w:r>
    </w:p>
    <w:p w14:paraId="1EA4E4A7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var</w:t>
      </w:r>
      <w:r w:rsidRPr="00EF39C7">
        <w:t xml:space="preserve"> taskText = form.querySelector(</w:t>
      </w:r>
      <w:r w:rsidRPr="00EF39C7">
        <w:rPr>
          <w:color w:val="A31515"/>
        </w:rPr>
        <w:t>'input'</w:t>
      </w:r>
      <w:r w:rsidRPr="00EF39C7">
        <w:t>);</w:t>
      </w:r>
    </w:p>
    <w:p w14:paraId="36E4933D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var</w:t>
      </w:r>
      <w:r w:rsidRPr="00EF39C7">
        <w:t xml:space="preserve"> list = container.querySelector(</w:t>
      </w:r>
      <w:r w:rsidRPr="00EF39C7">
        <w:rPr>
          <w:color w:val="A31515"/>
        </w:rPr>
        <w:t>'#tasks-list'</w:t>
      </w:r>
      <w:r w:rsidRPr="00EF39C7">
        <w:t>);</w:t>
      </w:r>
    </w:p>
    <w:p w14:paraId="79F16A51" w14:textId="77777777" w:rsidR="00EF39C7" w:rsidRPr="00EF39C7" w:rsidRDefault="00EF39C7" w:rsidP="00EF39C7">
      <w:pPr>
        <w:pStyle w:val="FACode2"/>
      </w:pPr>
    </w:p>
    <w:p w14:paraId="3D88997D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8000"/>
        </w:rPr>
        <w:t>// Declare JS Object</w:t>
      </w:r>
    </w:p>
    <w:p w14:paraId="3C753830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00FF"/>
        </w:rPr>
        <w:t>var</w:t>
      </w:r>
      <w:r w:rsidRPr="00EF39C7">
        <w:t xml:space="preserve"> todoList = [];</w:t>
      </w:r>
    </w:p>
    <w:p w14:paraId="77F952DD" w14:textId="77777777" w:rsidR="00EF39C7" w:rsidRPr="00EF39C7" w:rsidRDefault="00EF39C7" w:rsidP="00EF39C7">
      <w:pPr>
        <w:pStyle w:val="FACode2"/>
      </w:pPr>
    </w:p>
    <w:p w14:paraId="32ECE8CA" w14:textId="77777777" w:rsidR="00EF39C7" w:rsidRPr="00EF39C7" w:rsidRDefault="00EF39C7" w:rsidP="00EF39C7">
      <w:pPr>
        <w:pStyle w:val="FACode2"/>
      </w:pPr>
      <w:r w:rsidRPr="00EF39C7">
        <w:t xml:space="preserve">  </w:t>
      </w:r>
      <w:r w:rsidRPr="00EF39C7">
        <w:rPr>
          <w:color w:val="008000"/>
        </w:rPr>
        <w:t>// Binding Events</w:t>
      </w:r>
    </w:p>
    <w:p w14:paraId="45AB54A4" w14:textId="77777777" w:rsidR="00EF39C7" w:rsidRPr="00EF39C7" w:rsidRDefault="00EF39C7" w:rsidP="00EF39C7">
      <w:pPr>
        <w:pStyle w:val="FACode2"/>
      </w:pPr>
      <w:r w:rsidRPr="00EF39C7">
        <w:t xml:space="preserve">  form.addEventListener(</w:t>
      </w:r>
      <w:r w:rsidRPr="00EF39C7">
        <w:rPr>
          <w:color w:val="A31515"/>
        </w:rPr>
        <w:t>'submit'</w:t>
      </w:r>
      <w:r w:rsidRPr="00EF39C7">
        <w:t xml:space="preserve">, </w:t>
      </w:r>
      <w:r w:rsidRPr="00EF39C7">
        <w:rPr>
          <w:color w:val="0000FF"/>
        </w:rPr>
        <w:t>function</w:t>
      </w:r>
      <w:r w:rsidRPr="00EF39C7">
        <w:t>(event) {</w:t>
      </w:r>
    </w:p>
    <w:p w14:paraId="58DAE773" w14:textId="77777777" w:rsidR="00EF39C7" w:rsidRPr="00EF39C7" w:rsidRDefault="00EF39C7" w:rsidP="00EF39C7">
      <w:pPr>
        <w:pStyle w:val="FACode2"/>
      </w:pPr>
      <w:r w:rsidRPr="00EF39C7">
        <w:lastRenderedPageBreak/>
        <w:t xml:space="preserve">    event.preventDefault();</w:t>
      </w:r>
    </w:p>
    <w:p w14:paraId="60EE18BE" w14:textId="77777777" w:rsidR="00EF39C7" w:rsidRPr="00EF39C7" w:rsidRDefault="00EF39C7" w:rsidP="00EF39C7">
      <w:pPr>
        <w:pStyle w:val="FACode2"/>
      </w:pPr>
    </w:p>
    <w:p w14:paraId="2938156E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1. Check if input text is empty</w:t>
      </w:r>
    </w:p>
    <w:p w14:paraId="679ADFB8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00FF"/>
        </w:rPr>
        <w:t>if</w:t>
      </w:r>
      <w:r w:rsidRPr="00EF39C7">
        <w:t xml:space="preserve"> (taskText.value == </w:t>
      </w:r>
      <w:r w:rsidRPr="00EF39C7">
        <w:rPr>
          <w:color w:val="A31515"/>
        </w:rPr>
        <w:t>''</w:t>
      </w:r>
      <w:r w:rsidRPr="00EF39C7">
        <w:t>) {</w:t>
      </w:r>
    </w:p>
    <w:p w14:paraId="3B858FFA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8000"/>
        </w:rPr>
        <w:t>// Do nothing</w:t>
      </w:r>
    </w:p>
    <w:p w14:paraId="0DF14683" w14:textId="77777777" w:rsidR="00EF39C7" w:rsidRPr="00EF39C7" w:rsidRDefault="00EF39C7" w:rsidP="00EF39C7">
      <w:pPr>
        <w:pStyle w:val="FACode2"/>
      </w:pPr>
      <w:r w:rsidRPr="00EF39C7">
        <w:t xml:space="preserve">      </w:t>
      </w:r>
      <w:r w:rsidRPr="00EF39C7">
        <w:rPr>
          <w:color w:val="0000FF"/>
        </w:rPr>
        <w:t>return</w:t>
      </w:r>
      <w:r w:rsidRPr="00EF39C7">
        <w:t>;</w:t>
      </w:r>
    </w:p>
    <w:p w14:paraId="7C2AB726" w14:textId="77777777" w:rsidR="00EF39C7" w:rsidRPr="00EF39C7" w:rsidRDefault="00EF39C7" w:rsidP="00EF39C7">
      <w:pPr>
        <w:pStyle w:val="FACode2"/>
      </w:pPr>
      <w:r w:rsidRPr="00EF39C7">
        <w:t xml:space="preserve">    }</w:t>
      </w:r>
    </w:p>
    <w:p w14:paraId="0DC1296A" w14:textId="77777777" w:rsidR="00EF39C7" w:rsidRPr="00EF39C7" w:rsidRDefault="00EF39C7" w:rsidP="00EF39C7">
      <w:pPr>
        <w:pStyle w:val="FACode2"/>
      </w:pPr>
    </w:p>
    <w:p w14:paraId="465E7DAE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2. add a new Todo into the todoList</w:t>
      </w:r>
    </w:p>
    <w:p w14:paraId="32086290" w14:textId="77777777" w:rsidR="00EF39C7" w:rsidRPr="00EF39C7" w:rsidRDefault="00EF39C7" w:rsidP="00EF39C7">
      <w:pPr>
        <w:pStyle w:val="FACode2"/>
      </w:pPr>
      <w:r w:rsidRPr="00EF39C7">
        <w:t xml:space="preserve">    todoList.push({</w:t>
      </w:r>
    </w:p>
    <w:p w14:paraId="06BA0CCD" w14:textId="77777777" w:rsidR="00EF39C7" w:rsidRPr="00EF39C7" w:rsidRDefault="00EF39C7" w:rsidP="00EF39C7">
      <w:pPr>
        <w:pStyle w:val="FACode2"/>
      </w:pPr>
      <w:r w:rsidRPr="00EF39C7">
        <w:t xml:space="preserve">      id: </w:t>
      </w:r>
      <w:r w:rsidRPr="00EF39C7">
        <w:rPr>
          <w:color w:val="0000FF"/>
        </w:rPr>
        <w:t>new</w:t>
      </w:r>
      <w:r w:rsidRPr="00EF39C7">
        <w:t xml:space="preserve"> Date().getTime(),</w:t>
      </w:r>
    </w:p>
    <w:p w14:paraId="2A89C9D3" w14:textId="77777777" w:rsidR="00EF39C7" w:rsidRPr="00EF39C7" w:rsidRDefault="00EF39C7" w:rsidP="00EF39C7">
      <w:pPr>
        <w:pStyle w:val="FACode2"/>
      </w:pPr>
      <w:r w:rsidRPr="00EF39C7">
        <w:t xml:space="preserve">      text: taskText.value,</w:t>
      </w:r>
    </w:p>
    <w:p w14:paraId="031063B8" w14:textId="77777777" w:rsidR="00EF39C7" w:rsidRPr="00EF39C7" w:rsidRDefault="00EF39C7" w:rsidP="00EF39C7">
      <w:pPr>
        <w:pStyle w:val="FACode2"/>
      </w:pPr>
      <w:r w:rsidRPr="00EF39C7">
        <w:t xml:space="preserve">      isCompleted: </w:t>
      </w:r>
      <w:r w:rsidRPr="00EF39C7">
        <w:rPr>
          <w:color w:val="0000FF"/>
        </w:rPr>
        <w:t>false</w:t>
      </w:r>
    </w:p>
    <w:p w14:paraId="26CE48EF" w14:textId="77777777" w:rsidR="00EF39C7" w:rsidRPr="00EF39C7" w:rsidRDefault="00EF39C7" w:rsidP="00EF39C7">
      <w:pPr>
        <w:pStyle w:val="FACode2"/>
      </w:pPr>
      <w:r w:rsidRPr="00EF39C7">
        <w:t xml:space="preserve">    });</w:t>
      </w:r>
    </w:p>
    <w:p w14:paraId="52D0D06B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3. Clear input text</w:t>
      </w:r>
    </w:p>
    <w:p w14:paraId="2FD87050" w14:textId="77777777" w:rsidR="00EF39C7" w:rsidRPr="00EF39C7" w:rsidRDefault="00EF39C7" w:rsidP="00EF39C7">
      <w:pPr>
        <w:pStyle w:val="FACode2"/>
      </w:pPr>
      <w:r w:rsidRPr="00EF39C7">
        <w:t xml:space="preserve">    taskText.value = </w:t>
      </w:r>
      <w:r w:rsidRPr="00EF39C7">
        <w:rPr>
          <w:color w:val="A31515"/>
        </w:rPr>
        <w:t>''</w:t>
      </w:r>
      <w:r w:rsidRPr="00EF39C7">
        <w:t>;</w:t>
      </w:r>
    </w:p>
    <w:p w14:paraId="1D5985EE" w14:textId="77777777" w:rsidR="00EF39C7" w:rsidRPr="00EF39C7" w:rsidRDefault="00EF39C7" w:rsidP="00EF39C7">
      <w:pPr>
        <w:pStyle w:val="FACode2"/>
      </w:pPr>
    </w:p>
    <w:p w14:paraId="0E73BF46" w14:textId="77777777" w:rsidR="00EF39C7" w:rsidRPr="00EF39C7" w:rsidRDefault="00EF39C7" w:rsidP="00EF39C7">
      <w:pPr>
        <w:pStyle w:val="FACode2"/>
      </w:pPr>
      <w:r w:rsidRPr="00EF39C7">
        <w:t xml:space="preserve">    </w:t>
      </w:r>
      <w:r w:rsidRPr="00EF39C7">
        <w:rPr>
          <w:color w:val="008000"/>
        </w:rPr>
        <w:t>// 4. render the todoList</w:t>
      </w:r>
    </w:p>
    <w:p w14:paraId="097DA2AC" w14:textId="77777777" w:rsidR="00EF39C7" w:rsidRPr="00EF39C7" w:rsidRDefault="00EF39C7" w:rsidP="00EF39C7">
      <w:pPr>
        <w:pStyle w:val="FACode2"/>
      </w:pPr>
      <w:r w:rsidRPr="00EF39C7">
        <w:t xml:space="preserve">    renderTodoList();</w:t>
      </w:r>
    </w:p>
    <w:p w14:paraId="33D6437A" w14:textId="77777777" w:rsidR="00EF39C7" w:rsidRPr="00EF39C7" w:rsidRDefault="00EF39C7" w:rsidP="00EF39C7">
      <w:pPr>
        <w:pStyle w:val="FACode2"/>
      </w:pPr>
      <w:r w:rsidRPr="00EF39C7">
        <w:t xml:space="preserve">  });</w:t>
      </w:r>
    </w:p>
    <w:p w14:paraId="3DE7727E" w14:textId="77777777" w:rsidR="00EF39C7" w:rsidRPr="00EF39C7" w:rsidRDefault="00EF39C7" w:rsidP="00EF39C7">
      <w:pPr>
        <w:pStyle w:val="FACode2"/>
      </w:pPr>
      <w:r w:rsidRPr="00EF39C7">
        <w:t>};</w:t>
      </w:r>
    </w:p>
    <w:p w14:paraId="73201713" w14:textId="77777777" w:rsidR="00EF39C7" w:rsidRPr="00EF39C7" w:rsidRDefault="00EF39C7" w:rsidP="00EF39C7">
      <w:pPr>
        <w:pStyle w:val="FACode2"/>
      </w:pPr>
    </w:p>
    <w:p w14:paraId="64B99686" w14:textId="350E513B" w:rsidR="00CE251D" w:rsidRPr="00C55B01" w:rsidRDefault="00804B69" w:rsidP="004D7FF5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19" w:name="_Toc19519526"/>
      <w:r w:rsidRPr="00C55B01">
        <w:rPr>
          <w:bCs/>
          <w:sz w:val="20"/>
          <w:u w:val="none"/>
        </w:rPr>
        <w:t>Step 13: Verify</w:t>
      </w:r>
      <w:bookmarkEnd w:id="19"/>
    </w:p>
    <w:p w14:paraId="014F1BF4" w14:textId="739A3104" w:rsidR="00804B69" w:rsidRDefault="006873D7" w:rsidP="006873D7">
      <w:pPr>
        <w:rPr>
          <w:lang w:val="en-US"/>
        </w:rPr>
      </w:pPr>
      <w:r>
        <w:rPr>
          <w:lang w:val="en-US"/>
        </w:rPr>
        <w:t xml:space="preserve">Now, open </w:t>
      </w:r>
      <w:r w:rsidRPr="006873D7">
        <w:rPr>
          <w:b/>
          <w:lang w:val="en-US"/>
        </w:rPr>
        <w:t>index.html</w:t>
      </w:r>
      <w:r>
        <w:rPr>
          <w:lang w:val="en-US"/>
        </w:rPr>
        <w:t xml:space="preserve"> in Live Server</w:t>
      </w:r>
      <w:r>
        <w:rPr>
          <w:b/>
          <w:lang w:val="en-US"/>
        </w:rPr>
        <w:t xml:space="preserve"> </w:t>
      </w:r>
      <w:r>
        <w:rPr>
          <w:lang w:val="en-US"/>
        </w:rPr>
        <w:t>and verify that all required functionalities of Todo app is correctly implemented.</w:t>
      </w:r>
    </w:p>
    <w:p w14:paraId="40B873A3" w14:textId="66C2EE31" w:rsidR="0017611C" w:rsidRPr="0017611C" w:rsidRDefault="0017611C" w:rsidP="0017611C">
      <w:pPr>
        <w:jc w:val="center"/>
        <w:rPr>
          <w:b/>
          <w:sz w:val="22"/>
          <w:lang w:val="en-US"/>
        </w:rPr>
      </w:pPr>
      <w:r w:rsidRPr="0017611C">
        <w:rPr>
          <w:b/>
          <w:sz w:val="22"/>
          <w:lang w:val="en-US"/>
        </w:rPr>
        <w:t>-- THE END --</w:t>
      </w:r>
    </w:p>
    <w:sectPr w:rsidR="0017611C" w:rsidRPr="0017611C" w:rsidSect="00BE773D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6DC0B" w14:textId="77777777" w:rsidR="006E039D" w:rsidRDefault="006E039D" w:rsidP="00697B23">
      <w:pPr>
        <w:pStyle w:val="PB1"/>
      </w:pPr>
      <w:r>
        <w:separator/>
      </w:r>
    </w:p>
    <w:p w14:paraId="2F243DC1" w14:textId="77777777" w:rsidR="006E039D" w:rsidRDefault="006E039D"/>
  </w:endnote>
  <w:endnote w:type="continuationSeparator" w:id="0">
    <w:p w14:paraId="748BD323" w14:textId="77777777" w:rsidR="006E039D" w:rsidRDefault="006E039D" w:rsidP="00697B23">
      <w:pPr>
        <w:pStyle w:val="PB1"/>
      </w:pPr>
      <w:r>
        <w:continuationSeparator/>
      </w:r>
    </w:p>
    <w:p w14:paraId="332FDA14" w14:textId="77777777" w:rsidR="006E039D" w:rsidRDefault="006E0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35374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35374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E3D02" w:rsidRDefault="00BE3D0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5A6C0" w14:textId="77777777" w:rsidR="006E039D" w:rsidRDefault="006E039D" w:rsidP="00697B23">
      <w:pPr>
        <w:pStyle w:val="PB1"/>
      </w:pPr>
      <w:r>
        <w:separator/>
      </w:r>
    </w:p>
    <w:p w14:paraId="5CFAF634" w14:textId="77777777" w:rsidR="006E039D" w:rsidRDefault="006E039D"/>
  </w:footnote>
  <w:footnote w:type="continuationSeparator" w:id="0">
    <w:p w14:paraId="588C24DC" w14:textId="77777777" w:rsidR="006E039D" w:rsidRDefault="006E039D" w:rsidP="00697B23">
      <w:pPr>
        <w:pStyle w:val="PB1"/>
      </w:pPr>
      <w:r>
        <w:continuationSeparator/>
      </w:r>
    </w:p>
    <w:p w14:paraId="136EDEDF" w14:textId="77777777" w:rsidR="006E039D" w:rsidRDefault="006E03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5D587" w14:textId="6BFCFE03" w:rsidR="00BE3D02" w:rsidRPr="00835BA7" w:rsidRDefault="003A59F5" w:rsidP="00835BA7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Lab Guides</w:t>
    </w:r>
    <w:r w:rsidRPr="00771EAB">
      <w:rPr>
        <w:lang w:val="en-US"/>
      </w:rPr>
      <w:tab/>
    </w:r>
    <w:r>
      <w:t>Front-End Essential</w:t>
    </w:r>
    <w:r w:rsidRPr="00BF4722">
      <w:t xml:space="preserve">s </w:t>
    </w:r>
    <w:r w:rsidRPr="00771EAB">
      <w:t xml:space="preserve">                   </w:t>
    </w:r>
    <w:r>
      <w:tab/>
    </w:r>
    <w:r w:rsidRPr="00771EAB"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E5D"/>
    <w:multiLevelType w:val="hybridMultilevel"/>
    <w:tmpl w:val="8A0C6DFA"/>
    <w:lvl w:ilvl="0" w:tplc="25B4B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248A3656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747542"/>
    <w:multiLevelType w:val="hybridMultilevel"/>
    <w:tmpl w:val="59D2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263"/>
    <w:multiLevelType w:val="hybridMultilevel"/>
    <w:tmpl w:val="A06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F7CE1"/>
    <w:multiLevelType w:val="hybridMultilevel"/>
    <w:tmpl w:val="43880818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95E08"/>
    <w:multiLevelType w:val="hybridMultilevel"/>
    <w:tmpl w:val="5DEE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8B2B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056"/>
    <w:rsid w:val="00005B29"/>
    <w:rsid w:val="00005BD4"/>
    <w:rsid w:val="000158FE"/>
    <w:rsid w:val="00023AC7"/>
    <w:rsid w:val="00031534"/>
    <w:rsid w:val="000316A7"/>
    <w:rsid w:val="00037DBC"/>
    <w:rsid w:val="00040949"/>
    <w:rsid w:val="000472F6"/>
    <w:rsid w:val="00051826"/>
    <w:rsid w:val="00056143"/>
    <w:rsid w:val="00064BB1"/>
    <w:rsid w:val="0007298D"/>
    <w:rsid w:val="0007682E"/>
    <w:rsid w:val="00083D5C"/>
    <w:rsid w:val="0009208E"/>
    <w:rsid w:val="00092BB0"/>
    <w:rsid w:val="000A6A32"/>
    <w:rsid w:val="000B2134"/>
    <w:rsid w:val="000B3AE8"/>
    <w:rsid w:val="000B548D"/>
    <w:rsid w:val="000C1FE0"/>
    <w:rsid w:val="000C4A66"/>
    <w:rsid w:val="000C558D"/>
    <w:rsid w:val="000D26B8"/>
    <w:rsid w:val="000D472A"/>
    <w:rsid w:val="000D4B78"/>
    <w:rsid w:val="000E1C62"/>
    <w:rsid w:val="000E4BFE"/>
    <w:rsid w:val="000E746B"/>
    <w:rsid w:val="000F0720"/>
    <w:rsid w:val="000F08B6"/>
    <w:rsid w:val="000F601F"/>
    <w:rsid w:val="000F7855"/>
    <w:rsid w:val="00106B39"/>
    <w:rsid w:val="0011042B"/>
    <w:rsid w:val="001178E3"/>
    <w:rsid w:val="001207DB"/>
    <w:rsid w:val="00124D9D"/>
    <w:rsid w:val="00127B81"/>
    <w:rsid w:val="0013157E"/>
    <w:rsid w:val="00132D02"/>
    <w:rsid w:val="00136BC7"/>
    <w:rsid w:val="00141777"/>
    <w:rsid w:val="001424F5"/>
    <w:rsid w:val="00143595"/>
    <w:rsid w:val="00144BF1"/>
    <w:rsid w:val="00145142"/>
    <w:rsid w:val="00147DFC"/>
    <w:rsid w:val="00151B68"/>
    <w:rsid w:val="001641FF"/>
    <w:rsid w:val="0016686B"/>
    <w:rsid w:val="00167DA8"/>
    <w:rsid w:val="00171177"/>
    <w:rsid w:val="0017611C"/>
    <w:rsid w:val="00180B04"/>
    <w:rsid w:val="001827B9"/>
    <w:rsid w:val="00184FC5"/>
    <w:rsid w:val="00186726"/>
    <w:rsid w:val="00194621"/>
    <w:rsid w:val="0019761A"/>
    <w:rsid w:val="001A1629"/>
    <w:rsid w:val="001A1720"/>
    <w:rsid w:val="001A412D"/>
    <w:rsid w:val="001A41A7"/>
    <w:rsid w:val="001B23ED"/>
    <w:rsid w:val="001B73A7"/>
    <w:rsid w:val="001C00CB"/>
    <w:rsid w:val="001C3DE0"/>
    <w:rsid w:val="001C5465"/>
    <w:rsid w:val="001C7089"/>
    <w:rsid w:val="001D43FF"/>
    <w:rsid w:val="001E05CE"/>
    <w:rsid w:val="001E0B46"/>
    <w:rsid w:val="001E217D"/>
    <w:rsid w:val="001F1427"/>
    <w:rsid w:val="001F3EED"/>
    <w:rsid w:val="001F455A"/>
    <w:rsid w:val="001F5A02"/>
    <w:rsid w:val="002018AF"/>
    <w:rsid w:val="00201C24"/>
    <w:rsid w:val="002078BA"/>
    <w:rsid w:val="002103AA"/>
    <w:rsid w:val="00210CD4"/>
    <w:rsid w:val="00215215"/>
    <w:rsid w:val="002279BD"/>
    <w:rsid w:val="0023326C"/>
    <w:rsid w:val="002353A4"/>
    <w:rsid w:val="00242175"/>
    <w:rsid w:val="002512E3"/>
    <w:rsid w:val="00251E83"/>
    <w:rsid w:val="00255B7B"/>
    <w:rsid w:val="002764EE"/>
    <w:rsid w:val="00280532"/>
    <w:rsid w:val="002863CD"/>
    <w:rsid w:val="00292309"/>
    <w:rsid w:val="002929D3"/>
    <w:rsid w:val="00292E0F"/>
    <w:rsid w:val="00295D49"/>
    <w:rsid w:val="002A0595"/>
    <w:rsid w:val="002A1B75"/>
    <w:rsid w:val="002B28F8"/>
    <w:rsid w:val="002B359C"/>
    <w:rsid w:val="002B3F39"/>
    <w:rsid w:val="002B5B04"/>
    <w:rsid w:val="002B6010"/>
    <w:rsid w:val="002C0E1F"/>
    <w:rsid w:val="002C3CA6"/>
    <w:rsid w:val="002C4F33"/>
    <w:rsid w:val="002C4F6B"/>
    <w:rsid w:val="002C5099"/>
    <w:rsid w:val="002C6323"/>
    <w:rsid w:val="002C697D"/>
    <w:rsid w:val="002C7D8F"/>
    <w:rsid w:val="002D2607"/>
    <w:rsid w:val="002D2D8F"/>
    <w:rsid w:val="002D70EC"/>
    <w:rsid w:val="002E39E4"/>
    <w:rsid w:val="002F1A6E"/>
    <w:rsid w:val="002F3B39"/>
    <w:rsid w:val="002F649E"/>
    <w:rsid w:val="002F69B0"/>
    <w:rsid w:val="0030043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6F85"/>
    <w:rsid w:val="0033253A"/>
    <w:rsid w:val="00337C73"/>
    <w:rsid w:val="0034245E"/>
    <w:rsid w:val="00345F19"/>
    <w:rsid w:val="0034752C"/>
    <w:rsid w:val="003504C1"/>
    <w:rsid w:val="00350F96"/>
    <w:rsid w:val="0035127C"/>
    <w:rsid w:val="00351AB6"/>
    <w:rsid w:val="0035288A"/>
    <w:rsid w:val="00360613"/>
    <w:rsid w:val="003613A0"/>
    <w:rsid w:val="00361EF1"/>
    <w:rsid w:val="00364177"/>
    <w:rsid w:val="00365484"/>
    <w:rsid w:val="00365F51"/>
    <w:rsid w:val="003677A0"/>
    <w:rsid w:val="00381989"/>
    <w:rsid w:val="00382F10"/>
    <w:rsid w:val="003848D6"/>
    <w:rsid w:val="0039032E"/>
    <w:rsid w:val="00390670"/>
    <w:rsid w:val="00393AC0"/>
    <w:rsid w:val="00393D1F"/>
    <w:rsid w:val="00395EEE"/>
    <w:rsid w:val="00397C0D"/>
    <w:rsid w:val="003A3B41"/>
    <w:rsid w:val="003A59F5"/>
    <w:rsid w:val="003A7716"/>
    <w:rsid w:val="003B6892"/>
    <w:rsid w:val="003C16F6"/>
    <w:rsid w:val="003C3915"/>
    <w:rsid w:val="003C3A10"/>
    <w:rsid w:val="003D0270"/>
    <w:rsid w:val="003D29CD"/>
    <w:rsid w:val="003D552E"/>
    <w:rsid w:val="003D6570"/>
    <w:rsid w:val="003D6E98"/>
    <w:rsid w:val="003E4BA3"/>
    <w:rsid w:val="003E6987"/>
    <w:rsid w:val="003F15DC"/>
    <w:rsid w:val="003F19DF"/>
    <w:rsid w:val="003F659F"/>
    <w:rsid w:val="003F694D"/>
    <w:rsid w:val="00404354"/>
    <w:rsid w:val="0040464E"/>
    <w:rsid w:val="00405330"/>
    <w:rsid w:val="004053C9"/>
    <w:rsid w:val="004059E4"/>
    <w:rsid w:val="00417224"/>
    <w:rsid w:val="00421E0C"/>
    <w:rsid w:val="00422647"/>
    <w:rsid w:val="00426D3B"/>
    <w:rsid w:val="0044087B"/>
    <w:rsid w:val="00444BC0"/>
    <w:rsid w:val="0045058E"/>
    <w:rsid w:val="004559F0"/>
    <w:rsid w:val="004624B6"/>
    <w:rsid w:val="00465AE8"/>
    <w:rsid w:val="004756FF"/>
    <w:rsid w:val="0049533C"/>
    <w:rsid w:val="004A1C4A"/>
    <w:rsid w:val="004A4B9A"/>
    <w:rsid w:val="004A5C21"/>
    <w:rsid w:val="004B14CB"/>
    <w:rsid w:val="004B4764"/>
    <w:rsid w:val="004B601A"/>
    <w:rsid w:val="004C46BD"/>
    <w:rsid w:val="004C5455"/>
    <w:rsid w:val="004C6EDF"/>
    <w:rsid w:val="004D0C9E"/>
    <w:rsid w:val="004D7FF5"/>
    <w:rsid w:val="004E2334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17F2E"/>
    <w:rsid w:val="00520DA3"/>
    <w:rsid w:val="00524674"/>
    <w:rsid w:val="005308FC"/>
    <w:rsid w:val="0053146B"/>
    <w:rsid w:val="00534549"/>
    <w:rsid w:val="0053500E"/>
    <w:rsid w:val="00535B29"/>
    <w:rsid w:val="00537ADF"/>
    <w:rsid w:val="00541716"/>
    <w:rsid w:val="00553346"/>
    <w:rsid w:val="00553521"/>
    <w:rsid w:val="0056236F"/>
    <w:rsid w:val="0056360F"/>
    <w:rsid w:val="00566F7F"/>
    <w:rsid w:val="00570400"/>
    <w:rsid w:val="005758E9"/>
    <w:rsid w:val="00576C25"/>
    <w:rsid w:val="005802A4"/>
    <w:rsid w:val="00581F03"/>
    <w:rsid w:val="00582855"/>
    <w:rsid w:val="00582E94"/>
    <w:rsid w:val="00587A42"/>
    <w:rsid w:val="00593EAF"/>
    <w:rsid w:val="005940DB"/>
    <w:rsid w:val="0059753A"/>
    <w:rsid w:val="005B00B1"/>
    <w:rsid w:val="005B2374"/>
    <w:rsid w:val="005C20E6"/>
    <w:rsid w:val="005C2D93"/>
    <w:rsid w:val="005C391E"/>
    <w:rsid w:val="005C6CBF"/>
    <w:rsid w:val="005C7182"/>
    <w:rsid w:val="005D48BA"/>
    <w:rsid w:val="005E1869"/>
    <w:rsid w:val="005E1B8E"/>
    <w:rsid w:val="005E43B1"/>
    <w:rsid w:val="005E472C"/>
    <w:rsid w:val="005E64CE"/>
    <w:rsid w:val="005F31D9"/>
    <w:rsid w:val="005F324A"/>
    <w:rsid w:val="005F7D17"/>
    <w:rsid w:val="0060450B"/>
    <w:rsid w:val="00607BAC"/>
    <w:rsid w:val="00610186"/>
    <w:rsid w:val="00611FCB"/>
    <w:rsid w:val="006125F9"/>
    <w:rsid w:val="00614108"/>
    <w:rsid w:val="00614EEA"/>
    <w:rsid w:val="00617469"/>
    <w:rsid w:val="0062004D"/>
    <w:rsid w:val="0062702C"/>
    <w:rsid w:val="006304A0"/>
    <w:rsid w:val="00632EDD"/>
    <w:rsid w:val="00637D67"/>
    <w:rsid w:val="00641013"/>
    <w:rsid w:val="0064153D"/>
    <w:rsid w:val="006438DA"/>
    <w:rsid w:val="00652ED0"/>
    <w:rsid w:val="006531EF"/>
    <w:rsid w:val="0065679C"/>
    <w:rsid w:val="00664378"/>
    <w:rsid w:val="00664C71"/>
    <w:rsid w:val="00665005"/>
    <w:rsid w:val="00666970"/>
    <w:rsid w:val="0067220B"/>
    <w:rsid w:val="0067293D"/>
    <w:rsid w:val="00673DD6"/>
    <w:rsid w:val="00674B66"/>
    <w:rsid w:val="00680F7D"/>
    <w:rsid w:val="006873D7"/>
    <w:rsid w:val="00687D31"/>
    <w:rsid w:val="00693A22"/>
    <w:rsid w:val="00695CF5"/>
    <w:rsid w:val="00695F3E"/>
    <w:rsid w:val="00697B23"/>
    <w:rsid w:val="006A1262"/>
    <w:rsid w:val="006A2EE8"/>
    <w:rsid w:val="006A412E"/>
    <w:rsid w:val="006B22B9"/>
    <w:rsid w:val="006B28B1"/>
    <w:rsid w:val="006B2D9C"/>
    <w:rsid w:val="006B3765"/>
    <w:rsid w:val="006B78FC"/>
    <w:rsid w:val="006C01FF"/>
    <w:rsid w:val="006D3D30"/>
    <w:rsid w:val="006D4CA3"/>
    <w:rsid w:val="006E039D"/>
    <w:rsid w:val="006E05F7"/>
    <w:rsid w:val="006E7806"/>
    <w:rsid w:val="006F077A"/>
    <w:rsid w:val="006F2DB5"/>
    <w:rsid w:val="006F4C04"/>
    <w:rsid w:val="00703946"/>
    <w:rsid w:val="00714949"/>
    <w:rsid w:val="00714A36"/>
    <w:rsid w:val="00715C8B"/>
    <w:rsid w:val="00721668"/>
    <w:rsid w:val="00727AFF"/>
    <w:rsid w:val="00730E39"/>
    <w:rsid w:val="00731DE2"/>
    <w:rsid w:val="00732617"/>
    <w:rsid w:val="00732E50"/>
    <w:rsid w:val="0073412B"/>
    <w:rsid w:val="00734219"/>
    <w:rsid w:val="007355B1"/>
    <w:rsid w:val="00735DB7"/>
    <w:rsid w:val="007406D1"/>
    <w:rsid w:val="00743354"/>
    <w:rsid w:val="00746EF0"/>
    <w:rsid w:val="0075061E"/>
    <w:rsid w:val="00750645"/>
    <w:rsid w:val="00752093"/>
    <w:rsid w:val="00755A8A"/>
    <w:rsid w:val="00757555"/>
    <w:rsid w:val="00761887"/>
    <w:rsid w:val="00761F5F"/>
    <w:rsid w:val="00763D38"/>
    <w:rsid w:val="00764060"/>
    <w:rsid w:val="0076701B"/>
    <w:rsid w:val="007701D1"/>
    <w:rsid w:val="00771EAB"/>
    <w:rsid w:val="00782CBC"/>
    <w:rsid w:val="00787511"/>
    <w:rsid w:val="00790628"/>
    <w:rsid w:val="00790B74"/>
    <w:rsid w:val="00793E60"/>
    <w:rsid w:val="007957CA"/>
    <w:rsid w:val="0079687A"/>
    <w:rsid w:val="00797BB9"/>
    <w:rsid w:val="007A1269"/>
    <w:rsid w:val="007A2888"/>
    <w:rsid w:val="007A2FE4"/>
    <w:rsid w:val="007A3475"/>
    <w:rsid w:val="007A4735"/>
    <w:rsid w:val="007A4900"/>
    <w:rsid w:val="007B1B75"/>
    <w:rsid w:val="007C0C23"/>
    <w:rsid w:val="007C1ACD"/>
    <w:rsid w:val="007C4B59"/>
    <w:rsid w:val="007D737B"/>
    <w:rsid w:val="007E0166"/>
    <w:rsid w:val="007E0DC7"/>
    <w:rsid w:val="007E28AA"/>
    <w:rsid w:val="007E28B3"/>
    <w:rsid w:val="007F1137"/>
    <w:rsid w:val="007F3A7B"/>
    <w:rsid w:val="007F57CF"/>
    <w:rsid w:val="00801D8C"/>
    <w:rsid w:val="008032E9"/>
    <w:rsid w:val="00804B69"/>
    <w:rsid w:val="00805E47"/>
    <w:rsid w:val="00807318"/>
    <w:rsid w:val="0081257C"/>
    <w:rsid w:val="0081480B"/>
    <w:rsid w:val="0081676B"/>
    <w:rsid w:val="00816FE5"/>
    <w:rsid w:val="00826F93"/>
    <w:rsid w:val="00830147"/>
    <w:rsid w:val="00835BA7"/>
    <w:rsid w:val="00835FCF"/>
    <w:rsid w:val="00841795"/>
    <w:rsid w:val="0084694D"/>
    <w:rsid w:val="0085458E"/>
    <w:rsid w:val="00856000"/>
    <w:rsid w:val="00860A98"/>
    <w:rsid w:val="00862BE6"/>
    <w:rsid w:val="008653EA"/>
    <w:rsid w:val="00874F97"/>
    <w:rsid w:val="008771BF"/>
    <w:rsid w:val="008838C8"/>
    <w:rsid w:val="00891347"/>
    <w:rsid w:val="00893E3C"/>
    <w:rsid w:val="008953CD"/>
    <w:rsid w:val="00896BF3"/>
    <w:rsid w:val="008A1180"/>
    <w:rsid w:val="008A4DED"/>
    <w:rsid w:val="008A6098"/>
    <w:rsid w:val="008B5C61"/>
    <w:rsid w:val="008C016E"/>
    <w:rsid w:val="008C276D"/>
    <w:rsid w:val="008C3B0C"/>
    <w:rsid w:val="008D27E0"/>
    <w:rsid w:val="008E4DD6"/>
    <w:rsid w:val="008E751A"/>
    <w:rsid w:val="008F2A74"/>
    <w:rsid w:val="00905800"/>
    <w:rsid w:val="00911129"/>
    <w:rsid w:val="00917707"/>
    <w:rsid w:val="0092132C"/>
    <w:rsid w:val="00922392"/>
    <w:rsid w:val="0092606B"/>
    <w:rsid w:val="009336BD"/>
    <w:rsid w:val="00933C7A"/>
    <w:rsid w:val="00933DD6"/>
    <w:rsid w:val="009365A4"/>
    <w:rsid w:val="009371F2"/>
    <w:rsid w:val="00940A68"/>
    <w:rsid w:val="00943CFF"/>
    <w:rsid w:val="00944D7B"/>
    <w:rsid w:val="009470F2"/>
    <w:rsid w:val="009521F1"/>
    <w:rsid w:val="0095384A"/>
    <w:rsid w:val="00955EC0"/>
    <w:rsid w:val="00956734"/>
    <w:rsid w:val="009570A3"/>
    <w:rsid w:val="0096085C"/>
    <w:rsid w:val="00961F1B"/>
    <w:rsid w:val="009620F9"/>
    <w:rsid w:val="009623A9"/>
    <w:rsid w:val="00963E52"/>
    <w:rsid w:val="009652F2"/>
    <w:rsid w:val="009668B3"/>
    <w:rsid w:val="009668F0"/>
    <w:rsid w:val="00973041"/>
    <w:rsid w:val="00973CC4"/>
    <w:rsid w:val="00985B8C"/>
    <w:rsid w:val="00987B5E"/>
    <w:rsid w:val="00994A1B"/>
    <w:rsid w:val="00996DD6"/>
    <w:rsid w:val="009A0EC6"/>
    <w:rsid w:val="009A3D3E"/>
    <w:rsid w:val="009A432B"/>
    <w:rsid w:val="009B16A0"/>
    <w:rsid w:val="009B2DA6"/>
    <w:rsid w:val="009B369E"/>
    <w:rsid w:val="009B4151"/>
    <w:rsid w:val="009C0CB9"/>
    <w:rsid w:val="009C27BA"/>
    <w:rsid w:val="009D1921"/>
    <w:rsid w:val="009E241F"/>
    <w:rsid w:val="009E3581"/>
    <w:rsid w:val="00A01B0C"/>
    <w:rsid w:val="00A07F34"/>
    <w:rsid w:val="00A11C3A"/>
    <w:rsid w:val="00A11F51"/>
    <w:rsid w:val="00A13AC0"/>
    <w:rsid w:val="00A13DC7"/>
    <w:rsid w:val="00A212B4"/>
    <w:rsid w:val="00A22891"/>
    <w:rsid w:val="00A2296F"/>
    <w:rsid w:val="00A23472"/>
    <w:rsid w:val="00A256DB"/>
    <w:rsid w:val="00A2732E"/>
    <w:rsid w:val="00A30DBB"/>
    <w:rsid w:val="00A32093"/>
    <w:rsid w:val="00A34B90"/>
    <w:rsid w:val="00A3582F"/>
    <w:rsid w:val="00A37598"/>
    <w:rsid w:val="00A44A9F"/>
    <w:rsid w:val="00A4556E"/>
    <w:rsid w:val="00A530F8"/>
    <w:rsid w:val="00A55DDC"/>
    <w:rsid w:val="00A56A08"/>
    <w:rsid w:val="00A604C9"/>
    <w:rsid w:val="00A63206"/>
    <w:rsid w:val="00A63EB4"/>
    <w:rsid w:val="00A67E69"/>
    <w:rsid w:val="00A759A5"/>
    <w:rsid w:val="00A811D5"/>
    <w:rsid w:val="00A81B55"/>
    <w:rsid w:val="00A8297B"/>
    <w:rsid w:val="00A854DB"/>
    <w:rsid w:val="00A93975"/>
    <w:rsid w:val="00A94054"/>
    <w:rsid w:val="00A948B8"/>
    <w:rsid w:val="00A978B1"/>
    <w:rsid w:val="00AA02BE"/>
    <w:rsid w:val="00AA7FDB"/>
    <w:rsid w:val="00AB4716"/>
    <w:rsid w:val="00AB4DF6"/>
    <w:rsid w:val="00AB5C3D"/>
    <w:rsid w:val="00AC075F"/>
    <w:rsid w:val="00AD001A"/>
    <w:rsid w:val="00AD3B44"/>
    <w:rsid w:val="00AE0AE1"/>
    <w:rsid w:val="00AE15A3"/>
    <w:rsid w:val="00AE1EF1"/>
    <w:rsid w:val="00AE4AD5"/>
    <w:rsid w:val="00AF0F10"/>
    <w:rsid w:val="00AF2422"/>
    <w:rsid w:val="00AF69BE"/>
    <w:rsid w:val="00AF70F7"/>
    <w:rsid w:val="00AF7C21"/>
    <w:rsid w:val="00B02EB8"/>
    <w:rsid w:val="00B04755"/>
    <w:rsid w:val="00B04C36"/>
    <w:rsid w:val="00B10D65"/>
    <w:rsid w:val="00B11EC0"/>
    <w:rsid w:val="00B12B0B"/>
    <w:rsid w:val="00B1634E"/>
    <w:rsid w:val="00B23D46"/>
    <w:rsid w:val="00B24529"/>
    <w:rsid w:val="00B2593B"/>
    <w:rsid w:val="00B3423E"/>
    <w:rsid w:val="00B50DA4"/>
    <w:rsid w:val="00B612FA"/>
    <w:rsid w:val="00B632B1"/>
    <w:rsid w:val="00B65A8B"/>
    <w:rsid w:val="00B664A5"/>
    <w:rsid w:val="00B70B62"/>
    <w:rsid w:val="00B779C7"/>
    <w:rsid w:val="00B80BFA"/>
    <w:rsid w:val="00B85684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A5F02"/>
    <w:rsid w:val="00BB16B0"/>
    <w:rsid w:val="00BB237D"/>
    <w:rsid w:val="00BC1725"/>
    <w:rsid w:val="00BC57B7"/>
    <w:rsid w:val="00BC6E9F"/>
    <w:rsid w:val="00BC7AD2"/>
    <w:rsid w:val="00BD5DFB"/>
    <w:rsid w:val="00BE10F7"/>
    <w:rsid w:val="00BE2353"/>
    <w:rsid w:val="00BE3D02"/>
    <w:rsid w:val="00BE773D"/>
    <w:rsid w:val="00BE7754"/>
    <w:rsid w:val="00BE7F08"/>
    <w:rsid w:val="00BF110E"/>
    <w:rsid w:val="00BF11A4"/>
    <w:rsid w:val="00BF4722"/>
    <w:rsid w:val="00BF4869"/>
    <w:rsid w:val="00BF6E5E"/>
    <w:rsid w:val="00BF793F"/>
    <w:rsid w:val="00C00526"/>
    <w:rsid w:val="00C12519"/>
    <w:rsid w:val="00C14E0F"/>
    <w:rsid w:val="00C155AE"/>
    <w:rsid w:val="00C26C5F"/>
    <w:rsid w:val="00C344CC"/>
    <w:rsid w:val="00C35833"/>
    <w:rsid w:val="00C36B0F"/>
    <w:rsid w:val="00C43DDC"/>
    <w:rsid w:val="00C45A55"/>
    <w:rsid w:val="00C50B6A"/>
    <w:rsid w:val="00C511EA"/>
    <w:rsid w:val="00C55B01"/>
    <w:rsid w:val="00C60DE3"/>
    <w:rsid w:val="00C67A5C"/>
    <w:rsid w:val="00C707FB"/>
    <w:rsid w:val="00C73AD2"/>
    <w:rsid w:val="00C8579B"/>
    <w:rsid w:val="00C90885"/>
    <w:rsid w:val="00C910B9"/>
    <w:rsid w:val="00C935FF"/>
    <w:rsid w:val="00C940AB"/>
    <w:rsid w:val="00CA2687"/>
    <w:rsid w:val="00CB29FF"/>
    <w:rsid w:val="00CB2EC4"/>
    <w:rsid w:val="00CC0FCA"/>
    <w:rsid w:val="00CC24D8"/>
    <w:rsid w:val="00CC56D8"/>
    <w:rsid w:val="00CC5792"/>
    <w:rsid w:val="00CC67CE"/>
    <w:rsid w:val="00CD22AB"/>
    <w:rsid w:val="00CD2958"/>
    <w:rsid w:val="00CD6333"/>
    <w:rsid w:val="00CD6FB2"/>
    <w:rsid w:val="00CE217D"/>
    <w:rsid w:val="00CE251D"/>
    <w:rsid w:val="00CE4E63"/>
    <w:rsid w:val="00CE6FF2"/>
    <w:rsid w:val="00CF317C"/>
    <w:rsid w:val="00CF517A"/>
    <w:rsid w:val="00CF5C59"/>
    <w:rsid w:val="00D01A61"/>
    <w:rsid w:val="00D037B2"/>
    <w:rsid w:val="00D03AAA"/>
    <w:rsid w:val="00D1306F"/>
    <w:rsid w:val="00D153C7"/>
    <w:rsid w:val="00D16706"/>
    <w:rsid w:val="00D21A33"/>
    <w:rsid w:val="00D25950"/>
    <w:rsid w:val="00D260DA"/>
    <w:rsid w:val="00D2753F"/>
    <w:rsid w:val="00D31854"/>
    <w:rsid w:val="00D32868"/>
    <w:rsid w:val="00D35374"/>
    <w:rsid w:val="00D3621C"/>
    <w:rsid w:val="00D4465D"/>
    <w:rsid w:val="00D50036"/>
    <w:rsid w:val="00D5289D"/>
    <w:rsid w:val="00D552D4"/>
    <w:rsid w:val="00D62FDA"/>
    <w:rsid w:val="00D631F2"/>
    <w:rsid w:val="00D703A8"/>
    <w:rsid w:val="00D7054F"/>
    <w:rsid w:val="00D743AC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A2645"/>
    <w:rsid w:val="00DA2862"/>
    <w:rsid w:val="00DA3322"/>
    <w:rsid w:val="00DA3871"/>
    <w:rsid w:val="00DA6D10"/>
    <w:rsid w:val="00DB1F0C"/>
    <w:rsid w:val="00DB3AF7"/>
    <w:rsid w:val="00DB4958"/>
    <w:rsid w:val="00DC03DE"/>
    <w:rsid w:val="00DC2C7D"/>
    <w:rsid w:val="00DC6B8C"/>
    <w:rsid w:val="00DD274D"/>
    <w:rsid w:val="00DD28FF"/>
    <w:rsid w:val="00DD4392"/>
    <w:rsid w:val="00DD75D4"/>
    <w:rsid w:val="00DE5AE0"/>
    <w:rsid w:val="00DF1D0E"/>
    <w:rsid w:val="00DF4364"/>
    <w:rsid w:val="00DF62FE"/>
    <w:rsid w:val="00E054FF"/>
    <w:rsid w:val="00E07B04"/>
    <w:rsid w:val="00E10905"/>
    <w:rsid w:val="00E15C83"/>
    <w:rsid w:val="00E16EB9"/>
    <w:rsid w:val="00E20905"/>
    <w:rsid w:val="00E26035"/>
    <w:rsid w:val="00E26545"/>
    <w:rsid w:val="00E303C6"/>
    <w:rsid w:val="00E32473"/>
    <w:rsid w:val="00E331E1"/>
    <w:rsid w:val="00E33CD5"/>
    <w:rsid w:val="00E35E05"/>
    <w:rsid w:val="00E40FE4"/>
    <w:rsid w:val="00E44D26"/>
    <w:rsid w:val="00E46203"/>
    <w:rsid w:val="00E532C5"/>
    <w:rsid w:val="00E5344D"/>
    <w:rsid w:val="00E541BE"/>
    <w:rsid w:val="00E606F9"/>
    <w:rsid w:val="00E6444A"/>
    <w:rsid w:val="00E64C69"/>
    <w:rsid w:val="00E64EBA"/>
    <w:rsid w:val="00E65BC6"/>
    <w:rsid w:val="00E6629A"/>
    <w:rsid w:val="00E6731F"/>
    <w:rsid w:val="00E67EC1"/>
    <w:rsid w:val="00E70C02"/>
    <w:rsid w:val="00E7471C"/>
    <w:rsid w:val="00E765A2"/>
    <w:rsid w:val="00E80CC7"/>
    <w:rsid w:val="00E81B97"/>
    <w:rsid w:val="00E86ACE"/>
    <w:rsid w:val="00E920EB"/>
    <w:rsid w:val="00E9263E"/>
    <w:rsid w:val="00E932F0"/>
    <w:rsid w:val="00E961E2"/>
    <w:rsid w:val="00EA0202"/>
    <w:rsid w:val="00EA0B83"/>
    <w:rsid w:val="00EA14F9"/>
    <w:rsid w:val="00EA37CD"/>
    <w:rsid w:val="00EA567E"/>
    <w:rsid w:val="00EA5EEB"/>
    <w:rsid w:val="00EB3B16"/>
    <w:rsid w:val="00EC0358"/>
    <w:rsid w:val="00EC0854"/>
    <w:rsid w:val="00EC458A"/>
    <w:rsid w:val="00ED05AA"/>
    <w:rsid w:val="00ED1E7C"/>
    <w:rsid w:val="00ED31FD"/>
    <w:rsid w:val="00ED4A14"/>
    <w:rsid w:val="00EE02B4"/>
    <w:rsid w:val="00EE0B8F"/>
    <w:rsid w:val="00EE4912"/>
    <w:rsid w:val="00EE54E8"/>
    <w:rsid w:val="00EF124B"/>
    <w:rsid w:val="00EF1D8B"/>
    <w:rsid w:val="00EF1DD4"/>
    <w:rsid w:val="00EF39C7"/>
    <w:rsid w:val="00EF408D"/>
    <w:rsid w:val="00EF56FC"/>
    <w:rsid w:val="00EF5AC2"/>
    <w:rsid w:val="00EF67C8"/>
    <w:rsid w:val="00F02AA2"/>
    <w:rsid w:val="00F04709"/>
    <w:rsid w:val="00F06998"/>
    <w:rsid w:val="00F075E7"/>
    <w:rsid w:val="00F07FF2"/>
    <w:rsid w:val="00F10E0F"/>
    <w:rsid w:val="00F12D2D"/>
    <w:rsid w:val="00F13C0D"/>
    <w:rsid w:val="00F17C0A"/>
    <w:rsid w:val="00F206D6"/>
    <w:rsid w:val="00F20DD7"/>
    <w:rsid w:val="00F278BE"/>
    <w:rsid w:val="00F35167"/>
    <w:rsid w:val="00F35F60"/>
    <w:rsid w:val="00F40D04"/>
    <w:rsid w:val="00F45493"/>
    <w:rsid w:val="00F51CC2"/>
    <w:rsid w:val="00F5261D"/>
    <w:rsid w:val="00F5367E"/>
    <w:rsid w:val="00F543FF"/>
    <w:rsid w:val="00F573EE"/>
    <w:rsid w:val="00F63C01"/>
    <w:rsid w:val="00F63D36"/>
    <w:rsid w:val="00F7003C"/>
    <w:rsid w:val="00F70F27"/>
    <w:rsid w:val="00F829EF"/>
    <w:rsid w:val="00F83158"/>
    <w:rsid w:val="00F854F5"/>
    <w:rsid w:val="00F86227"/>
    <w:rsid w:val="00F86DA0"/>
    <w:rsid w:val="00F8746D"/>
    <w:rsid w:val="00F87CA1"/>
    <w:rsid w:val="00F967C3"/>
    <w:rsid w:val="00FA0471"/>
    <w:rsid w:val="00FA1A26"/>
    <w:rsid w:val="00FA2E2E"/>
    <w:rsid w:val="00FA4AAD"/>
    <w:rsid w:val="00FA5DF5"/>
    <w:rsid w:val="00FB003A"/>
    <w:rsid w:val="00FB0FE8"/>
    <w:rsid w:val="00FB21DC"/>
    <w:rsid w:val="00FB256D"/>
    <w:rsid w:val="00FB272D"/>
    <w:rsid w:val="00FB2BF7"/>
    <w:rsid w:val="00FB3B7B"/>
    <w:rsid w:val="00FB4449"/>
    <w:rsid w:val="00FD1154"/>
    <w:rsid w:val="00FD2B3F"/>
    <w:rsid w:val="00FD36CF"/>
    <w:rsid w:val="00FF4F93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CD6333"/>
    <w:rPr>
      <w:rFonts w:cs="Arial"/>
      <w:b/>
      <w:sz w:val="26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CD6333"/>
    <w:rPr>
      <w:rFonts w:cs="Arial"/>
      <w:b/>
      <w:sz w:val="26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Style2">
    <w:name w:val="Style2"/>
    <w:basedOn w:val="Heading2"/>
    <w:link w:val="Style2Char"/>
    <w:qFormat/>
    <w:rsid w:val="00B04C36"/>
    <w:rPr>
      <w:rFonts w:ascii="Arial" w:hAnsi="Arial"/>
      <w:color w:val="auto"/>
      <w:u w:val="single"/>
    </w:rPr>
  </w:style>
  <w:style w:type="character" w:customStyle="1" w:styleId="Style2Char">
    <w:name w:val="Style2 Char"/>
    <w:basedOn w:val="DefaultParagraphFont"/>
    <w:link w:val="Style2"/>
    <w:rsid w:val="00B04C36"/>
    <w:rPr>
      <w:rFonts w:eastAsia="Times New Roman"/>
      <w:b/>
      <w:bCs/>
      <w:sz w:val="26"/>
      <w:szCs w:val="26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A9FD-0102-4BFC-8A95-500EB69B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396</TotalTime>
  <Pages>11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12929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584</cp:revision>
  <cp:lastPrinted>2010-11-26T02:45:00Z</cp:lastPrinted>
  <dcterms:created xsi:type="dcterms:W3CDTF">2019-06-26T16:09:00Z</dcterms:created>
  <dcterms:modified xsi:type="dcterms:W3CDTF">2019-09-16T02:45:00Z</dcterms:modified>
  <cp:category>Template</cp:category>
  <cp:contentStatus>20/11/2012</cp:contentStatus>
</cp:coreProperties>
</file>