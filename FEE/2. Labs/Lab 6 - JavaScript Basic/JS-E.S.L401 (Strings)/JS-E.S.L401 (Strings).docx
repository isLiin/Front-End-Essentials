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68161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790F546" wp14:editId="6F1E65FA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05E40C2" w14:textId="77777777" w:rsidR="005E64CE" w:rsidRPr="007355B1" w:rsidRDefault="005E64CE" w:rsidP="005E64CE">
      <w:pPr>
        <w:rPr>
          <w:rFonts w:cs="Arial"/>
        </w:rPr>
      </w:pPr>
    </w:p>
    <w:p w14:paraId="3AE6EFC6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4889599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83EFC33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035E2485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4DABBCAF" w14:textId="3D57E31A" w:rsidR="005E64CE" w:rsidRPr="00F06998" w:rsidRDefault="006C3A4F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HTML</w:t>
      </w:r>
      <w:r w:rsidR="002D2607"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 xml:space="preserve"> Essentials</w:t>
      </w:r>
    </w:p>
    <w:p w14:paraId="50727285" w14:textId="77777777" w:rsidR="005E64CE" w:rsidRPr="007355B1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</w:p>
    <w:p w14:paraId="51A03633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E8E615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4C3339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2855CC61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3263D65D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38C748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841E11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6BD48B3F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3B23866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5CE8D8DD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53EEDE7B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0DD9F26C" w14:textId="77777777" w:rsidR="005E64CE" w:rsidRPr="007355B1" w:rsidRDefault="005E64CE" w:rsidP="005E64CE">
      <w:pPr>
        <w:rPr>
          <w:rFonts w:cs="Arial"/>
          <w:color w:val="000000"/>
        </w:rPr>
      </w:pPr>
    </w:p>
    <w:p w14:paraId="7D35D5A0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15514467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9B9DED5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AA69328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36830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4F098B91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3C3C0FC5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735C7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1523A4FC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137D130B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40504904" w14:textId="77777777"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14:paraId="630DE4E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2712A86A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02DAB264" w14:textId="77777777" w:rsidTr="00BF4722">
        <w:tc>
          <w:tcPr>
            <w:tcW w:w="540" w:type="dxa"/>
            <w:shd w:val="clear" w:color="auto" w:fill="D9D9D9"/>
          </w:tcPr>
          <w:p w14:paraId="11D3BD15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309888D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1FC84C5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622635A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6EE5E691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04CB35C6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3AF3D1C4" w14:textId="77777777" w:rsidTr="00BF4722">
        <w:tc>
          <w:tcPr>
            <w:tcW w:w="540" w:type="dxa"/>
          </w:tcPr>
          <w:p w14:paraId="1AFA686B" w14:textId="77777777" w:rsidR="007355B1" w:rsidRPr="007355B1" w:rsidRDefault="007355B1" w:rsidP="003D055D">
            <w:pPr>
              <w:pStyle w:val="Ba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848C4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14:paraId="5F06E54C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14:paraId="26977C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1C8E8B45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38185B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5A60C527" w14:textId="77777777" w:rsidTr="00BF4722">
        <w:tc>
          <w:tcPr>
            <w:tcW w:w="540" w:type="dxa"/>
          </w:tcPr>
          <w:p w14:paraId="36C31196" w14:textId="77777777" w:rsidR="007355B1" w:rsidRPr="007355B1" w:rsidRDefault="007355B1" w:rsidP="003D055D">
            <w:pPr>
              <w:pStyle w:val="Ba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48688F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14:paraId="68419E5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38650A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174F1EF2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5162E7B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3DDC406B" w14:textId="77777777" w:rsidTr="00BF4722">
        <w:tc>
          <w:tcPr>
            <w:tcW w:w="540" w:type="dxa"/>
          </w:tcPr>
          <w:p w14:paraId="4D78494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AA0EA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52624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906BA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07F7C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D16A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6D8ACD3" w14:textId="77777777" w:rsidTr="00BF4722">
        <w:tc>
          <w:tcPr>
            <w:tcW w:w="540" w:type="dxa"/>
          </w:tcPr>
          <w:p w14:paraId="45A0139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91BCB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6A9D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736D0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CDDEEB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CF46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8BC903F" w14:textId="77777777" w:rsidTr="00BF4722">
        <w:tc>
          <w:tcPr>
            <w:tcW w:w="540" w:type="dxa"/>
          </w:tcPr>
          <w:p w14:paraId="416ABDD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702D5B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2CDFF8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3D00E3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FBF4F9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95C65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C5B6AB6" w14:textId="77777777" w:rsidTr="00BF4722">
        <w:tc>
          <w:tcPr>
            <w:tcW w:w="540" w:type="dxa"/>
          </w:tcPr>
          <w:p w14:paraId="24F6AD4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63832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52ABEFC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291B438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5FA1A1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C69C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05B64C4" w14:textId="77777777" w:rsidTr="00BF4722">
        <w:tc>
          <w:tcPr>
            <w:tcW w:w="540" w:type="dxa"/>
          </w:tcPr>
          <w:p w14:paraId="5A19C9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A57A1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ED2676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8D588A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2E824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EDFF2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AD02D3D" w14:textId="77777777" w:rsidTr="00BF4722">
        <w:tc>
          <w:tcPr>
            <w:tcW w:w="540" w:type="dxa"/>
          </w:tcPr>
          <w:p w14:paraId="7D35B61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097E9E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EF3F5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1F8D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58BA1F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D1FC7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111BB5B" w14:textId="77777777" w:rsidTr="00BF4722">
        <w:tc>
          <w:tcPr>
            <w:tcW w:w="540" w:type="dxa"/>
          </w:tcPr>
          <w:p w14:paraId="5F6451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8D16A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DAA024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E26CE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1DF8E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862603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B1B0E7" w14:textId="77777777" w:rsidTr="00BF4722">
        <w:tc>
          <w:tcPr>
            <w:tcW w:w="540" w:type="dxa"/>
          </w:tcPr>
          <w:p w14:paraId="104D4D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09C5C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9A84F1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8EE34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55BBC6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B585B4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DC7FC5" w14:textId="77777777" w:rsidR="005E64CE" w:rsidRPr="007355B1" w:rsidRDefault="005E64CE" w:rsidP="005E64CE">
      <w:pPr>
        <w:rPr>
          <w:rFonts w:cs="Arial"/>
          <w:bCs/>
        </w:rPr>
      </w:pPr>
    </w:p>
    <w:p w14:paraId="041E95BE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2463402A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0" w:name="_GoBack"/>
    <w:bookmarkEnd w:id="0"/>
    <w:p w14:paraId="29F13AAB" w14:textId="714558FF" w:rsidR="00C95D98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39477778" w:history="1">
        <w:r w:rsidR="00C95D98" w:rsidRPr="001330C5">
          <w:rPr>
            <w:rStyle w:val="Hyperlink"/>
            <w:rFonts w:cs="Arial"/>
            <w:noProof/>
          </w:rPr>
          <w:t>Unit 5 – Multimedia</w:t>
        </w:r>
        <w:r w:rsidR="00C95D98">
          <w:rPr>
            <w:noProof/>
            <w:webHidden/>
          </w:rPr>
          <w:tab/>
        </w:r>
        <w:r w:rsidR="00C95D98">
          <w:rPr>
            <w:noProof/>
            <w:webHidden/>
          </w:rPr>
          <w:fldChar w:fldCharType="begin"/>
        </w:r>
        <w:r w:rsidR="00C95D98">
          <w:rPr>
            <w:noProof/>
            <w:webHidden/>
          </w:rPr>
          <w:instrText xml:space="preserve"> PAGEREF _Toc39477778 \h </w:instrText>
        </w:r>
        <w:r w:rsidR="00C95D98">
          <w:rPr>
            <w:noProof/>
            <w:webHidden/>
          </w:rPr>
        </w:r>
        <w:r w:rsidR="00C95D98">
          <w:rPr>
            <w:noProof/>
            <w:webHidden/>
          </w:rPr>
          <w:fldChar w:fldCharType="separate"/>
        </w:r>
        <w:r w:rsidR="00C95D98">
          <w:rPr>
            <w:noProof/>
            <w:webHidden/>
          </w:rPr>
          <w:t>4</w:t>
        </w:r>
        <w:r w:rsidR="00C95D98">
          <w:rPr>
            <w:noProof/>
            <w:webHidden/>
          </w:rPr>
          <w:fldChar w:fldCharType="end"/>
        </w:r>
      </w:hyperlink>
    </w:p>
    <w:p w14:paraId="26648512" w14:textId="646E7133" w:rsidR="00C95D98" w:rsidRDefault="00C95D98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9477779" w:history="1">
        <w:r w:rsidRPr="001330C5">
          <w:rPr>
            <w:rStyle w:val="Hyperlink"/>
            <w:rFonts w:cs="Arial"/>
            <w:noProof/>
            <w:lang w:val="en-US"/>
          </w:rPr>
          <w:t>Lab 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51B9EF" w14:textId="646E7C65" w:rsidR="00C95D98" w:rsidRDefault="00C95D98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9477780" w:history="1">
        <w:r w:rsidRPr="001330C5">
          <w:rPr>
            <w:rStyle w:val="Hyperlink"/>
            <w:rFonts w:cs="Arial"/>
            <w:noProof/>
            <w:lang w:val="en-US"/>
          </w:rPr>
          <w:t>Problem Descriptions: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570115" w14:textId="6CA9C5FC" w:rsidR="00C95D98" w:rsidRDefault="00C95D98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9477781" w:history="1">
        <w:r w:rsidRPr="001330C5">
          <w:rPr>
            <w:rStyle w:val="Hyperlink"/>
            <w:rFonts w:cs="Arial"/>
            <w:noProof/>
            <w:lang w:val="en-US"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D154D3" w14:textId="2CC039FB" w:rsidR="00C95D98" w:rsidRDefault="00C95D9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9477782" w:history="1">
        <w:r w:rsidRPr="001330C5">
          <w:rPr>
            <w:rStyle w:val="Hyperlink"/>
            <w:noProof/>
          </w:rPr>
          <w:t>Step 1: Analyze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B00676" w14:textId="4ED387B6" w:rsidR="00C95D98" w:rsidRDefault="00C95D9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9477783" w:history="1">
        <w:r w:rsidRPr="001330C5">
          <w:rPr>
            <w:rStyle w:val="Hyperlink"/>
            <w:noProof/>
          </w:rPr>
          <w:t>Step 2: Build the table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F48E3F" w14:textId="7EE93C42" w:rsidR="00C95D98" w:rsidRDefault="00C95D9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9477784" w:history="1">
        <w:r w:rsidRPr="001330C5">
          <w:rPr>
            <w:rStyle w:val="Hyperlink"/>
            <w:noProof/>
          </w:rPr>
          <w:t>Step 3: Add Table 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01D544" w14:textId="02CCE1C6" w:rsidR="00C95D98" w:rsidRDefault="00C95D9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9477785" w:history="1">
        <w:r w:rsidRPr="001330C5">
          <w:rPr>
            <w:rStyle w:val="Hyperlink"/>
            <w:noProof/>
          </w:rPr>
          <w:t>Step 4: Add Table Row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5F4507" w14:textId="5E2F0777" w:rsidR="00C95D98" w:rsidRDefault="00C95D9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9477786" w:history="1">
        <w:r w:rsidRPr="001330C5">
          <w:rPr>
            <w:rStyle w:val="Hyperlink"/>
            <w:noProof/>
          </w:rPr>
          <w:t>Step 5: Add more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E807A4" w14:textId="24FC7757" w:rsidR="00C95D98" w:rsidRDefault="00C95D9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9477787" w:history="1">
        <w:r w:rsidRPr="001330C5">
          <w:rPr>
            <w:rStyle w:val="Hyperlink"/>
            <w:noProof/>
          </w:rPr>
          <w:t>Step 6: Group Cell in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7A0035" w14:textId="7073EE57" w:rsidR="00C95D98" w:rsidRDefault="00C95D9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9477788" w:history="1">
        <w:r w:rsidRPr="001330C5">
          <w:rPr>
            <w:rStyle w:val="Hyperlink"/>
            <w:noProof/>
          </w:rPr>
          <w:t>Step 7: Group Rows in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66E518" w14:textId="67306BD1" w:rsidR="00C95D98" w:rsidRDefault="00C95D9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9477789" w:history="1">
        <w:r w:rsidRPr="001330C5">
          <w:rPr>
            <w:rStyle w:val="Hyperlink"/>
            <w:noProof/>
          </w:rPr>
          <w:t>Step 8: Add Caption and Highlight Column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6F9CAA" w14:textId="0936C8D6" w:rsidR="00C95D98" w:rsidRDefault="00C95D98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9477790" w:history="1">
        <w:r w:rsidRPr="001330C5">
          <w:rPr>
            <w:rStyle w:val="Hyperlink"/>
            <w:noProof/>
          </w:rPr>
          <w:t>Step 9: Verify the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BF5485" w14:textId="1444AEC3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501A2F28" w14:textId="77777777" w:rsidR="00DA3871" w:rsidRPr="007355B1" w:rsidRDefault="00DA3871">
      <w:pPr>
        <w:rPr>
          <w:rFonts w:cs="Arial"/>
        </w:rPr>
      </w:pPr>
    </w:p>
    <w:p w14:paraId="178FFE41" w14:textId="77777777" w:rsidR="00DA3871" w:rsidRPr="007355B1" w:rsidRDefault="00DA3871">
      <w:pPr>
        <w:rPr>
          <w:rFonts w:cs="Arial"/>
        </w:rPr>
      </w:pPr>
    </w:p>
    <w:p w14:paraId="0A19CC99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1ACAB9EA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1EB786E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6E4AFF8D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C3B2911" wp14:editId="04A37E1F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4E3AB13E" w14:textId="638BC6F4"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F654F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HTML-E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.S.L</w:t>
            </w:r>
            <w:r w:rsidR="00074608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4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  <w:r w:rsidR="00FA17B3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1</w:t>
            </w:r>
          </w:p>
          <w:p w14:paraId="3CAE7C74" w14:textId="77777777"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848D6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Short</w:t>
            </w:r>
          </w:p>
          <w:p w14:paraId="0CE93B52" w14:textId="77763DCF" w:rsidR="009521F1" w:rsidRPr="00035C3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35C39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N/A</w:t>
            </w:r>
          </w:p>
          <w:p w14:paraId="6A956FB6" w14:textId="4A5F45AC"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C2C7A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3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2B6FE242" w14:textId="7A54E509"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1" w:name="_Toc39477778"/>
      <w:r>
        <w:rPr>
          <w:rFonts w:ascii="Arial" w:hAnsi="Arial" w:cs="Arial"/>
        </w:rPr>
        <w:t xml:space="preserve">Unit </w:t>
      </w:r>
      <w:r w:rsidR="00E6007B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456DC9">
        <w:rPr>
          <w:rFonts w:ascii="Arial" w:hAnsi="Arial" w:cs="Arial"/>
        </w:rPr>
        <w:t>–</w:t>
      </w:r>
      <w:r w:rsidR="0078398D">
        <w:rPr>
          <w:rFonts w:ascii="Arial" w:hAnsi="Arial" w:cs="Arial"/>
        </w:rPr>
        <w:t xml:space="preserve"> </w:t>
      </w:r>
      <w:r w:rsidR="00F8410A">
        <w:rPr>
          <w:rFonts w:ascii="Arial" w:hAnsi="Arial" w:cs="Arial"/>
        </w:rPr>
        <w:t>Multimedia</w:t>
      </w:r>
      <w:bookmarkEnd w:id="1"/>
    </w:p>
    <w:p w14:paraId="7E47D830" w14:textId="77777777" w:rsidR="000C1FE0" w:rsidRPr="00E64EBA" w:rsidRDefault="00E64EBA" w:rsidP="00E64EBA">
      <w:pPr>
        <w:pStyle w:val="Heading2"/>
        <w:rPr>
          <w:rFonts w:ascii="Arial" w:hAnsi="Arial" w:cs="Arial"/>
          <w:color w:val="auto"/>
          <w:lang w:val="en-US"/>
        </w:rPr>
      </w:pPr>
      <w:bookmarkStart w:id="2" w:name="_Toc39477779"/>
      <w:r>
        <w:rPr>
          <w:rFonts w:ascii="Arial" w:hAnsi="Arial" w:cs="Arial"/>
          <w:color w:val="auto"/>
          <w:lang w:val="en-US"/>
        </w:rPr>
        <w:t xml:space="preserve">Lab </w:t>
      </w:r>
      <w:r w:rsidR="000C1FE0" w:rsidRPr="00E64EBA">
        <w:rPr>
          <w:rFonts w:ascii="Arial" w:hAnsi="Arial" w:cs="Arial"/>
          <w:color w:val="auto"/>
          <w:lang w:val="en-US"/>
        </w:rPr>
        <w:t>Objective</w:t>
      </w:r>
      <w:r w:rsidR="00B94847" w:rsidRPr="00E64EBA">
        <w:rPr>
          <w:rFonts w:ascii="Arial" w:hAnsi="Arial" w:cs="Arial"/>
          <w:color w:val="auto"/>
          <w:lang w:val="en-US"/>
        </w:rPr>
        <w:t>s</w:t>
      </w:r>
      <w:r w:rsidR="000C1FE0" w:rsidRPr="00E64EBA">
        <w:rPr>
          <w:rFonts w:ascii="Arial" w:hAnsi="Arial" w:cs="Arial"/>
          <w:color w:val="auto"/>
          <w:lang w:val="en-US"/>
        </w:rPr>
        <w:t>:</w:t>
      </w:r>
      <w:bookmarkEnd w:id="2"/>
      <w:r w:rsidR="000C1FE0" w:rsidRPr="00E64EBA">
        <w:rPr>
          <w:rFonts w:ascii="Arial" w:hAnsi="Arial" w:cs="Arial"/>
          <w:color w:val="auto"/>
          <w:lang w:val="en-US"/>
        </w:rPr>
        <w:t xml:space="preserve"> </w:t>
      </w:r>
    </w:p>
    <w:p w14:paraId="58AAE3A3" w14:textId="0D515AFC" w:rsidR="00163AAA" w:rsidRDefault="00844815" w:rsidP="003D055D">
      <w:pPr>
        <w:pStyle w:val="ListParagraph"/>
        <w:numPr>
          <w:ilvl w:val="0"/>
          <w:numId w:val="6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Understand HTML Table </w:t>
      </w:r>
      <w:r w:rsidR="00AD389A">
        <w:rPr>
          <w:rFonts w:cs="Arial"/>
          <w:sz w:val="20"/>
          <w:szCs w:val="20"/>
          <w:lang w:val="en-US"/>
        </w:rPr>
        <w:t>tags: &lt;table&gt;, &lt;tbody&gt;, &lt;thead&gt;, &lt;tr&gt;, &lt;td&gt;</w:t>
      </w:r>
    </w:p>
    <w:p w14:paraId="051C3504" w14:textId="07D101B1" w:rsidR="00AD389A" w:rsidRPr="006D37EB" w:rsidRDefault="000875DA" w:rsidP="00AD389A">
      <w:pPr>
        <w:pStyle w:val="ListParagraph"/>
        <w:numPr>
          <w:ilvl w:val="0"/>
          <w:numId w:val="6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Able to c</w:t>
      </w:r>
      <w:r w:rsidR="00E44AA9">
        <w:rPr>
          <w:rFonts w:cs="Arial"/>
          <w:sz w:val="20"/>
          <w:szCs w:val="20"/>
          <w:lang w:val="en-US"/>
        </w:rPr>
        <w:t xml:space="preserve">reate simple </w:t>
      </w:r>
      <w:r w:rsidR="006E381A">
        <w:rPr>
          <w:rFonts w:cs="Arial"/>
          <w:sz w:val="20"/>
          <w:szCs w:val="20"/>
          <w:lang w:val="en-US"/>
        </w:rPr>
        <w:t>as well as</w:t>
      </w:r>
      <w:r w:rsidR="00E44AA9">
        <w:rPr>
          <w:rFonts w:cs="Arial"/>
          <w:sz w:val="20"/>
          <w:szCs w:val="20"/>
          <w:lang w:val="en-US"/>
        </w:rPr>
        <w:t xml:space="preserve"> complex table</w:t>
      </w:r>
    </w:p>
    <w:p w14:paraId="02A30414" w14:textId="39A86669" w:rsidR="000C1FE0" w:rsidRDefault="000C1FE0" w:rsidP="00EA4B6A">
      <w:pPr>
        <w:pStyle w:val="Heading2"/>
        <w:rPr>
          <w:rFonts w:ascii="Arial" w:hAnsi="Arial" w:cs="Arial"/>
          <w:color w:val="auto"/>
          <w:lang w:val="en-US"/>
        </w:rPr>
      </w:pPr>
      <w:bookmarkStart w:id="3" w:name="_Toc39477780"/>
      <w:r w:rsidRPr="00EA4B6A">
        <w:rPr>
          <w:rFonts w:ascii="Arial" w:hAnsi="Arial" w:cs="Arial"/>
          <w:color w:val="auto"/>
          <w:lang w:val="en-US"/>
        </w:rPr>
        <w:t>Problem Description</w:t>
      </w:r>
      <w:r w:rsidR="00B94847" w:rsidRPr="00EA4B6A">
        <w:rPr>
          <w:rFonts w:ascii="Arial" w:hAnsi="Arial" w:cs="Arial"/>
          <w:color w:val="auto"/>
          <w:lang w:val="en-US"/>
        </w:rPr>
        <w:t>s</w:t>
      </w:r>
      <w:r w:rsidRPr="00EA4B6A">
        <w:rPr>
          <w:rFonts w:ascii="Arial" w:hAnsi="Arial" w:cs="Arial"/>
          <w:color w:val="auto"/>
          <w:lang w:val="en-US"/>
        </w:rPr>
        <w:t>:</w:t>
      </w:r>
      <w:bookmarkEnd w:id="3"/>
      <w:r w:rsidRPr="00EA4B6A">
        <w:rPr>
          <w:rFonts w:ascii="Arial" w:hAnsi="Arial" w:cs="Arial"/>
          <w:color w:val="auto"/>
          <w:lang w:val="en-US"/>
        </w:rPr>
        <w:t xml:space="preserve"> </w:t>
      </w:r>
    </w:p>
    <w:p w14:paraId="33B98309" w14:textId="77777777" w:rsidR="00F21D24" w:rsidRDefault="00F21D24" w:rsidP="00F21D2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Let's have a look at concatenation being used in action — here's an example from earlier in the course:</w:t>
      </w:r>
    </w:p>
    <w:p w14:paraId="6EE4B86C" w14:textId="77777777" w:rsidR="00F21D24" w:rsidRDefault="00F21D24" w:rsidP="00F21D24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 w:cs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</w:rPr>
        <w:t>button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>Press me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</w:rPr>
        <w:t>button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&gt;</w:t>
      </w:r>
    </w:p>
    <w:p w14:paraId="5784045D" w14:textId="77777777" w:rsidR="00F21D24" w:rsidRDefault="00F21D24" w:rsidP="00F21D24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 button </w:t>
      </w:r>
      <w:r>
        <w:rPr>
          <w:rStyle w:val="token"/>
          <w:rFonts w:ascii="Consolas" w:hAnsi="Consolas" w:cs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 document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spacing w:val="-1"/>
          <w:sz w:val="24"/>
          <w:szCs w:val="24"/>
          <w:bdr w:val="none" w:sz="0" w:space="0" w:color="auto" w:frame="1"/>
        </w:rPr>
        <w:t>querySelector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spacing w:val="-1"/>
          <w:sz w:val="24"/>
          <w:szCs w:val="24"/>
          <w:bdr w:val="none" w:sz="0" w:space="0" w:color="auto" w:frame="1"/>
        </w:rPr>
        <w:t>'button'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7EA84ACF" w14:textId="77777777" w:rsidR="00F21D24" w:rsidRDefault="00F21D24" w:rsidP="00F21D24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</w:pPr>
    </w:p>
    <w:p w14:paraId="194ADE0A" w14:textId="77777777" w:rsidR="00F21D24" w:rsidRDefault="00F21D24" w:rsidP="00F21D24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>button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spacing w:val="-1"/>
          <w:sz w:val="24"/>
          <w:szCs w:val="24"/>
          <w:bdr w:val="none" w:sz="0" w:space="0" w:color="auto" w:frame="1"/>
        </w:rPr>
        <w:t>onclick</w:t>
      </w:r>
      <w:r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()</w:t>
      </w:r>
      <w:r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6834DC67" w14:textId="77777777" w:rsidR="00F21D24" w:rsidRDefault="00F21D24" w:rsidP="00F21D24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</w:rPr>
        <w:t>let</w:t>
      </w:r>
      <w:r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 name </w:t>
      </w:r>
      <w:r>
        <w:rPr>
          <w:rStyle w:val="token"/>
          <w:rFonts w:ascii="Consolas" w:hAnsi="Consolas" w:cs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spacing w:val="-1"/>
          <w:sz w:val="24"/>
          <w:szCs w:val="24"/>
          <w:bdr w:val="none" w:sz="0" w:space="0" w:color="auto" w:frame="1"/>
        </w:rPr>
        <w:t>prompt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spacing w:val="-1"/>
          <w:sz w:val="24"/>
          <w:szCs w:val="24"/>
          <w:bdr w:val="none" w:sz="0" w:space="0" w:color="auto" w:frame="1"/>
        </w:rPr>
        <w:t>'What is your name?'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4EF85327" w14:textId="77777777" w:rsidR="00F21D24" w:rsidRDefault="00F21D24" w:rsidP="00F21D24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DD4A68"/>
          <w:spacing w:val="-1"/>
          <w:sz w:val="24"/>
          <w:szCs w:val="24"/>
          <w:bdr w:val="none" w:sz="0" w:space="0" w:color="auto" w:frame="1"/>
        </w:rPr>
        <w:t>alert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spacing w:val="-1"/>
          <w:sz w:val="24"/>
          <w:szCs w:val="24"/>
          <w:bdr w:val="none" w:sz="0" w:space="0" w:color="auto" w:frame="1"/>
        </w:rPr>
        <w:t>'Hello '</w:t>
      </w:r>
      <w:r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spacing w:val="-1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 name </w:t>
      </w:r>
      <w:r>
        <w:rPr>
          <w:rStyle w:val="token"/>
          <w:rFonts w:ascii="Consolas" w:hAnsi="Consolas" w:cs="Consolas"/>
          <w:color w:val="9A6E3A"/>
          <w:spacing w:val="-1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1"/>
          <w:sz w:val="24"/>
          <w:szCs w:val="24"/>
          <w:bdr w:val="none" w:sz="0" w:space="0" w:color="auto" w:frame="1"/>
        </w:rPr>
        <w:t>', nice to see you!'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279AE30D" w14:textId="77777777" w:rsidR="00F21D24" w:rsidRDefault="00F21D24" w:rsidP="00F21D24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 w:cs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14:paraId="0C6D9680" w14:textId="27A2846C" w:rsidR="00F918CF" w:rsidRDefault="00F21D24" w:rsidP="00A222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pacing w:val="-1"/>
        </w:rPr>
        <w:t>Here we're using a </w:t>
      </w:r>
      <w:hyperlink r:id="rId10" w:history="1">
        <w:r>
          <w:rPr>
            <w:rStyle w:val="HTMLCode"/>
            <w:rFonts w:ascii="Consolas" w:hAnsi="Consolas" w:cs="Consolas"/>
            <w:color w:val="3D7E9A"/>
            <w:spacing w:val="-1"/>
            <w:bdr w:val="none" w:sz="0" w:space="0" w:color="auto" w:frame="1"/>
          </w:rPr>
          <w:t>window.prompt()</w:t>
        </w:r>
      </w:hyperlink>
      <w:r>
        <w:rPr>
          <w:rFonts w:ascii="Arial" w:hAnsi="Arial" w:cs="Arial"/>
          <w:color w:val="333333"/>
          <w:spacing w:val="-1"/>
        </w:rPr>
        <w:t> function in line 4, which asks the user to answer a question via a popup dialog box then stores the text they enter inside a given variable — in this case </w:t>
      </w:r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name</w:t>
      </w:r>
      <w:r>
        <w:rPr>
          <w:rFonts w:ascii="Arial" w:hAnsi="Arial" w:cs="Arial"/>
          <w:color w:val="333333"/>
          <w:spacing w:val="-1"/>
        </w:rPr>
        <w:t>. We then use a </w:t>
      </w:r>
      <w:hyperlink r:id="rId11" w:history="1">
        <w:r>
          <w:rPr>
            <w:rStyle w:val="HTMLCode"/>
            <w:rFonts w:ascii="Consolas" w:hAnsi="Consolas" w:cs="Consolas"/>
            <w:color w:val="3D7E9A"/>
            <w:spacing w:val="-1"/>
            <w:u w:val="single"/>
            <w:bdr w:val="none" w:sz="0" w:space="0" w:color="auto" w:frame="1"/>
          </w:rPr>
          <w:t>window.alert()</w:t>
        </w:r>
      </w:hyperlink>
      <w:r>
        <w:rPr>
          <w:rFonts w:ascii="Arial" w:hAnsi="Arial" w:cs="Arial"/>
          <w:color w:val="333333"/>
          <w:spacing w:val="-1"/>
        </w:rPr>
        <w:t> function in line 5 to display another popup containing a string we've assembled from two string literals and the </w:t>
      </w:r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name</w:t>
      </w:r>
      <w:r>
        <w:rPr>
          <w:rFonts w:ascii="Arial" w:hAnsi="Arial" w:cs="Arial"/>
          <w:color w:val="333333"/>
          <w:spacing w:val="-1"/>
        </w:rPr>
        <w:t> variable, via concatenation.</w:t>
      </w:r>
      <w:r w:rsidR="00A2220D">
        <w:t xml:space="preserve"> </w:t>
      </w:r>
    </w:p>
    <w:p w14:paraId="457CE56A" w14:textId="6379EB06" w:rsidR="00F918CF" w:rsidRDefault="00F918CF" w:rsidP="00F918CF">
      <w:pPr>
        <w:rPr>
          <w:lang w:val="en-US"/>
        </w:rPr>
      </w:pPr>
    </w:p>
    <w:p w14:paraId="573A2503" w14:textId="6CAACA24" w:rsidR="00F918CF" w:rsidRDefault="00F918CF" w:rsidP="00F918CF">
      <w:pPr>
        <w:rPr>
          <w:lang w:val="en-US"/>
        </w:rPr>
      </w:pPr>
    </w:p>
    <w:p w14:paraId="6F19B00D" w14:textId="4783CEFE" w:rsidR="00F918CF" w:rsidRDefault="00F918CF" w:rsidP="00F918CF">
      <w:pPr>
        <w:rPr>
          <w:lang w:val="en-US"/>
        </w:rPr>
      </w:pPr>
    </w:p>
    <w:p w14:paraId="26A8D23F" w14:textId="35968AE9" w:rsidR="00F918CF" w:rsidRDefault="00F918CF" w:rsidP="00F918CF">
      <w:pPr>
        <w:rPr>
          <w:lang w:val="en-US"/>
        </w:rPr>
      </w:pPr>
    </w:p>
    <w:p w14:paraId="6B5BE62E" w14:textId="3F9A753D" w:rsidR="00F918CF" w:rsidRDefault="00F918CF" w:rsidP="00F918CF">
      <w:pPr>
        <w:rPr>
          <w:lang w:val="en-US"/>
        </w:rPr>
      </w:pPr>
    </w:p>
    <w:p w14:paraId="239068D3" w14:textId="76121AF3" w:rsidR="00F918CF" w:rsidRDefault="00F918CF" w:rsidP="00F918CF">
      <w:pPr>
        <w:rPr>
          <w:lang w:val="en-US"/>
        </w:rPr>
      </w:pPr>
    </w:p>
    <w:p w14:paraId="2FA0D43D" w14:textId="47FAFAA8" w:rsidR="00F918CF" w:rsidRDefault="00F918CF" w:rsidP="00F918CF">
      <w:pPr>
        <w:rPr>
          <w:lang w:val="en-US"/>
        </w:rPr>
      </w:pPr>
    </w:p>
    <w:p w14:paraId="026ED85A" w14:textId="716E9596" w:rsidR="00F918CF" w:rsidRDefault="00F918CF" w:rsidP="00F918CF">
      <w:pPr>
        <w:rPr>
          <w:lang w:val="en-US"/>
        </w:rPr>
      </w:pPr>
    </w:p>
    <w:p w14:paraId="3A6D91BB" w14:textId="187C959E" w:rsidR="00F918CF" w:rsidRDefault="00F918CF" w:rsidP="00F918CF">
      <w:pPr>
        <w:rPr>
          <w:lang w:val="en-US"/>
        </w:rPr>
      </w:pPr>
    </w:p>
    <w:p w14:paraId="7E848A56" w14:textId="3DBC116F" w:rsidR="00F918CF" w:rsidRDefault="00F918CF" w:rsidP="00F918CF">
      <w:pPr>
        <w:rPr>
          <w:lang w:val="en-US"/>
        </w:rPr>
      </w:pPr>
    </w:p>
    <w:p w14:paraId="72F5A377" w14:textId="548D0BC2" w:rsidR="00F918CF" w:rsidRDefault="00F918CF" w:rsidP="00F918CF">
      <w:pPr>
        <w:rPr>
          <w:lang w:val="en-US"/>
        </w:rPr>
      </w:pPr>
    </w:p>
    <w:p w14:paraId="4208F14F" w14:textId="6C1E49C0" w:rsidR="00F918CF" w:rsidRDefault="00F918CF" w:rsidP="00F918CF">
      <w:pPr>
        <w:rPr>
          <w:lang w:val="en-US"/>
        </w:rPr>
      </w:pPr>
    </w:p>
    <w:p w14:paraId="610033B9" w14:textId="5FCD2C7A" w:rsidR="00F918CF" w:rsidRDefault="00F918CF" w:rsidP="00F918CF">
      <w:pPr>
        <w:rPr>
          <w:lang w:val="en-US"/>
        </w:rPr>
      </w:pPr>
    </w:p>
    <w:p w14:paraId="5D303037" w14:textId="1CB69D67" w:rsidR="00F918CF" w:rsidRDefault="00F918CF" w:rsidP="00F918CF">
      <w:pPr>
        <w:rPr>
          <w:lang w:val="en-US"/>
        </w:rPr>
      </w:pPr>
    </w:p>
    <w:p w14:paraId="24C12FB8" w14:textId="22505B45" w:rsidR="00F918CF" w:rsidRDefault="00F918CF" w:rsidP="00F918CF">
      <w:pPr>
        <w:rPr>
          <w:lang w:val="en-US"/>
        </w:rPr>
      </w:pPr>
    </w:p>
    <w:p w14:paraId="7FCA2D18" w14:textId="0A30F96B" w:rsidR="00F918CF" w:rsidRDefault="00F918CF" w:rsidP="00F918CF">
      <w:pPr>
        <w:rPr>
          <w:lang w:val="en-US"/>
        </w:rPr>
      </w:pPr>
    </w:p>
    <w:p w14:paraId="13DD2F8D" w14:textId="2775F81C" w:rsidR="00F918CF" w:rsidRDefault="00F918CF" w:rsidP="00F918CF">
      <w:pPr>
        <w:rPr>
          <w:lang w:val="en-US"/>
        </w:rPr>
      </w:pPr>
    </w:p>
    <w:p w14:paraId="73BC1360" w14:textId="1140357A" w:rsidR="00F918CF" w:rsidRDefault="00F918CF" w:rsidP="00F918CF">
      <w:pPr>
        <w:rPr>
          <w:lang w:val="en-US"/>
        </w:rPr>
      </w:pPr>
    </w:p>
    <w:p w14:paraId="67503680" w14:textId="62BC44F3" w:rsidR="00F918CF" w:rsidRDefault="00F918CF" w:rsidP="00F918CF">
      <w:pPr>
        <w:rPr>
          <w:lang w:val="en-US"/>
        </w:rPr>
      </w:pPr>
    </w:p>
    <w:p w14:paraId="6BAE0C1F" w14:textId="77777777" w:rsidR="00F21D24" w:rsidRPr="00F918CF" w:rsidRDefault="00F21D24" w:rsidP="00F918CF">
      <w:pPr>
        <w:rPr>
          <w:lang w:val="en-US"/>
        </w:rPr>
      </w:pPr>
    </w:p>
    <w:p w14:paraId="362F0769" w14:textId="77777777" w:rsidR="00DC79F9" w:rsidRDefault="00CC6BD6" w:rsidP="00F65471">
      <w:pPr>
        <w:rPr>
          <w:lang w:val="en-US"/>
        </w:rPr>
      </w:pPr>
      <w:r>
        <w:rPr>
          <w:lang w:val="en-US"/>
        </w:rPr>
        <w:t xml:space="preserve">In this </w:t>
      </w:r>
      <w:r w:rsidR="004C645E">
        <w:rPr>
          <w:lang w:val="en-US"/>
        </w:rPr>
        <w:t xml:space="preserve">problem, we </w:t>
      </w:r>
      <w:r w:rsidR="00962943">
        <w:rPr>
          <w:lang w:val="en-US"/>
        </w:rPr>
        <w:t>want to build a Timetable for a Fresher Front-end</w:t>
      </w:r>
      <w:r w:rsidR="007214F7">
        <w:rPr>
          <w:lang w:val="en-US"/>
        </w:rPr>
        <w:t>. The finished product look like figure below:</w:t>
      </w:r>
    </w:p>
    <w:p w14:paraId="3C28DBEB" w14:textId="2AFF4AF4" w:rsidR="007214F7" w:rsidRDefault="00CB240D" w:rsidP="00F654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7904BA" wp14:editId="3F768730">
            <wp:extent cx="6119495" cy="358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-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1987" w14:textId="77777777" w:rsidR="00A5528F" w:rsidRDefault="00A5528F" w:rsidP="006844F6">
      <w:pPr>
        <w:pStyle w:val="Heading2"/>
        <w:rPr>
          <w:rFonts w:ascii="Arial" w:hAnsi="Arial" w:cs="Arial"/>
          <w:color w:val="auto"/>
          <w:lang w:val="en-US"/>
        </w:rPr>
      </w:pPr>
    </w:p>
    <w:p w14:paraId="118ACEB7" w14:textId="77777777" w:rsidR="00A5528F" w:rsidRDefault="00A5528F" w:rsidP="006844F6">
      <w:pPr>
        <w:pStyle w:val="Heading2"/>
        <w:rPr>
          <w:rFonts w:ascii="Arial" w:hAnsi="Arial" w:cs="Arial"/>
          <w:color w:val="auto"/>
          <w:lang w:val="en-US"/>
        </w:rPr>
      </w:pPr>
    </w:p>
    <w:p w14:paraId="6017422C" w14:textId="77777777" w:rsidR="00A5528F" w:rsidRDefault="00A5528F" w:rsidP="006844F6">
      <w:pPr>
        <w:pStyle w:val="Heading2"/>
        <w:rPr>
          <w:rFonts w:ascii="Arial" w:hAnsi="Arial" w:cs="Arial"/>
          <w:color w:val="auto"/>
          <w:lang w:val="en-US"/>
        </w:rPr>
      </w:pPr>
    </w:p>
    <w:p w14:paraId="345A9D26" w14:textId="77777777" w:rsidR="00A5528F" w:rsidRDefault="00A5528F" w:rsidP="006844F6">
      <w:pPr>
        <w:pStyle w:val="Heading2"/>
        <w:rPr>
          <w:rFonts w:ascii="Arial" w:hAnsi="Arial" w:cs="Arial"/>
          <w:color w:val="auto"/>
          <w:lang w:val="en-US"/>
        </w:rPr>
      </w:pPr>
    </w:p>
    <w:p w14:paraId="79D8C372" w14:textId="229BC680" w:rsidR="00A5528F" w:rsidRDefault="00A5528F" w:rsidP="006844F6">
      <w:pPr>
        <w:pStyle w:val="Heading2"/>
        <w:rPr>
          <w:rFonts w:ascii="Arial" w:hAnsi="Arial" w:cs="Arial"/>
          <w:color w:val="auto"/>
          <w:lang w:val="en-US"/>
        </w:rPr>
      </w:pPr>
    </w:p>
    <w:p w14:paraId="4D1AD7B1" w14:textId="77777777" w:rsidR="00B07AC2" w:rsidRPr="00B07AC2" w:rsidRDefault="00B07AC2" w:rsidP="00B07AC2">
      <w:pPr>
        <w:rPr>
          <w:lang w:val="en-US"/>
        </w:rPr>
      </w:pPr>
    </w:p>
    <w:p w14:paraId="3C5F83C3" w14:textId="34790AB0" w:rsidR="00A5528F" w:rsidRPr="00B07AC2" w:rsidRDefault="009F4470" w:rsidP="00B07AC2">
      <w:pPr>
        <w:pStyle w:val="Heading2"/>
        <w:rPr>
          <w:rFonts w:ascii="Arial" w:hAnsi="Arial" w:cs="Arial"/>
          <w:color w:val="auto"/>
          <w:lang w:val="en-US"/>
        </w:rPr>
      </w:pPr>
      <w:bookmarkStart w:id="4" w:name="_Toc39477781"/>
      <w:r>
        <w:rPr>
          <w:rFonts w:ascii="Arial" w:hAnsi="Arial" w:cs="Arial"/>
          <w:color w:val="auto"/>
          <w:lang w:val="en-US"/>
        </w:rPr>
        <w:t>Guidelines</w:t>
      </w:r>
      <w:r w:rsidR="006844F6" w:rsidRPr="00EA4B6A">
        <w:rPr>
          <w:rFonts w:ascii="Arial" w:hAnsi="Arial" w:cs="Arial"/>
          <w:color w:val="auto"/>
          <w:lang w:val="en-US"/>
        </w:rPr>
        <w:t>:</w:t>
      </w:r>
      <w:bookmarkEnd w:id="4"/>
      <w:r w:rsidR="006844F6" w:rsidRPr="00EA4B6A">
        <w:rPr>
          <w:rFonts w:ascii="Arial" w:hAnsi="Arial" w:cs="Arial"/>
          <w:color w:val="auto"/>
          <w:lang w:val="en-US"/>
        </w:rPr>
        <w:t xml:space="preserve"> </w:t>
      </w:r>
    </w:p>
    <w:p w14:paraId="1F2D3D1A" w14:textId="240058E8" w:rsidR="0061431A" w:rsidRDefault="001C7939" w:rsidP="004A4D9C">
      <w:pPr>
        <w:pStyle w:val="FALev3"/>
      </w:pPr>
      <w:bookmarkStart w:id="5" w:name="_Toc39477782"/>
      <w:r>
        <w:t>Step 1: Analyze Requirements</w:t>
      </w:r>
      <w:bookmarkEnd w:id="5"/>
    </w:p>
    <w:p w14:paraId="2D0FA3F9" w14:textId="1DD9881E" w:rsidR="00EC54ED" w:rsidRDefault="009D1007" w:rsidP="005E1612">
      <w:pPr>
        <w:rPr>
          <w:lang w:val="en-US"/>
        </w:rPr>
      </w:pPr>
      <w:r>
        <w:rPr>
          <w:lang w:val="en-US"/>
        </w:rPr>
        <w:lastRenderedPageBreak/>
        <w:t xml:space="preserve">Firstly, we must analyze </w:t>
      </w:r>
      <w:r w:rsidR="004B214B">
        <w:rPr>
          <w:lang w:val="en-US"/>
        </w:rPr>
        <w:t>the output</w:t>
      </w:r>
      <w:r w:rsidR="001D03E1">
        <w:rPr>
          <w:lang w:val="en-US"/>
        </w:rPr>
        <w:t xml:space="preserve"> and identify </w:t>
      </w:r>
      <w:r w:rsidR="008C7C80">
        <w:rPr>
          <w:lang w:val="en-US"/>
        </w:rPr>
        <w:t>as much</w:t>
      </w:r>
      <w:r w:rsidR="00243FCC">
        <w:rPr>
          <w:lang w:val="en-US"/>
        </w:rPr>
        <w:t xml:space="preserve"> elements</w:t>
      </w:r>
      <w:r w:rsidR="008C7C80">
        <w:rPr>
          <w:lang w:val="en-US"/>
        </w:rPr>
        <w:t xml:space="preserve"> as possible</w:t>
      </w:r>
      <w:r w:rsidR="00301C09">
        <w:rPr>
          <w:lang w:val="en-US"/>
        </w:rPr>
        <w:t xml:space="preserve">. By going from top to bottom, we check each </w:t>
      </w:r>
      <w:r w:rsidR="001D35DE">
        <w:rPr>
          <w:lang w:val="en-US"/>
        </w:rPr>
        <w:t>block</w:t>
      </w:r>
      <w:r w:rsidR="00720DE5">
        <w:rPr>
          <w:lang w:val="en-US"/>
        </w:rPr>
        <w:t xml:space="preserve"> and have the result below:</w:t>
      </w:r>
    </w:p>
    <w:p w14:paraId="571404B7" w14:textId="41CC99DC" w:rsidR="00243FCC" w:rsidRDefault="00702269" w:rsidP="00E54A0A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1375DB1" wp14:editId="28C1DD53">
            <wp:extent cx="6119495" cy="31178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ML-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3DD9" w14:textId="2953335E" w:rsidR="00EC54ED" w:rsidRDefault="009524A6" w:rsidP="004A4D9C">
      <w:pPr>
        <w:pStyle w:val="FALev3"/>
      </w:pPr>
      <w:bookmarkStart w:id="6" w:name="_Toc39477783"/>
      <w:r>
        <w:t xml:space="preserve">Step 2: </w:t>
      </w:r>
      <w:r w:rsidR="00ED2A49">
        <w:t xml:space="preserve">Build the </w:t>
      </w:r>
      <w:r w:rsidR="004D2FA6">
        <w:t xml:space="preserve">table </w:t>
      </w:r>
      <w:r w:rsidR="00ED2A49">
        <w:t>structure</w:t>
      </w:r>
      <w:bookmarkEnd w:id="6"/>
    </w:p>
    <w:p w14:paraId="2B9C0B0B" w14:textId="3AC3FA0A" w:rsidR="000F5C62" w:rsidRPr="00EA5195" w:rsidRDefault="005C4747" w:rsidP="00A55BFB">
      <w:pPr>
        <w:pStyle w:val="ListParagraph"/>
        <w:numPr>
          <w:ilvl w:val="0"/>
          <w:numId w:val="16"/>
        </w:numPr>
        <w:rPr>
          <w:lang w:val="en-US"/>
        </w:rPr>
      </w:pPr>
      <w:r w:rsidRPr="00B93354">
        <w:rPr>
          <w:lang w:val="en-US"/>
        </w:rPr>
        <w:t>We start with sample table</w:t>
      </w:r>
      <w:r w:rsidR="000F5C62" w:rsidRPr="00B93354">
        <w:rPr>
          <w:lang w:val="en-US"/>
        </w:rPr>
        <w:t xml:space="preserve"> structure like below:</w:t>
      </w:r>
    </w:p>
    <w:p w14:paraId="0F309DAA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t>&lt;!DOCTYPE</w:t>
      </w:r>
      <w:r w:rsidRPr="00EA5195">
        <w:rPr>
          <w:color w:val="000000"/>
        </w:rPr>
        <w:t xml:space="preserve"> </w:t>
      </w:r>
      <w:r w:rsidRPr="00EA5195">
        <w:rPr>
          <w:color w:val="FF0000"/>
        </w:rPr>
        <w:t>html</w:t>
      </w:r>
      <w:r w:rsidRPr="00EA5195">
        <w:t>&gt;</w:t>
      </w:r>
    </w:p>
    <w:p w14:paraId="571D413F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t>&lt;html&gt;</w:t>
      </w:r>
    </w:p>
    <w:p w14:paraId="185CFA76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</w:t>
      </w:r>
      <w:r w:rsidRPr="00EA5195">
        <w:t>&lt;head&gt;</w:t>
      </w:r>
    </w:p>
    <w:p w14:paraId="42013BE9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</w:t>
      </w:r>
      <w:r w:rsidRPr="00EA5195">
        <w:t>&lt;meta</w:t>
      </w:r>
      <w:r w:rsidRPr="00EA5195">
        <w:rPr>
          <w:color w:val="000000"/>
        </w:rPr>
        <w:t xml:space="preserve"> </w:t>
      </w:r>
      <w:r w:rsidRPr="00EA5195">
        <w:rPr>
          <w:color w:val="FF0000"/>
        </w:rPr>
        <w:t>charset</w:t>
      </w:r>
      <w:r w:rsidRPr="00EA5195">
        <w:rPr>
          <w:color w:val="000000"/>
        </w:rPr>
        <w:t>=</w:t>
      </w:r>
      <w:r w:rsidRPr="00EA5195">
        <w:rPr>
          <w:color w:val="0000FF"/>
        </w:rPr>
        <w:t>"utf-8"</w:t>
      </w:r>
      <w:r w:rsidRPr="00EA5195">
        <w:rPr>
          <w:color w:val="000000"/>
        </w:rPr>
        <w:t xml:space="preserve"> </w:t>
      </w:r>
      <w:r w:rsidRPr="00EA5195">
        <w:t>/&gt;</w:t>
      </w:r>
    </w:p>
    <w:p w14:paraId="44643894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</w:t>
      </w:r>
      <w:r w:rsidRPr="00EA5195">
        <w:t>&lt;title&gt;</w:t>
      </w:r>
      <w:r w:rsidRPr="00EA5195">
        <w:rPr>
          <w:color w:val="000000"/>
        </w:rPr>
        <w:t>School timetable</w:t>
      </w:r>
      <w:r w:rsidRPr="00EA5195">
        <w:t>&lt;/title&gt;</w:t>
      </w:r>
    </w:p>
    <w:p w14:paraId="53DB64EC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</w:t>
      </w:r>
      <w:r w:rsidRPr="00EA5195">
        <w:t>&lt;style&gt;</w:t>
      </w:r>
    </w:p>
    <w:p w14:paraId="22BBA5CD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html</w:t>
      </w:r>
      <w:r w:rsidRPr="00EA5195">
        <w:rPr>
          <w:color w:val="000000"/>
        </w:rPr>
        <w:t xml:space="preserve"> {</w:t>
      </w:r>
    </w:p>
    <w:p w14:paraId="13D46AD0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font-family</w:t>
      </w:r>
      <w:r w:rsidRPr="00EA5195">
        <w:rPr>
          <w:color w:val="000000"/>
        </w:rPr>
        <w:t xml:space="preserve">: </w:t>
      </w:r>
      <w:r w:rsidRPr="00EA5195">
        <w:rPr>
          <w:color w:val="0451A5"/>
        </w:rPr>
        <w:t>sans-serif</w:t>
      </w:r>
      <w:r w:rsidRPr="00EA5195">
        <w:rPr>
          <w:color w:val="000000"/>
        </w:rPr>
        <w:t>;</w:t>
      </w:r>
    </w:p>
    <w:p w14:paraId="57127006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}</w:t>
      </w:r>
    </w:p>
    <w:p w14:paraId="79607470" w14:textId="77777777" w:rsidR="00EA5195" w:rsidRPr="00EA5195" w:rsidRDefault="00EA5195" w:rsidP="00EA5195">
      <w:pPr>
        <w:pStyle w:val="FACode2"/>
        <w:rPr>
          <w:color w:val="000000"/>
        </w:rPr>
      </w:pPr>
    </w:p>
    <w:p w14:paraId="045FD9DD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table</w:t>
      </w:r>
      <w:r w:rsidRPr="00EA5195">
        <w:rPr>
          <w:color w:val="000000"/>
        </w:rPr>
        <w:t xml:space="preserve"> {</w:t>
      </w:r>
    </w:p>
    <w:p w14:paraId="6C35996C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border-collapse</w:t>
      </w:r>
      <w:r w:rsidRPr="00EA5195">
        <w:rPr>
          <w:color w:val="000000"/>
        </w:rPr>
        <w:t xml:space="preserve">: </w:t>
      </w:r>
      <w:r w:rsidRPr="00EA5195">
        <w:rPr>
          <w:color w:val="0451A5"/>
        </w:rPr>
        <w:t>collapse</w:t>
      </w:r>
      <w:r w:rsidRPr="00EA5195">
        <w:rPr>
          <w:color w:val="000000"/>
        </w:rPr>
        <w:t>;</w:t>
      </w:r>
    </w:p>
    <w:p w14:paraId="5F4BAF88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border</w:t>
      </w:r>
      <w:r w:rsidRPr="00EA5195">
        <w:rPr>
          <w:color w:val="000000"/>
        </w:rPr>
        <w:t xml:space="preserve">: </w:t>
      </w:r>
      <w:r w:rsidRPr="00EA5195">
        <w:rPr>
          <w:color w:val="098658"/>
        </w:rPr>
        <w:t>2px</w:t>
      </w:r>
      <w:r w:rsidRPr="00EA5195">
        <w:rPr>
          <w:color w:val="000000"/>
        </w:rPr>
        <w:t xml:space="preserve"> </w:t>
      </w:r>
      <w:r w:rsidRPr="00EA5195">
        <w:rPr>
          <w:color w:val="0451A5"/>
        </w:rPr>
        <w:t>solid</w:t>
      </w:r>
      <w:r w:rsidRPr="00EA5195">
        <w:rPr>
          <w:color w:val="000000"/>
        </w:rPr>
        <w:t xml:space="preserve"> rgb(</w:t>
      </w:r>
      <w:r w:rsidRPr="00EA5195">
        <w:rPr>
          <w:color w:val="098658"/>
        </w:rPr>
        <w:t>200</w:t>
      </w:r>
      <w:r w:rsidRPr="00EA5195">
        <w:rPr>
          <w:color w:val="000000"/>
        </w:rPr>
        <w:t xml:space="preserve">, </w:t>
      </w:r>
      <w:r w:rsidRPr="00EA5195">
        <w:rPr>
          <w:color w:val="098658"/>
        </w:rPr>
        <w:t>200</w:t>
      </w:r>
      <w:r w:rsidRPr="00EA5195">
        <w:rPr>
          <w:color w:val="000000"/>
        </w:rPr>
        <w:t xml:space="preserve">, </w:t>
      </w:r>
      <w:r w:rsidRPr="00EA5195">
        <w:rPr>
          <w:color w:val="098658"/>
        </w:rPr>
        <w:t>200</w:t>
      </w:r>
      <w:r w:rsidRPr="00EA5195">
        <w:rPr>
          <w:color w:val="000000"/>
        </w:rPr>
        <w:t>);</w:t>
      </w:r>
    </w:p>
    <w:p w14:paraId="7599D270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letter-spacing</w:t>
      </w:r>
      <w:r w:rsidRPr="00EA5195">
        <w:rPr>
          <w:color w:val="000000"/>
        </w:rPr>
        <w:t xml:space="preserve">: </w:t>
      </w:r>
      <w:r w:rsidRPr="00EA5195">
        <w:rPr>
          <w:color w:val="098658"/>
        </w:rPr>
        <w:t>1px</w:t>
      </w:r>
      <w:r w:rsidRPr="00EA5195">
        <w:rPr>
          <w:color w:val="000000"/>
        </w:rPr>
        <w:t>;</w:t>
      </w:r>
    </w:p>
    <w:p w14:paraId="292B1151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font-size</w:t>
      </w:r>
      <w:r w:rsidRPr="00EA5195">
        <w:rPr>
          <w:color w:val="000000"/>
        </w:rPr>
        <w:t xml:space="preserve">: </w:t>
      </w:r>
      <w:r w:rsidRPr="00EA5195">
        <w:rPr>
          <w:color w:val="098658"/>
        </w:rPr>
        <w:t>0.8rem</w:t>
      </w:r>
      <w:r w:rsidRPr="00EA5195">
        <w:rPr>
          <w:color w:val="000000"/>
        </w:rPr>
        <w:t>;</w:t>
      </w:r>
    </w:p>
    <w:p w14:paraId="7444295D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}</w:t>
      </w:r>
    </w:p>
    <w:p w14:paraId="75F3C5ED" w14:textId="77777777" w:rsidR="00EA5195" w:rsidRPr="00EA5195" w:rsidRDefault="00EA5195" w:rsidP="00EA5195">
      <w:pPr>
        <w:pStyle w:val="FACode2"/>
        <w:rPr>
          <w:color w:val="000000"/>
        </w:rPr>
      </w:pPr>
    </w:p>
    <w:p w14:paraId="23FCF9BA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td</w:t>
      </w:r>
      <w:r w:rsidRPr="00EA5195">
        <w:rPr>
          <w:color w:val="000000"/>
        </w:rPr>
        <w:t>,</w:t>
      </w:r>
    </w:p>
    <w:p w14:paraId="3B052C50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th</w:t>
      </w:r>
      <w:r w:rsidRPr="00EA5195">
        <w:rPr>
          <w:color w:val="000000"/>
        </w:rPr>
        <w:t xml:space="preserve"> {</w:t>
      </w:r>
    </w:p>
    <w:p w14:paraId="5081C770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border</w:t>
      </w:r>
      <w:r w:rsidRPr="00EA5195">
        <w:rPr>
          <w:color w:val="000000"/>
        </w:rPr>
        <w:t xml:space="preserve">: </w:t>
      </w:r>
      <w:r w:rsidRPr="00EA5195">
        <w:rPr>
          <w:color w:val="098658"/>
        </w:rPr>
        <w:t>1px</w:t>
      </w:r>
      <w:r w:rsidRPr="00EA5195">
        <w:rPr>
          <w:color w:val="000000"/>
        </w:rPr>
        <w:t xml:space="preserve"> </w:t>
      </w:r>
      <w:r w:rsidRPr="00EA5195">
        <w:rPr>
          <w:color w:val="0451A5"/>
        </w:rPr>
        <w:t>solid</w:t>
      </w:r>
      <w:r w:rsidRPr="00EA5195">
        <w:rPr>
          <w:color w:val="000000"/>
        </w:rPr>
        <w:t xml:space="preserve"> rgb(</w:t>
      </w:r>
      <w:r w:rsidRPr="00EA5195">
        <w:rPr>
          <w:color w:val="098658"/>
        </w:rPr>
        <w:t>190</w:t>
      </w:r>
      <w:r w:rsidRPr="00EA5195">
        <w:rPr>
          <w:color w:val="000000"/>
        </w:rPr>
        <w:t xml:space="preserve">, </w:t>
      </w:r>
      <w:r w:rsidRPr="00EA5195">
        <w:rPr>
          <w:color w:val="098658"/>
        </w:rPr>
        <w:t>190</w:t>
      </w:r>
      <w:r w:rsidRPr="00EA5195">
        <w:rPr>
          <w:color w:val="000000"/>
        </w:rPr>
        <w:t xml:space="preserve">, </w:t>
      </w:r>
      <w:r w:rsidRPr="00EA5195">
        <w:rPr>
          <w:color w:val="098658"/>
        </w:rPr>
        <w:t>190</w:t>
      </w:r>
      <w:r w:rsidRPr="00EA5195">
        <w:rPr>
          <w:color w:val="000000"/>
        </w:rPr>
        <w:t>);</w:t>
      </w:r>
    </w:p>
    <w:p w14:paraId="1DCCED61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padding</w:t>
      </w:r>
      <w:r w:rsidRPr="00EA5195">
        <w:rPr>
          <w:color w:val="000000"/>
        </w:rPr>
        <w:t xml:space="preserve">: </w:t>
      </w:r>
      <w:r w:rsidRPr="00EA5195">
        <w:rPr>
          <w:color w:val="098658"/>
        </w:rPr>
        <w:t>10px</w:t>
      </w:r>
      <w:r w:rsidRPr="00EA5195">
        <w:rPr>
          <w:color w:val="000000"/>
        </w:rPr>
        <w:t xml:space="preserve"> </w:t>
      </w:r>
      <w:r w:rsidRPr="00EA5195">
        <w:rPr>
          <w:color w:val="098658"/>
        </w:rPr>
        <w:t>20px</w:t>
      </w:r>
      <w:r w:rsidRPr="00EA5195">
        <w:rPr>
          <w:color w:val="000000"/>
        </w:rPr>
        <w:t>;</w:t>
      </w:r>
    </w:p>
    <w:p w14:paraId="59BB65F9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}</w:t>
      </w:r>
    </w:p>
    <w:p w14:paraId="0543E318" w14:textId="77777777" w:rsidR="00EA5195" w:rsidRPr="00EA5195" w:rsidRDefault="00EA5195" w:rsidP="00EA5195">
      <w:pPr>
        <w:pStyle w:val="FACode2"/>
        <w:rPr>
          <w:color w:val="000000"/>
        </w:rPr>
      </w:pPr>
    </w:p>
    <w:p w14:paraId="186BB6D6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td</w:t>
      </w:r>
      <w:r w:rsidRPr="00EA5195">
        <w:rPr>
          <w:color w:val="000000"/>
        </w:rPr>
        <w:t xml:space="preserve"> {</w:t>
      </w:r>
    </w:p>
    <w:p w14:paraId="7751DC2C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text-align</w:t>
      </w:r>
      <w:r w:rsidRPr="00EA5195">
        <w:rPr>
          <w:color w:val="000000"/>
        </w:rPr>
        <w:t xml:space="preserve">: </w:t>
      </w:r>
      <w:r w:rsidRPr="00EA5195">
        <w:rPr>
          <w:color w:val="0451A5"/>
        </w:rPr>
        <w:t>center</w:t>
      </w:r>
      <w:r w:rsidRPr="00EA5195">
        <w:rPr>
          <w:color w:val="000000"/>
        </w:rPr>
        <w:t>;</w:t>
      </w:r>
    </w:p>
    <w:p w14:paraId="1A78792D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}</w:t>
      </w:r>
    </w:p>
    <w:p w14:paraId="1ACD6A1F" w14:textId="77777777" w:rsidR="00EA5195" w:rsidRPr="00EA5195" w:rsidRDefault="00EA5195" w:rsidP="00EA5195">
      <w:pPr>
        <w:pStyle w:val="FACode2"/>
        <w:rPr>
          <w:color w:val="000000"/>
        </w:rPr>
      </w:pPr>
    </w:p>
    <w:p w14:paraId="556CF8A2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caption</w:t>
      </w:r>
      <w:r w:rsidRPr="00EA5195">
        <w:rPr>
          <w:color w:val="000000"/>
        </w:rPr>
        <w:t xml:space="preserve"> {</w:t>
      </w:r>
    </w:p>
    <w:p w14:paraId="508B42BB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  </w:t>
      </w:r>
      <w:r w:rsidRPr="00EA5195">
        <w:rPr>
          <w:color w:val="FF0000"/>
        </w:rPr>
        <w:t>padding</w:t>
      </w:r>
      <w:r w:rsidRPr="00EA5195">
        <w:rPr>
          <w:color w:val="000000"/>
        </w:rPr>
        <w:t xml:space="preserve">: </w:t>
      </w:r>
      <w:r w:rsidRPr="00EA5195">
        <w:rPr>
          <w:color w:val="098658"/>
        </w:rPr>
        <w:t>10px</w:t>
      </w:r>
      <w:r w:rsidRPr="00EA5195">
        <w:rPr>
          <w:color w:val="000000"/>
        </w:rPr>
        <w:t>;</w:t>
      </w:r>
    </w:p>
    <w:p w14:paraId="098BDEA6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}</w:t>
      </w:r>
    </w:p>
    <w:p w14:paraId="55E92A32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</w:t>
      </w:r>
      <w:r w:rsidRPr="00EA5195">
        <w:t>&lt;/style&gt;</w:t>
      </w:r>
    </w:p>
    <w:p w14:paraId="6D049A3A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</w:t>
      </w:r>
      <w:r w:rsidRPr="00EA5195">
        <w:t>&lt;/head&gt;</w:t>
      </w:r>
    </w:p>
    <w:p w14:paraId="649D89A5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</w:t>
      </w:r>
      <w:r w:rsidRPr="00EA5195">
        <w:t>&lt;body&gt;</w:t>
      </w:r>
    </w:p>
    <w:p w14:paraId="0AB67269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</w:t>
      </w:r>
      <w:r w:rsidRPr="00EA5195">
        <w:t>&lt;h1&gt;</w:t>
      </w:r>
      <w:r w:rsidRPr="00EA5195">
        <w:rPr>
          <w:color w:val="000000"/>
        </w:rPr>
        <w:t>Fresher School timetable</w:t>
      </w:r>
      <w:r w:rsidRPr="00EA5195">
        <w:t>&lt;/h1&gt;</w:t>
      </w:r>
    </w:p>
    <w:p w14:paraId="144FD61A" w14:textId="77777777" w:rsidR="00EA5195" w:rsidRPr="00EA5195" w:rsidRDefault="00EA5195" w:rsidP="00EA5195">
      <w:pPr>
        <w:pStyle w:val="FACode2"/>
        <w:rPr>
          <w:color w:val="000000"/>
        </w:rPr>
      </w:pPr>
    </w:p>
    <w:p w14:paraId="55D56083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</w:t>
      </w:r>
      <w:r w:rsidRPr="00EA5195">
        <w:t>&lt;table&gt;</w:t>
      </w:r>
    </w:p>
    <w:p w14:paraId="75E45CD9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lastRenderedPageBreak/>
        <w:t xml:space="preserve">      </w:t>
      </w:r>
      <w:r w:rsidRPr="00EA5195">
        <w:t>&lt;thead&gt;</w:t>
      </w:r>
    </w:p>
    <w:p w14:paraId="54CAFA2D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&lt;/thead&gt;</w:t>
      </w:r>
    </w:p>
    <w:p w14:paraId="09EC683E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&lt;tbody&gt;</w:t>
      </w:r>
    </w:p>
    <w:p w14:paraId="4D67C879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  </w:t>
      </w:r>
      <w:r w:rsidRPr="00EA5195">
        <w:t>&lt;/tbody&gt;</w:t>
      </w:r>
    </w:p>
    <w:p w14:paraId="21829B68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  </w:t>
      </w:r>
      <w:r w:rsidRPr="00EA5195">
        <w:t>&lt;/table&gt;</w:t>
      </w:r>
    </w:p>
    <w:p w14:paraId="2A90A944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rPr>
          <w:color w:val="000000"/>
        </w:rPr>
        <w:t xml:space="preserve">  </w:t>
      </w:r>
      <w:r w:rsidRPr="00EA5195">
        <w:t>&lt;/body&gt;</w:t>
      </w:r>
    </w:p>
    <w:p w14:paraId="0ABA704C" w14:textId="77777777" w:rsidR="00EA5195" w:rsidRPr="00EA5195" w:rsidRDefault="00EA5195" w:rsidP="00EA5195">
      <w:pPr>
        <w:pStyle w:val="FACode2"/>
        <w:rPr>
          <w:color w:val="000000"/>
        </w:rPr>
      </w:pPr>
      <w:r w:rsidRPr="00EA5195">
        <w:t>&lt;/html&gt;</w:t>
      </w:r>
    </w:p>
    <w:p w14:paraId="2D72B7E0" w14:textId="77777777" w:rsidR="00EA5195" w:rsidRPr="00EA5195" w:rsidRDefault="00EA5195" w:rsidP="00EA5195">
      <w:pPr>
        <w:pStyle w:val="FACode2"/>
        <w:rPr>
          <w:color w:val="000000"/>
        </w:rPr>
      </w:pPr>
    </w:p>
    <w:p w14:paraId="5E9B24FD" w14:textId="47E9EC5A" w:rsidR="00EA5195" w:rsidRDefault="00EA5195" w:rsidP="00A55BFB">
      <w:pPr>
        <w:rPr>
          <w:lang w:val="en-US"/>
        </w:rPr>
      </w:pPr>
    </w:p>
    <w:p w14:paraId="0782020B" w14:textId="5CB8D086" w:rsidR="004D2941" w:rsidRPr="00E4548D" w:rsidRDefault="00102CA7" w:rsidP="00E4548D">
      <w:pPr>
        <w:rPr>
          <w:lang w:val="en-US"/>
        </w:rPr>
      </w:pPr>
      <w:r>
        <w:rPr>
          <w:lang w:val="en-US"/>
        </w:rPr>
        <w:t>Note: we only add the structure. There is no content so if you won’t see the table yet.</w:t>
      </w:r>
    </w:p>
    <w:p w14:paraId="22207B2B" w14:textId="2317431A" w:rsidR="001534AD" w:rsidRDefault="001534AD" w:rsidP="00EF7335">
      <w:pPr>
        <w:pStyle w:val="FALev3"/>
      </w:pPr>
      <w:bookmarkStart w:id="7" w:name="_Toc39477784"/>
      <w:r w:rsidRPr="00500613">
        <w:t xml:space="preserve">Step </w:t>
      </w:r>
      <w:r w:rsidR="00FC194D">
        <w:t>3</w:t>
      </w:r>
      <w:r w:rsidRPr="00500613">
        <w:t xml:space="preserve">: </w:t>
      </w:r>
      <w:r w:rsidR="00DC506A">
        <w:t xml:space="preserve">Add </w:t>
      </w:r>
      <w:r w:rsidR="00151CED">
        <w:t>Table Header</w:t>
      </w:r>
      <w:bookmarkEnd w:id="7"/>
    </w:p>
    <w:p w14:paraId="3AE69A80" w14:textId="78B11C9E" w:rsidR="0001102E" w:rsidRDefault="0001102E" w:rsidP="00834ADB">
      <w:pPr>
        <w:rPr>
          <w:lang w:val="en-US"/>
        </w:rPr>
      </w:pPr>
      <w:r>
        <w:rPr>
          <w:lang w:val="en-US"/>
        </w:rPr>
        <w:t>Next, we add Table Header which is 7 day of the Week: Monday until Sunday</w:t>
      </w:r>
      <w:r w:rsidR="00EF3D89">
        <w:rPr>
          <w:lang w:val="en-US"/>
        </w:rPr>
        <w:t>. Add more code to &lt;thead&gt; tag:</w:t>
      </w:r>
    </w:p>
    <w:p w14:paraId="4A27435D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</w:t>
      </w:r>
      <w:r w:rsidRPr="00EF3D89">
        <w:rPr>
          <w:color w:val="800000"/>
        </w:rPr>
        <w:t>&lt;thead&gt;</w:t>
      </w:r>
    </w:p>
    <w:p w14:paraId="5F501589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</w:t>
      </w:r>
      <w:r w:rsidRPr="00EF3D89">
        <w:rPr>
          <w:color w:val="800000"/>
        </w:rPr>
        <w:t>&lt;tr&gt;</w:t>
      </w:r>
    </w:p>
    <w:p w14:paraId="1E56FEF0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  </w:t>
      </w:r>
      <w:r w:rsidRPr="00EF3D89">
        <w:rPr>
          <w:color w:val="800000"/>
        </w:rPr>
        <w:t>&lt;th</w:t>
      </w:r>
      <w:r w:rsidRPr="00EF3D89">
        <w:t xml:space="preserve"> </w:t>
      </w:r>
      <w:r w:rsidRPr="00EF3D89">
        <w:rPr>
          <w:color w:val="FF0000"/>
        </w:rPr>
        <w:t>scope</w:t>
      </w:r>
      <w:r w:rsidRPr="00EF3D89">
        <w:t>=</w:t>
      </w:r>
      <w:r w:rsidRPr="00EF3D89">
        <w:rPr>
          <w:color w:val="0000FF"/>
        </w:rPr>
        <w:t>"col"</w:t>
      </w:r>
      <w:r w:rsidRPr="00EF3D89">
        <w:rPr>
          <w:color w:val="800000"/>
        </w:rPr>
        <w:t>&gt;</w:t>
      </w:r>
      <w:r w:rsidRPr="00EF3D89">
        <w:t>Mon</w:t>
      </w:r>
      <w:r w:rsidRPr="00EF3D89">
        <w:rPr>
          <w:color w:val="800000"/>
        </w:rPr>
        <w:t>&lt;/th&gt;</w:t>
      </w:r>
    </w:p>
    <w:p w14:paraId="0A7F12AF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  </w:t>
      </w:r>
      <w:r w:rsidRPr="00EF3D89">
        <w:rPr>
          <w:color w:val="800000"/>
        </w:rPr>
        <w:t>&lt;th</w:t>
      </w:r>
      <w:r w:rsidRPr="00EF3D89">
        <w:t xml:space="preserve"> </w:t>
      </w:r>
      <w:r w:rsidRPr="00EF3D89">
        <w:rPr>
          <w:color w:val="FF0000"/>
        </w:rPr>
        <w:t>scope</w:t>
      </w:r>
      <w:r w:rsidRPr="00EF3D89">
        <w:t>=</w:t>
      </w:r>
      <w:r w:rsidRPr="00EF3D89">
        <w:rPr>
          <w:color w:val="0000FF"/>
        </w:rPr>
        <w:t>"col"</w:t>
      </w:r>
      <w:r w:rsidRPr="00EF3D89">
        <w:rPr>
          <w:color w:val="800000"/>
        </w:rPr>
        <w:t>&gt;</w:t>
      </w:r>
      <w:r w:rsidRPr="00EF3D89">
        <w:t>Tues</w:t>
      </w:r>
      <w:r w:rsidRPr="00EF3D89">
        <w:rPr>
          <w:color w:val="800000"/>
        </w:rPr>
        <w:t>&lt;/th&gt;</w:t>
      </w:r>
    </w:p>
    <w:p w14:paraId="47FC80B7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  </w:t>
      </w:r>
      <w:r w:rsidRPr="00EF3D89">
        <w:rPr>
          <w:color w:val="800000"/>
        </w:rPr>
        <w:t>&lt;th</w:t>
      </w:r>
      <w:r w:rsidRPr="00EF3D89">
        <w:t xml:space="preserve"> </w:t>
      </w:r>
      <w:r w:rsidRPr="00EF3D89">
        <w:rPr>
          <w:color w:val="FF0000"/>
        </w:rPr>
        <w:t>scope</w:t>
      </w:r>
      <w:r w:rsidRPr="00EF3D89">
        <w:t>=</w:t>
      </w:r>
      <w:r w:rsidRPr="00EF3D89">
        <w:rPr>
          <w:color w:val="0000FF"/>
        </w:rPr>
        <w:t>"col"</w:t>
      </w:r>
      <w:r w:rsidRPr="00EF3D89">
        <w:rPr>
          <w:color w:val="800000"/>
        </w:rPr>
        <w:t>&gt;</w:t>
      </w:r>
      <w:r w:rsidRPr="00EF3D89">
        <w:t>Wed</w:t>
      </w:r>
      <w:r w:rsidRPr="00EF3D89">
        <w:rPr>
          <w:color w:val="800000"/>
        </w:rPr>
        <w:t>&lt;/th&gt;</w:t>
      </w:r>
    </w:p>
    <w:p w14:paraId="3CE2CEB6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  </w:t>
      </w:r>
      <w:r w:rsidRPr="00EF3D89">
        <w:rPr>
          <w:color w:val="800000"/>
        </w:rPr>
        <w:t>&lt;th</w:t>
      </w:r>
      <w:r w:rsidRPr="00EF3D89">
        <w:t xml:space="preserve"> </w:t>
      </w:r>
      <w:r w:rsidRPr="00EF3D89">
        <w:rPr>
          <w:color w:val="FF0000"/>
        </w:rPr>
        <w:t>scope</w:t>
      </w:r>
      <w:r w:rsidRPr="00EF3D89">
        <w:t>=</w:t>
      </w:r>
      <w:r w:rsidRPr="00EF3D89">
        <w:rPr>
          <w:color w:val="0000FF"/>
        </w:rPr>
        <w:t>"col"</w:t>
      </w:r>
      <w:r w:rsidRPr="00EF3D89">
        <w:rPr>
          <w:color w:val="800000"/>
        </w:rPr>
        <w:t>&gt;</w:t>
      </w:r>
      <w:r w:rsidRPr="00EF3D89">
        <w:t>Thurs</w:t>
      </w:r>
      <w:r w:rsidRPr="00EF3D89">
        <w:rPr>
          <w:color w:val="800000"/>
        </w:rPr>
        <w:t>&lt;/th&gt;</w:t>
      </w:r>
    </w:p>
    <w:p w14:paraId="6420FAF9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  </w:t>
      </w:r>
      <w:r w:rsidRPr="00EF3D89">
        <w:rPr>
          <w:color w:val="800000"/>
        </w:rPr>
        <w:t>&lt;th</w:t>
      </w:r>
      <w:r w:rsidRPr="00EF3D89">
        <w:t xml:space="preserve"> </w:t>
      </w:r>
      <w:r w:rsidRPr="00EF3D89">
        <w:rPr>
          <w:color w:val="FF0000"/>
        </w:rPr>
        <w:t>scope</w:t>
      </w:r>
      <w:r w:rsidRPr="00EF3D89">
        <w:t>=</w:t>
      </w:r>
      <w:r w:rsidRPr="00EF3D89">
        <w:rPr>
          <w:color w:val="0000FF"/>
        </w:rPr>
        <w:t>"col"</w:t>
      </w:r>
      <w:r w:rsidRPr="00EF3D89">
        <w:rPr>
          <w:color w:val="800000"/>
        </w:rPr>
        <w:t>&gt;</w:t>
      </w:r>
      <w:r w:rsidRPr="00EF3D89">
        <w:t>Fri</w:t>
      </w:r>
      <w:r w:rsidRPr="00EF3D89">
        <w:rPr>
          <w:color w:val="800000"/>
        </w:rPr>
        <w:t>&lt;/th&gt;</w:t>
      </w:r>
    </w:p>
    <w:p w14:paraId="60492102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  </w:t>
      </w:r>
      <w:r w:rsidRPr="00EF3D89">
        <w:rPr>
          <w:color w:val="800000"/>
        </w:rPr>
        <w:t>&lt;th</w:t>
      </w:r>
      <w:r w:rsidRPr="00EF3D89">
        <w:t xml:space="preserve"> </w:t>
      </w:r>
      <w:r w:rsidRPr="00EF3D89">
        <w:rPr>
          <w:color w:val="FF0000"/>
        </w:rPr>
        <w:t>scope</w:t>
      </w:r>
      <w:r w:rsidRPr="00EF3D89">
        <w:t>=</w:t>
      </w:r>
      <w:r w:rsidRPr="00EF3D89">
        <w:rPr>
          <w:color w:val="0000FF"/>
        </w:rPr>
        <w:t>"col"</w:t>
      </w:r>
      <w:r w:rsidRPr="00EF3D89">
        <w:rPr>
          <w:color w:val="800000"/>
        </w:rPr>
        <w:t>&gt;</w:t>
      </w:r>
      <w:r w:rsidRPr="00EF3D89">
        <w:t>Sat</w:t>
      </w:r>
      <w:r w:rsidRPr="00EF3D89">
        <w:rPr>
          <w:color w:val="800000"/>
        </w:rPr>
        <w:t>&lt;/th&gt;</w:t>
      </w:r>
    </w:p>
    <w:p w14:paraId="708441E9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  </w:t>
      </w:r>
      <w:r w:rsidRPr="00EF3D89">
        <w:rPr>
          <w:color w:val="800000"/>
        </w:rPr>
        <w:t>&lt;th</w:t>
      </w:r>
      <w:r w:rsidRPr="00EF3D89">
        <w:t xml:space="preserve"> </w:t>
      </w:r>
      <w:r w:rsidRPr="00EF3D89">
        <w:rPr>
          <w:color w:val="FF0000"/>
        </w:rPr>
        <w:t>scope</w:t>
      </w:r>
      <w:r w:rsidRPr="00EF3D89">
        <w:t>=</w:t>
      </w:r>
      <w:r w:rsidRPr="00EF3D89">
        <w:rPr>
          <w:color w:val="0000FF"/>
        </w:rPr>
        <w:t>"col"</w:t>
      </w:r>
      <w:r w:rsidRPr="00EF3D89">
        <w:rPr>
          <w:color w:val="800000"/>
        </w:rPr>
        <w:t>&gt;</w:t>
      </w:r>
      <w:r w:rsidRPr="00EF3D89">
        <w:t>Sun</w:t>
      </w:r>
      <w:r w:rsidRPr="00EF3D89">
        <w:rPr>
          <w:color w:val="800000"/>
        </w:rPr>
        <w:t>&lt;/th&gt;</w:t>
      </w:r>
    </w:p>
    <w:p w14:paraId="1CE16EF9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  </w:t>
      </w:r>
      <w:r w:rsidRPr="00EF3D89">
        <w:rPr>
          <w:color w:val="800000"/>
        </w:rPr>
        <w:t>&lt;/tr&gt;</w:t>
      </w:r>
    </w:p>
    <w:p w14:paraId="0F6B0C85" w14:textId="77777777" w:rsidR="00EF3D89" w:rsidRPr="00EF3D89" w:rsidRDefault="00EF3D89" w:rsidP="00EF3D89">
      <w:pPr>
        <w:pStyle w:val="FACode2"/>
        <w:numPr>
          <w:ilvl w:val="0"/>
          <w:numId w:val="17"/>
        </w:numPr>
      </w:pPr>
      <w:r w:rsidRPr="00EF3D89">
        <w:t xml:space="preserve">      </w:t>
      </w:r>
      <w:r w:rsidRPr="00EF3D89">
        <w:rPr>
          <w:color w:val="800000"/>
        </w:rPr>
        <w:t>&lt;/thead&gt;</w:t>
      </w:r>
    </w:p>
    <w:p w14:paraId="06948CD5" w14:textId="79341937" w:rsidR="00EF3D89" w:rsidRDefault="00EF3D89" w:rsidP="00834ADB">
      <w:pPr>
        <w:rPr>
          <w:lang w:val="en-US"/>
        </w:rPr>
      </w:pPr>
    </w:p>
    <w:p w14:paraId="5EB83CC7" w14:textId="58A463CA" w:rsidR="009D0E80" w:rsidRDefault="009D0E80" w:rsidP="00834ADB">
      <w:pPr>
        <w:rPr>
          <w:lang w:val="en-US"/>
        </w:rPr>
      </w:pPr>
      <w:r>
        <w:rPr>
          <w:lang w:val="en-US"/>
        </w:rPr>
        <w:t>You should get similar output like figure below:</w:t>
      </w:r>
    </w:p>
    <w:p w14:paraId="60C4F60E" w14:textId="3BAD5E70" w:rsidR="00E501D2" w:rsidRPr="00E501D2" w:rsidRDefault="009D0E80" w:rsidP="00587149">
      <w:pPr>
        <w:jc w:val="center"/>
        <w:rPr>
          <w:lang w:val="en-US"/>
        </w:rPr>
      </w:pPr>
      <w:r w:rsidRPr="009D0E80">
        <w:rPr>
          <w:noProof/>
          <w:lang w:val="en-US"/>
        </w:rPr>
        <w:drawing>
          <wp:inline distT="0" distB="0" distL="0" distR="0" wp14:anchorId="24787504" wp14:editId="4A0AF4AB">
            <wp:extent cx="4250266" cy="1214173"/>
            <wp:effectExtent l="25400" t="25400" r="93345" b="939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9188" cy="12195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8" w:name="_Toc13494765"/>
    </w:p>
    <w:p w14:paraId="54A5E726" w14:textId="2863CFF1" w:rsidR="00043838" w:rsidRDefault="007B136D" w:rsidP="00F6684A">
      <w:pPr>
        <w:pStyle w:val="FALev3"/>
      </w:pPr>
      <w:bookmarkStart w:id="9" w:name="_Toc39477785"/>
      <w:r w:rsidRPr="00500613">
        <w:t xml:space="preserve">Step </w:t>
      </w:r>
      <w:r w:rsidR="00FC194D">
        <w:t>4</w:t>
      </w:r>
      <w:r w:rsidRPr="00500613">
        <w:t xml:space="preserve">: </w:t>
      </w:r>
      <w:bookmarkEnd w:id="8"/>
      <w:r w:rsidR="00EF70B9">
        <w:t xml:space="preserve">Add </w:t>
      </w:r>
      <w:r w:rsidR="00F73C2E">
        <w:t>Table Row</w:t>
      </w:r>
      <w:bookmarkEnd w:id="9"/>
    </w:p>
    <w:p w14:paraId="05365658" w14:textId="51FBCF3B" w:rsidR="00F36640" w:rsidRDefault="00AF2FC7" w:rsidP="00AF2FC7">
      <w:pPr>
        <w:rPr>
          <w:lang w:val="en-US"/>
        </w:rPr>
      </w:pPr>
      <w:r>
        <w:rPr>
          <w:lang w:val="en-US"/>
        </w:rPr>
        <w:t xml:space="preserve">Next we need to add </w:t>
      </w:r>
      <w:r w:rsidR="005110E0">
        <w:rPr>
          <w:lang w:val="en-US"/>
        </w:rPr>
        <w:t>Table row</w:t>
      </w:r>
      <w:r w:rsidR="00A27B18">
        <w:rPr>
          <w:lang w:val="en-US"/>
        </w:rPr>
        <w:t xml:space="preserve"> (each row </w:t>
      </w:r>
      <w:r w:rsidR="008C7D9B">
        <w:rPr>
          <w:lang w:val="en-US"/>
        </w:rPr>
        <w:t>represents</w:t>
      </w:r>
      <w:r w:rsidR="00A27B18">
        <w:rPr>
          <w:lang w:val="en-US"/>
        </w:rPr>
        <w:t xml:space="preserve"> the timetable of a Front-end Fresher)</w:t>
      </w:r>
      <w:r w:rsidR="00F36640">
        <w:rPr>
          <w:lang w:val="en-US"/>
        </w:rPr>
        <w:t>:</w:t>
      </w:r>
    </w:p>
    <w:p w14:paraId="2E61F874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t>&lt;tbody&gt;</w:t>
      </w:r>
    </w:p>
    <w:p w14:paraId="7F854331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</w:t>
      </w:r>
      <w:r w:rsidRPr="00EE415F">
        <w:t>&lt;tr&gt;</w:t>
      </w:r>
    </w:p>
    <w:p w14:paraId="366FB2D3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  </w:t>
      </w:r>
      <w:r w:rsidRPr="00EE415F">
        <w:t>&lt;td&gt;</w:t>
      </w:r>
      <w:r w:rsidRPr="00EE415F">
        <w:rPr>
          <w:color w:val="000000"/>
        </w:rPr>
        <w:t>HTML</w:t>
      </w:r>
      <w:r w:rsidRPr="00EE415F">
        <w:t>&lt;/td&gt;</w:t>
      </w:r>
    </w:p>
    <w:p w14:paraId="762C2496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  </w:t>
      </w:r>
      <w:r w:rsidRPr="00EE415F">
        <w:t>&lt;td&gt;</w:t>
      </w:r>
      <w:r w:rsidRPr="00EE415F">
        <w:rPr>
          <w:color w:val="000000"/>
        </w:rPr>
        <w:t>&amp;nbsp;</w:t>
      </w:r>
      <w:r w:rsidRPr="00EE415F">
        <w:t>&lt;/td&gt;</w:t>
      </w:r>
    </w:p>
    <w:p w14:paraId="168489D4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  </w:t>
      </w:r>
      <w:r w:rsidRPr="00EE415F">
        <w:t>&lt;td&gt;</w:t>
      </w:r>
      <w:r w:rsidRPr="00EE415F">
        <w:rPr>
          <w:color w:val="000000"/>
        </w:rPr>
        <w:t>&amp;nbsp;</w:t>
      </w:r>
      <w:r w:rsidRPr="00EE415F">
        <w:t>&lt;/td&gt;</w:t>
      </w:r>
    </w:p>
    <w:p w14:paraId="75A83CE4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  </w:t>
      </w:r>
      <w:r w:rsidRPr="00EE415F">
        <w:t>&lt;td&gt;</w:t>
      </w:r>
      <w:r w:rsidRPr="00EE415F">
        <w:rPr>
          <w:color w:val="000000"/>
        </w:rPr>
        <w:t>CSS</w:t>
      </w:r>
      <w:r w:rsidRPr="00EE415F">
        <w:t>&lt;/td&gt;</w:t>
      </w:r>
    </w:p>
    <w:p w14:paraId="5234DD7B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  </w:t>
      </w:r>
      <w:r w:rsidRPr="00EE415F">
        <w:t>&lt;td&gt;</w:t>
      </w:r>
      <w:r w:rsidRPr="00EE415F">
        <w:rPr>
          <w:color w:val="000000"/>
        </w:rPr>
        <w:t>CSS</w:t>
      </w:r>
      <w:r w:rsidRPr="00EE415F">
        <w:t>&lt;/td&gt;</w:t>
      </w:r>
    </w:p>
    <w:p w14:paraId="51218BD4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  </w:t>
      </w:r>
      <w:r w:rsidRPr="00EE415F">
        <w:t>&lt;td&gt;</w:t>
      </w:r>
      <w:r w:rsidRPr="00EE415F">
        <w:rPr>
          <w:color w:val="000000"/>
        </w:rPr>
        <w:t>&amp;nbsp;</w:t>
      </w:r>
      <w:r w:rsidRPr="00EE415F">
        <w:t>&lt;/td&gt;</w:t>
      </w:r>
    </w:p>
    <w:p w14:paraId="0EFE1D2F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  </w:t>
      </w:r>
      <w:r w:rsidRPr="00EE415F">
        <w:t>&lt;td&gt;</w:t>
      </w:r>
      <w:r w:rsidRPr="00EE415F">
        <w:rPr>
          <w:color w:val="000000"/>
        </w:rPr>
        <w:t>&amp;nbsp;</w:t>
      </w:r>
      <w:r w:rsidRPr="00EE415F">
        <w:t>&lt;/td&gt;</w:t>
      </w:r>
    </w:p>
    <w:p w14:paraId="45B24D65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    </w:t>
      </w:r>
      <w:r w:rsidRPr="00EE415F">
        <w:t>&lt;/tr&gt;</w:t>
      </w:r>
    </w:p>
    <w:p w14:paraId="644FF3CE" w14:textId="77777777" w:rsidR="00EE415F" w:rsidRPr="00EE415F" w:rsidRDefault="00EE415F" w:rsidP="00EE415F">
      <w:pPr>
        <w:pStyle w:val="FACode2"/>
        <w:numPr>
          <w:ilvl w:val="0"/>
          <w:numId w:val="19"/>
        </w:numPr>
        <w:rPr>
          <w:color w:val="000000"/>
        </w:rPr>
      </w:pPr>
      <w:r w:rsidRPr="00EE415F">
        <w:rPr>
          <w:color w:val="000000"/>
        </w:rPr>
        <w:t xml:space="preserve">      </w:t>
      </w:r>
      <w:r w:rsidRPr="00EE415F">
        <w:t>&lt;/tbody&gt;</w:t>
      </w:r>
    </w:p>
    <w:p w14:paraId="5732EA57" w14:textId="4482AD48" w:rsidR="00EE415F" w:rsidRDefault="00EE415F" w:rsidP="00AF2FC7">
      <w:pPr>
        <w:rPr>
          <w:lang w:val="en-US"/>
        </w:rPr>
      </w:pPr>
    </w:p>
    <w:p w14:paraId="643E7D25" w14:textId="1100692D" w:rsidR="00667AA1" w:rsidRDefault="00667AA1" w:rsidP="00AF2FC7">
      <w:pPr>
        <w:rPr>
          <w:lang w:val="en-US"/>
        </w:rPr>
      </w:pPr>
      <w:r>
        <w:rPr>
          <w:lang w:val="en-US"/>
        </w:rPr>
        <w:t xml:space="preserve">You should </w:t>
      </w:r>
      <w:r w:rsidR="007E555C">
        <w:rPr>
          <w:lang w:val="en-US"/>
        </w:rPr>
        <w:t>see that the student has HTML on Monday and CSS class on Thursday and Friday.</w:t>
      </w:r>
    </w:p>
    <w:p w14:paraId="59E98AAE" w14:textId="3D84EF5C" w:rsidR="00BC54B8" w:rsidRPr="00F61421" w:rsidRDefault="009B75F1" w:rsidP="00696987">
      <w:pPr>
        <w:jc w:val="center"/>
        <w:rPr>
          <w:lang w:val="en-US"/>
        </w:rPr>
      </w:pPr>
      <w:r w:rsidRPr="009B75F1">
        <w:rPr>
          <w:noProof/>
          <w:lang w:val="en-US"/>
        </w:rPr>
        <w:lastRenderedPageBreak/>
        <w:drawing>
          <wp:inline distT="0" distB="0" distL="0" distR="0" wp14:anchorId="0D471F20" wp14:editId="73E5CD50">
            <wp:extent cx="5130800" cy="1595089"/>
            <wp:effectExtent l="25400" t="25400" r="88900" b="946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190" cy="159956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C347C4" w14:textId="24B39CB3" w:rsidR="0027036B" w:rsidRDefault="0064695B" w:rsidP="00CA5801">
      <w:pPr>
        <w:pStyle w:val="FALev3"/>
      </w:pPr>
      <w:bookmarkStart w:id="10" w:name="_Toc39477786"/>
      <w:r>
        <w:t xml:space="preserve">Step </w:t>
      </w:r>
      <w:r w:rsidR="00E70FF0">
        <w:t>5</w:t>
      </w:r>
      <w:r>
        <w:t xml:space="preserve">: </w:t>
      </w:r>
      <w:r w:rsidR="008428B4">
        <w:t>Add more da</w:t>
      </w:r>
      <w:r w:rsidR="00852B0A">
        <w:t>ta</w:t>
      </w:r>
      <w:bookmarkEnd w:id="10"/>
    </w:p>
    <w:p w14:paraId="198F3D5F" w14:textId="512C591F" w:rsidR="00CA5801" w:rsidRDefault="000228C5" w:rsidP="00593083">
      <w:pPr>
        <w:rPr>
          <w:lang w:val="en-US"/>
        </w:rPr>
      </w:pPr>
      <w:r>
        <w:rPr>
          <w:lang w:val="en-US"/>
        </w:rPr>
        <w:t>We continue adding more row into the table:</w:t>
      </w:r>
    </w:p>
    <w:p w14:paraId="43D3ED5E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t>&lt;tbody&gt;</w:t>
      </w:r>
    </w:p>
    <w:p w14:paraId="3446029F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&lt;tr&gt;</w:t>
      </w:r>
    </w:p>
    <w:p w14:paraId="7CDF4E92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HTML</w:t>
      </w:r>
      <w:r w:rsidRPr="0028544D">
        <w:t>&lt;/td&gt;</w:t>
      </w:r>
    </w:p>
    <w:p w14:paraId="1DD63BD0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3EC16F4F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1DD7EDE3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CSS</w:t>
      </w:r>
      <w:r w:rsidRPr="0028544D">
        <w:t>&lt;/td&gt;</w:t>
      </w:r>
    </w:p>
    <w:p w14:paraId="7FCDDC2D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CSS</w:t>
      </w:r>
      <w:r w:rsidRPr="0028544D">
        <w:t>&lt;/td&gt;</w:t>
      </w:r>
    </w:p>
    <w:p w14:paraId="1784ABD4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57C092B2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11C896BA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&lt;/tr&gt;</w:t>
      </w:r>
    </w:p>
    <w:p w14:paraId="574B0BCD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&lt;tr&gt;</w:t>
      </w:r>
    </w:p>
    <w:p w14:paraId="75109415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HTML</w:t>
      </w:r>
      <w:r w:rsidRPr="0028544D">
        <w:t>&lt;/td&gt;</w:t>
      </w:r>
    </w:p>
    <w:p w14:paraId="180DD6F4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HTML</w:t>
      </w:r>
      <w:r w:rsidRPr="0028544D">
        <w:t>&lt;/td&gt;</w:t>
      </w:r>
    </w:p>
    <w:p w14:paraId="65FC02B7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1001098A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CSS</w:t>
      </w:r>
      <w:r w:rsidRPr="0028544D">
        <w:t>&lt;/td&gt;</w:t>
      </w:r>
    </w:p>
    <w:p w14:paraId="12D7AB8F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JavaScript</w:t>
      </w:r>
      <w:r w:rsidRPr="0028544D">
        <w:t>&lt;/td&gt;</w:t>
      </w:r>
    </w:p>
    <w:p w14:paraId="76DD37CE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1FB2D625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2ACE0A1B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&lt;/tr&gt;</w:t>
      </w:r>
    </w:p>
    <w:p w14:paraId="3D667E48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&lt;tr&gt;</w:t>
      </w:r>
    </w:p>
    <w:p w14:paraId="20076D25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57F2E7E0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JavaScript</w:t>
      </w:r>
      <w:r w:rsidRPr="0028544D">
        <w:t>&lt;/td&gt;</w:t>
      </w:r>
    </w:p>
    <w:p w14:paraId="1CB66880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1CD3AE19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JavaScript</w:t>
      </w:r>
      <w:r w:rsidRPr="0028544D">
        <w:t>&lt;/td&gt;</w:t>
      </w:r>
    </w:p>
    <w:p w14:paraId="7FCAC660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CSS</w:t>
      </w:r>
      <w:r w:rsidRPr="0028544D">
        <w:t>&lt;/td&gt;</w:t>
      </w:r>
    </w:p>
    <w:p w14:paraId="21295427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498E18A3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6B53EF18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&lt;/tr&gt;</w:t>
      </w:r>
    </w:p>
    <w:p w14:paraId="0E08494F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&lt;tr&gt;</w:t>
      </w:r>
    </w:p>
    <w:p w14:paraId="6EF10A3A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30224B8E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HTML</w:t>
      </w:r>
      <w:r w:rsidRPr="0028544D">
        <w:t>&lt;/td&gt;</w:t>
      </w:r>
    </w:p>
    <w:p w14:paraId="2EB9636C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HTML</w:t>
      </w:r>
      <w:r w:rsidRPr="0028544D">
        <w:t>&lt;/td&gt;</w:t>
      </w:r>
    </w:p>
    <w:p w14:paraId="19280219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HTML</w:t>
      </w:r>
      <w:r w:rsidRPr="0028544D">
        <w:t>&lt;/td&gt;</w:t>
      </w:r>
    </w:p>
    <w:p w14:paraId="2EE54715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CSS</w:t>
      </w:r>
      <w:r w:rsidRPr="0028544D">
        <w:t>&lt;/td&gt;</w:t>
      </w:r>
    </w:p>
    <w:p w14:paraId="2CE4CDD7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60B98972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  </w:t>
      </w:r>
      <w:r w:rsidRPr="0028544D">
        <w:t>&lt;td&gt;</w:t>
      </w:r>
      <w:r w:rsidRPr="0028544D">
        <w:rPr>
          <w:color w:val="000000"/>
        </w:rPr>
        <w:t>&amp;nbsp;</w:t>
      </w:r>
      <w:r w:rsidRPr="0028544D">
        <w:t>&lt;/td&gt;</w:t>
      </w:r>
    </w:p>
    <w:p w14:paraId="48DABA2C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  </w:t>
      </w:r>
      <w:r w:rsidRPr="0028544D">
        <w:t>&lt;/tr&gt;</w:t>
      </w:r>
    </w:p>
    <w:p w14:paraId="0A250912" w14:textId="77777777" w:rsidR="0028544D" w:rsidRPr="0028544D" w:rsidRDefault="0028544D" w:rsidP="0028544D">
      <w:pPr>
        <w:pStyle w:val="FACode2"/>
        <w:numPr>
          <w:ilvl w:val="0"/>
          <w:numId w:val="20"/>
        </w:numPr>
        <w:rPr>
          <w:color w:val="000000"/>
        </w:rPr>
      </w:pPr>
      <w:r w:rsidRPr="0028544D">
        <w:rPr>
          <w:color w:val="000000"/>
        </w:rPr>
        <w:t xml:space="preserve">      </w:t>
      </w:r>
      <w:r w:rsidRPr="0028544D">
        <w:t>&lt;/tbody&gt;</w:t>
      </w:r>
    </w:p>
    <w:p w14:paraId="6CDF04EE" w14:textId="69D1959B" w:rsidR="00182798" w:rsidRDefault="00182798" w:rsidP="00593083">
      <w:pPr>
        <w:rPr>
          <w:lang w:val="en-US"/>
        </w:rPr>
      </w:pPr>
    </w:p>
    <w:p w14:paraId="28654615" w14:textId="3260AA50" w:rsidR="00182798" w:rsidRDefault="00182798" w:rsidP="00593083">
      <w:pPr>
        <w:rPr>
          <w:lang w:val="en-US"/>
        </w:rPr>
      </w:pPr>
      <w:r>
        <w:rPr>
          <w:lang w:val="en-US"/>
        </w:rPr>
        <w:t>We have now a full schedule of Front-end Fresher:</w:t>
      </w:r>
    </w:p>
    <w:p w14:paraId="417292FC" w14:textId="64C3EBAC" w:rsidR="004A4271" w:rsidRPr="000228C5" w:rsidRDefault="004A4271" w:rsidP="00BA7BE5">
      <w:pPr>
        <w:jc w:val="center"/>
        <w:rPr>
          <w:lang w:val="en-US"/>
        </w:rPr>
      </w:pPr>
      <w:r w:rsidRPr="004A4271">
        <w:rPr>
          <w:noProof/>
          <w:lang w:val="en-US"/>
        </w:rPr>
        <w:lastRenderedPageBreak/>
        <w:drawing>
          <wp:inline distT="0" distB="0" distL="0" distR="0" wp14:anchorId="4B350BE9" wp14:editId="43F75E77">
            <wp:extent cx="4872452" cy="2032000"/>
            <wp:effectExtent l="25400" t="25400" r="93345" b="889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1092" cy="203560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7B0441" w14:textId="4FC56C20" w:rsidR="00F05068" w:rsidRDefault="00F05068" w:rsidP="00F05068">
      <w:pPr>
        <w:pStyle w:val="FALev3"/>
      </w:pPr>
      <w:bookmarkStart w:id="11" w:name="_Toc39477787"/>
      <w:r>
        <w:t xml:space="preserve">Step </w:t>
      </w:r>
      <w:r w:rsidR="00DE363F">
        <w:t>6</w:t>
      </w:r>
      <w:r>
        <w:t xml:space="preserve">: </w:t>
      </w:r>
      <w:r w:rsidR="009422A6">
        <w:t>Group Cell in Table</w:t>
      </w:r>
      <w:bookmarkEnd w:id="11"/>
    </w:p>
    <w:p w14:paraId="0B1BF5E8" w14:textId="6FCC496F" w:rsidR="00385F2A" w:rsidRPr="00B76DE4" w:rsidRDefault="00723A2F" w:rsidP="00B76DE4">
      <w:pPr>
        <w:pStyle w:val="ListParagraph"/>
        <w:numPr>
          <w:ilvl w:val="0"/>
          <w:numId w:val="16"/>
        </w:numPr>
        <w:rPr>
          <w:lang w:val="en-US"/>
        </w:rPr>
      </w:pPr>
      <w:r w:rsidRPr="00B76DE4">
        <w:rPr>
          <w:lang w:val="en-US"/>
        </w:rPr>
        <w:t>We can group same value in the table together with attribute colspan and rowspan.</w:t>
      </w:r>
    </w:p>
    <w:p w14:paraId="20B5F73F" w14:textId="5052E893" w:rsidR="00385F2A" w:rsidRPr="00B76DE4" w:rsidRDefault="00385F2A" w:rsidP="00B76DE4">
      <w:pPr>
        <w:pStyle w:val="ListParagraph"/>
        <w:numPr>
          <w:ilvl w:val="0"/>
          <w:numId w:val="16"/>
        </w:numPr>
        <w:rPr>
          <w:lang w:val="en-US"/>
        </w:rPr>
      </w:pPr>
      <w:r w:rsidRPr="00B76DE4">
        <w:rPr>
          <w:lang w:val="en-US"/>
        </w:rPr>
        <w:t>Let’s group HTML on Monday, by adding rowspan=”2”</w:t>
      </w:r>
      <w:r w:rsidR="0089527B" w:rsidRPr="00B76DE4">
        <w:rPr>
          <w:lang w:val="en-US"/>
        </w:rPr>
        <w:t xml:space="preserve"> to the &lt;td&gt; tag of first &lt;tr&gt;. Also, we needs to remove the &lt;td&gt; tag in second &lt;tr&gt;</w:t>
      </w:r>
      <w:r w:rsidR="00376717" w:rsidRPr="00B76DE4">
        <w:rPr>
          <w:lang w:val="en-US"/>
        </w:rPr>
        <w:t xml:space="preserve"> else the seconds row will have more data.</w:t>
      </w:r>
    </w:p>
    <w:p w14:paraId="2507233B" w14:textId="65791578" w:rsidR="00FD03DB" w:rsidRPr="00456127" w:rsidRDefault="00D64B30" w:rsidP="00456127">
      <w:pPr>
        <w:pStyle w:val="FACode2"/>
        <w:numPr>
          <w:ilvl w:val="0"/>
          <w:numId w:val="21"/>
        </w:numPr>
        <w:rPr>
          <w:color w:val="000000"/>
        </w:rPr>
      </w:pPr>
      <w:r>
        <w:t xml:space="preserve">        </w:t>
      </w:r>
      <w:r w:rsidR="00FD03DB" w:rsidRPr="00FD03DB">
        <w:t>&lt;tr&gt;</w:t>
      </w:r>
    </w:p>
    <w:p w14:paraId="1DDF5E76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</w:t>
      </w:r>
      <w:r w:rsidRPr="00456127">
        <w:rPr>
          <w:color w:val="000000"/>
        </w:rPr>
        <w:t xml:space="preserve"> </w:t>
      </w:r>
      <w:r w:rsidRPr="00456127">
        <w:rPr>
          <w:color w:val="FF0000"/>
        </w:rPr>
        <w:t>rowspan</w:t>
      </w:r>
      <w:r w:rsidRPr="00456127">
        <w:rPr>
          <w:color w:val="000000"/>
        </w:rPr>
        <w:t>=</w:t>
      </w:r>
      <w:r w:rsidRPr="00456127">
        <w:rPr>
          <w:color w:val="0000FF"/>
        </w:rPr>
        <w:t>"2"</w:t>
      </w:r>
      <w:r w:rsidRPr="00FD03DB">
        <w:t>&gt;</w:t>
      </w:r>
      <w:r w:rsidRPr="00456127">
        <w:rPr>
          <w:color w:val="000000"/>
        </w:rPr>
        <w:t>HTML</w:t>
      </w:r>
      <w:r w:rsidRPr="00FD03DB">
        <w:t>&lt;/td&gt;</w:t>
      </w:r>
    </w:p>
    <w:p w14:paraId="1D37880C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&amp;nbsp;</w:t>
      </w:r>
      <w:r w:rsidRPr="00FD03DB">
        <w:t>&lt;/td&gt;</w:t>
      </w:r>
    </w:p>
    <w:p w14:paraId="766AEA28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&amp;nbsp;</w:t>
      </w:r>
      <w:r w:rsidRPr="00FD03DB">
        <w:t>&lt;/td&gt;</w:t>
      </w:r>
    </w:p>
    <w:p w14:paraId="7EA5EA67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CSS</w:t>
      </w:r>
      <w:r w:rsidRPr="00FD03DB">
        <w:t>&lt;/td&gt;</w:t>
      </w:r>
    </w:p>
    <w:p w14:paraId="3E1E6495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CSS</w:t>
      </w:r>
      <w:r w:rsidRPr="00FD03DB">
        <w:t>&lt;/td&gt;</w:t>
      </w:r>
    </w:p>
    <w:p w14:paraId="2F058903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&amp;nbsp;</w:t>
      </w:r>
      <w:r w:rsidRPr="00FD03DB">
        <w:t>&lt;/td&gt;</w:t>
      </w:r>
    </w:p>
    <w:p w14:paraId="02660C9D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&amp;nbsp;</w:t>
      </w:r>
      <w:r w:rsidRPr="00FD03DB">
        <w:t>&lt;/td&gt;</w:t>
      </w:r>
    </w:p>
    <w:p w14:paraId="1FFE9251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</w:t>
      </w:r>
      <w:r w:rsidRPr="00FD03DB">
        <w:t>&lt;/tr&gt;</w:t>
      </w:r>
    </w:p>
    <w:p w14:paraId="043FF883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</w:t>
      </w:r>
      <w:r w:rsidRPr="00FD03DB">
        <w:t>&lt;tr&gt;</w:t>
      </w:r>
    </w:p>
    <w:p w14:paraId="252D5DDB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HTML</w:t>
      </w:r>
      <w:r w:rsidRPr="00FD03DB">
        <w:t>&lt;/td&gt;</w:t>
      </w:r>
    </w:p>
    <w:p w14:paraId="58767119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&amp;nbsp;</w:t>
      </w:r>
      <w:r w:rsidRPr="00FD03DB">
        <w:t>&lt;/td&gt;</w:t>
      </w:r>
    </w:p>
    <w:p w14:paraId="52DDC46B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CSS</w:t>
      </w:r>
      <w:r w:rsidRPr="00FD03DB">
        <w:t>&lt;/td&gt;</w:t>
      </w:r>
    </w:p>
    <w:p w14:paraId="20C50BC6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JavaScript</w:t>
      </w:r>
      <w:r w:rsidRPr="00FD03DB">
        <w:t>&lt;/td&gt;</w:t>
      </w:r>
    </w:p>
    <w:p w14:paraId="426168AC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&amp;nbsp;</w:t>
      </w:r>
      <w:r w:rsidRPr="00FD03DB">
        <w:t>&lt;/td&gt;</w:t>
      </w:r>
    </w:p>
    <w:p w14:paraId="2DF95BBD" w14:textId="77777777" w:rsidR="00FD03DB" w:rsidRPr="00456127" w:rsidRDefault="00FD03DB" w:rsidP="00456127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  </w:t>
      </w:r>
      <w:r w:rsidRPr="00FD03DB">
        <w:t>&lt;td&gt;</w:t>
      </w:r>
      <w:r w:rsidRPr="00456127">
        <w:rPr>
          <w:color w:val="000000"/>
        </w:rPr>
        <w:t>&amp;nbsp;</w:t>
      </w:r>
      <w:r w:rsidRPr="00FD03DB">
        <w:t>&lt;/td&gt;</w:t>
      </w:r>
    </w:p>
    <w:p w14:paraId="03D40CA0" w14:textId="4418F9CE" w:rsidR="00385F2A" w:rsidRPr="000B261B" w:rsidRDefault="00FD03DB" w:rsidP="0017605E">
      <w:pPr>
        <w:pStyle w:val="FACode2"/>
        <w:numPr>
          <w:ilvl w:val="0"/>
          <w:numId w:val="21"/>
        </w:numPr>
        <w:rPr>
          <w:color w:val="000000"/>
        </w:rPr>
      </w:pPr>
      <w:r w:rsidRPr="00456127">
        <w:rPr>
          <w:color w:val="000000"/>
        </w:rPr>
        <w:t xml:space="preserve">        </w:t>
      </w:r>
      <w:r w:rsidRPr="00FD03DB">
        <w:t>&lt;/tr&gt;</w:t>
      </w:r>
    </w:p>
    <w:p w14:paraId="0E34B2F4" w14:textId="12980627" w:rsidR="004D7332" w:rsidRPr="004D7332" w:rsidRDefault="00F57547" w:rsidP="004D733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Next, we group CSS class on Thursday and Friday together. But this time, we have to use colspan attribute.</w:t>
      </w:r>
      <w:r w:rsidR="00297244">
        <w:rPr>
          <w:lang w:val="en-US"/>
        </w:rPr>
        <w:t xml:space="preserve"> Add colspan=”2” </w:t>
      </w:r>
      <w:r w:rsidR="008473E6">
        <w:rPr>
          <w:lang w:val="en-US"/>
        </w:rPr>
        <w:t xml:space="preserve">to </w:t>
      </w:r>
      <w:r w:rsidR="00232482">
        <w:rPr>
          <w:lang w:val="en-US"/>
        </w:rPr>
        <w:t>the 4</w:t>
      </w:r>
      <w:r w:rsidR="00232482" w:rsidRPr="00232482">
        <w:rPr>
          <w:vertAlign w:val="superscript"/>
          <w:lang w:val="en-US"/>
        </w:rPr>
        <w:t>th</w:t>
      </w:r>
      <w:r w:rsidR="00232482">
        <w:rPr>
          <w:lang w:val="en-US"/>
        </w:rPr>
        <w:t xml:space="preserve"> &lt;td&gt; tag</w:t>
      </w:r>
      <w:r w:rsidR="003A14E2">
        <w:rPr>
          <w:lang w:val="en-US"/>
        </w:rPr>
        <w:t xml:space="preserve"> (Line 5 in above code)</w:t>
      </w:r>
      <w:r w:rsidR="00565A87">
        <w:rPr>
          <w:lang w:val="en-US"/>
        </w:rPr>
        <w:t xml:space="preserve"> and remove the line</w:t>
      </w:r>
      <w:r w:rsidR="001252C5">
        <w:rPr>
          <w:lang w:val="en-US"/>
        </w:rPr>
        <w:t xml:space="preserve"> 6</w:t>
      </w:r>
      <w:r w:rsidR="00565A87">
        <w:rPr>
          <w:lang w:val="en-US"/>
        </w:rPr>
        <w:t>:</w:t>
      </w:r>
    </w:p>
    <w:p w14:paraId="451A7D7E" w14:textId="77777777" w:rsidR="004D7332" w:rsidRPr="004D7332" w:rsidRDefault="004D7332" w:rsidP="004D7332">
      <w:pPr>
        <w:pStyle w:val="FACode2"/>
        <w:numPr>
          <w:ilvl w:val="0"/>
          <w:numId w:val="23"/>
        </w:numPr>
      </w:pPr>
      <w:r w:rsidRPr="004D7332">
        <w:t xml:space="preserve">        </w:t>
      </w:r>
      <w:r w:rsidRPr="004D7332">
        <w:rPr>
          <w:color w:val="800000"/>
        </w:rPr>
        <w:t>&lt;tr&gt;</w:t>
      </w:r>
    </w:p>
    <w:p w14:paraId="244D327A" w14:textId="77777777" w:rsidR="004D7332" w:rsidRPr="004D7332" w:rsidRDefault="004D7332" w:rsidP="004D7332">
      <w:pPr>
        <w:pStyle w:val="FACode2"/>
      </w:pPr>
      <w:r w:rsidRPr="004D7332">
        <w:t xml:space="preserve">          </w:t>
      </w:r>
      <w:r w:rsidRPr="004D7332">
        <w:rPr>
          <w:color w:val="800000"/>
        </w:rPr>
        <w:t>&lt;td</w:t>
      </w:r>
      <w:r w:rsidRPr="004D7332">
        <w:t xml:space="preserve"> </w:t>
      </w:r>
      <w:r w:rsidRPr="004D7332">
        <w:rPr>
          <w:color w:val="FF0000"/>
        </w:rPr>
        <w:t>rowspan</w:t>
      </w:r>
      <w:r w:rsidRPr="004D7332">
        <w:t>=</w:t>
      </w:r>
      <w:r w:rsidRPr="004D7332">
        <w:rPr>
          <w:color w:val="0000FF"/>
        </w:rPr>
        <w:t>"2"</w:t>
      </w:r>
      <w:r w:rsidRPr="004D7332">
        <w:rPr>
          <w:color w:val="800000"/>
        </w:rPr>
        <w:t>&gt;</w:t>
      </w:r>
      <w:r w:rsidRPr="004D7332">
        <w:t>HTML</w:t>
      </w:r>
      <w:r w:rsidRPr="004D7332">
        <w:rPr>
          <w:color w:val="800000"/>
        </w:rPr>
        <w:t>&lt;/td&gt;</w:t>
      </w:r>
    </w:p>
    <w:p w14:paraId="409634C8" w14:textId="77777777" w:rsidR="004D7332" w:rsidRPr="004D7332" w:rsidRDefault="004D7332" w:rsidP="004D7332">
      <w:pPr>
        <w:pStyle w:val="FACode2"/>
      </w:pPr>
      <w:r w:rsidRPr="004D7332">
        <w:t xml:space="preserve">          </w:t>
      </w:r>
      <w:r w:rsidRPr="004D7332">
        <w:rPr>
          <w:color w:val="800000"/>
        </w:rPr>
        <w:t>&lt;td&gt;</w:t>
      </w:r>
      <w:r w:rsidRPr="004D7332">
        <w:t>&amp;nbsp;</w:t>
      </w:r>
      <w:r w:rsidRPr="004D7332">
        <w:rPr>
          <w:color w:val="800000"/>
        </w:rPr>
        <w:t>&lt;/td&gt;</w:t>
      </w:r>
    </w:p>
    <w:p w14:paraId="5D73BAEA" w14:textId="77777777" w:rsidR="004D7332" w:rsidRPr="004D7332" w:rsidRDefault="004D7332" w:rsidP="004D7332">
      <w:pPr>
        <w:pStyle w:val="FACode2"/>
      </w:pPr>
      <w:r w:rsidRPr="004D7332">
        <w:t xml:space="preserve">          </w:t>
      </w:r>
      <w:r w:rsidRPr="004D7332">
        <w:rPr>
          <w:color w:val="800000"/>
        </w:rPr>
        <w:t>&lt;td&gt;</w:t>
      </w:r>
      <w:r w:rsidRPr="004D7332">
        <w:t>&amp;nbsp;</w:t>
      </w:r>
      <w:r w:rsidRPr="004D7332">
        <w:rPr>
          <w:color w:val="800000"/>
        </w:rPr>
        <w:t>&lt;/td&gt;</w:t>
      </w:r>
    </w:p>
    <w:p w14:paraId="3BD6902E" w14:textId="77777777" w:rsidR="004D7332" w:rsidRPr="004D7332" w:rsidRDefault="004D7332" w:rsidP="004D7332">
      <w:pPr>
        <w:pStyle w:val="FACode2"/>
      </w:pPr>
      <w:r w:rsidRPr="004D7332">
        <w:t xml:space="preserve">          </w:t>
      </w:r>
      <w:r w:rsidRPr="004D7332">
        <w:rPr>
          <w:color w:val="800000"/>
        </w:rPr>
        <w:t>&lt;td</w:t>
      </w:r>
      <w:r w:rsidRPr="004D7332">
        <w:t xml:space="preserve"> </w:t>
      </w:r>
      <w:r w:rsidRPr="004D7332">
        <w:rPr>
          <w:color w:val="FF0000"/>
        </w:rPr>
        <w:t>colspan</w:t>
      </w:r>
      <w:r w:rsidRPr="004D7332">
        <w:t>=</w:t>
      </w:r>
      <w:r w:rsidRPr="004D7332">
        <w:rPr>
          <w:color w:val="0000FF"/>
        </w:rPr>
        <w:t>"2"</w:t>
      </w:r>
      <w:r w:rsidRPr="004D7332">
        <w:rPr>
          <w:color w:val="800000"/>
        </w:rPr>
        <w:t>&gt;</w:t>
      </w:r>
      <w:r w:rsidRPr="004D7332">
        <w:t>CSS</w:t>
      </w:r>
      <w:r w:rsidRPr="004D7332">
        <w:rPr>
          <w:color w:val="800000"/>
        </w:rPr>
        <w:t>&lt;/td&gt;</w:t>
      </w:r>
    </w:p>
    <w:p w14:paraId="31660124" w14:textId="77777777" w:rsidR="004D7332" w:rsidRPr="004D7332" w:rsidRDefault="004D7332" w:rsidP="004D7332">
      <w:pPr>
        <w:pStyle w:val="FACode2"/>
      </w:pPr>
      <w:r w:rsidRPr="004D7332">
        <w:t xml:space="preserve">          </w:t>
      </w:r>
      <w:r w:rsidRPr="004D7332">
        <w:rPr>
          <w:color w:val="800000"/>
        </w:rPr>
        <w:t>&lt;td&gt;</w:t>
      </w:r>
      <w:r w:rsidRPr="004D7332">
        <w:t>&amp;nbsp;</w:t>
      </w:r>
      <w:r w:rsidRPr="004D7332">
        <w:rPr>
          <w:color w:val="800000"/>
        </w:rPr>
        <w:t>&lt;/td&gt;</w:t>
      </w:r>
    </w:p>
    <w:p w14:paraId="3146800C" w14:textId="77777777" w:rsidR="004D7332" w:rsidRPr="004D7332" w:rsidRDefault="004D7332" w:rsidP="004D7332">
      <w:pPr>
        <w:pStyle w:val="FACode2"/>
      </w:pPr>
      <w:r w:rsidRPr="004D7332">
        <w:t xml:space="preserve">          </w:t>
      </w:r>
      <w:r w:rsidRPr="004D7332">
        <w:rPr>
          <w:color w:val="800000"/>
        </w:rPr>
        <w:t>&lt;td&gt;</w:t>
      </w:r>
      <w:r w:rsidRPr="004D7332">
        <w:t>&amp;nbsp;</w:t>
      </w:r>
      <w:r w:rsidRPr="004D7332">
        <w:rPr>
          <w:color w:val="800000"/>
        </w:rPr>
        <w:t>&lt;/td&gt;</w:t>
      </w:r>
    </w:p>
    <w:p w14:paraId="4F40FF3A" w14:textId="77935FE5" w:rsidR="004D7332" w:rsidRPr="00EC5360" w:rsidRDefault="004D7332" w:rsidP="004D7332">
      <w:pPr>
        <w:pStyle w:val="FACode2"/>
      </w:pPr>
      <w:r w:rsidRPr="004D7332">
        <w:t xml:space="preserve">        </w:t>
      </w:r>
      <w:r w:rsidRPr="004D7332">
        <w:rPr>
          <w:color w:val="800000"/>
        </w:rPr>
        <w:t>&lt;/tr&gt;</w:t>
      </w:r>
    </w:p>
    <w:p w14:paraId="272EFDCB" w14:textId="380B556C" w:rsidR="00EC5360" w:rsidRDefault="002C2545" w:rsidP="00EC536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Next, we group HTML on 4</w:t>
      </w:r>
      <w:r w:rsidRPr="002C2545">
        <w:rPr>
          <w:vertAlign w:val="superscript"/>
          <w:lang w:val="en-US"/>
        </w:rPr>
        <w:t>th</w:t>
      </w:r>
      <w:r>
        <w:rPr>
          <w:lang w:val="en-US"/>
        </w:rPr>
        <w:t xml:space="preserve"> row </w:t>
      </w:r>
      <w:r w:rsidR="007C2060">
        <w:rPr>
          <w:lang w:val="en-US"/>
        </w:rPr>
        <w:t>(Tuesday to Thursday) and CSS (on Friday)</w:t>
      </w:r>
    </w:p>
    <w:p w14:paraId="7EC06BF4" w14:textId="1798BB7D" w:rsidR="007B2067" w:rsidRPr="001535A0" w:rsidRDefault="00232147" w:rsidP="007B20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See the </w:t>
      </w:r>
      <w:r w:rsidR="007B2067">
        <w:rPr>
          <w:lang w:val="en-US"/>
        </w:rPr>
        <w:t xml:space="preserve">code </w:t>
      </w:r>
      <w:r>
        <w:rPr>
          <w:lang w:val="en-US"/>
        </w:rPr>
        <w:t>below</w:t>
      </w:r>
      <w:r w:rsidR="007B2067">
        <w:rPr>
          <w:lang w:val="en-US"/>
        </w:rPr>
        <w:t>:</w:t>
      </w:r>
    </w:p>
    <w:p w14:paraId="392833AA" w14:textId="223837B7" w:rsidR="004336F6" w:rsidRPr="001535A0" w:rsidRDefault="002626C4" w:rsidP="001535A0">
      <w:pPr>
        <w:pStyle w:val="FACode2"/>
        <w:numPr>
          <w:ilvl w:val="0"/>
          <w:numId w:val="24"/>
        </w:numPr>
        <w:rPr>
          <w:color w:val="000000"/>
        </w:rPr>
      </w:pPr>
      <w:r>
        <w:t xml:space="preserve">      </w:t>
      </w:r>
      <w:r w:rsidR="004336F6" w:rsidRPr="004336F6">
        <w:t>&lt;tbody&gt;</w:t>
      </w:r>
    </w:p>
    <w:p w14:paraId="5652E217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&lt;tr&gt;</w:t>
      </w:r>
    </w:p>
    <w:p w14:paraId="44B86452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</w:t>
      </w:r>
      <w:r w:rsidRPr="001535A0">
        <w:rPr>
          <w:color w:val="000000"/>
        </w:rPr>
        <w:t xml:space="preserve"> </w:t>
      </w:r>
      <w:r w:rsidRPr="001535A0">
        <w:rPr>
          <w:color w:val="FF0000"/>
        </w:rPr>
        <w:t>rowspan</w:t>
      </w:r>
      <w:r w:rsidRPr="001535A0">
        <w:rPr>
          <w:color w:val="000000"/>
        </w:rPr>
        <w:t>=</w:t>
      </w:r>
      <w:r w:rsidRPr="001535A0">
        <w:rPr>
          <w:color w:val="0000FF"/>
        </w:rPr>
        <w:t>"2"</w:t>
      </w:r>
      <w:r w:rsidRPr="004336F6">
        <w:t>&gt;</w:t>
      </w:r>
      <w:r w:rsidRPr="001535A0">
        <w:rPr>
          <w:color w:val="000000"/>
        </w:rPr>
        <w:t>HTML</w:t>
      </w:r>
      <w:r w:rsidRPr="004336F6">
        <w:t>&lt;/td&gt;</w:t>
      </w:r>
    </w:p>
    <w:p w14:paraId="70ED8111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627D5CDD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7E607581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</w:t>
      </w:r>
      <w:r w:rsidRPr="001535A0">
        <w:rPr>
          <w:color w:val="000000"/>
        </w:rPr>
        <w:t xml:space="preserve"> </w:t>
      </w:r>
      <w:r w:rsidRPr="001535A0">
        <w:rPr>
          <w:color w:val="FF0000"/>
        </w:rPr>
        <w:t>colspan</w:t>
      </w:r>
      <w:r w:rsidRPr="001535A0">
        <w:rPr>
          <w:color w:val="000000"/>
        </w:rPr>
        <w:t>=</w:t>
      </w:r>
      <w:r w:rsidRPr="001535A0">
        <w:rPr>
          <w:color w:val="0000FF"/>
        </w:rPr>
        <w:t>"2"</w:t>
      </w:r>
      <w:r w:rsidRPr="004336F6">
        <w:t>&gt;</w:t>
      </w:r>
      <w:r w:rsidRPr="001535A0">
        <w:rPr>
          <w:color w:val="000000"/>
        </w:rPr>
        <w:t>CSS</w:t>
      </w:r>
      <w:r w:rsidRPr="004336F6">
        <w:t>&lt;/td&gt;</w:t>
      </w:r>
    </w:p>
    <w:p w14:paraId="5588D34B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7D1EC0C7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1FD69F03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&lt;/tr&gt;</w:t>
      </w:r>
    </w:p>
    <w:p w14:paraId="079EEE5D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&lt;tr&gt;</w:t>
      </w:r>
    </w:p>
    <w:p w14:paraId="772B2911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HTML</w:t>
      </w:r>
      <w:r w:rsidRPr="004336F6">
        <w:t>&lt;/td&gt;</w:t>
      </w:r>
    </w:p>
    <w:p w14:paraId="4DD375B9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4458207C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lastRenderedPageBreak/>
        <w:t xml:space="preserve">          </w:t>
      </w:r>
      <w:r w:rsidRPr="004336F6">
        <w:t>&lt;td&gt;</w:t>
      </w:r>
      <w:r w:rsidRPr="001535A0">
        <w:rPr>
          <w:color w:val="000000"/>
        </w:rPr>
        <w:t>CSS</w:t>
      </w:r>
      <w:r w:rsidRPr="004336F6">
        <w:t>&lt;/td&gt;</w:t>
      </w:r>
    </w:p>
    <w:p w14:paraId="03E30C91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JavaScript</w:t>
      </w:r>
      <w:r w:rsidRPr="004336F6">
        <w:t>&lt;/td&gt;</w:t>
      </w:r>
    </w:p>
    <w:p w14:paraId="3865D026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34EF017F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501927BF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&lt;/tr&gt;</w:t>
      </w:r>
    </w:p>
    <w:p w14:paraId="7016B695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&lt;tr&gt;</w:t>
      </w:r>
    </w:p>
    <w:p w14:paraId="3267570F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4183A7B3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JavaScript</w:t>
      </w:r>
      <w:r w:rsidRPr="004336F6">
        <w:t>&lt;/td&gt;</w:t>
      </w:r>
    </w:p>
    <w:p w14:paraId="72C56247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19583F59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JavaScript</w:t>
      </w:r>
      <w:r w:rsidRPr="004336F6">
        <w:t>&lt;/td&gt;</w:t>
      </w:r>
    </w:p>
    <w:p w14:paraId="6982EF0E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</w:t>
      </w:r>
      <w:r w:rsidRPr="001535A0">
        <w:rPr>
          <w:color w:val="000000"/>
        </w:rPr>
        <w:t xml:space="preserve"> </w:t>
      </w:r>
      <w:r w:rsidRPr="001535A0">
        <w:rPr>
          <w:color w:val="FF0000"/>
        </w:rPr>
        <w:t>rowspan</w:t>
      </w:r>
      <w:r w:rsidRPr="001535A0">
        <w:rPr>
          <w:color w:val="000000"/>
        </w:rPr>
        <w:t>=</w:t>
      </w:r>
      <w:r w:rsidRPr="001535A0">
        <w:rPr>
          <w:color w:val="0000FF"/>
        </w:rPr>
        <w:t>"2"</w:t>
      </w:r>
      <w:r w:rsidRPr="004336F6">
        <w:t>&gt;</w:t>
      </w:r>
      <w:r w:rsidRPr="001535A0">
        <w:rPr>
          <w:color w:val="000000"/>
        </w:rPr>
        <w:t>CSS</w:t>
      </w:r>
      <w:r w:rsidRPr="004336F6">
        <w:t>&lt;/td&gt;</w:t>
      </w:r>
    </w:p>
    <w:p w14:paraId="5F19CEFD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7C26B71E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744BF9B9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&lt;/tr&gt;</w:t>
      </w:r>
    </w:p>
    <w:p w14:paraId="21B829EA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&lt;tr&gt;</w:t>
      </w:r>
    </w:p>
    <w:p w14:paraId="312CCBA7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1E8D90C0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</w:t>
      </w:r>
      <w:r w:rsidRPr="001535A0">
        <w:rPr>
          <w:color w:val="000000"/>
        </w:rPr>
        <w:t xml:space="preserve"> </w:t>
      </w:r>
      <w:r w:rsidRPr="001535A0">
        <w:rPr>
          <w:color w:val="FF0000"/>
        </w:rPr>
        <w:t>colspan</w:t>
      </w:r>
      <w:r w:rsidRPr="001535A0">
        <w:rPr>
          <w:color w:val="000000"/>
        </w:rPr>
        <w:t>=</w:t>
      </w:r>
      <w:r w:rsidRPr="001535A0">
        <w:rPr>
          <w:color w:val="0000FF"/>
        </w:rPr>
        <w:t>"3"</w:t>
      </w:r>
      <w:r w:rsidRPr="004336F6">
        <w:t>&gt;</w:t>
      </w:r>
      <w:r w:rsidRPr="001535A0">
        <w:rPr>
          <w:color w:val="000000"/>
        </w:rPr>
        <w:t>HTML</w:t>
      </w:r>
      <w:r w:rsidRPr="004336F6">
        <w:t>&lt;/td&gt;</w:t>
      </w:r>
    </w:p>
    <w:p w14:paraId="37F6C960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1198477D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  </w:t>
      </w:r>
      <w:r w:rsidRPr="004336F6">
        <w:t>&lt;td&gt;</w:t>
      </w:r>
      <w:r w:rsidRPr="001535A0">
        <w:rPr>
          <w:color w:val="000000"/>
        </w:rPr>
        <w:t>&amp;nbsp;</w:t>
      </w:r>
      <w:r w:rsidRPr="004336F6">
        <w:t>&lt;/td&gt;</w:t>
      </w:r>
    </w:p>
    <w:p w14:paraId="19FB3132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  </w:t>
      </w:r>
      <w:r w:rsidRPr="004336F6">
        <w:t>&lt;/tr&gt;</w:t>
      </w:r>
    </w:p>
    <w:p w14:paraId="549B1A23" w14:textId="77777777" w:rsidR="004336F6" w:rsidRPr="001535A0" w:rsidRDefault="004336F6" w:rsidP="001535A0">
      <w:pPr>
        <w:pStyle w:val="FACode2"/>
        <w:numPr>
          <w:ilvl w:val="0"/>
          <w:numId w:val="24"/>
        </w:numPr>
        <w:rPr>
          <w:color w:val="000000"/>
        </w:rPr>
      </w:pPr>
      <w:r w:rsidRPr="001535A0">
        <w:rPr>
          <w:color w:val="000000"/>
        </w:rPr>
        <w:t xml:space="preserve">      </w:t>
      </w:r>
      <w:r w:rsidRPr="004336F6">
        <w:t>&lt;/tbody&gt;</w:t>
      </w:r>
    </w:p>
    <w:p w14:paraId="57053A36" w14:textId="4768DDFE" w:rsidR="004336F6" w:rsidRDefault="004336F6" w:rsidP="007B2067">
      <w:pPr>
        <w:rPr>
          <w:lang w:val="en-US"/>
        </w:rPr>
      </w:pPr>
    </w:p>
    <w:p w14:paraId="5E74259F" w14:textId="2DF04780" w:rsidR="00DD32CE" w:rsidRDefault="00DD32CE" w:rsidP="00DD32CE">
      <w:pPr>
        <w:pStyle w:val="FALev3"/>
      </w:pPr>
      <w:bookmarkStart w:id="12" w:name="_Toc39477788"/>
      <w:r>
        <w:t xml:space="preserve">Step </w:t>
      </w:r>
      <w:r w:rsidR="00603858">
        <w:t>7</w:t>
      </w:r>
      <w:r>
        <w:t>: Group Rows in Table</w:t>
      </w:r>
      <w:bookmarkEnd w:id="12"/>
    </w:p>
    <w:p w14:paraId="1D192AB9" w14:textId="6515A0F8" w:rsidR="00A6456E" w:rsidRDefault="00C91F43" w:rsidP="00FA6C69">
      <w:pPr>
        <w:rPr>
          <w:lang w:val="en-US"/>
        </w:rPr>
      </w:pPr>
      <w:r>
        <w:rPr>
          <w:lang w:val="en-US"/>
        </w:rPr>
        <w:t>Suppose we want to group 1</w:t>
      </w:r>
      <w:r w:rsidRPr="00C91F43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="00D8718B">
        <w:rPr>
          <w:lang w:val="en-US"/>
        </w:rPr>
        <w:t xml:space="preserve">with </w:t>
      </w:r>
      <w:r>
        <w:rPr>
          <w:lang w:val="en-US"/>
        </w:rPr>
        <w:t>2</w:t>
      </w:r>
      <w:r w:rsidRPr="00C91F43">
        <w:rPr>
          <w:vertAlign w:val="superscript"/>
          <w:lang w:val="en-US"/>
        </w:rPr>
        <w:t>nd</w:t>
      </w:r>
      <w:r>
        <w:rPr>
          <w:lang w:val="en-US"/>
        </w:rPr>
        <w:t xml:space="preserve"> row </w:t>
      </w:r>
      <w:r w:rsidR="0005576B">
        <w:rPr>
          <w:lang w:val="en-US"/>
        </w:rPr>
        <w:t>into Morning class</w:t>
      </w:r>
      <w:r w:rsidR="00582DEA">
        <w:rPr>
          <w:lang w:val="en-US"/>
        </w:rPr>
        <w:t xml:space="preserve"> and 3</w:t>
      </w:r>
      <w:r w:rsidR="00582DEA" w:rsidRPr="00582DEA">
        <w:rPr>
          <w:vertAlign w:val="superscript"/>
          <w:lang w:val="en-US"/>
        </w:rPr>
        <w:t>rd</w:t>
      </w:r>
      <w:r w:rsidR="00582DEA">
        <w:rPr>
          <w:lang w:val="en-US"/>
        </w:rPr>
        <w:t xml:space="preserve"> row with 4</w:t>
      </w:r>
      <w:r w:rsidR="00582DEA" w:rsidRPr="00582DEA">
        <w:rPr>
          <w:vertAlign w:val="superscript"/>
          <w:lang w:val="en-US"/>
        </w:rPr>
        <w:t>th</w:t>
      </w:r>
      <w:r w:rsidR="00582DEA">
        <w:rPr>
          <w:lang w:val="en-US"/>
        </w:rPr>
        <w:t xml:space="preserve"> row into Afternoon class.</w:t>
      </w:r>
      <w:r w:rsidR="00912175">
        <w:rPr>
          <w:lang w:val="en-US"/>
        </w:rPr>
        <w:t xml:space="preserve"> </w:t>
      </w:r>
      <w:r w:rsidR="00043149">
        <w:rPr>
          <w:lang w:val="en-US"/>
        </w:rPr>
        <w:t>We can implements that with &lt;th&gt;</w:t>
      </w:r>
      <w:r w:rsidR="00512542">
        <w:rPr>
          <w:lang w:val="en-US"/>
        </w:rPr>
        <w:t>:</w:t>
      </w:r>
    </w:p>
    <w:p w14:paraId="60463594" w14:textId="77777777" w:rsidR="005B73C5" w:rsidRPr="00216E1C" w:rsidRDefault="005B73C5" w:rsidP="00216E1C">
      <w:pPr>
        <w:pStyle w:val="FACode2"/>
        <w:numPr>
          <w:ilvl w:val="0"/>
          <w:numId w:val="25"/>
        </w:numPr>
        <w:rPr>
          <w:color w:val="000000"/>
        </w:rPr>
      </w:pPr>
      <w:r w:rsidRPr="005B73C5">
        <w:t>&lt;table&gt;</w:t>
      </w:r>
    </w:p>
    <w:p w14:paraId="008266BB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</w:t>
      </w:r>
      <w:r w:rsidRPr="005B73C5">
        <w:t>&lt;thead&gt;</w:t>
      </w:r>
    </w:p>
    <w:p w14:paraId="25ABBFFE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&lt;tr&gt;</w:t>
      </w:r>
    </w:p>
    <w:p w14:paraId="48F1459F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&lt;td&gt;&lt;/td&gt;</w:t>
      </w:r>
      <w:r w:rsidRPr="005B73C5">
        <w:rPr>
          <w:color w:val="000000"/>
        </w:rPr>
        <w:t xml:space="preserve"> </w:t>
      </w:r>
      <w:r w:rsidRPr="005B73C5">
        <w:rPr>
          <w:color w:val="008000"/>
        </w:rPr>
        <w:t>&lt;!--  Add empty cell --&gt;</w:t>
      </w:r>
    </w:p>
    <w:p w14:paraId="6B08BBA4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scope</w:t>
      </w:r>
      <w:r w:rsidRPr="005B73C5">
        <w:rPr>
          <w:color w:val="000000"/>
        </w:rPr>
        <w:t>=</w:t>
      </w:r>
      <w:r w:rsidRPr="005B73C5">
        <w:rPr>
          <w:color w:val="0000FF"/>
        </w:rPr>
        <w:t>"col"</w:t>
      </w:r>
      <w:r w:rsidRPr="005B73C5">
        <w:t>&gt;</w:t>
      </w:r>
      <w:r w:rsidRPr="005B73C5">
        <w:rPr>
          <w:color w:val="000000"/>
        </w:rPr>
        <w:t>Mon</w:t>
      </w:r>
      <w:r w:rsidRPr="005B73C5">
        <w:t>&lt;/th&gt;</w:t>
      </w:r>
    </w:p>
    <w:p w14:paraId="491360B0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scope</w:t>
      </w:r>
      <w:r w:rsidRPr="005B73C5">
        <w:rPr>
          <w:color w:val="000000"/>
        </w:rPr>
        <w:t>=</w:t>
      </w:r>
      <w:r w:rsidRPr="005B73C5">
        <w:rPr>
          <w:color w:val="0000FF"/>
        </w:rPr>
        <w:t>"col"</w:t>
      </w:r>
      <w:r w:rsidRPr="005B73C5">
        <w:t>&gt;</w:t>
      </w:r>
      <w:r w:rsidRPr="005B73C5">
        <w:rPr>
          <w:color w:val="000000"/>
        </w:rPr>
        <w:t>Tues</w:t>
      </w:r>
      <w:r w:rsidRPr="005B73C5">
        <w:t>&lt;/th&gt;</w:t>
      </w:r>
    </w:p>
    <w:p w14:paraId="07711F2D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scope</w:t>
      </w:r>
      <w:r w:rsidRPr="005B73C5">
        <w:rPr>
          <w:color w:val="000000"/>
        </w:rPr>
        <w:t>=</w:t>
      </w:r>
      <w:r w:rsidRPr="005B73C5">
        <w:rPr>
          <w:color w:val="0000FF"/>
        </w:rPr>
        <w:t>"col"</w:t>
      </w:r>
      <w:r w:rsidRPr="005B73C5">
        <w:t>&gt;</w:t>
      </w:r>
      <w:r w:rsidRPr="005B73C5">
        <w:rPr>
          <w:color w:val="000000"/>
        </w:rPr>
        <w:t>Wed</w:t>
      </w:r>
      <w:r w:rsidRPr="005B73C5">
        <w:t>&lt;/th&gt;</w:t>
      </w:r>
    </w:p>
    <w:p w14:paraId="19C5AFA8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scope</w:t>
      </w:r>
      <w:r w:rsidRPr="005B73C5">
        <w:rPr>
          <w:color w:val="000000"/>
        </w:rPr>
        <w:t>=</w:t>
      </w:r>
      <w:r w:rsidRPr="005B73C5">
        <w:rPr>
          <w:color w:val="0000FF"/>
        </w:rPr>
        <w:t>"col"</w:t>
      </w:r>
      <w:r w:rsidRPr="005B73C5">
        <w:t>&gt;</w:t>
      </w:r>
      <w:r w:rsidRPr="005B73C5">
        <w:rPr>
          <w:color w:val="000000"/>
        </w:rPr>
        <w:t>Thurs</w:t>
      </w:r>
      <w:r w:rsidRPr="005B73C5">
        <w:t>&lt;/th&gt;</w:t>
      </w:r>
    </w:p>
    <w:p w14:paraId="4FF07D3F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scope</w:t>
      </w:r>
      <w:r w:rsidRPr="005B73C5">
        <w:rPr>
          <w:color w:val="000000"/>
        </w:rPr>
        <w:t>=</w:t>
      </w:r>
      <w:r w:rsidRPr="005B73C5">
        <w:rPr>
          <w:color w:val="0000FF"/>
        </w:rPr>
        <w:t>"col"</w:t>
      </w:r>
      <w:r w:rsidRPr="005B73C5">
        <w:t>&gt;</w:t>
      </w:r>
      <w:r w:rsidRPr="005B73C5">
        <w:rPr>
          <w:color w:val="000000"/>
        </w:rPr>
        <w:t>Fri</w:t>
      </w:r>
      <w:r w:rsidRPr="005B73C5">
        <w:t>&lt;/th&gt;</w:t>
      </w:r>
    </w:p>
    <w:p w14:paraId="5801C316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scope</w:t>
      </w:r>
      <w:r w:rsidRPr="005B73C5">
        <w:rPr>
          <w:color w:val="000000"/>
        </w:rPr>
        <w:t>=</w:t>
      </w:r>
      <w:r w:rsidRPr="005B73C5">
        <w:rPr>
          <w:color w:val="0000FF"/>
        </w:rPr>
        <w:t>"col"</w:t>
      </w:r>
      <w:r w:rsidRPr="005B73C5">
        <w:t>&gt;</w:t>
      </w:r>
      <w:r w:rsidRPr="005B73C5">
        <w:rPr>
          <w:color w:val="000000"/>
        </w:rPr>
        <w:t>Sat</w:t>
      </w:r>
      <w:r w:rsidRPr="005B73C5">
        <w:t>&lt;/th&gt;</w:t>
      </w:r>
    </w:p>
    <w:p w14:paraId="56A5FDBB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scope</w:t>
      </w:r>
      <w:r w:rsidRPr="005B73C5">
        <w:rPr>
          <w:color w:val="000000"/>
        </w:rPr>
        <w:t>=</w:t>
      </w:r>
      <w:r w:rsidRPr="005B73C5">
        <w:rPr>
          <w:color w:val="0000FF"/>
        </w:rPr>
        <w:t>"col"</w:t>
      </w:r>
      <w:r w:rsidRPr="005B73C5">
        <w:t>&gt;</w:t>
      </w:r>
      <w:r w:rsidRPr="005B73C5">
        <w:rPr>
          <w:color w:val="000000"/>
        </w:rPr>
        <w:t>Sun</w:t>
      </w:r>
      <w:r w:rsidRPr="005B73C5">
        <w:t>&lt;/th&gt;</w:t>
      </w:r>
    </w:p>
    <w:p w14:paraId="3903C780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&lt;/tr&gt;</w:t>
      </w:r>
    </w:p>
    <w:p w14:paraId="610947CC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</w:t>
      </w:r>
      <w:r w:rsidRPr="005B73C5">
        <w:t>&lt;/thead&gt;</w:t>
      </w:r>
    </w:p>
    <w:p w14:paraId="3C145632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</w:t>
      </w:r>
      <w:r w:rsidRPr="005B73C5">
        <w:t>&lt;tbody&gt;</w:t>
      </w:r>
    </w:p>
    <w:p w14:paraId="733B8404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&lt;tr&gt;</w:t>
      </w:r>
    </w:p>
    <w:p w14:paraId="4D449513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rowspan</w:t>
      </w:r>
      <w:r w:rsidRPr="005B73C5">
        <w:rPr>
          <w:color w:val="000000"/>
        </w:rPr>
        <w:t>=</w:t>
      </w:r>
      <w:r w:rsidRPr="005B73C5">
        <w:rPr>
          <w:color w:val="0000FF"/>
        </w:rPr>
        <w:t>"2"</w:t>
      </w:r>
      <w:r w:rsidRPr="005B73C5">
        <w:t>&gt;</w:t>
      </w:r>
      <w:r w:rsidRPr="005B73C5">
        <w:rPr>
          <w:color w:val="000000"/>
        </w:rPr>
        <w:t>Morning</w:t>
      </w:r>
      <w:r w:rsidRPr="005B73C5">
        <w:t>&lt;/th&gt;</w:t>
      </w:r>
      <w:r w:rsidRPr="005B73C5">
        <w:rPr>
          <w:color w:val="000000"/>
        </w:rPr>
        <w:t xml:space="preserve"> </w:t>
      </w:r>
      <w:r w:rsidRPr="005B73C5">
        <w:rPr>
          <w:color w:val="008000"/>
        </w:rPr>
        <w:t>&lt;!--  Add heading --&gt;</w:t>
      </w:r>
    </w:p>
    <w:p w14:paraId="5B17CB0C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rowspan</w:t>
      </w:r>
      <w:r w:rsidRPr="005B73C5">
        <w:rPr>
          <w:color w:val="000000"/>
        </w:rPr>
        <w:t>=</w:t>
      </w:r>
      <w:r w:rsidRPr="005B73C5">
        <w:rPr>
          <w:color w:val="0000FF"/>
        </w:rPr>
        <w:t>"2"</w:t>
      </w:r>
      <w:r w:rsidRPr="005B73C5">
        <w:t>&gt;</w:t>
      </w:r>
      <w:r w:rsidRPr="005B73C5">
        <w:rPr>
          <w:color w:val="000000"/>
        </w:rPr>
        <w:t>HTML</w:t>
      </w:r>
      <w:r w:rsidRPr="005B73C5">
        <w:t>&lt;/td&gt;</w:t>
      </w:r>
    </w:p>
    <w:p w14:paraId="3AD580B3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2BB717BD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2A1676CB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colspan</w:t>
      </w:r>
      <w:r w:rsidRPr="005B73C5">
        <w:rPr>
          <w:color w:val="000000"/>
        </w:rPr>
        <w:t>=</w:t>
      </w:r>
      <w:r w:rsidRPr="005B73C5">
        <w:rPr>
          <w:color w:val="0000FF"/>
        </w:rPr>
        <w:t>"2"</w:t>
      </w:r>
      <w:r w:rsidRPr="005B73C5">
        <w:t>&gt;</w:t>
      </w:r>
      <w:r w:rsidRPr="005B73C5">
        <w:rPr>
          <w:color w:val="000000"/>
        </w:rPr>
        <w:t>CSS</w:t>
      </w:r>
      <w:r w:rsidRPr="005B73C5">
        <w:t>&lt;/td&gt;</w:t>
      </w:r>
    </w:p>
    <w:p w14:paraId="3AD80803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0CB832C2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118003E3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&lt;/tr&gt;</w:t>
      </w:r>
    </w:p>
    <w:p w14:paraId="7721D2E9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&lt;tr&gt;</w:t>
      </w:r>
    </w:p>
    <w:p w14:paraId="67A51E5E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HTML</w:t>
      </w:r>
      <w:r w:rsidRPr="005B73C5">
        <w:t>&lt;/td&gt;</w:t>
      </w:r>
    </w:p>
    <w:p w14:paraId="448AE160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1EF508ED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CSS</w:t>
      </w:r>
      <w:r w:rsidRPr="005B73C5">
        <w:t>&lt;/td&gt;</w:t>
      </w:r>
    </w:p>
    <w:p w14:paraId="396438E6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JavaScript</w:t>
      </w:r>
      <w:r w:rsidRPr="005B73C5">
        <w:t>&lt;/td&gt;</w:t>
      </w:r>
    </w:p>
    <w:p w14:paraId="54E7B05C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5765AD56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72B79601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&lt;/tr&gt;</w:t>
      </w:r>
    </w:p>
    <w:p w14:paraId="0802956F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&lt;tr&gt;</w:t>
      </w:r>
    </w:p>
    <w:p w14:paraId="662B7A8B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&lt;th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rowspan</w:t>
      </w:r>
      <w:r w:rsidRPr="005B73C5">
        <w:rPr>
          <w:color w:val="000000"/>
        </w:rPr>
        <w:t>=</w:t>
      </w:r>
      <w:r w:rsidRPr="005B73C5">
        <w:rPr>
          <w:color w:val="0000FF"/>
        </w:rPr>
        <w:t>"2"</w:t>
      </w:r>
      <w:r w:rsidRPr="005B73C5">
        <w:t>&gt;</w:t>
      </w:r>
      <w:r w:rsidRPr="005B73C5">
        <w:rPr>
          <w:color w:val="000000"/>
        </w:rPr>
        <w:t>Afternoon</w:t>
      </w:r>
      <w:r w:rsidRPr="005B73C5">
        <w:t>&lt;/th&gt;</w:t>
      </w:r>
      <w:r w:rsidRPr="005B73C5">
        <w:rPr>
          <w:color w:val="000000"/>
        </w:rPr>
        <w:t xml:space="preserve"> </w:t>
      </w:r>
      <w:r w:rsidRPr="005B73C5">
        <w:rPr>
          <w:color w:val="008000"/>
        </w:rPr>
        <w:t>&lt;!--  Add heading --&gt;</w:t>
      </w:r>
    </w:p>
    <w:p w14:paraId="2D0921AE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525DDB5D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JavaScript</w:t>
      </w:r>
      <w:r w:rsidRPr="005B73C5">
        <w:t>&lt;/td&gt;</w:t>
      </w:r>
    </w:p>
    <w:p w14:paraId="75B55FBD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4A26D783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JavaScript</w:t>
      </w:r>
      <w:r w:rsidRPr="005B73C5">
        <w:t>&lt;/td&gt;</w:t>
      </w:r>
    </w:p>
    <w:p w14:paraId="4F268E30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rowspan</w:t>
      </w:r>
      <w:r w:rsidRPr="005B73C5">
        <w:rPr>
          <w:color w:val="000000"/>
        </w:rPr>
        <w:t>=</w:t>
      </w:r>
      <w:r w:rsidRPr="005B73C5">
        <w:rPr>
          <w:color w:val="0000FF"/>
        </w:rPr>
        <w:t>"2"</w:t>
      </w:r>
      <w:r w:rsidRPr="005B73C5">
        <w:t>&gt;</w:t>
      </w:r>
      <w:r w:rsidRPr="005B73C5">
        <w:rPr>
          <w:color w:val="000000"/>
        </w:rPr>
        <w:t>CSS</w:t>
      </w:r>
      <w:r w:rsidRPr="005B73C5">
        <w:t>&lt;/td&gt;</w:t>
      </w:r>
    </w:p>
    <w:p w14:paraId="152999DD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78005F44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lastRenderedPageBreak/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4153A572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&lt;/tr&gt;</w:t>
      </w:r>
    </w:p>
    <w:p w14:paraId="40FED610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&lt;tr&gt;</w:t>
      </w:r>
    </w:p>
    <w:p w14:paraId="0B6700E1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09995BC8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</w:t>
      </w:r>
      <w:r w:rsidRPr="005B73C5">
        <w:rPr>
          <w:color w:val="000000"/>
        </w:rPr>
        <w:t xml:space="preserve"> </w:t>
      </w:r>
      <w:r w:rsidRPr="005B73C5">
        <w:rPr>
          <w:color w:val="FF0000"/>
        </w:rPr>
        <w:t>colspan</w:t>
      </w:r>
      <w:r w:rsidRPr="005B73C5">
        <w:rPr>
          <w:color w:val="000000"/>
        </w:rPr>
        <w:t>=</w:t>
      </w:r>
      <w:r w:rsidRPr="005B73C5">
        <w:rPr>
          <w:color w:val="0000FF"/>
        </w:rPr>
        <w:t>"3"</w:t>
      </w:r>
      <w:r w:rsidRPr="005B73C5">
        <w:t>&gt;</w:t>
      </w:r>
      <w:r w:rsidRPr="005B73C5">
        <w:rPr>
          <w:color w:val="000000"/>
        </w:rPr>
        <w:t>HTML</w:t>
      </w:r>
      <w:r w:rsidRPr="005B73C5">
        <w:t>&lt;/td&gt;</w:t>
      </w:r>
    </w:p>
    <w:p w14:paraId="5B62C94B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77D12094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  </w:t>
      </w:r>
      <w:r w:rsidRPr="005B73C5">
        <w:t>&lt;td&gt;</w:t>
      </w:r>
      <w:r w:rsidRPr="005B73C5">
        <w:rPr>
          <w:color w:val="000000"/>
        </w:rPr>
        <w:t>&amp;nbsp;</w:t>
      </w:r>
      <w:r w:rsidRPr="005B73C5">
        <w:t>&lt;/td&gt;</w:t>
      </w:r>
    </w:p>
    <w:p w14:paraId="2CDBC1E8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  </w:t>
      </w:r>
      <w:r w:rsidRPr="005B73C5">
        <w:t>&lt;/tr&gt;</w:t>
      </w:r>
    </w:p>
    <w:p w14:paraId="05AAA9BE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  </w:t>
      </w:r>
      <w:r w:rsidRPr="005B73C5">
        <w:t>&lt;/tbody&gt;</w:t>
      </w:r>
    </w:p>
    <w:p w14:paraId="7F3E83EF" w14:textId="77777777" w:rsidR="005B73C5" w:rsidRPr="005B73C5" w:rsidRDefault="005B73C5" w:rsidP="00A543FF">
      <w:pPr>
        <w:pStyle w:val="FACode2"/>
        <w:rPr>
          <w:color w:val="000000"/>
        </w:rPr>
      </w:pPr>
      <w:r w:rsidRPr="005B73C5">
        <w:rPr>
          <w:color w:val="000000"/>
        </w:rPr>
        <w:t xml:space="preserve">    </w:t>
      </w:r>
      <w:r w:rsidRPr="005B73C5">
        <w:t>&lt;/table&gt;</w:t>
      </w:r>
    </w:p>
    <w:p w14:paraId="09CD38EB" w14:textId="77777777" w:rsidR="00512542" w:rsidRPr="00C91F43" w:rsidRDefault="00512542" w:rsidP="00FA6C69">
      <w:pPr>
        <w:rPr>
          <w:lang w:val="en-US"/>
        </w:rPr>
      </w:pPr>
    </w:p>
    <w:p w14:paraId="6596C151" w14:textId="21AFB3F1" w:rsidR="00CB619A" w:rsidRDefault="00CB619A" w:rsidP="00CB619A">
      <w:pPr>
        <w:pStyle w:val="FALev3"/>
      </w:pPr>
      <w:bookmarkStart w:id="13" w:name="_Toc39477789"/>
      <w:r>
        <w:t xml:space="preserve">Step </w:t>
      </w:r>
      <w:r w:rsidR="00603858">
        <w:t>8</w:t>
      </w:r>
      <w:r>
        <w:t>: Add Caption and Highlight Column</w:t>
      </w:r>
      <w:bookmarkEnd w:id="13"/>
    </w:p>
    <w:p w14:paraId="6323BBA5" w14:textId="2461EEA1" w:rsidR="00D60C91" w:rsidRDefault="00954330" w:rsidP="00E36242">
      <w:pPr>
        <w:rPr>
          <w:lang w:val="en-US"/>
        </w:rPr>
      </w:pPr>
      <w:r>
        <w:rPr>
          <w:lang w:val="en-US"/>
        </w:rPr>
        <w:t xml:space="preserve">Lastly, </w:t>
      </w:r>
      <w:r w:rsidR="000B7CDD">
        <w:rPr>
          <w:lang w:val="en-US"/>
        </w:rPr>
        <w:t>we add caption to the table with &lt;caption&gt; tag inside &lt;table&gt; tag to give the table more meaningful information. And we highlight the Monday row</w:t>
      </w:r>
      <w:r w:rsidR="00A25245">
        <w:rPr>
          <w:lang w:val="en-US"/>
        </w:rPr>
        <w:t xml:space="preserve"> </w:t>
      </w:r>
      <w:r w:rsidR="00D32554">
        <w:rPr>
          <w:lang w:val="en-US"/>
        </w:rPr>
        <w:t xml:space="preserve">to mark it as the </w:t>
      </w:r>
      <w:r w:rsidR="00A25245">
        <w:rPr>
          <w:lang w:val="en-US"/>
        </w:rPr>
        <w:t xml:space="preserve">start of the week </w:t>
      </w:r>
      <w:r w:rsidR="005A010B">
        <w:rPr>
          <w:lang w:val="en-US"/>
        </w:rPr>
        <w:t>with &lt;colgroup&gt; tag</w:t>
      </w:r>
      <w:r w:rsidR="00D214C9">
        <w:rPr>
          <w:lang w:val="en-US"/>
        </w:rPr>
        <w:t>:</w:t>
      </w:r>
    </w:p>
    <w:p w14:paraId="1640C493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</w:t>
      </w:r>
      <w:r w:rsidRPr="007B51D5">
        <w:t>&lt;!-- Add caption --&gt;</w:t>
      </w:r>
    </w:p>
    <w:p w14:paraId="4DC1EF1A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</w:t>
      </w:r>
      <w:r w:rsidRPr="00BA4D6B">
        <w:rPr>
          <w:color w:val="800000"/>
        </w:rPr>
        <w:t>&lt;caption&gt;</w:t>
      </w:r>
    </w:p>
    <w:p w14:paraId="23FE9F06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  Fresher Timetable</w:t>
      </w:r>
    </w:p>
    <w:p w14:paraId="7A277634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</w:t>
      </w:r>
      <w:r w:rsidRPr="00BA4D6B">
        <w:rPr>
          <w:color w:val="800000"/>
        </w:rPr>
        <w:t>&lt;/caption&gt;</w:t>
      </w:r>
    </w:p>
    <w:p w14:paraId="56EE9E9A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</w:t>
      </w:r>
      <w:r w:rsidRPr="007B51D5">
        <w:t>&lt;!-- Highlight Monday column --&gt;</w:t>
      </w:r>
    </w:p>
    <w:p w14:paraId="1B476193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</w:t>
      </w:r>
      <w:r w:rsidRPr="00BA4D6B">
        <w:rPr>
          <w:color w:val="800000"/>
        </w:rPr>
        <w:t>&lt;colgroup&gt;</w:t>
      </w:r>
    </w:p>
    <w:p w14:paraId="1C76FFE6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  </w:t>
      </w:r>
      <w:r w:rsidRPr="00BA4D6B">
        <w:rPr>
          <w:color w:val="800000"/>
        </w:rPr>
        <w:t>&lt;col</w:t>
      </w:r>
      <w:r w:rsidRPr="00BA4D6B">
        <w:rPr>
          <w:color w:val="000000"/>
        </w:rPr>
        <w:t xml:space="preserve"> </w:t>
      </w:r>
      <w:r w:rsidRPr="00BA4D6B">
        <w:rPr>
          <w:color w:val="FF0000"/>
        </w:rPr>
        <w:t>span</w:t>
      </w:r>
      <w:r w:rsidRPr="00BA4D6B">
        <w:rPr>
          <w:color w:val="000000"/>
        </w:rPr>
        <w:t>=</w:t>
      </w:r>
      <w:r w:rsidRPr="00BA4D6B">
        <w:rPr>
          <w:color w:val="0000FF"/>
        </w:rPr>
        <w:t>"1"</w:t>
      </w:r>
      <w:r w:rsidRPr="00BA4D6B">
        <w:rPr>
          <w:color w:val="000000"/>
        </w:rPr>
        <w:t xml:space="preserve"> </w:t>
      </w:r>
      <w:r w:rsidRPr="00BA4D6B">
        <w:rPr>
          <w:color w:val="800000"/>
        </w:rPr>
        <w:t>/&gt;</w:t>
      </w:r>
    </w:p>
    <w:p w14:paraId="1C43D693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  </w:t>
      </w:r>
      <w:r w:rsidRPr="00BA4D6B">
        <w:rPr>
          <w:color w:val="800000"/>
        </w:rPr>
        <w:t>&lt;col</w:t>
      </w:r>
      <w:r w:rsidRPr="00BA4D6B">
        <w:rPr>
          <w:color w:val="000000"/>
        </w:rPr>
        <w:t xml:space="preserve"> </w:t>
      </w:r>
      <w:r w:rsidRPr="00BA4D6B">
        <w:rPr>
          <w:color w:val="FF0000"/>
        </w:rPr>
        <w:t>style</w:t>
      </w:r>
      <w:r w:rsidRPr="00BA4D6B">
        <w:rPr>
          <w:color w:val="000000"/>
        </w:rPr>
        <w:t>=</w:t>
      </w:r>
      <w:r w:rsidRPr="00BA4D6B">
        <w:rPr>
          <w:color w:val="0000FF"/>
        </w:rPr>
        <w:t>"border: 2px solid green;"</w:t>
      </w:r>
      <w:r w:rsidRPr="00BA4D6B">
        <w:rPr>
          <w:color w:val="000000"/>
        </w:rPr>
        <w:t xml:space="preserve"> </w:t>
      </w:r>
      <w:r w:rsidRPr="00BA4D6B">
        <w:rPr>
          <w:color w:val="800000"/>
        </w:rPr>
        <w:t>/&gt;</w:t>
      </w:r>
    </w:p>
    <w:p w14:paraId="718B8BD5" w14:textId="77777777" w:rsidR="007B51D5" w:rsidRPr="00BA4D6B" w:rsidRDefault="007B51D5" w:rsidP="00BA4D6B">
      <w:pPr>
        <w:pStyle w:val="FACode2"/>
        <w:numPr>
          <w:ilvl w:val="0"/>
          <w:numId w:val="26"/>
        </w:numPr>
        <w:rPr>
          <w:color w:val="000000"/>
        </w:rPr>
      </w:pPr>
      <w:r w:rsidRPr="00BA4D6B">
        <w:rPr>
          <w:color w:val="000000"/>
        </w:rPr>
        <w:t xml:space="preserve">      </w:t>
      </w:r>
      <w:r w:rsidRPr="00BA4D6B">
        <w:rPr>
          <w:color w:val="800000"/>
        </w:rPr>
        <w:t>&lt;/colgroup</w:t>
      </w:r>
    </w:p>
    <w:p w14:paraId="160EFD48" w14:textId="0A47FACC" w:rsidR="009D697C" w:rsidRDefault="009D697C" w:rsidP="00CC70D9">
      <w:pPr>
        <w:rPr>
          <w:lang w:val="en-US"/>
        </w:rPr>
      </w:pPr>
    </w:p>
    <w:p w14:paraId="2EFCF998" w14:textId="734EC62D" w:rsidR="00B24484" w:rsidRDefault="00B24484" w:rsidP="00B24484">
      <w:pPr>
        <w:pStyle w:val="FALev3"/>
      </w:pPr>
      <w:bookmarkStart w:id="14" w:name="_Toc39477790"/>
      <w:r>
        <w:t xml:space="preserve">Step </w:t>
      </w:r>
      <w:r w:rsidR="00603858">
        <w:t>9</w:t>
      </w:r>
      <w:r>
        <w:t xml:space="preserve">: </w:t>
      </w:r>
      <w:r w:rsidR="00E54421">
        <w:t>Verify the output</w:t>
      </w:r>
      <w:bookmarkEnd w:id="14"/>
    </w:p>
    <w:p w14:paraId="295B1F70" w14:textId="722C4C7D" w:rsidR="000613AD" w:rsidRDefault="00527ECD" w:rsidP="00B87967">
      <w:pPr>
        <w:rPr>
          <w:lang w:val="en-US"/>
        </w:rPr>
      </w:pPr>
      <w:r>
        <w:rPr>
          <w:lang w:val="en-US"/>
        </w:rPr>
        <w:t xml:space="preserve">If you are doing correctly, you should have a Timetable like figure in Problem </w:t>
      </w:r>
      <w:r w:rsidR="00B47C84">
        <w:rPr>
          <w:lang w:val="en-US"/>
        </w:rPr>
        <w:t>Description.</w:t>
      </w:r>
    </w:p>
    <w:p w14:paraId="287F5D11" w14:textId="325FF725" w:rsidR="002B1136" w:rsidRDefault="00532673" w:rsidP="00B87967">
      <w:pPr>
        <w:rPr>
          <w:lang w:val="en-US"/>
        </w:rPr>
      </w:pPr>
      <w:r>
        <w:rPr>
          <w:lang w:val="en-US"/>
        </w:rPr>
        <w:t>Refer to the source code below if you are stuck:</w:t>
      </w:r>
    </w:p>
    <w:p w14:paraId="3D80D5D2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t>&lt;!DOCTYPE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html</w:t>
      </w:r>
      <w:r w:rsidRPr="0014465F">
        <w:t>&gt;</w:t>
      </w:r>
    </w:p>
    <w:p w14:paraId="1297B6C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t>&lt;html&gt;</w:t>
      </w:r>
    </w:p>
    <w:p w14:paraId="614CA452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</w:t>
      </w:r>
      <w:r w:rsidRPr="0014465F">
        <w:t>&lt;head&gt;</w:t>
      </w:r>
    </w:p>
    <w:p w14:paraId="5448D36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</w:t>
      </w:r>
      <w:r w:rsidRPr="0014465F">
        <w:t>&lt;meta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charset</w:t>
      </w:r>
      <w:r w:rsidRPr="0014465F">
        <w:rPr>
          <w:color w:val="000000"/>
        </w:rPr>
        <w:t>=</w:t>
      </w:r>
      <w:r w:rsidRPr="0014465F">
        <w:rPr>
          <w:color w:val="0000FF"/>
        </w:rPr>
        <w:t>"utf-8"</w:t>
      </w:r>
      <w:r w:rsidRPr="0014465F">
        <w:rPr>
          <w:color w:val="000000"/>
        </w:rPr>
        <w:t xml:space="preserve"> </w:t>
      </w:r>
      <w:r w:rsidRPr="0014465F">
        <w:t>/&gt;</w:t>
      </w:r>
    </w:p>
    <w:p w14:paraId="08E3DD2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</w:t>
      </w:r>
      <w:r w:rsidRPr="0014465F">
        <w:t>&lt;title&gt;</w:t>
      </w:r>
      <w:r w:rsidRPr="0014465F">
        <w:rPr>
          <w:color w:val="000000"/>
        </w:rPr>
        <w:t>School timetable</w:t>
      </w:r>
      <w:r w:rsidRPr="0014465F">
        <w:t>&lt;/title&gt;</w:t>
      </w:r>
    </w:p>
    <w:p w14:paraId="28A90CB9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</w:t>
      </w:r>
      <w:r w:rsidRPr="0014465F">
        <w:t>&lt;style&gt;</w:t>
      </w:r>
    </w:p>
    <w:p w14:paraId="7859D4F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html</w:t>
      </w:r>
      <w:r w:rsidRPr="0014465F">
        <w:rPr>
          <w:color w:val="000000"/>
        </w:rPr>
        <w:t xml:space="preserve"> {</w:t>
      </w:r>
    </w:p>
    <w:p w14:paraId="294C1E0A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font-family</w:t>
      </w:r>
      <w:r w:rsidRPr="0014465F">
        <w:rPr>
          <w:color w:val="000000"/>
        </w:rPr>
        <w:t xml:space="preserve">: </w:t>
      </w:r>
      <w:r w:rsidRPr="0014465F">
        <w:rPr>
          <w:color w:val="0451A5"/>
        </w:rPr>
        <w:t>sans-serif</w:t>
      </w:r>
      <w:r w:rsidRPr="0014465F">
        <w:rPr>
          <w:color w:val="000000"/>
        </w:rPr>
        <w:t>;</w:t>
      </w:r>
    </w:p>
    <w:p w14:paraId="6829277E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}</w:t>
      </w:r>
    </w:p>
    <w:p w14:paraId="0DDD000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</w:p>
    <w:p w14:paraId="72565AD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table</w:t>
      </w:r>
      <w:r w:rsidRPr="0014465F">
        <w:rPr>
          <w:color w:val="000000"/>
        </w:rPr>
        <w:t xml:space="preserve"> {</w:t>
      </w:r>
    </w:p>
    <w:p w14:paraId="75E8C013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border-collapse</w:t>
      </w:r>
      <w:r w:rsidRPr="0014465F">
        <w:rPr>
          <w:color w:val="000000"/>
        </w:rPr>
        <w:t xml:space="preserve">: </w:t>
      </w:r>
      <w:r w:rsidRPr="0014465F">
        <w:rPr>
          <w:color w:val="0451A5"/>
        </w:rPr>
        <w:t>collapse</w:t>
      </w:r>
      <w:r w:rsidRPr="0014465F">
        <w:rPr>
          <w:color w:val="000000"/>
        </w:rPr>
        <w:t>;</w:t>
      </w:r>
    </w:p>
    <w:p w14:paraId="7D1D9967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border</w:t>
      </w:r>
      <w:r w:rsidRPr="0014465F">
        <w:rPr>
          <w:color w:val="000000"/>
        </w:rPr>
        <w:t xml:space="preserve">: </w:t>
      </w:r>
      <w:r w:rsidRPr="0014465F">
        <w:rPr>
          <w:color w:val="098658"/>
        </w:rPr>
        <w:t>2px</w:t>
      </w:r>
      <w:r w:rsidRPr="0014465F">
        <w:rPr>
          <w:color w:val="000000"/>
        </w:rPr>
        <w:t xml:space="preserve"> </w:t>
      </w:r>
      <w:r w:rsidRPr="0014465F">
        <w:rPr>
          <w:color w:val="0451A5"/>
        </w:rPr>
        <w:t>solid</w:t>
      </w:r>
      <w:r w:rsidRPr="0014465F">
        <w:rPr>
          <w:color w:val="000000"/>
        </w:rPr>
        <w:t xml:space="preserve"> rgb(</w:t>
      </w:r>
      <w:r w:rsidRPr="0014465F">
        <w:rPr>
          <w:color w:val="098658"/>
        </w:rPr>
        <w:t>200</w:t>
      </w:r>
      <w:r w:rsidRPr="0014465F">
        <w:rPr>
          <w:color w:val="000000"/>
        </w:rPr>
        <w:t xml:space="preserve">, </w:t>
      </w:r>
      <w:r w:rsidRPr="0014465F">
        <w:rPr>
          <w:color w:val="098658"/>
        </w:rPr>
        <w:t>200</w:t>
      </w:r>
      <w:r w:rsidRPr="0014465F">
        <w:rPr>
          <w:color w:val="000000"/>
        </w:rPr>
        <w:t xml:space="preserve">, </w:t>
      </w:r>
      <w:r w:rsidRPr="0014465F">
        <w:rPr>
          <w:color w:val="098658"/>
        </w:rPr>
        <w:t>200</w:t>
      </w:r>
      <w:r w:rsidRPr="0014465F">
        <w:rPr>
          <w:color w:val="000000"/>
        </w:rPr>
        <w:t>);</w:t>
      </w:r>
    </w:p>
    <w:p w14:paraId="7392F209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letter-spacing</w:t>
      </w:r>
      <w:r w:rsidRPr="0014465F">
        <w:rPr>
          <w:color w:val="000000"/>
        </w:rPr>
        <w:t xml:space="preserve">: </w:t>
      </w:r>
      <w:r w:rsidRPr="0014465F">
        <w:rPr>
          <w:color w:val="098658"/>
        </w:rPr>
        <w:t>1px</w:t>
      </w:r>
      <w:r w:rsidRPr="0014465F">
        <w:rPr>
          <w:color w:val="000000"/>
        </w:rPr>
        <w:t>;</w:t>
      </w:r>
    </w:p>
    <w:p w14:paraId="675C399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font-size</w:t>
      </w:r>
      <w:r w:rsidRPr="0014465F">
        <w:rPr>
          <w:color w:val="000000"/>
        </w:rPr>
        <w:t xml:space="preserve">: </w:t>
      </w:r>
      <w:r w:rsidRPr="0014465F">
        <w:rPr>
          <w:color w:val="098658"/>
        </w:rPr>
        <w:t>0.8rem</w:t>
      </w:r>
      <w:r w:rsidRPr="0014465F">
        <w:rPr>
          <w:color w:val="000000"/>
        </w:rPr>
        <w:t>;</w:t>
      </w:r>
    </w:p>
    <w:p w14:paraId="5819DBC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}</w:t>
      </w:r>
    </w:p>
    <w:p w14:paraId="7311222E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</w:p>
    <w:p w14:paraId="7359241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td</w:t>
      </w:r>
      <w:r w:rsidRPr="0014465F">
        <w:rPr>
          <w:color w:val="000000"/>
        </w:rPr>
        <w:t>,</w:t>
      </w:r>
    </w:p>
    <w:p w14:paraId="3DCA570E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th</w:t>
      </w:r>
      <w:r w:rsidRPr="0014465F">
        <w:rPr>
          <w:color w:val="000000"/>
        </w:rPr>
        <w:t xml:space="preserve"> {</w:t>
      </w:r>
    </w:p>
    <w:p w14:paraId="167A7FB1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border</w:t>
      </w:r>
      <w:r w:rsidRPr="0014465F">
        <w:rPr>
          <w:color w:val="000000"/>
        </w:rPr>
        <w:t xml:space="preserve">: </w:t>
      </w:r>
      <w:r w:rsidRPr="0014465F">
        <w:rPr>
          <w:color w:val="098658"/>
        </w:rPr>
        <w:t>1px</w:t>
      </w:r>
      <w:r w:rsidRPr="0014465F">
        <w:rPr>
          <w:color w:val="000000"/>
        </w:rPr>
        <w:t xml:space="preserve"> </w:t>
      </w:r>
      <w:r w:rsidRPr="0014465F">
        <w:rPr>
          <w:color w:val="0451A5"/>
        </w:rPr>
        <w:t>solid</w:t>
      </w:r>
      <w:r w:rsidRPr="0014465F">
        <w:rPr>
          <w:color w:val="000000"/>
        </w:rPr>
        <w:t xml:space="preserve"> rgb(</w:t>
      </w:r>
      <w:r w:rsidRPr="0014465F">
        <w:rPr>
          <w:color w:val="098658"/>
        </w:rPr>
        <w:t>190</w:t>
      </w:r>
      <w:r w:rsidRPr="0014465F">
        <w:rPr>
          <w:color w:val="000000"/>
        </w:rPr>
        <w:t xml:space="preserve">, </w:t>
      </w:r>
      <w:r w:rsidRPr="0014465F">
        <w:rPr>
          <w:color w:val="098658"/>
        </w:rPr>
        <w:t>190</w:t>
      </w:r>
      <w:r w:rsidRPr="0014465F">
        <w:rPr>
          <w:color w:val="000000"/>
        </w:rPr>
        <w:t xml:space="preserve">, </w:t>
      </w:r>
      <w:r w:rsidRPr="0014465F">
        <w:rPr>
          <w:color w:val="098658"/>
        </w:rPr>
        <w:t>190</w:t>
      </w:r>
      <w:r w:rsidRPr="0014465F">
        <w:rPr>
          <w:color w:val="000000"/>
        </w:rPr>
        <w:t>);</w:t>
      </w:r>
    </w:p>
    <w:p w14:paraId="74816757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padding</w:t>
      </w:r>
      <w:r w:rsidRPr="0014465F">
        <w:rPr>
          <w:color w:val="000000"/>
        </w:rPr>
        <w:t xml:space="preserve">: </w:t>
      </w:r>
      <w:r w:rsidRPr="0014465F">
        <w:rPr>
          <w:color w:val="098658"/>
        </w:rPr>
        <w:t>10px</w:t>
      </w:r>
      <w:r w:rsidRPr="0014465F">
        <w:rPr>
          <w:color w:val="000000"/>
        </w:rPr>
        <w:t xml:space="preserve"> </w:t>
      </w:r>
      <w:r w:rsidRPr="0014465F">
        <w:rPr>
          <w:color w:val="098658"/>
        </w:rPr>
        <w:t>20px</w:t>
      </w:r>
      <w:r w:rsidRPr="0014465F">
        <w:rPr>
          <w:color w:val="000000"/>
        </w:rPr>
        <w:t>;</w:t>
      </w:r>
    </w:p>
    <w:p w14:paraId="23665DB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}</w:t>
      </w:r>
    </w:p>
    <w:p w14:paraId="2926A2C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</w:p>
    <w:p w14:paraId="4A3F8FF3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td</w:t>
      </w:r>
      <w:r w:rsidRPr="0014465F">
        <w:rPr>
          <w:color w:val="000000"/>
        </w:rPr>
        <w:t xml:space="preserve"> {</w:t>
      </w:r>
    </w:p>
    <w:p w14:paraId="0382271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text-align</w:t>
      </w:r>
      <w:r w:rsidRPr="0014465F">
        <w:rPr>
          <w:color w:val="000000"/>
        </w:rPr>
        <w:t xml:space="preserve">: </w:t>
      </w:r>
      <w:r w:rsidRPr="0014465F">
        <w:rPr>
          <w:color w:val="0451A5"/>
        </w:rPr>
        <w:t>center</w:t>
      </w:r>
      <w:r w:rsidRPr="0014465F">
        <w:rPr>
          <w:color w:val="000000"/>
        </w:rPr>
        <w:t>;</w:t>
      </w:r>
    </w:p>
    <w:p w14:paraId="3322273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}</w:t>
      </w:r>
    </w:p>
    <w:p w14:paraId="404874D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</w:p>
    <w:p w14:paraId="36B6B3CC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caption</w:t>
      </w:r>
      <w:r w:rsidRPr="0014465F">
        <w:rPr>
          <w:color w:val="000000"/>
        </w:rPr>
        <w:t xml:space="preserve"> {</w:t>
      </w:r>
    </w:p>
    <w:p w14:paraId="1A1C573A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rPr>
          <w:color w:val="FF0000"/>
        </w:rPr>
        <w:t>padding</w:t>
      </w:r>
      <w:r w:rsidRPr="0014465F">
        <w:rPr>
          <w:color w:val="000000"/>
        </w:rPr>
        <w:t xml:space="preserve">: </w:t>
      </w:r>
      <w:r w:rsidRPr="0014465F">
        <w:rPr>
          <w:color w:val="098658"/>
        </w:rPr>
        <w:t>10px</w:t>
      </w:r>
      <w:r w:rsidRPr="0014465F">
        <w:rPr>
          <w:color w:val="000000"/>
        </w:rPr>
        <w:t>;</w:t>
      </w:r>
    </w:p>
    <w:p w14:paraId="4C4B15C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}</w:t>
      </w:r>
    </w:p>
    <w:p w14:paraId="7790291E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</w:t>
      </w:r>
      <w:r w:rsidRPr="0014465F">
        <w:t>&lt;/style&gt;</w:t>
      </w:r>
    </w:p>
    <w:p w14:paraId="70866752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lastRenderedPageBreak/>
        <w:t xml:space="preserve">  </w:t>
      </w:r>
      <w:r w:rsidRPr="0014465F">
        <w:t>&lt;/head&gt;</w:t>
      </w:r>
    </w:p>
    <w:p w14:paraId="6F36A5B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</w:t>
      </w:r>
      <w:r w:rsidRPr="0014465F">
        <w:t>&lt;body&gt;</w:t>
      </w:r>
    </w:p>
    <w:p w14:paraId="1E7FE06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</w:t>
      </w:r>
      <w:r w:rsidRPr="0014465F">
        <w:t>&lt;h1&gt;</w:t>
      </w:r>
      <w:r w:rsidRPr="0014465F">
        <w:rPr>
          <w:color w:val="000000"/>
        </w:rPr>
        <w:t>Fresher School timetable</w:t>
      </w:r>
      <w:r w:rsidRPr="0014465F">
        <w:t>&lt;/h1&gt;</w:t>
      </w:r>
    </w:p>
    <w:p w14:paraId="2AD0AC8E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</w:t>
      </w:r>
      <w:r w:rsidRPr="0014465F">
        <w:t>&lt;table&gt;</w:t>
      </w:r>
    </w:p>
    <w:p w14:paraId="227894F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rPr>
          <w:color w:val="008000"/>
        </w:rPr>
        <w:t>&lt;!-- Add caption --&gt;</w:t>
      </w:r>
    </w:p>
    <w:p w14:paraId="06F75EE3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&lt;caption&gt;</w:t>
      </w:r>
    </w:p>
    <w:p w14:paraId="5AFFE2C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Fresher Timetable</w:t>
      </w:r>
    </w:p>
    <w:p w14:paraId="25AD0FD2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&lt;/caption&gt;</w:t>
      </w:r>
    </w:p>
    <w:p w14:paraId="7B449EFC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rPr>
          <w:color w:val="008000"/>
        </w:rPr>
        <w:t>&lt;!-- Highlight Monday column --&gt;</w:t>
      </w:r>
    </w:p>
    <w:p w14:paraId="1294367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&lt;colgroup&gt;</w:t>
      </w:r>
    </w:p>
    <w:p w14:paraId="5AFB2683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&lt;col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span</w:t>
      </w:r>
      <w:r w:rsidRPr="0014465F">
        <w:rPr>
          <w:color w:val="000000"/>
        </w:rPr>
        <w:t>=</w:t>
      </w:r>
      <w:r w:rsidRPr="0014465F">
        <w:rPr>
          <w:color w:val="0000FF"/>
        </w:rPr>
        <w:t>"1"</w:t>
      </w:r>
      <w:r w:rsidRPr="0014465F">
        <w:rPr>
          <w:color w:val="000000"/>
        </w:rPr>
        <w:t xml:space="preserve"> </w:t>
      </w:r>
      <w:r w:rsidRPr="0014465F">
        <w:t>/&gt;</w:t>
      </w:r>
    </w:p>
    <w:p w14:paraId="700145E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&lt;col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style</w:t>
      </w:r>
      <w:r w:rsidRPr="0014465F">
        <w:rPr>
          <w:color w:val="000000"/>
        </w:rPr>
        <w:t>=</w:t>
      </w:r>
      <w:r w:rsidRPr="0014465F">
        <w:rPr>
          <w:color w:val="0000FF"/>
        </w:rPr>
        <w:t>"border: 2px solid green;"</w:t>
      </w:r>
      <w:r w:rsidRPr="0014465F">
        <w:rPr>
          <w:color w:val="000000"/>
        </w:rPr>
        <w:t xml:space="preserve"> </w:t>
      </w:r>
      <w:r w:rsidRPr="0014465F">
        <w:t>/&gt;</w:t>
      </w:r>
    </w:p>
    <w:p w14:paraId="7BE3B8B5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&lt;/colgroup&gt;</w:t>
      </w:r>
    </w:p>
    <w:p w14:paraId="6A31F97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&lt;thead&gt;</w:t>
      </w:r>
    </w:p>
    <w:p w14:paraId="1A3BC12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&lt;tr&gt;</w:t>
      </w:r>
    </w:p>
    <w:p w14:paraId="016E42E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&lt;td&gt;&lt;/td&gt;</w:t>
      </w:r>
      <w:r w:rsidRPr="0014465F">
        <w:rPr>
          <w:color w:val="000000"/>
        </w:rPr>
        <w:t xml:space="preserve"> </w:t>
      </w:r>
      <w:r w:rsidRPr="0014465F">
        <w:rPr>
          <w:color w:val="008000"/>
        </w:rPr>
        <w:t>&lt;!--  Add empty cell --&gt;</w:t>
      </w:r>
    </w:p>
    <w:p w14:paraId="7E0A295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scope</w:t>
      </w:r>
      <w:r w:rsidRPr="0014465F">
        <w:rPr>
          <w:color w:val="000000"/>
        </w:rPr>
        <w:t>=</w:t>
      </w:r>
      <w:r w:rsidRPr="0014465F">
        <w:rPr>
          <w:color w:val="0000FF"/>
        </w:rPr>
        <w:t>"col"</w:t>
      </w:r>
      <w:r w:rsidRPr="0014465F">
        <w:t>&gt;</w:t>
      </w:r>
      <w:r w:rsidRPr="0014465F">
        <w:rPr>
          <w:color w:val="000000"/>
        </w:rPr>
        <w:t>Mon</w:t>
      </w:r>
      <w:r w:rsidRPr="0014465F">
        <w:t>&lt;/th&gt;</w:t>
      </w:r>
    </w:p>
    <w:p w14:paraId="66E0744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scope</w:t>
      </w:r>
      <w:r w:rsidRPr="0014465F">
        <w:rPr>
          <w:color w:val="000000"/>
        </w:rPr>
        <w:t>=</w:t>
      </w:r>
      <w:r w:rsidRPr="0014465F">
        <w:rPr>
          <w:color w:val="0000FF"/>
        </w:rPr>
        <w:t>"col"</w:t>
      </w:r>
      <w:r w:rsidRPr="0014465F">
        <w:t>&gt;</w:t>
      </w:r>
      <w:r w:rsidRPr="0014465F">
        <w:rPr>
          <w:color w:val="000000"/>
        </w:rPr>
        <w:t>Tues</w:t>
      </w:r>
      <w:r w:rsidRPr="0014465F">
        <w:t>&lt;/th&gt;</w:t>
      </w:r>
    </w:p>
    <w:p w14:paraId="4BDA8BD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scope</w:t>
      </w:r>
      <w:r w:rsidRPr="0014465F">
        <w:rPr>
          <w:color w:val="000000"/>
        </w:rPr>
        <w:t>=</w:t>
      </w:r>
      <w:r w:rsidRPr="0014465F">
        <w:rPr>
          <w:color w:val="0000FF"/>
        </w:rPr>
        <w:t>"col"</w:t>
      </w:r>
      <w:r w:rsidRPr="0014465F">
        <w:t>&gt;</w:t>
      </w:r>
      <w:r w:rsidRPr="0014465F">
        <w:rPr>
          <w:color w:val="000000"/>
        </w:rPr>
        <w:t>Wed</w:t>
      </w:r>
      <w:r w:rsidRPr="0014465F">
        <w:t>&lt;/th&gt;</w:t>
      </w:r>
    </w:p>
    <w:p w14:paraId="1A344141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scope</w:t>
      </w:r>
      <w:r w:rsidRPr="0014465F">
        <w:rPr>
          <w:color w:val="000000"/>
        </w:rPr>
        <w:t>=</w:t>
      </w:r>
      <w:r w:rsidRPr="0014465F">
        <w:rPr>
          <w:color w:val="0000FF"/>
        </w:rPr>
        <w:t>"col"</w:t>
      </w:r>
      <w:r w:rsidRPr="0014465F">
        <w:t>&gt;</w:t>
      </w:r>
      <w:r w:rsidRPr="0014465F">
        <w:rPr>
          <w:color w:val="000000"/>
        </w:rPr>
        <w:t>Thurs</w:t>
      </w:r>
      <w:r w:rsidRPr="0014465F">
        <w:t>&lt;/th&gt;</w:t>
      </w:r>
    </w:p>
    <w:p w14:paraId="61B8154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scope</w:t>
      </w:r>
      <w:r w:rsidRPr="0014465F">
        <w:rPr>
          <w:color w:val="000000"/>
        </w:rPr>
        <w:t>=</w:t>
      </w:r>
      <w:r w:rsidRPr="0014465F">
        <w:rPr>
          <w:color w:val="0000FF"/>
        </w:rPr>
        <w:t>"col"</w:t>
      </w:r>
      <w:r w:rsidRPr="0014465F">
        <w:t>&gt;</w:t>
      </w:r>
      <w:r w:rsidRPr="0014465F">
        <w:rPr>
          <w:color w:val="000000"/>
        </w:rPr>
        <w:t>Fri</w:t>
      </w:r>
      <w:r w:rsidRPr="0014465F">
        <w:t>&lt;/th&gt;</w:t>
      </w:r>
    </w:p>
    <w:p w14:paraId="6E154D9C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scope</w:t>
      </w:r>
      <w:r w:rsidRPr="0014465F">
        <w:rPr>
          <w:color w:val="000000"/>
        </w:rPr>
        <w:t>=</w:t>
      </w:r>
      <w:r w:rsidRPr="0014465F">
        <w:rPr>
          <w:color w:val="0000FF"/>
        </w:rPr>
        <w:t>"col"</w:t>
      </w:r>
      <w:r w:rsidRPr="0014465F">
        <w:t>&gt;</w:t>
      </w:r>
      <w:r w:rsidRPr="0014465F">
        <w:rPr>
          <w:color w:val="000000"/>
        </w:rPr>
        <w:t>Sat</w:t>
      </w:r>
      <w:r w:rsidRPr="0014465F">
        <w:t>&lt;/th&gt;</w:t>
      </w:r>
    </w:p>
    <w:p w14:paraId="424F4D70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scope</w:t>
      </w:r>
      <w:r w:rsidRPr="0014465F">
        <w:rPr>
          <w:color w:val="000000"/>
        </w:rPr>
        <w:t>=</w:t>
      </w:r>
      <w:r w:rsidRPr="0014465F">
        <w:rPr>
          <w:color w:val="0000FF"/>
        </w:rPr>
        <w:t>"col"</w:t>
      </w:r>
      <w:r w:rsidRPr="0014465F">
        <w:t>&gt;</w:t>
      </w:r>
      <w:r w:rsidRPr="0014465F">
        <w:rPr>
          <w:color w:val="000000"/>
        </w:rPr>
        <w:t>Sun</w:t>
      </w:r>
      <w:r w:rsidRPr="0014465F">
        <w:t>&lt;/th&gt;</w:t>
      </w:r>
    </w:p>
    <w:p w14:paraId="775A8D9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&lt;/tr&gt;</w:t>
      </w:r>
    </w:p>
    <w:p w14:paraId="67F6B3C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&lt;/thead&gt;</w:t>
      </w:r>
    </w:p>
    <w:p w14:paraId="7E5B653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&lt;tbody&gt;</w:t>
      </w:r>
    </w:p>
    <w:p w14:paraId="1346778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&lt;tr&gt;</w:t>
      </w:r>
    </w:p>
    <w:p w14:paraId="11641E6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rowspan</w:t>
      </w:r>
      <w:r w:rsidRPr="0014465F">
        <w:rPr>
          <w:color w:val="000000"/>
        </w:rPr>
        <w:t>=</w:t>
      </w:r>
      <w:r w:rsidRPr="0014465F">
        <w:rPr>
          <w:color w:val="0000FF"/>
        </w:rPr>
        <w:t>"2"</w:t>
      </w:r>
      <w:r w:rsidRPr="0014465F">
        <w:t>&gt;</w:t>
      </w:r>
      <w:r w:rsidRPr="0014465F">
        <w:rPr>
          <w:color w:val="000000"/>
        </w:rPr>
        <w:t>Morning</w:t>
      </w:r>
      <w:r w:rsidRPr="0014465F">
        <w:t>&lt;/th&gt;</w:t>
      </w:r>
      <w:r w:rsidRPr="0014465F">
        <w:rPr>
          <w:color w:val="000000"/>
        </w:rPr>
        <w:t xml:space="preserve"> </w:t>
      </w:r>
      <w:r w:rsidRPr="0014465F">
        <w:rPr>
          <w:color w:val="008000"/>
        </w:rPr>
        <w:t>&lt;!--  Add heading --&gt;</w:t>
      </w:r>
    </w:p>
    <w:p w14:paraId="48F03821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rowspan</w:t>
      </w:r>
      <w:r w:rsidRPr="0014465F">
        <w:rPr>
          <w:color w:val="000000"/>
        </w:rPr>
        <w:t>=</w:t>
      </w:r>
      <w:r w:rsidRPr="0014465F">
        <w:rPr>
          <w:color w:val="0000FF"/>
        </w:rPr>
        <w:t>"2"</w:t>
      </w:r>
      <w:r w:rsidRPr="0014465F">
        <w:t>&gt;</w:t>
      </w:r>
      <w:r w:rsidRPr="0014465F">
        <w:rPr>
          <w:color w:val="000000"/>
        </w:rPr>
        <w:t>HTML</w:t>
      </w:r>
      <w:r w:rsidRPr="0014465F">
        <w:t>&lt;/td&gt;</w:t>
      </w:r>
    </w:p>
    <w:p w14:paraId="42A61F7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7A12952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35F234A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colspan</w:t>
      </w:r>
      <w:r w:rsidRPr="0014465F">
        <w:rPr>
          <w:color w:val="000000"/>
        </w:rPr>
        <w:t>=</w:t>
      </w:r>
      <w:r w:rsidRPr="0014465F">
        <w:rPr>
          <w:color w:val="0000FF"/>
        </w:rPr>
        <w:t>"2"</w:t>
      </w:r>
      <w:r w:rsidRPr="0014465F">
        <w:t>&gt;</w:t>
      </w:r>
      <w:r w:rsidRPr="0014465F">
        <w:rPr>
          <w:color w:val="000000"/>
        </w:rPr>
        <w:t>CSS</w:t>
      </w:r>
      <w:r w:rsidRPr="0014465F">
        <w:t>&lt;/td&gt;</w:t>
      </w:r>
    </w:p>
    <w:p w14:paraId="27DB630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2673EF3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48AE119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&lt;/tr&gt;</w:t>
      </w:r>
    </w:p>
    <w:p w14:paraId="58E58F31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&lt;tr&gt;</w:t>
      </w:r>
    </w:p>
    <w:p w14:paraId="79B3339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HTML</w:t>
      </w:r>
      <w:r w:rsidRPr="0014465F">
        <w:t>&lt;/td&gt;</w:t>
      </w:r>
    </w:p>
    <w:p w14:paraId="6AD05F62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56E81FEC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CSS</w:t>
      </w:r>
      <w:r w:rsidRPr="0014465F">
        <w:t>&lt;/td&gt;</w:t>
      </w:r>
    </w:p>
    <w:p w14:paraId="221D7B2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JavaScript</w:t>
      </w:r>
      <w:r w:rsidRPr="0014465F">
        <w:t>&lt;/td&gt;</w:t>
      </w:r>
    </w:p>
    <w:p w14:paraId="600B2A0A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2758A06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0E0EFA19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&lt;/tr&gt;</w:t>
      </w:r>
    </w:p>
    <w:p w14:paraId="6F9D40A9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&lt;tr&gt;</w:t>
      </w:r>
    </w:p>
    <w:p w14:paraId="7EC67A5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&lt;th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rowspan</w:t>
      </w:r>
      <w:r w:rsidRPr="0014465F">
        <w:rPr>
          <w:color w:val="000000"/>
        </w:rPr>
        <w:t>=</w:t>
      </w:r>
      <w:r w:rsidRPr="0014465F">
        <w:rPr>
          <w:color w:val="0000FF"/>
        </w:rPr>
        <w:t>"2"</w:t>
      </w:r>
      <w:r w:rsidRPr="0014465F">
        <w:t>&gt;</w:t>
      </w:r>
      <w:r w:rsidRPr="0014465F">
        <w:rPr>
          <w:color w:val="000000"/>
        </w:rPr>
        <w:t>Afternoon</w:t>
      </w:r>
      <w:r w:rsidRPr="0014465F">
        <w:t>&lt;/th&gt;</w:t>
      </w:r>
      <w:r w:rsidRPr="0014465F">
        <w:rPr>
          <w:color w:val="000000"/>
        </w:rPr>
        <w:t xml:space="preserve"> </w:t>
      </w:r>
      <w:r w:rsidRPr="0014465F">
        <w:rPr>
          <w:color w:val="008000"/>
        </w:rPr>
        <w:t>&lt;!--  Add heading --&gt;</w:t>
      </w:r>
    </w:p>
    <w:p w14:paraId="1F5071F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6C31BFAA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JavaScript</w:t>
      </w:r>
      <w:r w:rsidRPr="0014465F">
        <w:t>&lt;/td&gt;</w:t>
      </w:r>
    </w:p>
    <w:p w14:paraId="4B92C4E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5898E4B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JavaScript</w:t>
      </w:r>
      <w:r w:rsidRPr="0014465F">
        <w:t>&lt;/td&gt;</w:t>
      </w:r>
    </w:p>
    <w:p w14:paraId="7C8AA0D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rowspan</w:t>
      </w:r>
      <w:r w:rsidRPr="0014465F">
        <w:rPr>
          <w:color w:val="000000"/>
        </w:rPr>
        <w:t>=</w:t>
      </w:r>
      <w:r w:rsidRPr="0014465F">
        <w:rPr>
          <w:color w:val="0000FF"/>
        </w:rPr>
        <w:t>"2"</w:t>
      </w:r>
      <w:r w:rsidRPr="0014465F">
        <w:t>&gt;</w:t>
      </w:r>
      <w:r w:rsidRPr="0014465F">
        <w:rPr>
          <w:color w:val="000000"/>
        </w:rPr>
        <w:t>CSS</w:t>
      </w:r>
      <w:r w:rsidRPr="0014465F">
        <w:t>&lt;/td&gt;</w:t>
      </w:r>
    </w:p>
    <w:p w14:paraId="6D49FF18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4ACC4091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18D5D677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&lt;/tr&gt;</w:t>
      </w:r>
    </w:p>
    <w:p w14:paraId="5E915A43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&lt;tr&gt;</w:t>
      </w:r>
    </w:p>
    <w:p w14:paraId="09409DAD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0EEDA774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</w:t>
      </w:r>
      <w:r w:rsidRPr="0014465F">
        <w:rPr>
          <w:color w:val="000000"/>
        </w:rPr>
        <w:t xml:space="preserve"> </w:t>
      </w:r>
      <w:r w:rsidRPr="0014465F">
        <w:rPr>
          <w:color w:val="FF0000"/>
        </w:rPr>
        <w:t>colspan</w:t>
      </w:r>
      <w:r w:rsidRPr="0014465F">
        <w:rPr>
          <w:color w:val="000000"/>
        </w:rPr>
        <w:t>=</w:t>
      </w:r>
      <w:r w:rsidRPr="0014465F">
        <w:rPr>
          <w:color w:val="0000FF"/>
        </w:rPr>
        <w:t>"3"</w:t>
      </w:r>
      <w:r w:rsidRPr="0014465F">
        <w:t>&gt;</w:t>
      </w:r>
      <w:r w:rsidRPr="0014465F">
        <w:rPr>
          <w:color w:val="000000"/>
        </w:rPr>
        <w:t>HTML</w:t>
      </w:r>
      <w:r w:rsidRPr="0014465F">
        <w:t>&lt;/td&gt;</w:t>
      </w:r>
    </w:p>
    <w:p w14:paraId="4E3DCA0F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337D6EC7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  </w:t>
      </w:r>
      <w:r w:rsidRPr="0014465F">
        <w:t>&lt;td&gt;</w:t>
      </w:r>
      <w:r w:rsidRPr="0014465F">
        <w:rPr>
          <w:color w:val="000000"/>
        </w:rPr>
        <w:t>&amp;nbsp;</w:t>
      </w:r>
      <w:r w:rsidRPr="0014465F">
        <w:t>&lt;/td&gt;</w:t>
      </w:r>
    </w:p>
    <w:p w14:paraId="6E0F8D26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  </w:t>
      </w:r>
      <w:r w:rsidRPr="0014465F">
        <w:t>&lt;/tr&gt;</w:t>
      </w:r>
    </w:p>
    <w:p w14:paraId="65A6E83C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  </w:t>
      </w:r>
      <w:r w:rsidRPr="0014465F">
        <w:t>&lt;/tbody&gt;</w:t>
      </w:r>
    </w:p>
    <w:p w14:paraId="4F282255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  </w:t>
      </w:r>
      <w:r w:rsidRPr="0014465F">
        <w:t>&lt;/table&gt;</w:t>
      </w:r>
    </w:p>
    <w:p w14:paraId="51B9FD3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rPr>
          <w:color w:val="000000"/>
        </w:rPr>
        <w:t xml:space="preserve">  </w:t>
      </w:r>
      <w:r w:rsidRPr="0014465F">
        <w:t>&lt;/body&gt;</w:t>
      </w:r>
    </w:p>
    <w:p w14:paraId="67349EEB" w14:textId="77777777" w:rsidR="0014465F" w:rsidRPr="0014465F" w:rsidRDefault="0014465F" w:rsidP="0014465F">
      <w:pPr>
        <w:pStyle w:val="FACode2"/>
        <w:numPr>
          <w:ilvl w:val="0"/>
          <w:numId w:val="27"/>
        </w:numPr>
        <w:rPr>
          <w:color w:val="000000"/>
        </w:rPr>
      </w:pPr>
      <w:r w:rsidRPr="0014465F">
        <w:t>&lt;/html&gt;</w:t>
      </w:r>
    </w:p>
    <w:p w14:paraId="066D0D66" w14:textId="513F2A31" w:rsidR="008F5C10" w:rsidRPr="002D17EE" w:rsidRDefault="008F5C10" w:rsidP="00CC70D9">
      <w:pPr>
        <w:pStyle w:val="FACode2"/>
        <w:numPr>
          <w:ilvl w:val="0"/>
          <w:numId w:val="27"/>
        </w:numPr>
        <w:rPr>
          <w:color w:val="000000"/>
        </w:rPr>
      </w:pPr>
    </w:p>
    <w:p w14:paraId="615B4344" w14:textId="77777777" w:rsidR="00F05068" w:rsidRDefault="00F05068" w:rsidP="00714949">
      <w:pPr>
        <w:jc w:val="both"/>
        <w:rPr>
          <w:rFonts w:cs="Arial"/>
          <w:bCs/>
          <w:sz w:val="12"/>
          <w:szCs w:val="20"/>
          <w:lang w:val="en-GB"/>
        </w:rPr>
      </w:pPr>
    </w:p>
    <w:p w14:paraId="3B1A9CDE" w14:textId="77777777" w:rsidR="0027036B" w:rsidRPr="00AE15A3" w:rsidRDefault="0027036B" w:rsidP="00714949">
      <w:pPr>
        <w:jc w:val="both"/>
        <w:rPr>
          <w:rFonts w:cs="Arial"/>
          <w:bCs/>
          <w:sz w:val="12"/>
          <w:szCs w:val="20"/>
          <w:lang w:val="en-GB"/>
        </w:rPr>
      </w:pPr>
    </w:p>
    <w:p w14:paraId="2B82E4D1" w14:textId="77777777" w:rsidR="00EE02B4" w:rsidRPr="00EE02B4" w:rsidRDefault="00EE02B4" w:rsidP="005E1869">
      <w:pPr>
        <w:jc w:val="center"/>
        <w:rPr>
          <w:rFonts w:cs="Arial"/>
          <w:b/>
          <w:bCs/>
          <w:sz w:val="20"/>
          <w:szCs w:val="20"/>
          <w:lang w:val="en-GB"/>
        </w:rPr>
      </w:pPr>
      <w:r w:rsidRPr="00EE02B4">
        <w:rPr>
          <w:rFonts w:cs="Arial"/>
          <w:b/>
          <w:bCs/>
          <w:sz w:val="20"/>
          <w:szCs w:val="20"/>
          <w:lang w:val="en-GB"/>
        </w:rPr>
        <w:t>-- THE END --</w:t>
      </w:r>
    </w:p>
    <w:sectPr w:rsidR="00EE02B4" w:rsidRPr="00EE02B4" w:rsidSect="00BE773D">
      <w:headerReference w:type="default" r:id="rId17"/>
      <w:footerReference w:type="default" r:id="rId18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A43E2" w14:textId="77777777" w:rsidR="00F669D7" w:rsidRDefault="00F669D7" w:rsidP="00697B23">
      <w:pPr>
        <w:pStyle w:val="PB1"/>
      </w:pPr>
      <w:r>
        <w:separator/>
      </w:r>
    </w:p>
  </w:endnote>
  <w:endnote w:type="continuationSeparator" w:id="0">
    <w:p w14:paraId="6549F9BA" w14:textId="77777777" w:rsidR="00F669D7" w:rsidRDefault="00F669D7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6324F" w14:textId="77777777" w:rsidR="00774629" w:rsidRPr="00171177" w:rsidRDefault="00774629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150FD" w14:textId="77777777" w:rsidR="00F669D7" w:rsidRDefault="00F669D7" w:rsidP="00697B23">
      <w:pPr>
        <w:pStyle w:val="PB1"/>
      </w:pPr>
      <w:r>
        <w:separator/>
      </w:r>
    </w:p>
  </w:footnote>
  <w:footnote w:type="continuationSeparator" w:id="0">
    <w:p w14:paraId="69B1A504" w14:textId="77777777" w:rsidR="00F669D7" w:rsidRDefault="00F669D7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BF7A8" w14:textId="21F8B2FE" w:rsidR="00774629" w:rsidRPr="00771EAB" w:rsidRDefault="00774629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Lab Guides</w:t>
    </w:r>
    <w:r w:rsidRPr="00771EAB">
      <w:rPr>
        <w:sz w:val="20"/>
        <w:lang w:val="en-US"/>
      </w:rPr>
      <w:tab/>
    </w:r>
    <w:r>
      <w:rPr>
        <w:sz w:val="20"/>
        <w:lang w:val="en-US"/>
      </w:rPr>
      <w:t>HTML</w:t>
    </w:r>
    <w:r>
      <w:rPr>
        <w:sz w:val="20"/>
      </w:rPr>
      <w:t xml:space="preserve"> Essential</w:t>
    </w:r>
    <w:r w:rsidRPr="00BF4722">
      <w:rPr>
        <w:sz w:val="20"/>
      </w:rPr>
      <w:t xml:space="preserve">s </w:t>
    </w:r>
    <w:r w:rsidRPr="00771EAB">
      <w:rPr>
        <w:sz w:val="20"/>
      </w:rPr>
      <w:t xml:space="preserve">                   </w:t>
    </w:r>
    <w:r>
      <w:rPr>
        <w:sz w:val="20"/>
      </w:rPr>
      <w:tab/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68DE"/>
    <w:multiLevelType w:val="hybridMultilevel"/>
    <w:tmpl w:val="A10E26F4"/>
    <w:lvl w:ilvl="0" w:tplc="C73CE982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0C1E"/>
    <w:multiLevelType w:val="hybridMultilevel"/>
    <w:tmpl w:val="106A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576F0"/>
    <w:multiLevelType w:val="hybridMultilevel"/>
    <w:tmpl w:val="3736968A"/>
    <w:lvl w:ilvl="0" w:tplc="C73CE982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306F5E"/>
    <w:multiLevelType w:val="hybridMultilevel"/>
    <w:tmpl w:val="7B30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F7E49"/>
    <w:multiLevelType w:val="hybridMultilevel"/>
    <w:tmpl w:val="3AA08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5"/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1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98"/>
    <w:rsid w:val="00000261"/>
    <w:rsid w:val="00002332"/>
    <w:rsid w:val="0001102E"/>
    <w:rsid w:val="00012E83"/>
    <w:rsid w:val="000170CE"/>
    <w:rsid w:val="0002210E"/>
    <w:rsid w:val="000228C5"/>
    <w:rsid w:val="00027B88"/>
    <w:rsid w:val="00031534"/>
    <w:rsid w:val="000316A7"/>
    <w:rsid w:val="00035C39"/>
    <w:rsid w:val="000372E1"/>
    <w:rsid w:val="00043149"/>
    <w:rsid w:val="00043838"/>
    <w:rsid w:val="00043B56"/>
    <w:rsid w:val="00045AA6"/>
    <w:rsid w:val="00046E90"/>
    <w:rsid w:val="00050063"/>
    <w:rsid w:val="00051826"/>
    <w:rsid w:val="00051997"/>
    <w:rsid w:val="00052706"/>
    <w:rsid w:val="0005576B"/>
    <w:rsid w:val="00060D67"/>
    <w:rsid w:val="000613AD"/>
    <w:rsid w:val="00062FC5"/>
    <w:rsid w:val="00074608"/>
    <w:rsid w:val="00075520"/>
    <w:rsid w:val="00077206"/>
    <w:rsid w:val="000875DA"/>
    <w:rsid w:val="000875E9"/>
    <w:rsid w:val="00090F44"/>
    <w:rsid w:val="00092BB0"/>
    <w:rsid w:val="000A6A32"/>
    <w:rsid w:val="000B155A"/>
    <w:rsid w:val="000B261B"/>
    <w:rsid w:val="000B548D"/>
    <w:rsid w:val="000B7CDD"/>
    <w:rsid w:val="000C1FE0"/>
    <w:rsid w:val="000C491E"/>
    <w:rsid w:val="000C4A66"/>
    <w:rsid w:val="000D122C"/>
    <w:rsid w:val="000D26B8"/>
    <w:rsid w:val="000D34FC"/>
    <w:rsid w:val="000D4B78"/>
    <w:rsid w:val="000E1C62"/>
    <w:rsid w:val="000E586C"/>
    <w:rsid w:val="000F0720"/>
    <w:rsid w:val="000F08B6"/>
    <w:rsid w:val="000F237C"/>
    <w:rsid w:val="000F5C62"/>
    <w:rsid w:val="00102CA7"/>
    <w:rsid w:val="00106B39"/>
    <w:rsid w:val="001170BA"/>
    <w:rsid w:val="001178E3"/>
    <w:rsid w:val="001207DB"/>
    <w:rsid w:val="001252C5"/>
    <w:rsid w:val="00127B81"/>
    <w:rsid w:val="001342D4"/>
    <w:rsid w:val="00136BFC"/>
    <w:rsid w:val="0014005A"/>
    <w:rsid w:val="00141777"/>
    <w:rsid w:val="0014465F"/>
    <w:rsid w:val="00145120"/>
    <w:rsid w:val="00151B68"/>
    <w:rsid w:val="00151CED"/>
    <w:rsid w:val="001534AD"/>
    <w:rsid w:val="001535A0"/>
    <w:rsid w:val="0015475E"/>
    <w:rsid w:val="00163370"/>
    <w:rsid w:val="00163AAA"/>
    <w:rsid w:val="0016446C"/>
    <w:rsid w:val="0016686B"/>
    <w:rsid w:val="00167DA8"/>
    <w:rsid w:val="00171177"/>
    <w:rsid w:val="0017605E"/>
    <w:rsid w:val="00182798"/>
    <w:rsid w:val="00192759"/>
    <w:rsid w:val="00193FC7"/>
    <w:rsid w:val="00195C5A"/>
    <w:rsid w:val="001A1720"/>
    <w:rsid w:val="001A3305"/>
    <w:rsid w:val="001A412D"/>
    <w:rsid w:val="001A41A7"/>
    <w:rsid w:val="001A4E49"/>
    <w:rsid w:val="001B73A7"/>
    <w:rsid w:val="001C00CB"/>
    <w:rsid w:val="001C3DE0"/>
    <w:rsid w:val="001C6389"/>
    <w:rsid w:val="001C6FC3"/>
    <w:rsid w:val="001C7939"/>
    <w:rsid w:val="001D03E1"/>
    <w:rsid w:val="001D35DE"/>
    <w:rsid w:val="001D3A9C"/>
    <w:rsid w:val="001E05CE"/>
    <w:rsid w:val="001E217D"/>
    <w:rsid w:val="001F2A0C"/>
    <w:rsid w:val="001F3EED"/>
    <w:rsid w:val="001F455A"/>
    <w:rsid w:val="001F5A02"/>
    <w:rsid w:val="00201C24"/>
    <w:rsid w:val="00202545"/>
    <w:rsid w:val="002103AA"/>
    <w:rsid w:val="00216E1C"/>
    <w:rsid w:val="0022046A"/>
    <w:rsid w:val="002244A9"/>
    <w:rsid w:val="0022453F"/>
    <w:rsid w:val="00225D91"/>
    <w:rsid w:val="0022765E"/>
    <w:rsid w:val="002279BD"/>
    <w:rsid w:val="00230A08"/>
    <w:rsid w:val="00232147"/>
    <w:rsid w:val="00232482"/>
    <w:rsid w:val="0023326C"/>
    <w:rsid w:val="002353A4"/>
    <w:rsid w:val="00235A1D"/>
    <w:rsid w:val="00235C88"/>
    <w:rsid w:val="00241F72"/>
    <w:rsid w:val="00243FCC"/>
    <w:rsid w:val="002451C4"/>
    <w:rsid w:val="00250917"/>
    <w:rsid w:val="00251E83"/>
    <w:rsid w:val="00255B7B"/>
    <w:rsid w:val="0026160E"/>
    <w:rsid w:val="002620F1"/>
    <w:rsid w:val="002626C4"/>
    <w:rsid w:val="0027036B"/>
    <w:rsid w:val="00271B3E"/>
    <w:rsid w:val="00273AEE"/>
    <w:rsid w:val="00280532"/>
    <w:rsid w:val="002814FF"/>
    <w:rsid w:val="0028544D"/>
    <w:rsid w:val="002863CD"/>
    <w:rsid w:val="002929D3"/>
    <w:rsid w:val="00294A64"/>
    <w:rsid w:val="00297244"/>
    <w:rsid w:val="002A0595"/>
    <w:rsid w:val="002A1B75"/>
    <w:rsid w:val="002A2583"/>
    <w:rsid w:val="002B1067"/>
    <w:rsid w:val="002B1136"/>
    <w:rsid w:val="002B1B05"/>
    <w:rsid w:val="002B359C"/>
    <w:rsid w:val="002B6010"/>
    <w:rsid w:val="002C2545"/>
    <w:rsid w:val="002C3766"/>
    <w:rsid w:val="002C5099"/>
    <w:rsid w:val="002C697D"/>
    <w:rsid w:val="002C7D8F"/>
    <w:rsid w:val="002D17EE"/>
    <w:rsid w:val="002D2607"/>
    <w:rsid w:val="002D2D8F"/>
    <w:rsid w:val="002D41A3"/>
    <w:rsid w:val="002D70EC"/>
    <w:rsid w:val="002E19C0"/>
    <w:rsid w:val="002E1DD9"/>
    <w:rsid w:val="002E41FA"/>
    <w:rsid w:val="002F0559"/>
    <w:rsid w:val="002F14F6"/>
    <w:rsid w:val="002F1A6E"/>
    <w:rsid w:val="002F3B39"/>
    <w:rsid w:val="00300432"/>
    <w:rsid w:val="00301C09"/>
    <w:rsid w:val="00301DDE"/>
    <w:rsid w:val="003032F8"/>
    <w:rsid w:val="00305D64"/>
    <w:rsid w:val="003078E8"/>
    <w:rsid w:val="00310655"/>
    <w:rsid w:val="00314E3D"/>
    <w:rsid w:val="00315446"/>
    <w:rsid w:val="00316050"/>
    <w:rsid w:val="003171FE"/>
    <w:rsid w:val="00321566"/>
    <w:rsid w:val="00337C73"/>
    <w:rsid w:val="0034245E"/>
    <w:rsid w:val="00345F19"/>
    <w:rsid w:val="0034752C"/>
    <w:rsid w:val="00360613"/>
    <w:rsid w:val="00360B4F"/>
    <w:rsid w:val="003613A0"/>
    <w:rsid w:val="00361EF1"/>
    <w:rsid w:val="0036330A"/>
    <w:rsid w:val="00364177"/>
    <w:rsid w:val="00365484"/>
    <w:rsid w:val="003677A0"/>
    <w:rsid w:val="003754E7"/>
    <w:rsid w:val="00376717"/>
    <w:rsid w:val="00382F10"/>
    <w:rsid w:val="003848D6"/>
    <w:rsid w:val="00385446"/>
    <w:rsid w:val="00385F2A"/>
    <w:rsid w:val="003901D6"/>
    <w:rsid w:val="0039032E"/>
    <w:rsid w:val="003A0B7F"/>
    <w:rsid w:val="003A14E2"/>
    <w:rsid w:val="003A7716"/>
    <w:rsid w:val="003B402F"/>
    <w:rsid w:val="003B6892"/>
    <w:rsid w:val="003D055D"/>
    <w:rsid w:val="003D552E"/>
    <w:rsid w:val="003E4BA3"/>
    <w:rsid w:val="003E74B0"/>
    <w:rsid w:val="003F15DC"/>
    <w:rsid w:val="003F19DF"/>
    <w:rsid w:val="004053C9"/>
    <w:rsid w:val="004059E4"/>
    <w:rsid w:val="004140ED"/>
    <w:rsid w:val="004207B6"/>
    <w:rsid w:val="004222BB"/>
    <w:rsid w:val="00431470"/>
    <w:rsid w:val="00431FFC"/>
    <w:rsid w:val="004336F6"/>
    <w:rsid w:val="0044080C"/>
    <w:rsid w:val="00444DFA"/>
    <w:rsid w:val="004451D5"/>
    <w:rsid w:val="0044666B"/>
    <w:rsid w:val="0045058E"/>
    <w:rsid w:val="00450F54"/>
    <w:rsid w:val="004559F0"/>
    <w:rsid w:val="00456127"/>
    <w:rsid w:val="00456DC9"/>
    <w:rsid w:val="00461097"/>
    <w:rsid w:val="004624B6"/>
    <w:rsid w:val="00466C95"/>
    <w:rsid w:val="00466CF3"/>
    <w:rsid w:val="004756FF"/>
    <w:rsid w:val="00480950"/>
    <w:rsid w:val="0048482C"/>
    <w:rsid w:val="00490B9A"/>
    <w:rsid w:val="004A4271"/>
    <w:rsid w:val="004A4B9A"/>
    <w:rsid w:val="004A4D9C"/>
    <w:rsid w:val="004B14CB"/>
    <w:rsid w:val="004B214B"/>
    <w:rsid w:val="004B4764"/>
    <w:rsid w:val="004B601A"/>
    <w:rsid w:val="004C498D"/>
    <w:rsid w:val="004C645E"/>
    <w:rsid w:val="004D13D4"/>
    <w:rsid w:val="004D287D"/>
    <w:rsid w:val="004D2941"/>
    <w:rsid w:val="004D2FA6"/>
    <w:rsid w:val="004D37E0"/>
    <w:rsid w:val="004D3A18"/>
    <w:rsid w:val="004D574D"/>
    <w:rsid w:val="004D7332"/>
    <w:rsid w:val="004E11EA"/>
    <w:rsid w:val="004E14A3"/>
    <w:rsid w:val="004E4C77"/>
    <w:rsid w:val="004E4D85"/>
    <w:rsid w:val="004E519F"/>
    <w:rsid w:val="00500613"/>
    <w:rsid w:val="0050359B"/>
    <w:rsid w:val="00510524"/>
    <w:rsid w:val="005110E0"/>
    <w:rsid w:val="005117A9"/>
    <w:rsid w:val="00512542"/>
    <w:rsid w:val="005128DD"/>
    <w:rsid w:val="00516628"/>
    <w:rsid w:val="00520DA3"/>
    <w:rsid w:val="005250DD"/>
    <w:rsid w:val="00527ECD"/>
    <w:rsid w:val="00532673"/>
    <w:rsid w:val="0053500E"/>
    <w:rsid w:val="0053721B"/>
    <w:rsid w:val="00550427"/>
    <w:rsid w:val="00562223"/>
    <w:rsid w:val="00562338"/>
    <w:rsid w:val="0056236F"/>
    <w:rsid w:val="0056360F"/>
    <w:rsid w:val="005642A9"/>
    <w:rsid w:val="00565A87"/>
    <w:rsid w:val="00581F03"/>
    <w:rsid w:val="00582855"/>
    <w:rsid w:val="00582DEA"/>
    <w:rsid w:val="00583E55"/>
    <w:rsid w:val="005858A4"/>
    <w:rsid w:val="00587149"/>
    <w:rsid w:val="005873F0"/>
    <w:rsid w:val="00593083"/>
    <w:rsid w:val="005940DB"/>
    <w:rsid w:val="0059753A"/>
    <w:rsid w:val="005A010B"/>
    <w:rsid w:val="005B73C5"/>
    <w:rsid w:val="005B763F"/>
    <w:rsid w:val="005C018B"/>
    <w:rsid w:val="005C20E6"/>
    <w:rsid w:val="005C32C9"/>
    <w:rsid w:val="005C4747"/>
    <w:rsid w:val="005C7182"/>
    <w:rsid w:val="005D383F"/>
    <w:rsid w:val="005E1612"/>
    <w:rsid w:val="005E1869"/>
    <w:rsid w:val="005E1B8E"/>
    <w:rsid w:val="005E3ED5"/>
    <w:rsid w:val="005E64CE"/>
    <w:rsid w:val="005E71C1"/>
    <w:rsid w:val="00603858"/>
    <w:rsid w:val="006125F9"/>
    <w:rsid w:val="00614108"/>
    <w:rsid w:val="0061431A"/>
    <w:rsid w:val="00617469"/>
    <w:rsid w:val="0062004D"/>
    <w:rsid w:val="006304A0"/>
    <w:rsid w:val="00632DB9"/>
    <w:rsid w:val="006374B2"/>
    <w:rsid w:val="00637D67"/>
    <w:rsid w:val="00641013"/>
    <w:rsid w:val="006438DA"/>
    <w:rsid w:val="006450C7"/>
    <w:rsid w:val="0064695B"/>
    <w:rsid w:val="006531EF"/>
    <w:rsid w:val="0065679C"/>
    <w:rsid w:val="006608E6"/>
    <w:rsid w:val="00664378"/>
    <w:rsid w:val="00667AA1"/>
    <w:rsid w:val="006717F1"/>
    <w:rsid w:val="0067293D"/>
    <w:rsid w:val="00674B66"/>
    <w:rsid w:val="006770A5"/>
    <w:rsid w:val="00677E23"/>
    <w:rsid w:val="00680F7D"/>
    <w:rsid w:val="006844F6"/>
    <w:rsid w:val="00687D31"/>
    <w:rsid w:val="00695CF5"/>
    <w:rsid w:val="00696987"/>
    <w:rsid w:val="00697B23"/>
    <w:rsid w:val="006A1262"/>
    <w:rsid w:val="006A298C"/>
    <w:rsid w:val="006A412E"/>
    <w:rsid w:val="006B28B1"/>
    <w:rsid w:val="006B2D9C"/>
    <w:rsid w:val="006B3765"/>
    <w:rsid w:val="006B74EE"/>
    <w:rsid w:val="006C0C62"/>
    <w:rsid w:val="006C3A4F"/>
    <w:rsid w:val="006C5C0C"/>
    <w:rsid w:val="006D1785"/>
    <w:rsid w:val="006D37EB"/>
    <w:rsid w:val="006E05F7"/>
    <w:rsid w:val="006E1A25"/>
    <w:rsid w:val="006E381A"/>
    <w:rsid w:val="006F2228"/>
    <w:rsid w:val="006F22B1"/>
    <w:rsid w:val="006F2DB5"/>
    <w:rsid w:val="006F54DD"/>
    <w:rsid w:val="00702269"/>
    <w:rsid w:val="00706069"/>
    <w:rsid w:val="00706BD4"/>
    <w:rsid w:val="007116BF"/>
    <w:rsid w:val="00714949"/>
    <w:rsid w:val="00714A36"/>
    <w:rsid w:val="00720DE5"/>
    <w:rsid w:val="007214F7"/>
    <w:rsid w:val="00721668"/>
    <w:rsid w:val="007226C0"/>
    <w:rsid w:val="00723A2F"/>
    <w:rsid w:val="00727AFF"/>
    <w:rsid w:val="00730E39"/>
    <w:rsid w:val="00732E50"/>
    <w:rsid w:val="007355B1"/>
    <w:rsid w:val="00735B07"/>
    <w:rsid w:val="0073683B"/>
    <w:rsid w:val="00737695"/>
    <w:rsid w:val="007406D1"/>
    <w:rsid w:val="00743C8F"/>
    <w:rsid w:val="00744D92"/>
    <w:rsid w:val="00745CED"/>
    <w:rsid w:val="0075061E"/>
    <w:rsid w:val="00752093"/>
    <w:rsid w:val="0075356F"/>
    <w:rsid w:val="0075610E"/>
    <w:rsid w:val="00757555"/>
    <w:rsid w:val="00761F5F"/>
    <w:rsid w:val="00763FFA"/>
    <w:rsid w:val="00771B36"/>
    <w:rsid w:val="00771EAB"/>
    <w:rsid w:val="00774629"/>
    <w:rsid w:val="0078398D"/>
    <w:rsid w:val="00787511"/>
    <w:rsid w:val="007953BD"/>
    <w:rsid w:val="007957CA"/>
    <w:rsid w:val="0079687A"/>
    <w:rsid w:val="00797BB9"/>
    <w:rsid w:val="007A27B9"/>
    <w:rsid w:val="007A2888"/>
    <w:rsid w:val="007A2FE4"/>
    <w:rsid w:val="007B136D"/>
    <w:rsid w:val="007B1B75"/>
    <w:rsid w:val="007B2067"/>
    <w:rsid w:val="007B51D5"/>
    <w:rsid w:val="007C1ACD"/>
    <w:rsid w:val="007C1D7D"/>
    <w:rsid w:val="007C2060"/>
    <w:rsid w:val="007C2C7A"/>
    <w:rsid w:val="007C5BA9"/>
    <w:rsid w:val="007C76B3"/>
    <w:rsid w:val="007D3F61"/>
    <w:rsid w:val="007D5E72"/>
    <w:rsid w:val="007D737B"/>
    <w:rsid w:val="007D7F50"/>
    <w:rsid w:val="007E0DC7"/>
    <w:rsid w:val="007E10BE"/>
    <w:rsid w:val="007E555C"/>
    <w:rsid w:val="007F1CAE"/>
    <w:rsid w:val="007F3EE0"/>
    <w:rsid w:val="007F57CF"/>
    <w:rsid w:val="00801A2D"/>
    <w:rsid w:val="00801D8C"/>
    <w:rsid w:val="008037D5"/>
    <w:rsid w:val="00806ECA"/>
    <w:rsid w:val="00807442"/>
    <w:rsid w:val="00807E08"/>
    <w:rsid w:val="0081480B"/>
    <w:rsid w:val="0081676B"/>
    <w:rsid w:val="00822C05"/>
    <w:rsid w:val="00823544"/>
    <w:rsid w:val="008267DB"/>
    <w:rsid w:val="00826F93"/>
    <w:rsid w:val="00830147"/>
    <w:rsid w:val="00834ADB"/>
    <w:rsid w:val="00834CAB"/>
    <w:rsid w:val="008350A5"/>
    <w:rsid w:val="0083717E"/>
    <w:rsid w:val="008428B4"/>
    <w:rsid w:val="00844815"/>
    <w:rsid w:val="00844E52"/>
    <w:rsid w:val="00844EB4"/>
    <w:rsid w:val="0084687C"/>
    <w:rsid w:val="008473E6"/>
    <w:rsid w:val="00852B0A"/>
    <w:rsid w:val="0085458E"/>
    <w:rsid w:val="008547C9"/>
    <w:rsid w:val="00855656"/>
    <w:rsid w:val="00856000"/>
    <w:rsid w:val="00857284"/>
    <w:rsid w:val="00860A98"/>
    <w:rsid w:val="00860FE4"/>
    <w:rsid w:val="008628BB"/>
    <w:rsid w:val="00862BE6"/>
    <w:rsid w:val="008818BA"/>
    <w:rsid w:val="008838C8"/>
    <w:rsid w:val="00884A5A"/>
    <w:rsid w:val="00893E3C"/>
    <w:rsid w:val="0089527B"/>
    <w:rsid w:val="00896BF3"/>
    <w:rsid w:val="008A1A55"/>
    <w:rsid w:val="008A4DED"/>
    <w:rsid w:val="008A6098"/>
    <w:rsid w:val="008A6A33"/>
    <w:rsid w:val="008B36AE"/>
    <w:rsid w:val="008B4CE0"/>
    <w:rsid w:val="008B5C61"/>
    <w:rsid w:val="008C016E"/>
    <w:rsid w:val="008C0793"/>
    <w:rsid w:val="008C362A"/>
    <w:rsid w:val="008C7C80"/>
    <w:rsid w:val="008C7D9B"/>
    <w:rsid w:val="008D01A1"/>
    <w:rsid w:val="008D27E0"/>
    <w:rsid w:val="008D55D8"/>
    <w:rsid w:val="008E03DE"/>
    <w:rsid w:val="008F0EB6"/>
    <w:rsid w:val="008F1602"/>
    <w:rsid w:val="008F5C10"/>
    <w:rsid w:val="008F7800"/>
    <w:rsid w:val="00911129"/>
    <w:rsid w:val="00912175"/>
    <w:rsid w:val="00917707"/>
    <w:rsid w:val="009202F8"/>
    <w:rsid w:val="0092067B"/>
    <w:rsid w:val="00922392"/>
    <w:rsid w:val="00925777"/>
    <w:rsid w:val="009336BD"/>
    <w:rsid w:val="00933C7A"/>
    <w:rsid w:val="009422A6"/>
    <w:rsid w:val="00943CFF"/>
    <w:rsid w:val="00945284"/>
    <w:rsid w:val="00946A05"/>
    <w:rsid w:val="009470F2"/>
    <w:rsid w:val="009521F1"/>
    <w:rsid w:val="009524A6"/>
    <w:rsid w:val="00954330"/>
    <w:rsid w:val="0095538E"/>
    <w:rsid w:val="009560F3"/>
    <w:rsid w:val="009570A3"/>
    <w:rsid w:val="00961FC2"/>
    <w:rsid w:val="009623A9"/>
    <w:rsid w:val="00962943"/>
    <w:rsid w:val="00963E52"/>
    <w:rsid w:val="009652F2"/>
    <w:rsid w:val="009668B3"/>
    <w:rsid w:val="009668F0"/>
    <w:rsid w:val="00966938"/>
    <w:rsid w:val="00966E10"/>
    <w:rsid w:val="00971CB0"/>
    <w:rsid w:val="00983D00"/>
    <w:rsid w:val="0098652B"/>
    <w:rsid w:val="009A49AD"/>
    <w:rsid w:val="009B16A0"/>
    <w:rsid w:val="009B2DA6"/>
    <w:rsid w:val="009B453B"/>
    <w:rsid w:val="009B75F1"/>
    <w:rsid w:val="009B7D16"/>
    <w:rsid w:val="009D0E80"/>
    <w:rsid w:val="009D1007"/>
    <w:rsid w:val="009D4E35"/>
    <w:rsid w:val="009D697C"/>
    <w:rsid w:val="009E6BE5"/>
    <w:rsid w:val="009F4470"/>
    <w:rsid w:val="00A01B0C"/>
    <w:rsid w:val="00A03ADB"/>
    <w:rsid w:val="00A0705D"/>
    <w:rsid w:val="00A07F34"/>
    <w:rsid w:val="00A13DC7"/>
    <w:rsid w:val="00A212B4"/>
    <w:rsid w:val="00A2220D"/>
    <w:rsid w:val="00A25245"/>
    <w:rsid w:val="00A256DB"/>
    <w:rsid w:val="00A26EA7"/>
    <w:rsid w:val="00A27156"/>
    <w:rsid w:val="00A2732E"/>
    <w:rsid w:val="00A27B18"/>
    <w:rsid w:val="00A30DBB"/>
    <w:rsid w:val="00A315AC"/>
    <w:rsid w:val="00A32093"/>
    <w:rsid w:val="00A338BB"/>
    <w:rsid w:val="00A3499E"/>
    <w:rsid w:val="00A34B90"/>
    <w:rsid w:val="00A3582F"/>
    <w:rsid w:val="00A3613A"/>
    <w:rsid w:val="00A44870"/>
    <w:rsid w:val="00A4556E"/>
    <w:rsid w:val="00A460EF"/>
    <w:rsid w:val="00A5287F"/>
    <w:rsid w:val="00A530F8"/>
    <w:rsid w:val="00A53AC8"/>
    <w:rsid w:val="00A543FF"/>
    <w:rsid w:val="00A54A89"/>
    <w:rsid w:val="00A5528F"/>
    <w:rsid w:val="00A55BFB"/>
    <w:rsid w:val="00A57530"/>
    <w:rsid w:val="00A6456E"/>
    <w:rsid w:val="00A67E69"/>
    <w:rsid w:val="00A70F07"/>
    <w:rsid w:val="00A759A5"/>
    <w:rsid w:val="00A77D14"/>
    <w:rsid w:val="00A80CAF"/>
    <w:rsid w:val="00A811D5"/>
    <w:rsid w:val="00A8228C"/>
    <w:rsid w:val="00A8297B"/>
    <w:rsid w:val="00A90EE8"/>
    <w:rsid w:val="00A948B8"/>
    <w:rsid w:val="00A97C50"/>
    <w:rsid w:val="00AA02BE"/>
    <w:rsid w:val="00AA17FD"/>
    <w:rsid w:val="00AB258B"/>
    <w:rsid w:val="00AB34AD"/>
    <w:rsid w:val="00AB4DF6"/>
    <w:rsid w:val="00AB5C3D"/>
    <w:rsid w:val="00AC23BA"/>
    <w:rsid w:val="00AD001A"/>
    <w:rsid w:val="00AD389A"/>
    <w:rsid w:val="00AE0AE1"/>
    <w:rsid w:val="00AE15A3"/>
    <w:rsid w:val="00AE1EF1"/>
    <w:rsid w:val="00AE2DD5"/>
    <w:rsid w:val="00AE63EB"/>
    <w:rsid w:val="00AF0F10"/>
    <w:rsid w:val="00AF2FC7"/>
    <w:rsid w:val="00AF70F7"/>
    <w:rsid w:val="00B00EFD"/>
    <w:rsid w:val="00B02EB8"/>
    <w:rsid w:val="00B03FB5"/>
    <w:rsid w:val="00B07AC2"/>
    <w:rsid w:val="00B07E9E"/>
    <w:rsid w:val="00B100CB"/>
    <w:rsid w:val="00B11EC0"/>
    <w:rsid w:val="00B12334"/>
    <w:rsid w:val="00B178CA"/>
    <w:rsid w:val="00B24484"/>
    <w:rsid w:val="00B244EF"/>
    <w:rsid w:val="00B24529"/>
    <w:rsid w:val="00B2593B"/>
    <w:rsid w:val="00B27A50"/>
    <w:rsid w:val="00B34E26"/>
    <w:rsid w:val="00B356B5"/>
    <w:rsid w:val="00B47C84"/>
    <w:rsid w:val="00B50DA4"/>
    <w:rsid w:val="00B6052A"/>
    <w:rsid w:val="00B632B1"/>
    <w:rsid w:val="00B646AA"/>
    <w:rsid w:val="00B7003A"/>
    <w:rsid w:val="00B70B62"/>
    <w:rsid w:val="00B7193A"/>
    <w:rsid w:val="00B74F6F"/>
    <w:rsid w:val="00B76DE4"/>
    <w:rsid w:val="00B80250"/>
    <w:rsid w:val="00B80BFA"/>
    <w:rsid w:val="00B87967"/>
    <w:rsid w:val="00B92DDF"/>
    <w:rsid w:val="00B93354"/>
    <w:rsid w:val="00B94847"/>
    <w:rsid w:val="00B94F74"/>
    <w:rsid w:val="00B96F76"/>
    <w:rsid w:val="00BA0B6B"/>
    <w:rsid w:val="00BA15C1"/>
    <w:rsid w:val="00BA19AD"/>
    <w:rsid w:val="00BA241D"/>
    <w:rsid w:val="00BA3600"/>
    <w:rsid w:val="00BA4D6B"/>
    <w:rsid w:val="00BA7BE5"/>
    <w:rsid w:val="00BB15C6"/>
    <w:rsid w:val="00BB237D"/>
    <w:rsid w:val="00BB2D5F"/>
    <w:rsid w:val="00BC54B8"/>
    <w:rsid w:val="00BC7752"/>
    <w:rsid w:val="00BC7AD2"/>
    <w:rsid w:val="00BD5DFB"/>
    <w:rsid w:val="00BE10F7"/>
    <w:rsid w:val="00BE2353"/>
    <w:rsid w:val="00BE7025"/>
    <w:rsid w:val="00BE773D"/>
    <w:rsid w:val="00BF107E"/>
    <w:rsid w:val="00BF110E"/>
    <w:rsid w:val="00BF11A4"/>
    <w:rsid w:val="00BF21F5"/>
    <w:rsid w:val="00BF4722"/>
    <w:rsid w:val="00C00526"/>
    <w:rsid w:val="00C01E9D"/>
    <w:rsid w:val="00C059A0"/>
    <w:rsid w:val="00C2103D"/>
    <w:rsid w:val="00C22AC6"/>
    <w:rsid w:val="00C23DCA"/>
    <w:rsid w:val="00C265CA"/>
    <w:rsid w:val="00C27F4D"/>
    <w:rsid w:val="00C3444A"/>
    <w:rsid w:val="00C35833"/>
    <w:rsid w:val="00C36B0F"/>
    <w:rsid w:val="00C43DDC"/>
    <w:rsid w:val="00C45A55"/>
    <w:rsid w:val="00C507F7"/>
    <w:rsid w:val="00C511EA"/>
    <w:rsid w:val="00C51778"/>
    <w:rsid w:val="00C55260"/>
    <w:rsid w:val="00C60DE3"/>
    <w:rsid w:val="00C6105B"/>
    <w:rsid w:val="00C71797"/>
    <w:rsid w:val="00C81475"/>
    <w:rsid w:val="00C90C62"/>
    <w:rsid w:val="00C91F43"/>
    <w:rsid w:val="00C9223A"/>
    <w:rsid w:val="00C935FF"/>
    <w:rsid w:val="00C95D98"/>
    <w:rsid w:val="00C95ED8"/>
    <w:rsid w:val="00CA2687"/>
    <w:rsid w:val="00CA5801"/>
    <w:rsid w:val="00CB11FF"/>
    <w:rsid w:val="00CB240D"/>
    <w:rsid w:val="00CB619A"/>
    <w:rsid w:val="00CC02FD"/>
    <w:rsid w:val="00CC068C"/>
    <w:rsid w:val="00CC09A7"/>
    <w:rsid w:val="00CC0FCA"/>
    <w:rsid w:val="00CC1192"/>
    <w:rsid w:val="00CC56D8"/>
    <w:rsid w:val="00CC6542"/>
    <w:rsid w:val="00CC6BD6"/>
    <w:rsid w:val="00CC70D9"/>
    <w:rsid w:val="00CD2150"/>
    <w:rsid w:val="00CD60F3"/>
    <w:rsid w:val="00CE0255"/>
    <w:rsid w:val="00CE217D"/>
    <w:rsid w:val="00CE4E63"/>
    <w:rsid w:val="00CE6FF2"/>
    <w:rsid w:val="00CF517A"/>
    <w:rsid w:val="00CF7888"/>
    <w:rsid w:val="00D11200"/>
    <w:rsid w:val="00D1306F"/>
    <w:rsid w:val="00D21241"/>
    <w:rsid w:val="00D214C9"/>
    <w:rsid w:val="00D21A33"/>
    <w:rsid w:val="00D23BC0"/>
    <w:rsid w:val="00D25950"/>
    <w:rsid w:val="00D30754"/>
    <w:rsid w:val="00D3239B"/>
    <w:rsid w:val="00D32554"/>
    <w:rsid w:val="00D3526B"/>
    <w:rsid w:val="00D5289D"/>
    <w:rsid w:val="00D552D4"/>
    <w:rsid w:val="00D605BB"/>
    <w:rsid w:val="00D60C91"/>
    <w:rsid w:val="00D63BB9"/>
    <w:rsid w:val="00D64B30"/>
    <w:rsid w:val="00D7054F"/>
    <w:rsid w:val="00D73848"/>
    <w:rsid w:val="00D743AC"/>
    <w:rsid w:val="00D7581F"/>
    <w:rsid w:val="00D7711F"/>
    <w:rsid w:val="00D774B5"/>
    <w:rsid w:val="00D8001B"/>
    <w:rsid w:val="00D80731"/>
    <w:rsid w:val="00D8382B"/>
    <w:rsid w:val="00D84A28"/>
    <w:rsid w:val="00D8718B"/>
    <w:rsid w:val="00D87F2B"/>
    <w:rsid w:val="00D90992"/>
    <w:rsid w:val="00D90B99"/>
    <w:rsid w:val="00DA2862"/>
    <w:rsid w:val="00DA3871"/>
    <w:rsid w:val="00DA6D10"/>
    <w:rsid w:val="00DB3AF7"/>
    <w:rsid w:val="00DC506A"/>
    <w:rsid w:val="00DC6B8C"/>
    <w:rsid w:val="00DC79F9"/>
    <w:rsid w:val="00DD039B"/>
    <w:rsid w:val="00DD32CE"/>
    <w:rsid w:val="00DD4523"/>
    <w:rsid w:val="00DD75D4"/>
    <w:rsid w:val="00DE363F"/>
    <w:rsid w:val="00DE5AE0"/>
    <w:rsid w:val="00DF551D"/>
    <w:rsid w:val="00E0050D"/>
    <w:rsid w:val="00E054FF"/>
    <w:rsid w:val="00E07C36"/>
    <w:rsid w:val="00E112B3"/>
    <w:rsid w:val="00E16EB9"/>
    <w:rsid w:val="00E17077"/>
    <w:rsid w:val="00E26545"/>
    <w:rsid w:val="00E303C6"/>
    <w:rsid w:val="00E36242"/>
    <w:rsid w:val="00E44AA9"/>
    <w:rsid w:val="00E4548D"/>
    <w:rsid w:val="00E501D2"/>
    <w:rsid w:val="00E539B1"/>
    <w:rsid w:val="00E541BE"/>
    <w:rsid w:val="00E54421"/>
    <w:rsid w:val="00E54A0A"/>
    <w:rsid w:val="00E57E7D"/>
    <w:rsid w:val="00E6007B"/>
    <w:rsid w:val="00E606F9"/>
    <w:rsid w:val="00E64C69"/>
    <w:rsid w:val="00E64EBA"/>
    <w:rsid w:val="00E65CD0"/>
    <w:rsid w:val="00E67452"/>
    <w:rsid w:val="00E7075A"/>
    <w:rsid w:val="00E70FF0"/>
    <w:rsid w:val="00E86ACE"/>
    <w:rsid w:val="00E9632D"/>
    <w:rsid w:val="00EA35BB"/>
    <w:rsid w:val="00EA37CD"/>
    <w:rsid w:val="00EA4B6A"/>
    <w:rsid w:val="00EA5195"/>
    <w:rsid w:val="00EB050E"/>
    <w:rsid w:val="00EB3A76"/>
    <w:rsid w:val="00EB736B"/>
    <w:rsid w:val="00EC0854"/>
    <w:rsid w:val="00EC5360"/>
    <w:rsid w:val="00EC54ED"/>
    <w:rsid w:val="00EC6D3C"/>
    <w:rsid w:val="00ED017D"/>
    <w:rsid w:val="00ED1E7C"/>
    <w:rsid w:val="00ED2A49"/>
    <w:rsid w:val="00ED2AAD"/>
    <w:rsid w:val="00ED501B"/>
    <w:rsid w:val="00ED5E26"/>
    <w:rsid w:val="00EE02B4"/>
    <w:rsid w:val="00EE091F"/>
    <w:rsid w:val="00EE415F"/>
    <w:rsid w:val="00EE54E8"/>
    <w:rsid w:val="00EE7AD9"/>
    <w:rsid w:val="00EF124B"/>
    <w:rsid w:val="00EF3D89"/>
    <w:rsid w:val="00EF408D"/>
    <w:rsid w:val="00EF56FC"/>
    <w:rsid w:val="00EF70B9"/>
    <w:rsid w:val="00EF7335"/>
    <w:rsid w:val="00F00C62"/>
    <w:rsid w:val="00F04709"/>
    <w:rsid w:val="00F05068"/>
    <w:rsid w:val="00F05671"/>
    <w:rsid w:val="00F06998"/>
    <w:rsid w:val="00F075E7"/>
    <w:rsid w:val="00F10E0F"/>
    <w:rsid w:val="00F127D7"/>
    <w:rsid w:val="00F12D2D"/>
    <w:rsid w:val="00F13C0D"/>
    <w:rsid w:val="00F21D24"/>
    <w:rsid w:val="00F35167"/>
    <w:rsid w:val="00F36467"/>
    <w:rsid w:val="00F36640"/>
    <w:rsid w:val="00F40D04"/>
    <w:rsid w:val="00F45493"/>
    <w:rsid w:val="00F5261D"/>
    <w:rsid w:val="00F52DC1"/>
    <w:rsid w:val="00F54B3B"/>
    <w:rsid w:val="00F57547"/>
    <w:rsid w:val="00F61421"/>
    <w:rsid w:val="00F62194"/>
    <w:rsid w:val="00F63D36"/>
    <w:rsid w:val="00F651C8"/>
    <w:rsid w:val="00F65471"/>
    <w:rsid w:val="00F654FB"/>
    <w:rsid w:val="00F6684A"/>
    <w:rsid w:val="00F669D7"/>
    <w:rsid w:val="00F7003C"/>
    <w:rsid w:val="00F70F27"/>
    <w:rsid w:val="00F73C2E"/>
    <w:rsid w:val="00F8410A"/>
    <w:rsid w:val="00F86DA0"/>
    <w:rsid w:val="00F87CA1"/>
    <w:rsid w:val="00F918CF"/>
    <w:rsid w:val="00F95694"/>
    <w:rsid w:val="00F967C3"/>
    <w:rsid w:val="00F968CF"/>
    <w:rsid w:val="00FA17B3"/>
    <w:rsid w:val="00FA2A97"/>
    <w:rsid w:val="00FA2E2E"/>
    <w:rsid w:val="00FA6C69"/>
    <w:rsid w:val="00FA6E6D"/>
    <w:rsid w:val="00FA700A"/>
    <w:rsid w:val="00FB0FE8"/>
    <w:rsid w:val="00FB1D28"/>
    <w:rsid w:val="00FB256D"/>
    <w:rsid w:val="00FB2BF7"/>
    <w:rsid w:val="00FC194D"/>
    <w:rsid w:val="00FC66AE"/>
    <w:rsid w:val="00FD0159"/>
    <w:rsid w:val="00FD03DB"/>
    <w:rsid w:val="00FD54C7"/>
    <w:rsid w:val="00FD6324"/>
    <w:rsid w:val="00FE182E"/>
    <w:rsid w:val="00FF080E"/>
    <w:rsid w:val="00FF187B"/>
    <w:rsid w:val="00FF3C05"/>
    <w:rsid w:val="00FF5715"/>
    <w:rsid w:val="00FF66CD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1A1E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7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500613"/>
    <w:pPr>
      <w:spacing w:before="120" w:after="120"/>
    </w:pPr>
    <w:rPr>
      <w:rFonts w:cs="Arial"/>
      <w:b/>
      <w:bCs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500613"/>
    <w:rPr>
      <w:rFonts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character" w:styleId="UnresolvedMention">
    <w:name w:val="Unresolved Mention"/>
    <w:basedOn w:val="DefaultParagraphFont"/>
    <w:uiPriority w:val="99"/>
    <w:semiHidden/>
    <w:unhideWhenUsed/>
    <w:rsid w:val="002B1B0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7D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D24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21D2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1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API/Window/aler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eveloper.mozilla.org/en-US/docs/Web/API/Window/prom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01A8A-4809-994B-AEDD-3B7F6F09B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D:\FSOFT\SERVER GST\86.WIP\2.Template\2.Content\Template_Training Assignments.dotx</Template>
  <TotalTime>392</TotalTime>
  <Pages>12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11956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Tran Quang Duong (FA.HN)</cp:lastModifiedBy>
  <cp:revision>694</cp:revision>
  <cp:lastPrinted>2010-11-26T02:45:00Z</cp:lastPrinted>
  <dcterms:created xsi:type="dcterms:W3CDTF">2019-06-26T16:09:00Z</dcterms:created>
  <dcterms:modified xsi:type="dcterms:W3CDTF">2020-05-04T02:42:00Z</dcterms:modified>
  <cp:category>Template</cp:category>
  <cp:contentStatus>20/11/2012</cp:contentStatus>
</cp:coreProperties>
</file>